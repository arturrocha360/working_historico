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212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0"/>
        <w:gridCol w:w="1968"/>
        <w:gridCol w:w="136"/>
        <w:gridCol w:w="1557"/>
        <w:gridCol w:w="1069"/>
        <w:gridCol w:w="436"/>
        <w:gridCol w:w="1059"/>
        <w:gridCol w:w="391"/>
        <w:gridCol w:w="1300"/>
        <w:gridCol w:w="2256"/>
      </w:tblGrid>
      <w:tr w:rsidR="00AA3A4B" w14:paraId="00A58CC5" w14:textId="77777777" w:rsidTr="00B05A6D">
        <w:trPr>
          <w:trHeight w:hRule="exact" w:val="1077"/>
          <w:jc w:val="center"/>
        </w:trPr>
        <w:tc>
          <w:tcPr>
            <w:tcW w:w="2149" w:type="dxa"/>
            <w:gridSpan w:val="3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46B5BC2" w14:textId="44E4654E" w:rsidR="00AA3A4B" w:rsidRDefault="00114939">
            <w:pPr>
              <w:pStyle w:val="Cabealho"/>
              <w:spacing w:before="60"/>
            </w:pPr>
            <w:bookmarkStart w:id="0" w:name="_Toc132792167"/>
            <w:bookmarkEnd w:id="0"/>
            <w:r>
              <w:t>-</w:t>
            </w:r>
            <w:r w:rsidR="00150D00">
              <w:object w:dxaOrig="4320" w:dyaOrig="1398" w14:anchorId="0FD5040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9.75pt;height:30pt" o:ole="">
                  <v:imagedata r:id="rId11" o:title=""/>
                </v:shape>
                <o:OLEObject Type="Embed" ProgID="PBrush" ShapeID="_x0000_i1025" DrawAspect="Content" ObjectID="_1782027215" r:id="rId12"/>
              </w:object>
            </w:r>
          </w:p>
        </w:tc>
        <w:tc>
          <w:tcPr>
            <w:tcW w:w="4524" w:type="dxa"/>
            <w:gridSpan w:val="5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35AC16BE" w14:textId="0B1C8BBC" w:rsidR="00AA3A4B" w:rsidRDefault="0056584C">
            <w:pPr>
              <w:pStyle w:val="Cabealho"/>
              <w:spacing w:before="60"/>
              <w:jc w:val="center"/>
            </w:pPr>
            <w:bookmarkStart w:id="1" w:name="_Toc132792168"/>
            <w:r>
              <w:rPr>
                <w:rFonts w:ascii="Arial" w:hAnsi="Arial" w:cs="Arial"/>
                <w:b/>
                <w:sz w:val="24"/>
                <w:szCs w:val="24"/>
              </w:rPr>
              <w:t>MD – MEMORIAL DESCRITIVO</w:t>
            </w:r>
            <w:bookmarkEnd w:id="1"/>
          </w:p>
        </w:tc>
        <w:tc>
          <w:tcPr>
            <w:tcW w:w="3539" w:type="dxa"/>
            <w:gridSpan w:val="2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tbl>
            <w:tblPr>
              <w:tblW w:w="3368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842"/>
              <w:gridCol w:w="197"/>
              <w:gridCol w:w="645"/>
              <w:gridCol w:w="283"/>
              <w:gridCol w:w="236"/>
              <w:gridCol w:w="323"/>
              <w:gridCol w:w="606"/>
              <w:gridCol w:w="236"/>
            </w:tblGrid>
            <w:tr w:rsidR="00AA3A4B" w14:paraId="31821075" w14:textId="77777777">
              <w:tc>
                <w:tcPr>
                  <w:tcW w:w="3368" w:type="dxa"/>
                  <w:gridSpan w:val="8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5F134C4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tempo de guarda e destinação do documento</w:t>
                  </w:r>
                </w:p>
              </w:tc>
            </w:tr>
            <w:tr w:rsidR="00AA3A4B" w14:paraId="4E39B45F" w14:textId="77777777">
              <w:tc>
                <w:tcPr>
                  <w:tcW w:w="1039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5BE1665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ttd</w:t>
                  </w:r>
                </w:p>
              </w:tc>
              <w:tc>
                <w:tcPr>
                  <w:tcW w:w="928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486DFBE1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meio</w:t>
                  </w:r>
                </w:p>
              </w:tc>
              <w:tc>
                <w:tcPr>
                  <w:tcW w:w="2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</w:tcPr>
                <w:p w14:paraId="3E64C2C0" w14:textId="77777777" w:rsidR="00AA3A4B" w:rsidRDefault="00AA3A4B"/>
              </w:tc>
              <w:tc>
                <w:tcPr>
                  <w:tcW w:w="929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A901BB0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fim</w:t>
                  </w:r>
                </w:p>
              </w:tc>
              <w:tc>
                <w:tcPr>
                  <w:tcW w:w="2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</w:tcPr>
                <w:p w14:paraId="458303E8" w14:textId="77777777" w:rsidR="00AA3A4B" w:rsidRDefault="00AA3A4B"/>
              </w:tc>
            </w:tr>
            <w:tr w:rsidR="00AA3A4B" w14:paraId="30EA66BB" w14:textId="77777777">
              <w:tc>
                <w:tcPr>
                  <w:tcW w:w="1039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6C9793B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destinação</w:t>
                  </w:r>
                </w:p>
              </w:tc>
              <w:tc>
                <w:tcPr>
                  <w:tcW w:w="928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57" w:type="dxa"/>
                    <w:bottom w:w="0" w:type="dxa"/>
                    <w:right w:w="57" w:type="dxa"/>
                  </w:tcMar>
                  <w:vAlign w:val="center"/>
                </w:tcPr>
                <w:p w14:paraId="4A3C824F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guarda permanente</w:t>
                  </w:r>
                </w:p>
              </w:tc>
              <w:tc>
                <w:tcPr>
                  <w:tcW w:w="2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</w:tcPr>
                <w:p w14:paraId="0E5FDB2E" w14:textId="77777777" w:rsidR="00AA3A4B" w:rsidRDefault="00AA3A4B"/>
              </w:tc>
              <w:tc>
                <w:tcPr>
                  <w:tcW w:w="929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57" w:type="dxa"/>
                    <w:bottom w:w="0" w:type="dxa"/>
                    <w:right w:w="57" w:type="dxa"/>
                  </w:tcMar>
                  <w:vAlign w:val="center"/>
                </w:tcPr>
                <w:p w14:paraId="0E683C52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expurgo</w:t>
                  </w:r>
                </w:p>
              </w:tc>
              <w:tc>
                <w:tcPr>
                  <w:tcW w:w="23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</w:tcPr>
                <w:p w14:paraId="4FDEC9A4" w14:textId="77777777" w:rsidR="00AA3A4B" w:rsidRDefault="00AA3A4B"/>
              </w:tc>
            </w:tr>
            <w:tr w:rsidR="00AA3A4B" w14:paraId="43D5300F" w14:textId="77777777">
              <w:tc>
                <w:tcPr>
                  <w:tcW w:w="1684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2B73D8B8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unidade de posse</w:t>
                  </w:r>
                </w:p>
              </w:tc>
              <w:tc>
                <w:tcPr>
                  <w:tcW w:w="1684" w:type="dxa"/>
                  <w:gridSpan w:val="5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64DDAF2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cedoc</w:t>
                  </w:r>
                </w:p>
              </w:tc>
            </w:tr>
            <w:tr w:rsidR="00AA3A4B" w14:paraId="659DF941" w14:textId="77777777" w:rsidTr="00CE58E8">
              <w:tc>
                <w:tcPr>
                  <w:tcW w:w="8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4A1877D" w14:textId="77777777" w:rsidR="00AA3A4B" w:rsidRDefault="005A25E2"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</w:p>
              </w:tc>
              <w:tc>
                <w:tcPr>
                  <w:tcW w:w="842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3D7B0A9" w14:textId="77777777" w:rsidR="00AA3A4B" w:rsidRDefault="005A25E2" w:rsidP="00CE58E8">
                  <w:r>
                    <w:rPr>
                      <w:smallCaps/>
                      <w:sz w:val="14"/>
                      <w:szCs w:val="14"/>
                    </w:rPr>
                    <w:t>anos</w:t>
                  </w:r>
                </w:p>
              </w:tc>
              <w:tc>
                <w:tcPr>
                  <w:tcW w:w="842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24A10C9A" w14:textId="77777777" w:rsidR="00AA3A4B" w:rsidRDefault="005A25E2" w:rsidP="00CE58E8"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  <w:r>
                    <w:rPr>
                      <w:smallCaps/>
                      <w:sz w:val="14"/>
                      <w:szCs w:val="14"/>
                    </w:rPr>
                    <w:t> </w:t>
                  </w:r>
                </w:p>
              </w:tc>
              <w:tc>
                <w:tcPr>
                  <w:tcW w:w="842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516D352E" w14:textId="77777777" w:rsidR="00AA3A4B" w:rsidRDefault="005A25E2" w:rsidP="00CE58E8">
                  <w:r>
                    <w:rPr>
                      <w:smallCaps/>
                      <w:sz w:val="14"/>
                      <w:szCs w:val="14"/>
                    </w:rPr>
                    <w:t>anos</w:t>
                  </w:r>
                </w:p>
              </w:tc>
            </w:tr>
          </w:tbl>
          <w:p w14:paraId="787020C1" w14:textId="77777777" w:rsidR="00AA3A4B" w:rsidRDefault="00AA3A4B">
            <w:pPr>
              <w:pStyle w:val="Cabealho"/>
              <w:spacing w:before="60"/>
              <w:jc w:val="center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AA3A4B" w14:paraId="1AD40A13" w14:textId="77777777" w:rsidTr="00B05A6D">
        <w:trPr>
          <w:cantSplit/>
          <w:trHeight w:val="907"/>
          <w:jc w:val="center"/>
        </w:trPr>
        <w:tc>
          <w:tcPr>
            <w:tcW w:w="40" w:type="dxa"/>
          </w:tcPr>
          <w:p w14:paraId="6A161065" w14:textId="77777777" w:rsidR="00AA3A4B" w:rsidRDefault="00AA3A4B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7910" w:type="dxa"/>
            <w:gridSpan w:val="8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47A7B79" w14:textId="77777777" w:rsidR="006B156F" w:rsidRDefault="006B156F" w:rsidP="006B156F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TÍTULO</w:t>
            </w:r>
          </w:p>
          <w:p w14:paraId="4D4A8DAA" w14:textId="054CDBB3" w:rsidR="008E6FCF" w:rsidRDefault="006B156F" w:rsidP="008E6FCF">
            <w:pPr>
              <w:tabs>
                <w:tab w:val="left" w:pos="6155"/>
              </w:tabs>
              <w:spacing w:before="60"/>
              <w:rPr>
                <w:rFonts w:ascii="Arial" w:hAnsi="Arial"/>
                <w:b/>
                <w:sz w:val="18"/>
                <w:szCs w:val="18"/>
              </w:rPr>
            </w:pPr>
            <w:r>
              <w:rPr>
                <w:rFonts w:ascii="Arial" w:hAnsi="Arial"/>
                <w:b/>
                <w:sz w:val="18"/>
                <w:szCs w:val="18"/>
              </w:rPr>
              <w:t> </w:t>
            </w:r>
            <w:r>
              <w:rPr>
                <w:rFonts w:ascii="Arial" w:hAnsi="Arial"/>
                <w:b/>
                <w:sz w:val="18"/>
                <w:szCs w:val="18"/>
              </w:rPr>
              <w:t> </w:t>
            </w:r>
            <w:r>
              <w:rPr>
                <w:rFonts w:ascii="Arial" w:hAnsi="Arial"/>
                <w:b/>
                <w:sz w:val="18"/>
                <w:szCs w:val="18"/>
              </w:rPr>
              <w:t> </w:t>
            </w:r>
            <w:r>
              <w:rPr>
                <w:rFonts w:ascii="Arial" w:hAnsi="Arial"/>
                <w:b/>
                <w:sz w:val="18"/>
                <w:szCs w:val="18"/>
              </w:rPr>
              <w:t> </w:t>
            </w:r>
            <w:r w:rsidRPr="009410EB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z w:val="18"/>
                <w:szCs w:val="18"/>
              </w:rPr>
              <w:t>PLANO DE INTEGRAÇÃO</w:t>
            </w:r>
            <w:r w:rsidRPr="009410EB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bookmarkStart w:id="2" w:name="_Hlk132362911"/>
            <w:r w:rsidRPr="009410EB">
              <w:rPr>
                <w:rFonts w:ascii="Arial" w:hAnsi="Arial"/>
                <w:b/>
                <w:sz w:val="18"/>
                <w:szCs w:val="18"/>
              </w:rPr>
              <w:t xml:space="preserve">– </w:t>
            </w:r>
            <w:r>
              <w:rPr>
                <w:rFonts w:ascii="Arial" w:hAnsi="Arial"/>
                <w:b/>
                <w:sz w:val="18"/>
                <w:szCs w:val="18"/>
              </w:rPr>
              <w:t xml:space="preserve">ESTAÇÃO </w:t>
            </w:r>
            <w:bookmarkEnd w:id="2"/>
            <w:r w:rsid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Cb1_Estação  \* MERGEFORMAT </w:instrTex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ENGENHEIRO CARDOSO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  <w:p w14:paraId="23DB97C1" w14:textId="40299B5C" w:rsidR="00AA3A4B" w:rsidRDefault="00AA3A4B">
            <w:pPr>
              <w:tabs>
                <w:tab w:val="left" w:pos="6155"/>
              </w:tabs>
              <w:spacing w:before="60"/>
            </w:pPr>
          </w:p>
        </w:tc>
        <w:tc>
          <w:tcPr>
            <w:tcW w:w="22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0B3A9664" w14:textId="77777777" w:rsidR="00BE1450" w:rsidRDefault="00BE1450" w:rsidP="00BE1450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CB3723">
              <w:rPr>
                <w:b/>
                <w:bCs/>
                <w:noProof/>
                <w:sz w:val="16"/>
                <w:szCs w:val="16"/>
              </w:rPr>
              <w:drawing>
                <wp:anchor distT="0" distB="0" distL="114300" distR="114300" simplePos="0" relativeHeight="251659264" behindDoc="0" locked="0" layoutInCell="1" allowOverlap="1" wp14:anchorId="084076E6" wp14:editId="2C1E1372">
                  <wp:simplePos x="0" y="0"/>
                  <wp:positionH relativeFrom="column">
                    <wp:posOffset>248920</wp:posOffset>
                  </wp:positionH>
                  <wp:positionV relativeFrom="paragraph">
                    <wp:posOffset>57785</wp:posOffset>
                  </wp:positionV>
                  <wp:extent cx="847725" cy="476250"/>
                  <wp:effectExtent l="0" t="0" r="9525" b="0"/>
                  <wp:wrapSquare wrapText="bothSides"/>
                  <wp:docPr id="1414" name="Imagem 3" descr="logo_automin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DA52AA-7156-E798-B8A6-BA4202537A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" name="Imagem 3" descr="logo_automind">
                            <a:extLst>
                              <a:ext uri="{FF2B5EF4-FFF2-40B4-BE49-F238E27FC236}">
                                <a16:creationId xmlns:a16="http://schemas.microsoft.com/office/drawing/2014/main" id="{9BDA52AA-7156-E798-B8A6-BA4202537A8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CB3723">
              <w:rPr>
                <w:rFonts w:ascii="Arial" w:hAnsi="Arial" w:cs="Arial"/>
                <w:b/>
                <w:bCs/>
                <w:sz w:val="16"/>
                <w:szCs w:val="16"/>
              </w:rPr>
              <w:t>Adriano Macário Costa de Santana</w:t>
            </w:r>
          </w:p>
          <w:p w14:paraId="3A599C75" w14:textId="20DE4CF2" w:rsidR="00AA3A4B" w:rsidRDefault="00BE1450" w:rsidP="00BE1450">
            <w:pPr>
              <w:jc w:val="center"/>
            </w:pPr>
            <w:r w:rsidRPr="00CB3723">
              <w:rPr>
                <w:rFonts w:ascii="Arial" w:hAnsi="Arial" w:cs="Arial"/>
                <w:b/>
                <w:bCs/>
                <w:sz w:val="16"/>
                <w:szCs w:val="16"/>
              </w:rPr>
              <w:t>28027230222055787</w:t>
            </w:r>
          </w:p>
        </w:tc>
      </w:tr>
      <w:tr w:rsidR="006B156F" w14:paraId="0248360A" w14:textId="77777777" w:rsidTr="00B05A6D">
        <w:trPr>
          <w:cantSplit/>
          <w:trHeight w:hRule="exact" w:val="454"/>
          <w:jc w:val="center"/>
        </w:trPr>
        <w:tc>
          <w:tcPr>
            <w:tcW w:w="40" w:type="dxa"/>
          </w:tcPr>
          <w:p w14:paraId="53933F03" w14:textId="77777777" w:rsidR="006B156F" w:rsidRDefault="006B156F" w:rsidP="006B156F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1973" w:type="dxa"/>
            <w:tcBorders>
              <w:top w:val="single" w:sz="6" w:space="0" w:color="000000"/>
              <w:left w:val="single" w:sz="12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6A2831EA" w14:textId="77777777" w:rsidR="006B156F" w:rsidRPr="00FB5C3E" w:rsidRDefault="006B156F" w:rsidP="006B156F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TIPO</w:t>
            </w:r>
          </w:p>
          <w:p w14:paraId="3E1067C3" w14:textId="2335BE3A" w:rsidR="006B156F" w:rsidRDefault="006B156F" w:rsidP="006B156F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Cb1_Tipo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MD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</w:p>
        </w:tc>
        <w:tc>
          <w:tcPr>
            <w:tcW w:w="1697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78E50767" w14:textId="77777777" w:rsidR="006B156F" w:rsidRPr="00FB5C3E" w:rsidRDefault="006B156F" w:rsidP="006B156F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SISTEMA</w:t>
            </w:r>
          </w:p>
          <w:p w14:paraId="6740F6CE" w14:textId="34B2BD76" w:rsidR="006B156F" w:rsidRDefault="006B156F" w:rsidP="006B156F">
            <w:pPr>
              <w:spacing w:before="40"/>
              <w:jc w:val="center"/>
            </w:pPr>
            <w:r w:rsidRPr="00FB5C3E">
              <w:rPr>
                <w:rFonts w:ascii="Arial" w:hAnsi="Arial" w:cs="Arial"/>
                <w:b/>
                <w:sz w:val="16"/>
                <w:szCs w:val="16"/>
              </w:rPr>
              <w:fldChar w:fldCharType="begin"/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instrText xml:space="preserve"> DOCPROPERTY  Cb1_Sistema  \* MERGEFORMAT </w:instrText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6"/>
                <w:szCs w:val="16"/>
              </w:rPr>
              <w:t>T</w:t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fldChar w:fldCharType="end"/>
            </w:r>
          </w:p>
        </w:tc>
        <w:tc>
          <w:tcPr>
            <w:tcW w:w="1509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17ABE3B" w14:textId="77777777" w:rsidR="006B156F" w:rsidRPr="00FB5C3E" w:rsidRDefault="006B156F" w:rsidP="006B156F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LINHA</w:t>
            </w:r>
          </w:p>
          <w:p w14:paraId="0B450203" w14:textId="55350B19" w:rsidR="006B156F" w:rsidRDefault="006B156F" w:rsidP="006B156F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Cb1_Linha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08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</w:p>
        </w:tc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712F6238" w14:textId="77777777" w:rsidR="006B156F" w:rsidRPr="00FB5C3E" w:rsidRDefault="006B156F" w:rsidP="006B156F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KM</w:t>
            </w:r>
          </w:p>
          <w:p w14:paraId="2C050E8C" w14:textId="2E82E844" w:rsidR="006B156F" w:rsidRDefault="006B156F" w:rsidP="006B156F">
            <w:pPr>
              <w:spacing w:before="40"/>
              <w:jc w:val="center"/>
            </w:pPr>
            <w:r w:rsidRPr="00FB5C3E">
              <w:rPr>
                <w:rFonts w:ascii="Arial" w:hAnsi="Arial" w:cs="Arial"/>
                <w:b/>
                <w:sz w:val="18"/>
              </w:rPr>
              <w:fldChar w:fldCharType="begin"/>
            </w:r>
            <w:r w:rsidRPr="00FB5C3E">
              <w:rPr>
                <w:rFonts w:ascii="Arial" w:hAnsi="Arial" w:cs="Arial"/>
                <w:b/>
                <w:sz w:val="18"/>
              </w:rPr>
              <w:instrText xml:space="preserve"> DOCPROPERTY  Cb1_KM  \* MERGEFORMAT </w:instrText>
            </w:r>
            <w:r w:rsidRPr="00FB5C3E">
              <w:rPr>
                <w:rFonts w:ascii="Arial" w:hAnsi="Arial" w:cs="Arial"/>
                <w:b/>
                <w:sz w:val="18"/>
              </w:rPr>
              <w:fldChar w:fldCharType="separate"/>
            </w:r>
            <w:r w:rsidR="00F50B63" w:rsidRPr="00F50B63">
              <w:rPr>
                <w:rFonts w:ascii="Arial" w:hAnsi="Arial" w:cs="Arial"/>
                <w:b/>
                <w:sz w:val="16"/>
                <w:szCs w:val="16"/>
              </w:rPr>
              <w:t>34+321 </w:t>
            </w:r>
            <w:r w:rsidR="00F50B63">
              <w:rPr>
                <w:rFonts w:ascii="Arial" w:hAnsi="Arial" w:cs="Arial"/>
                <w:b/>
                <w:sz w:val="18"/>
              </w:rPr>
              <w:t>  </w:t>
            </w:r>
            <w:r w:rsidRPr="00FB5C3E">
              <w:rPr>
                <w:rFonts w:ascii="Arial" w:hAnsi="Arial" w:cs="Arial"/>
                <w:b/>
                <w:sz w:val="18"/>
              </w:rPr>
              <w:fldChar w:fldCharType="end"/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</w:p>
        </w:tc>
        <w:tc>
          <w:tcPr>
            <w:tcW w:w="1696" w:type="dxa"/>
            <w:gridSpan w:val="2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590BE3A7" w14:textId="333621A6" w:rsidR="006B156F" w:rsidRDefault="006B156F" w:rsidP="006B156F">
            <w:pPr>
              <w:jc w:val="center"/>
            </w:pPr>
            <w:r>
              <w:object w:dxaOrig="4320" w:dyaOrig="1398" w14:anchorId="64BFF565">
                <v:shape id="_x0000_i1026" type="#_x0000_t75" style="width:1in;height:21pt" o:ole="">
                  <v:imagedata r:id="rId11" o:title=""/>
                </v:shape>
                <o:OLEObject Type="Embed" ProgID="PBrush" ShapeID="_x0000_i1026" DrawAspect="Content" ObjectID="_1782027216" r:id="rId14"/>
              </w:object>
            </w:r>
          </w:p>
        </w:tc>
        <w:tc>
          <w:tcPr>
            <w:tcW w:w="2262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32742294" w14:textId="77777777" w:rsidR="006B156F" w:rsidRDefault="006B156F" w:rsidP="006B156F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PROJETISTA</w:t>
            </w:r>
          </w:p>
          <w:p w14:paraId="292818B2" w14:textId="2C5F47AE" w:rsidR="006B156F" w:rsidRDefault="006B156F" w:rsidP="006B156F">
            <w:pPr>
              <w:spacing w:before="40"/>
              <w:jc w:val="center"/>
            </w:pPr>
            <w:r>
              <w:rPr>
                <w:rFonts w:ascii="Arial" w:hAnsi="Arial" w:cs="Arial"/>
                <w:b/>
                <w:sz w:val="18"/>
                <w:szCs w:val="18"/>
              </w:rPr>
              <w:t>AUTOMIND: O-BG-526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</w:tr>
      <w:tr w:rsidR="00F81A80" w14:paraId="3CFF1F62" w14:textId="77777777" w:rsidTr="00B05A6D">
        <w:trPr>
          <w:cantSplit/>
          <w:trHeight w:hRule="exact" w:val="454"/>
          <w:jc w:val="center"/>
        </w:trPr>
        <w:tc>
          <w:tcPr>
            <w:tcW w:w="40" w:type="dxa"/>
          </w:tcPr>
          <w:p w14:paraId="274DDB27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197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587163F4" w14:textId="77777777" w:rsidR="00F81A80" w:rsidRPr="00FB5C3E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TRECHO</w:t>
            </w:r>
          </w:p>
          <w:p w14:paraId="6E0EEC35" w14:textId="1DF0087C" w:rsidR="00F81A80" w:rsidRDefault="008E6FCF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8"/>
              </w:rPr>
              <w:fldChar w:fldCharType="begin"/>
            </w:r>
            <w:r>
              <w:rPr>
                <w:rFonts w:ascii="Arial" w:hAnsi="Arial"/>
                <w:b/>
                <w:sz w:val="18"/>
              </w:rPr>
              <w:instrText xml:space="preserve"> DOCPROPERTY  Cb1_Trecho  \* MERGEFORMAT </w:instrText>
            </w:r>
            <w:r>
              <w:rPr>
                <w:rFonts w:ascii="Arial" w:hAnsi="Arial"/>
                <w:b/>
                <w:sz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</w:rPr>
              <w:t>34</w:t>
            </w:r>
            <w:r>
              <w:rPr>
                <w:rFonts w:ascii="Arial" w:hAnsi="Arial"/>
                <w:b/>
                <w:sz w:val="18"/>
              </w:rPr>
              <w:fldChar w:fldCharType="end"/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</w:p>
        </w:tc>
        <w:tc>
          <w:tcPr>
            <w:tcW w:w="169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78184D1" w14:textId="77777777" w:rsidR="00F81A80" w:rsidRPr="00FB5C3E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SUBTRECHO</w:t>
            </w:r>
          </w:p>
          <w:p w14:paraId="0E25C241" w14:textId="4AA049F0" w:rsidR="00F81A80" w:rsidRDefault="00F81A80" w:rsidP="00F81A80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Cb1_Subtrecho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03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</w:p>
        </w:tc>
        <w:tc>
          <w:tcPr>
            <w:tcW w:w="254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C1AA183" w14:textId="77777777" w:rsidR="00F81A80" w:rsidRPr="00FB5C3E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SUBSISTEMA/CONJUNTO</w:t>
            </w:r>
          </w:p>
          <w:p w14:paraId="047D1942" w14:textId="1DB0F1AF" w:rsidR="00F81A80" w:rsidRDefault="00F81A80" w:rsidP="00F81A80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Cb1_Conjunto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1299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  <w:r w:rsidRPr="00FB5C3E">
              <w:rPr>
                <w:rFonts w:ascii="Arial" w:hAnsi="Arial" w:cs="Arial"/>
                <w:b/>
                <w:sz w:val="18"/>
              </w:rPr>
              <w:t> </w:t>
            </w:r>
          </w:p>
        </w:tc>
        <w:tc>
          <w:tcPr>
            <w:tcW w:w="169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02286B28" w14:textId="77777777" w:rsidR="00F81A80" w:rsidRPr="007032B7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 w:rsidRPr="007032B7">
              <w:rPr>
                <w:rFonts w:ascii="Arial" w:hAnsi="Arial"/>
                <w:sz w:val="14"/>
              </w:rPr>
              <w:t>ÁREA</w:t>
            </w:r>
          </w:p>
          <w:p w14:paraId="5716FC8B" w14:textId="63A38192" w:rsidR="00F81A80" w:rsidRDefault="00F81A80" w:rsidP="00F81A80">
            <w:pPr>
              <w:spacing w:before="40"/>
              <w:jc w:val="center"/>
            </w:pPr>
            <w:r w:rsidRPr="007032B7">
              <w:rPr>
                <w:rFonts w:ascii="Arial" w:hAnsi="Arial"/>
                <w:b/>
                <w:sz w:val="18"/>
              </w:rPr>
              <w:t>-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</w:p>
        </w:tc>
        <w:tc>
          <w:tcPr>
            <w:tcW w:w="2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2AEA60C" w14:textId="77777777" w:rsidR="00F81A80" w:rsidRPr="007032B7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 w:rsidRPr="007032B7">
              <w:rPr>
                <w:rFonts w:ascii="Arial" w:hAnsi="Arial"/>
                <w:sz w:val="14"/>
              </w:rPr>
              <w:t>Nº CONTRATO</w:t>
            </w:r>
          </w:p>
          <w:p w14:paraId="5327E814" w14:textId="5124C2F8" w:rsidR="00F81A80" w:rsidRDefault="00F81A80" w:rsidP="00F81A80">
            <w:pPr>
              <w:spacing w:before="40"/>
              <w:jc w:val="center"/>
            </w:pPr>
            <w:r w:rsidRPr="007032B7">
              <w:rPr>
                <w:rFonts w:ascii="Arial" w:hAnsi="Arial" w:cs="Arial"/>
                <w:b/>
                <w:sz w:val="16"/>
                <w:szCs w:val="16"/>
              </w:rPr>
              <w:t>CCRACT-600067089/2022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  <w:r w:rsidRPr="007032B7">
              <w:rPr>
                <w:rFonts w:ascii="Arial" w:hAnsi="Arial"/>
                <w:b/>
                <w:sz w:val="18"/>
              </w:rPr>
              <w:t> </w:t>
            </w:r>
          </w:p>
        </w:tc>
      </w:tr>
      <w:tr w:rsidR="00F81A80" w14:paraId="2F8F01B6" w14:textId="77777777" w:rsidTr="00B05A6D">
        <w:trPr>
          <w:cantSplit/>
          <w:trHeight w:hRule="exact" w:val="454"/>
          <w:jc w:val="center"/>
        </w:trPr>
        <w:tc>
          <w:tcPr>
            <w:tcW w:w="40" w:type="dxa"/>
          </w:tcPr>
          <w:p w14:paraId="2263BD75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197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3713FF8F" w14:textId="77777777" w:rsidR="00F81A80" w:rsidRPr="00FB5C3E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ETAPA</w:t>
            </w:r>
          </w:p>
          <w:p w14:paraId="1A6BC477" w14:textId="04F27716" w:rsidR="00F81A80" w:rsidRPr="008E6FCF" w:rsidRDefault="00F81A80" w:rsidP="00F81A80">
            <w:pPr>
              <w:spacing w:before="40"/>
              <w:jc w:val="center"/>
              <w:rPr>
                <w:sz w:val="18"/>
                <w:szCs w:val="18"/>
              </w:rPr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Cb1_Etapa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6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</w:p>
        </w:tc>
        <w:tc>
          <w:tcPr>
            <w:tcW w:w="169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D0E4D58" w14:textId="77777777" w:rsidR="00F81A80" w:rsidRPr="00FB5C3E" w:rsidRDefault="00F81A80" w:rsidP="00F81A80">
            <w:pPr>
              <w:spacing w:before="40"/>
              <w:ind w:left="-57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CLASSE/SUBCLASSE</w:t>
            </w:r>
          </w:p>
          <w:p w14:paraId="0C076C28" w14:textId="7AE95772" w:rsidR="00F81A80" w:rsidRDefault="00F81A80" w:rsidP="00F81A80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Cb1_Classe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R11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Pr="00FB5C3E">
              <w:rPr>
                <w:rFonts w:ascii="Arial" w:hAnsi="Arial" w:cs="Arial"/>
                <w:b/>
                <w:sz w:val="16"/>
                <w:szCs w:val="16"/>
              </w:rPr>
              <w:t> </w:t>
            </w:r>
          </w:p>
        </w:tc>
        <w:tc>
          <w:tcPr>
            <w:tcW w:w="1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95C64B9" w14:textId="77777777" w:rsidR="00F81A80" w:rsidRPr="00E778D4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E778D4">
              <w:rPr>
                <w:rFonts w:ascii="Arial" w:hAnsi="Arial" w:cs="Arial"/>
                <w:sz w:val="14"/>
              </w:rPr>
              <w:t>SEQUENCIAL</w:t>
            </w:r>
          </w:p>
          <w:p w14:paraId="382CB064" w14:textId="1C108A2E" w:rsidR="00F81A80" w:rsidRPr="00E778D4" w:rsidRDefault="00F81A80" w:rsidP="00F81A80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Cb1_Sequencia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sz w:val="18"/>
                <w:szCs w:val="18"/>
              </w:rPr>
              <w:t>003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Pr="00E778D4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Pr="00E778D4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Pr="00E778D4">
              <w:rPr>
                <w:rFonts w:ascii="Arial" w:hAnsi="Arial" w:cs="Arial"/>
                <w:b/>
                <w:sz w:val="16"/>
                <w:szCs w:val="16"/>
              </w:rPr>
              <w:t> </w:t>
            </w:r>
          </w:p>
        </w:tc>
        <w:tc>
          <w:tcPr>
            <w:tcW w:w="14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6FE55E6" w14:textId="77777777" w:rsidR="00F81A80" w:rsidRPr="00E778D4" w:rsidRDefault="00F81A80" w:rsidP="00F81A80">
            <w:pPr>
              <w:spacing w:before="40"/>
              <w:rPr>
                <w:rFonts w:ascii="Arial" w:hAnsi="Arial" w:cs="Arial"/>
                <w:sz w:val="14"/>
              </w:rPr>
            </w:pPr>
            <w:r w:rsidRPr="00E778D4">
              <w:rPr>
                <w:rFonts w:ascii="Arial" w:hAnsi="Arial" w:cs="Arial"/>
                <w:sz w:val="14"/>
              </w:rPr>
              <w:t>Nº CONTROLE</w:t>
            </w:r>
          </w:p>
          <w:p w14:paraId="7D0327EC" w14:textId="0259817E" w:rsidR="00F81A80" w:rsidRPr="00E778D4" w:rsidRDefault="008E6FCF" w:rsidP="00F81A80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Cb1_Ncontrole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Cs/>
                <w:sz w:val="18"/>
                <w:szCs w:val="18"/>
              </w:rPr>
              <w:t>Erro! Nome de propriedade do documento desconhecido.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  <w:r w:rsidR="00F81A80" w:rsidRPr="006D6639">
              <w:rPr>
                <w:rFonts w:ascii="Arial" w:hAnsi="Arial" w:cs="Arial"/>
                <w:b/>
                <w:sz w:val="16"/>
                <w:szCs w:val="16"/>
              </w:rPr>
              <w:t> </w:t>
            </w:r>
          </w:p>
        </w:tc>
        <w:tc>
          <w:tcPr>
            <w:tcW w:w="169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6F1902FB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3C9BDF1B" w14:textId="2D9449C0" w:rsidR="00F81A80" w:rsidRDefault="00F81A80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  <w:tc>
          <w:tcPr>
            <w:tcW w:w="2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2DC5B51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7DA7F5D6" w14:textId="22A661B2" w:rsidR="00F81A80" w:rsidRDefault="006D6639" w:rsidP="00F81A80">
            <w:pPr>
              <w:spacing w:before="40"/>
              <w:jc w:val="center"/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13/12/2023</w:t>
            </w:r>
          </w:p>
        </w:tc>
      </w:tr>
      <w:tr w:rsidR="00F81A80" w14:paraId="55CA8ADC" w14:textId="77777777" w:rsidTr="006D6639">
        <w:trPr>
          <w:cantSplit/>
          <w:trHeight w:hRule="exact" w:val="454"/>
          <w:jc w:val="center"/>
        </w:trPr>
        <w:tc>
          <w:tcPr>
            <w:tcW w:w="40" w:type="dxa"/>
          </w:tcPr>
          <w:p w14:paraId="1C417D69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5152" w:type="dxa"/>
            <w:gridSpan w:val="5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  <w:vAlign w:val="center"/>
          </w:tcPr>
          <w:p w14:paraId="77F20594" w14:textId="6BF0F30E" w:rsidR="00F81A80" w:rsidRPr="008E6FCF" w:rsidRDefault="008E6FCF" w:rsidP="006D6639">
            <w:pPr>
              <w:spacing w:before="4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8E6FCF">
              <w:rPr>
                <w:rStyle w:val="fontstyle01"/>
                <w:sz w:val="18"/>
                <w:szCs w:val="18"/>
              </w:rPr>
              <w:fldChar w:fldCharType="begin"/>
            </w:r>
            <w:r w:rsidRPr="008E6FCF">
              <w:rPr>
                <w:rStyle w:val="fontstyle01"/>
                <w:sz w:val="18"/>
                <w:szCs w:val="18"/>
              </w:rPr>
              <w:instrText xml:space="preserve"> DOCPROPERTY  Cb1_Tipo  \* MERGEFORMAT </w:instrText>
            </w:r>
            <w:r w:rsidRPr="008E6FCF">
              <w:rPr>
                <w:rStyle w:val="fontstyle01"/>
                <w:sz w:val="18"/>
                <w:szCs w:val="18"/>
              </w:rPr>
              <w:fldChar w:fldCharType="separate"/>
            </w:r>
            <w:r w:rsidR="00F50B63">
              <w:rPr>
                <w:rStyle w:val="fontstyle01"/>
                <w:sz w:val="18"/>
                <w:szCs w:val="18"/>
              </w:rPr>
              <w:t>MD</w:t>
            </w:r>
            <w:r w:rsidRPr="008E6FCF">
              <w:rPr>
                <w:rStyle w:val="fontstyle01"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Cb1_Sistema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T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Cb1_Linha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08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Cb1_Trecho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34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Cb1_Subtrecho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03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Cb1_Conjunto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1299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Fonts w:ascii="Arial" w:hAnsi="Arial"/>
                <w:b/>
                <w:sz w:val="18"/>
                <w:szCs w:val="18"/>
              </w:rPr>
              <w:t>/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Cb1_Etapa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6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Cb1_Classe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R11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  <w:r w:rsidRPr="008E6FCF">
              <w:rPr>
                <w:rStyle w:val="fontstyle01"/>
                <w:sz w:val="18"/>
                <w:szCs w:val="18"/>
              </w:rPr>
              <w:t>-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Cb1_Sequencia  \* MERGEFORMAT </w:instrTex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003</w:t>
            </w:r>
            <w:r w:rsidRP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</w:tc>
        <w:tc>
          <w:tcPr>
            <w:tcW w:w="10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614D60F" w14:textId="77777777" w:rsidR="00F81A80" w:rsidRPr="00FB5C3E" w:rsidRDefault="00F81A80" w:rsidP="00F81A80">
            <w:pPr>
              <w:spacing w:before="40"/>
              <w:ind w:left="-57"/>
              <w:rPr>
                <w:rFonts w:ascii="Arial" w:hAnsi="Arial" w:cs="Arial"/>
                <w:sz w:val="14"/>
              </w:rPr>
            </w:pPr>
            <w:r w:rsidRPr="00FB5C3E">
              <w:rPr>
                <w:rFonts w:ascii="Arial" w:hAnsi="Arial" w:cs="Arial"/>
                <w:sz w:val="14"/>
              </w:rPr>
              <w:t>REVISÃO</w:t>
            </w:r>
          </w:p>
          <w:p w14:paraId="43F6F215" w14:textId="64C68A5D" w:rsidR="00F81A80" w:rsidRDefault="006D6639" w:rsidP="00F81A80">
            <w:pPr>
              <w:spacing w:before="40"/>
              <w:jc w:val="center"/>
            </w:pPr>
            <w:r>
              <w:rPr>
                <w:rFonts w:ascii="Arial" w:hAnsi="Arial" w:cs="Arial"/>
                <w:b/>
                <w:sz w:val="18"/>
              </w:rPr>
              <w:t>0</w:t>
            </w:r>
            <w:r w:rsidR="00F81A80" w:rsidRPr="00FB5C3E">
              <w:rPr>
                <w:rFonts w:ascii="Arial" w:hAnsi="Arial" w:cs="Arial"/>
                <w:b/>
                <w:sz w:val="18"/>
              </w:rPr>
              <w:t> </w:t>
            </w:r>
          </w:p>
        </w:tc>
        <w:tc>
          <w:tcPr>
            <w:tcW w:w="169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00E7193" w14:textId="77777777" w:rsidR="00F81A80" w:rsidRPr="007032B7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 w:rsidRPr="007032B7">
              <w:rPr>
                <w:rFonts w:ascii="Arial" w:hAnsi="Arial"/>
                <w:sz w:val="14"/>
              </w:rPr>
              <w:t>APROVAÇÃO/DATA</w:t>
            </w:r>
          </w:p>
          <w:p w14:paraId="0A11A0E2" w14:textId="1527C9AE" w:rsidR="00F81A80" w:rsidRDefault="00F81A80" w:rsidP="00F81A80">
            <w:pPr>
              <w:spacing w:before="40"/>
              <w:jc w:val="center"/>
            </w:pP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  <w:tc>
          <w:tcPr>
            <w:tcW w:w="2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3270D14F" w14:textId="77777777" w:rsidR="00F81A80" w:rsidRPr="007032B7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 w:rsidRPr="007032B7">
              <w:rPr>
                <w:rFonts w:ascii="Arial" w:hAnsi="Arial"/>
                <w:sz w:val="14"/>
              </w:rPr>
              <w:t>APROVAÇÃO/DATA</w:t>
            </w:r>
          </w:p>
          <w:p w14:paraId="304803E7" w14:textId="2D1A86E9" w:rsidR="00F81A80" w:rsidRDefault="00F81A80" w:rsidP="00F81A80">
            <w:pPr>
              <w:spacing w:before="40"/>
              <w:jc w:val="center"/>
            </w:pP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  <w:r w:rsidRPr="007032B7"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</w:tr>
      <w:tr w:rsidR="00F81A80" w14:paraId="4CFBEA3D" w14:textId="77777777" w:rsidTr="00B05A6D">
        <w:trPr>
          <w:cantSplit/>
          <w:trHeight w:hRule="exact" w:val="454"/>
          <w:jc w:val="center"/>
        </w:trPr>
        <w:tc>
          <w:tcPr>
            <w:tcW w:w="40" w:type="dxa"/>
          </w:tcPr>
          <w:p w14:paraId="563E00DF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</w:p>
        </w:tc>
        <w:tc>
          <w:tcPr>
            <w:tcW w:w="197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3B45AE2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Nº CONTRATO</w:t>
            </w:r>
          </w:p>
          <w:p w14:paraId="590F4AD8" w14:textId="77777777" w:rsidR="00F81A80" w:rsidRDefault="00F81A80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</w:p>
        </w:tc>
        <w:tc>
          <w:tcPr>
            <w:tcW w:w="1697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3AB729E5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1FCEFF79" w14:textId="77777777" w:rsidR="00F81A80" w:rsidRDefault="00F81A80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  <w:tc>
          <w:tcPr>
            <w:tcW w:w="2544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632B9128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APROVAÇÃO/DATA</w:t>
            </w:r>
          </w:p>
          <w:p w14:paraId="196CA152" w14:textId="77777777" w:rsidR="00F81A80" w:rsidRDefault="00F81A80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  <w:r>
              <w:rPr>
                <w:rFonts w:ascii="Arial" w:hAnsi="Arial"/>
                <w:b/>
                <w:sz w:val="15"/>
                <w:szCs w:val="15"/>
              </w:rPr>
              <w:t> </w:t>
            </w:r>
          </w:p>
        </w:tc>
        <w:tc>
          <w:tcPr>
            <w:tcW w:w="3958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77758EF1" w14:textId="77777777" w:rsidR="00F81A80" w:rsidRDefault="00F81A80" w:rsidP="00F81A80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SUPERVISORA</w:t>
            </w:r>
          </w:p>
          <w:p w14:paraId="73F9B0AE" w14:textId="77777777" w:rsidR="00F81A80" w:rsidRDefault="00F81A80" w:rsidP="00F81A80">
            <w:pPr>
              <w:spacing w:before="40"/>
              <w:jc w:val="center"/>
            </w:pP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  <w:r>
              <w:rPr>
                <w:rFonts w:ascii="Arial" w:hAnsi="Arial"/>
                <w:b/>
                <w:sz w:val="18"/>
              </w:rPr>
              <w:t> </w:t>
            </w:r>
          </w:p>
        </w:tc>
      </w:tr>
    </w:tbl>
    <w:p w14:paraId="7755F6B4" w14:textId="77777777" w:rsidR="00AA3A4B" w:rsidRDefault="00AA3A4B">
      <w:pPr>
        <w:rPr>
          <w:rFonts w:ascii="Arial" w:hAnsi="Arial"/>
          <w:sz w:val="2"/>
        </w:rPr>
      </w:pPr>
    </w:p>
    <w:p w14:paraId="37E661B6" w14:textId="77777777" w:rsidR="00B12AFD" w:rsidRDefault="00B12AFD">
      <w:pPr>
        <w:sectPr w:rsidR="00B12AFD" w:rsidSect="004A0B97">
          <w:headerReference w:type="default" r:id="rId15"/>
          <w:footerReference w:type="default" r:id="rId16"/>
          <w:footerReference w:type="first" r:id="rId17"/>
          <w:pgSz w:w="11907" w:h="16840"/>
          <w:pgMar w:top="567" w:right="567" w:bottom="567" w:left="1134" w:header="720" w:footer="720" w:gutter="0"/>
          <w:cols w:space="720"/>
          <w:titlePg/>
        </w:sectPr>
      </w:pPr>
    </w:p>
    <w:p w14:paraId="1C3F4295" w14:textId="77777777" w:rsidR="00AA3A4B" w:rsidRDefault="005A25E2">
      <w:pPr>
        <w:rPr>
          <w:rFonts w:ascii="Arial" w:hAnsi="Arial"/>
          <w:sz w:val="2"/>
        </w:rPr>
      </w:pPr>
      <w:r>
        <w:rPr>
          <w:rFonts w:ascii="Arial" w:hAnsi="Arial"/>
          <w:sz w:val="2"/>
        </w:rPr>
        <w:tab/>
      </w:r>
      <w:r>
        <w:rPr>
          <w:rFonts w:ascii="Arial" w:hAnsi="Arial"/>
          <w:sz w:val="2"/>
        </w:rPr>
        <w:tab/>
      </w:r>
    </w:p>
    <w:tbl>
      <w:tblPr>
        <w:tblW w:w="10170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19"/>
        <w:gridCol w:w="567"/>
        <w:gridCol w:w="4394"/>
        <w:gridCol w:w="1559"/>
        <w:gridCol w:w="1701"/>
        <w:gridCol w:w="1430"/>
      </w:tblGrid>
      <w:tr w:rsidR="00AA3A4B" w14:paraId="4E2ED0B9" w14:textId="77777777" w:rsidTr="00173078">
        <w:trPr>
          <w:jc w:val="center"/>
        </w:trPr>
        <w:tc>
          <w:tcPr>
            <w:tcW w:w="10170" w:type="dxa"/>
            <w:gridSpan w:val="6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1EA2233" w14:textId="77777777" w:rsidR="00AA3A4B" w:rsidRDefault="005A25E2">
            <w:pPr>
              <w:spacing w:before="60" w:after="40"/>
            </w:pPr>
            <w:r>
              <w:rPr>
                <w:rFonts w:ascii="Arial" w:hAnsi="Arial"/>
                <w:sz w:val="14"/>
              </w:rPr>
              <w:t>DOCUMENTOS DE REFERÊNCIA</w:t>
            </w:r>
          </w:p>
        </w:tc>
      </w:tr>
      <w:tr w:rsidR="00457F5D" w14:paraId="6332F0D4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50A2D02" w14:textId="77777777" w:rsidR="00457F5D" w:rsidRDefault="00457F5D" w:rsidP="00457F5D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26DA3D5" w14:textId="1ED3663B" w:rsidR="00457F5D" w:rsidRDefault="00457F5D" w:rsidP="00457F5D">
            <w:pPr>
              <w:spacing w:before="60" w:after="60"/>
              <w:rPr>
                <w:rFonts w:ascii="Arial" w:hAnsi="Arial"/>
                <w:sz w:val="18"/>
                <w:szCs w:val="18"/>
              </w:rPr>
            </w:pPr>
            <w:r w:rsidRPr="00F551CB">
              <w:rPr>
                <w:rFonts w:ascii="Arial" w:hAnsi="Arial" w:cs="Arial"/>
                <w:b/>
                <w:bCs/>
                <w:sz w:val="18"/>
                <w:szCs w:val="18"/>
              </w:rPr>
              <w:t>MD-T-</w:t>
            </w:r>
            <w:r w:rsidR="00AF05FA">
              <w:rPr>
                <w:rFonts w:ascii="Arial" w:hAnsi="Arial" w:cs="Arial"/>
                <w:b/>
                <w:bCs/>
                <w:sz w:val="18"/>
                <w:szCs w:val="18"/>
              </w:rPr>
              <w:t>08</w:t>
            </w:r>
            <w:r w:rsidRPr="00F551CB">
              <w:rPr>
                <w:rFonts w:ascii="Arial" w:hAnsi="Arial" w:cs="Arial"/>
                <w:b/>
                <w:bCs/>
                <w:sz w:val="18"/>
                <w:szCs w:val="18"/>
              </w:rPr>
              <w:t>-99-99-1</w:t>
            </w:r>
            <w:r w:rsidR="00036E49">
              <w:rPr>
                <w:rFonts w:ascii="Arial" w:hAnsi="Arial" w:cs="Arial"/>
                <w:b/>
                <w:bCs/>
                <w:sz w:val="18"/>
                <w:szCs w:val="18"/>
              </w:rPr>
              <w:t>2</w:t>
            </w:r>
            <w:r w:rsidRPr="00F551CB">
              <w:rPr>
                <w:rFonts w:ascii="Arial" w:hAnsi="Arial" w:cs="Arial"/>
                <w:b/>
                <w:bCs/>
                <w:sz w:val="18"/>
                <w:szCs w:val="18"/>
              </w:rPr>
              <w:t>99/4-R1</w:t>
            </w:r>
            <w:r w:rsidR="00036E49">
              <w:rPr>
                <w:rFonts w:ascii="Arial" w:hAnsi="Arial" w:cs="Arial"/>
                <w:b/>
                <w:bCs/>
                <w:sz w:val="18"/>
                <w:szCs w:val="18"/>
              </w:rPr>
              <w:t>1</w:t>
            </w:r>
            <w:r w:rsidRPr="00F551CB">
              <w:rPr>
                <w:rFonts w:ascii="Arial" w:hAnsi="Arial" w:cs="Arial"/>
                <w:b/>
                <w:bCs/>
                <w:sz w:val="18"/>
                <w:szCs w:val="18"/>
              </w:rPr>
              <w:t>-001 – Projeto Básico do Sistema SCADA</w:t>
            </w:r>
          </w:p>
        </w:tc>
      </w:tr>
      <w:tr w:rsidR="00457F5D" w14:paraId="281049E0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44DD5AD" w14:textId="77777777" w:rsidR="00457F5D" w:rsidRDefault="00457F5D" w:rsidP="00457F5D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0B0D77" w14:textId="6896B69E" w:rsidR="00457F5D" w:rsidRPr="00C87643" w:rsidRDefault="00C87643" w:rsidP="006B156F">
            <w:pPr>
              <w:tabs>
                <w:tab w:val="left" w:pos="6155"/>
              </w:tabs>
              <w:spacing w:before="60"/>
              <w:rPr>
                <w:rFonts w:ascii="Arial" w:hAnsi="Arial"/>
                <w:b/>
                <w:bCs/>
                <w:sz w:val="18"/>
                <w:szCs w:val="18"/>
              </w:rPr>
            </w:pPr>
            <w:r w:rsidRPr="00C87643">
              <w:rPr>
                <w:rFonts w:ascii="Arial" w:hAnsi="Arial"/>
                <w:b/>
                <w:bCs/>
                <w:sz w:val="18"/>
                <w:szCs w:val="18"/>
              </w:rPr>
              <w:t>ID-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Cb1_Sistema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T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Cb1_Linha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08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34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Cb1_Subtrecho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Cb1_Conjunto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1299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/>
                <w:b/>
                <w:sz w:val="18"/>
              </w:rPr>
              <w:t>/</w:t>
            </w:r>
            <w:r w:rsidR="003051B4">
              <w:rPr>
                <w:rFonts w:ascii="Arial" w:hAnsi="Arial"/>
                <w:b/>
                <w:sz w:val="18"/>
              </w:rPr>
              <w:fldChar w:fldCharType="begin"/>
            </w:r>
            <w:r w:rsidR="003051B4">
              <w:rPr>
                <w:rFonts w:ascii="Arial" w:hAnsi="Arial"/>
                <w:b/>
                <w:sz w:val="18"/>
              </w:rPr>
              <w:instrText xml:space="preserve"> DOCPROPERTY  Cb1_Etapa  \* MERGEFORMAT </w:instrText>
            </w:r>
            <w:r w:rsidR="003051B4">
              <w:rPr>
                <w:rFonts w:ascii="Arial" w:hAnsi="Arial"/>
                <w:b/>
                <w:sz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</w:rPr>
              <w:t>6</w:t>
            </w:r>
            <w:r w:rsidR="003051B4">
              <w:rPr>
                <w:rFonts w:ascii="Arial" w:hAnsi="Arial"/>
                <w:b/>
                <w:sz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Cb1_Classe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R11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Cb1_Sequencia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Pr="00C87643">
              <w:rPr>
                <w:rFonts w:ascii="Arial" w:hAnsi="Arial"/>
                <w:b/>
                <w:bCs/>
                <w:sz w:val="18"/>
                <w:szCs w:val="18"/>
              </w:rPr>
              <w:t xml:space="preserve"> – </w:t>
            </w:r>
            <w:r w:rsidR="009A5A5B">
              <w:rPr>
                <w:rFonts w:ascii="Arial" w:hAnsi="Arial"/>
                <w:b/>
                <w:bCs/>
                <w:sz w:val="18"/>
                <w:szCs w:val="18"/>
              </w:rPr>
              <w:t>ÍNDICE DE DOCUMENTOS</w:t>
            </w:r>
            <w:r w:rsidRPr="00C87643">
              <w:rPr>
                <w:rFonts w:ascii="Arial" w:hAnsi="Arial"/>
                <w:b/>
                <w:bCs/>
                <w:sz w:val="18"/>
                <w:szCs w:val="18"/>
              </w:rPr>
              <w:t xml:space="preserve"> – Estação</w:t>
            </w:r>
            <w:r w:rsidR="0056584C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Cb1_Estação  \* MERGEFORMAT </w:instrTex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ENGENHEIRO CARDOSO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</w:tc>
      </w:tr>
      <w:tr w:rsidR="00F81A80" w14:paraId="5D81123C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3EEE055" w14:textId="77777777" w:rsidR="00F81A80" w:rsidRDefault="00F81A80" w:rsidP="00F81A80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E20DB12" w14:textId="07EFADB2" w:rsidR="00F81A80" w:rsidRPr="00BC7563" w:rsidRDefault="00F81A80" w:rsidP="00F81A80">
            <w:pPr>
              <w:spacing w:before="60"/>
              <w:rPr>
                <w:rFonts w:ascii="Arial" w:hAnsi="Arial"/>
                <w:b/>
                <w:bCs/>
                <w:sz w:val="18"/>
                <w:szCs w:val="18"/>
              </w:rPr>
            </w:pP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DE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Cb1_Sistema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T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Cb1_Linha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08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34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Cb1_Subtrecho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Cb1_Conjunto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1299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/>
                <w:b/>
                <w:sz w:val="18"/>
              </w:rPr>
              <w:t>/</w:t>
            </w:r>
            <w:r w:rsidR="003051B4">
              <w:rPr>
                <w:rFonts w:ascii="Arial" w:hAnsi="Arial"/>
                <w:b/>
                <w:sz w:val="18"/>
              </w:rPr>
              <w:fldChar w:fldCharType="begin"/>
            </w:r>
            <w:r w:rsidR="003051B4">
              <w:rPr>
                <w:rFonts w:ascii="Arial" w:hAnsi="Arial"/>
                <w:b/>
                <w:sz w:val="18"/>
              </w:rPr>
              <w:instrText xml:space="preserve"> DOCPROPERTY  Cb1_Etapa  \* MERGEFORMAT </w:instrText>
            </w:r>
            <w:r w:rsidR="003051B4">
              <w:rPr>
                <w:rFonts w:ascii="Arial" w:hAnsi="Arial"/>
                <w:b/>
                <w:sz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</w:rPr>
              <w:t>6</w:t>
            </w:r>
            <w:r w:rsidR="003051B4">
              <w:rPr>
                <w:rFonts w:ascii="Arial" w:hAnsi="Arial"/>
                <w:b/>
                <w:sz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Cb1_Classe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R11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Cb1_Sequencia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</w:t>
            </w: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– ARQUITETURA DO SISTEMA – Estação</w:t>
            </w:r>
            <w:r w:rsidRPr="00A73F1A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Cb1_Estação  \* MERGEFORMAT </w:instrTex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ENGENHEIRO CARDOSO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</w:tc>
      </w:tr>
      <w:tr w:rsidR="00B062CC" w14:paraId="11AB53C3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BA579B0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3A325F" w14:textId="1F9CDB4E" w:rsidR="00B062CC" w:rsidRDefault="00B062CC" w:rsidP="00B062CC">
            <w:pPr>
              <w:spacing w:before="60"/>
              <w:rPr>
                <w:rFonts w:ascii="Arial" w:hAnsi="Arial"/>
                <w:sz w:val="18"/>
                <w:szCs w:val="18"/>
              </w:rPr>
            </w:pP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LM-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Cb1_Sistema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T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Cb1_Linha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08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34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Cb1_Subtrecho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Cb1_Conjunto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1299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/>
                <w:b/>
                <w:sz w:val="18"/>
              </w:rPr>
              <w:t>/</w:t>
            </w:r>
            <w:r w:rsidR="003051B4">
              <w:rPr>
                <w:rFonts w:ascii="Arial" w:hAnsi="Arial"/>
                <w:b/>
                <w:sz w:val="18"/>
              </w:rPr>
              <w:fldChar w:fldCharType="begin"/>
            </w:r>
            <w:r w:rsidR="003051B4">
              <w:rPr>
                <w:rFonts w:ascii="Arial" w:hAnsi="Arial"/>
                <w:b/>
                <w:sz w:val="18"/>
              </w:rPr>
              <w:instrText xml:space="preserve"> DOCPROPERTY  Cb1_Etapa  \* MERGEFORMAT </w:instrText>
            </w:r>
            <w:r w:rsidR="003051B4">
              <w:rPr>
                <w:rFonts w:ascii="Arial" w:hAnsi="Arial"/>
                <w:b/>
                <w:sz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</w:rPr>
              <w:t>6</w:t>
            </w:r>
            <w:r w:rsidR="003051B4">
              <w:rPr>
                <w:rFonts w:ascii="Arial" w:hAnsi="Arial"/>
                <w:b/>
                <w:sz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Cb1_Classe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R11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Cb1_Sequencia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</w:t>
            </w: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– LISTA DE EQUIPAMENTOS – Estação</w:t>
            </w:r>
            <w:r w:rsidRPr="00A73F1A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Cb1_Estação  \* MERGEFORMAT </w:instrTex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ENGENHEIRO CARDOSO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</w:tc>
      </w:tr>
      <w:tr w:rsidR="00B062CC" w14:paraId="112EF1E1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4B90CDE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2FA737" w14:textId="53E655F5" w:rsidR="00B062CC" w:rsidRDefault="00B062CC" w:rsidP="00B062CC">
            <w:pPr>
              <w:spacing w:before="60"/>
              <w:rPr>
                <w:rFonts w:ascii="Arial" w:hAnsi="Arial"/>
                <w:sz w:val="18"/>
                <w:szCs w:val="18"/>
              </w:rPr>
            </w:pP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DD-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Cb1_Sistema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T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Cb1_Linha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08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34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Cb1_Subtrecho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Cb1_Conjunto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1299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>
              <w:rPr>
                <w:rFonts w:ascii="Arial" w:hAnsi="Arial"/>
                <w:b/>
                <w:sz w:val="18"/>
              </w:rPr>
              <w:t>/</w:t>
            </w:r>
            <w:r w:rsidR="003051B4">
              <w:rPr>
                <w:rFonts w:ascii="Arial" w:hAnsi="Arial"/>
                <w:b/>
                <w:sz w:val="18"/>
              </w:rPr>
              <w:fldChar w:fldCharType="begin"/>
            </w:r>
            <w:r w:rsidR="003051B4">
              <w:rPr>
                <w:rFonts w:ascii="Arial" w:hAnsi="Arial"/>
                <w:b/>
                <w:sz w:val="18"/>
              </w:rPr>
              <w:instrText xml:space="preserve"> DOCPROPERTY  Cb1_Etapa  \* MERGEFORMAT </w:instrText>
            </w:r>
            <w:r w:rsidR="003051B4">
              <w:rPr>
                <w:rFonts w:ascii="Arial" w:hAnsi="Arial"/>
                <w:b/>
                <w:sz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</w:rPr>
              <w:t>6</w:t>
            </w:r>
            <w:r w:rsidR="003051B4">
              <w:rPr>
                <w:rFonts w:ascii="Arial" w:hAnsi="Arial"/>
                <w:b/>
                <w:sz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Cb1_Classe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R11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t>-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instrText xml:space="preserve"> DOCPROPERTY  Cb1_Sequencia  \* MERGEFORMAT </w:instrTex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/>
                <w:bCs/>
                <w:sz w:val="18"/>
                <w:szCs w:val="18"/>
              </w:rPr>
              <w:t>003</w:t>
            </w:r>
            <w:r w:rsidR="003051B4" w:rsidRPr="00181658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Pr="00A73F1A">
              <w:rPr>
                <w:rFonts w:ascii="Arial" w:hAnsi="Arial"/>
                <w:b/>
                <w:bCs/>
                <w:sz w:val="18"/>
                <w:szCs w:val="18"/>
              </w:rPr>
              <w:t>– MAPA DE COMUNICAÇÃO – Estação</w:t>
            </w:r>
            <w:r w:rsidRPr="00A73F1A">
              <w:rPr>
                <w:rFonts w:ascii="Arial" w:hAnsi="Arial"/>
                <w:b/>
                <w:sz w:val="18"/>
                <w:szCs w:val="18"/>
              </w:rPr>
              <w:t xml:space="preserve"> 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begin"/>
            </w:r>
            <w:r w:rsidR="008E6FCF">
              <w:rPr>
                <w:rFonts w:ascii="Arial" w:hAnsi="Arial"/>
                <w:b/>
                <w:sz w:val="18"/>
                <w:szCs w:val="18"/>
              </w:rPr>
              <w:instrText xml:space="preserve"> DOCPROPERTY  Cb1_Estação  \* MERGEFORMAT </w:instrTex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/>
                <w:b/>
                <w:sz w:val="18"/>
                <w:szCs w:val="18"/>
              </w:rPr>
              <w:t>ENGENHEIRO CARDOSO</w:t>
            </w:r>
            <w:r w:rsidR="008E6FCF">
              <w:rPr>
                <w:rFonts w:ascii="Arial" w:hAnsi="Arial"/>
                <w:b/>
                <w:sz w:val="18"/>
                <w:szCs w:val="18"/>
              </w:rPr>
              <w:fldChar w:fldCharType="end"/>
            </w:r>
          </w:p>
        </w:tc>
      </w:tr>
      <w:tr w:rsidR="00B062CC" w14:paraId="24DC42EF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101F2D2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2CD30F7" w14:textId="67E72113" w:rsidR="00B062CC" w:rsidRDefault="00B062CC" w:rsidP="00B062CC">
            <w:pPr>
              <w:spacing w:before="60"/>
              <w:rPr>
                <w:rFonts w:ascii="Arial" w:hAnsi="Arial"/>
                <w:sz w:val="18"/>
              </w:rPr>
            </w:pPr>
          </w:p>
        </w:tc>
      </w:tr>
      <w:tr w:rsidR="00B062CC" w14:paraId="7AF18207" w14:textId="77777777" w:rsidTr="00173078">
        <w:trPr>
          <w:jc w:val="center"/>
        </w:trPr>
        <w:tc>
          <w:tcPr>
            <w:tcW w:w="10170" w:type="dxa"/>
            <w:gridSpan w:val="6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1007E14" w14:textId="77777777" w:rsidR="00B062CC" w:rsidRDefault="00B062CC" w:rsidP="00B062CC">
            <w:pPr>
              <w:spacing w:before="60" w:after="40"/>
            </w:pPr>
            <w:r>
              <w:rPr>
                <w:rFonts w:ascii="Arial" w:hAnsi="Arial"/>
                <w:sz w:val="14"/>
              </w:rPr>
              <w:t>DOCUMENTOS RESULTANTES</w:t>
            </w:r>
          </w:p>
        </w:tc>
      </w:tr>
      <w:tr w:rsidR="00B062CC" w14:paraId="68CFA031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E1652A9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96DEAA5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2D86F4B2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41795B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AD94DB4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3A0D5325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D660DBB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F299A32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7771AE5B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3B8A42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333DB53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0D1B1D7D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F3AC388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C6C2D84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38859B3A" w14:textId="77777777" w:rsidTr="00173078">
        <w:trPr>
          <w:cantSplit/>
          <w:jc w:val="center"/>
        </w:trPr>
        <w:tc>
          <w:tcPr>
            <w:tcW w:w="519" w:type="dxa"/>
            <w:tcBorders>
              <w:lef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46F3B0" w14:textId="77777777" w:rsidR="00B062CC" w:rsidRDefault="00B062CC" w:rsidP="00B062CC">
            <w:pPr>
              <w:pStyle w:val="Ttulo5"/>
            </w:pPr>
          </w:p>
        </w:tc>
        <w:tc>
          <w:tcPr>
            <w:tcW w:w="9651" w:type="dxa"/>
            <w:gridSpan w:val="5"/>
            <w:tcBorders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0FF9862" w14:textId="77777777" w:rsidR="00B062CC" w:rsidRDefault="00B062CC" w:rsidP="00B062CC">
            <w:pPr>
              <w:pStyle w:val="Cabealho"/>
              <w:tabs>
                <w:tab w:val="clear" w:pos="4419"/>
                <w:tab w:val="clear" w:pos="8838"/>
              </w:tabs>
              <w:spacing w:before="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062CC" w14:paraId="4EB1E75C" w14:textId="77777777" w:rsidTr="00173078">
        <w:trPr>
          <w:jc w:val="center"/>
        </w:trPr>
        <w:tc>
          <w:tcPr>
            <w:tcW w:w="10170" w:type="dxa"/>
            <w:gridSpan w:val="6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8A0DFAD" w14:textId="77777777" w:rsidR="00B062CC" w:rsidRDefault="00B062CC" w:rsidP="00B062CC">
            <w:pPr>
              <w:spacing w:before="60" w:after="40"/>
            </w:pPr>
            <w:r>
              <w:rPr>
                <w:rFonts w:ascii="Arial" w:hAnsi="Arial"/>
                <w:sz w:val="14"/>
              </w:rPr>
              <w:t>OBSERVAÇÕES</w:t>
            </w:r>
          </w:p>
        </w:tc>
      </w:tr>
      <w:tr w:rsidR="00B062CC" w14:paraId="609184A2" w14:textId="77777777" w:rsidTr="00ED23CC">
        <w:trPr>
          <w:cantSplit/>
          <w:trHeight w:val="2835"/>
          <w:jc w:val="center"/>
        </w:trPr>
        <w:tc>
          <w:tcPr>
            <w:tcW w:w="10170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A058379" w14:textId="3BD8E3D5" w:rsidR="00B062CC" w:rsidRPr="005416B7" w:rsidRDefault="00B062CC" w:rsidP="00B062CC">
            <w:pPr>
              <w:pStyle w:val="PargrafodaLista"/>
              <w:rPr>
                <w:rFonts w:ascii="Arial" w:hAnsi="Arial"/>
                <w:sz w:val="18"/>
                <w:szCs w:val="18"/>
              </w:rPr>
            </w:pPr>
          </w:p>
        </w:tc>
      </w:tr>
      <w:tr w:rsidR="00B062CC" w14:paraId="599B81AC" w14:textId="77777777" w:rsidTr="00173078">
        <w:trPr>
          <w:cantSplit/>
          <w:trHeight w:val="284"/>
          <w:jc w:val="center"/>
        </w:trPr>
        <w:tc>
          <w:tcPr>
            <w:tcW w:w="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9A2639" w14:textId="4A0BDBCE" w:rsidR="00B062CC" w:rsidRDefault="00B062CC" w:rsidP="00B062CC">
            <w:pPr>
              <w:spacing w:before="40"/>
              <w:jc w:val="center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B93DB6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814344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3FE3A82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B17468C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6FA40F9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</w:tr>
      <w:tr w:rsidR="00B062CC" w14:paraId="769DD963" w14:textId="77777777" w:rsidTr="00173078">
        <w:trPr>
          <w:cantSplit/>
          <w:trHeight w:val="284"/>
          <w:jc w:val="center"/>
        </w:trPr>
        <w:tc>
          <w:tcPr>
            <w:tcW w:w="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DCA8EEF" w14:textId="2A681E98" w:rsidR="00B062CC" w:rsidRDefault="00B062CC" w:rsidP="00B062CC">
            <w:pPr>
              <w:spacing w:before="40"/>
              <w:jc w:val="center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B.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EDA2C6F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2E76E59" w14:textId="6B0ED7FA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38125DE" w14:textId="5F0F5A7A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C96B82D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D245A01" w14:textId="21EB685C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</w:tr>
      <w:tr w:rsidR="00B062CC" w14:paraId="4473E1AC" w14:textId="77777777" w:rsidTr="00173078">
        <w:trPr>
          <w:cantSplit/>
          <w:trHeight w:val="284"/>
          <w:jc w:val="center"/>
        </w:trPr>
        <w:tc>
          <w:tcPr>
            <w:tcW w:w="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0A9A314" w14:textId="7F71E288" w:rsidR="00B062CC" w:rsidRDefault="00B062CC" w:rsidP="00B062CC">
            <w:pPr>
              <w:spacing w:before="40"/>
              <w:jc w:val="center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A.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E1F056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CDE451" w14:textId="7539429C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9BCBF6F" w14:textId="66B97E90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08CE27" w14:textId="7C14C494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1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1D99D49" w14:textId="338093F9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</w:tr>
      <w:tr w:rsidR="00B062CC" w14:paraId="183D38CA" w14:textId="77777777" w:rsidTr="00173078">
        <w:trPr>
          <w:cantSplit/>
          <w:trHeight w:val="284"/>
          <w:jc w:val="center"/>
        </w:trPr>
        <w:tc>
          <w:tcPr>
            <w:tcW w:w="51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2CA5498B" w14:textId="2DDDBF9E" w:rsidR="00B062CC" w:rsidRDefault="00B062CC" w:rsidP="00B062CC">
            <w:pPr>
              <w:spacing w:before="40"/>
              <w:jc w:val="center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0.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C032CF7" w14:textId="77777777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39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E0E6E9" w14:textId="09F7301E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EMISSÃO INICIAL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F0730B1" w14:textId="795FACA9" w:rsidR="00B062CC" w:rsidRDefault="00B062CC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Adriano Macário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1E3CB0B" w14:textId="629DE34A" w:rsidR="00B062CC" w:rsidRDefault="006042B0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Adriano Macário</w:t>
            </w:r>
          </w:p>
        </w:tc>
        <w:tc>
          <w:tcPr>
            <w:tcW w:w="143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AF15B01" w14:textId="1651853C" w:rsidR="00B062CC" w:rsidRDefault="006D6639" w:rsidP="00B062CC">
            <w:pPr>
              <w:spacing w:before="4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13/12</w:t>
            </w:r>
            <w:r w:rsidR="00B062CC">
              <w:rPr>
                <w:rFonts w:ascii="Arial" w:hAnsi="Arial"/>
                <w:sz w:val="16"/>
              </w:rPr>
              <w:t>/2023</w:t>
            </w:r>
          </w:p>
        </w:tc>
      </w:tr>
      <w:tr w:rsidR="00B062CC" w14:paraId="37975FD3" w14:textId="77777777" w:rsidTr="00173078">
        <w:trPr>
          <w:cantSplit/>
          <w:jc w:val="center"/>
        </w:trPr>
        <w:tc>
          <w:tcPr>
            <w:tcW w:w="5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FB867EF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REV.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07831C2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ITEM</w:t>
            </w:r>
          </w:p>
        </w:tc>
        <w:tc>
          <w:tcPr>
            <w:tcW w:w="4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E19DC14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MOTIVO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11CEE17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RESP. TÉCNICO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DE6C7E4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APROVAÇÃO</w:t>
            </w:r>
          </w:p>
        </w:tc>
        <w:tc>
          <w:tcPr>
            <w:tcW w:w="1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8F4001" w14:textId="77777777" w:rsidR="00B062CC" w:rsidRDefault="00B062CC" w:rsidP="00B062CC">
            <w:pPr>
              <w:spacing w:before="40"/>
              <w:jc w:val="center"/>
            </w:pPr>
            <w:r>
              <w:rPr>
                <w:rFonts w:ascii="Arial" w:hAnsi="Arial"/>
                <w:sz w:val="14"/>
              </w:rPr>
              <w:t>DATA</w:t>
            </w:r>
          </w:p>
        </w:tc>
      </w:tr>
    </w:tbl>
    <w:p w14:paraId="4543E5FD" w14:textId="77777777" w:rsidR="00AA3A4B" w:rsidRDefault="00AA3A4B">
      <w:pPr>
        <w:spacing w:before="20"/>
        <w:rPr>
          <w:rFonts w:ascii="Arial" w:hAnsi="Arial"/>
          <w:sz w:val="22"/>
        </w:rPr>
      </w:pPr>
    </w:p>
    <w:p w14:paraId="58DAE790" w14:textId="66B0F014" w:rsidR="002C4F60" w:rsidRDefault="002C4F60">
      <w:pPr>
        <w:suppressAutoHyphens w:val="0"/>
      </w:pPr>
      <w:r>
        <w:br w:type="page"/>
      </w:r>
    </w:p>
    <w:p w14:paraId="2CF71EE9" w14:textId="77777777" w:rsidR="00B12AFD" w:rsidRDefault="00B12AFD" w:rsidP="00AD1CBC">
      <w:pPr>
        <w:sectPr w:rsidR="00B12AFD" w:rsidSect="004A0B97">
          <w:type w:val="continuous"/>
          <w:pgSz w:w="11907" w:h="16840"/>
          <w:pgMar w:top="567" w:right="567" w:bottom="567" w:left="1134" w:header="720" w:footer="720" w:gutter="0"/>
          <w:cols w:space="720"/>
          <w:titlePg/>
        </w:sectPr>
      </w:pPr>
    </w:p>
    <w:tbl>
      <w:tblPr>
        <w:tblW w:w="9944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7917"/>
      </w:tblGrid>
      <w:tr w:rsidR="00AA3A4B" w14:paraId="1772DFAB" w14:textId="77777777">
        <w:trPr>
          <w:trHeight w:hRule="exact" w:val="737"/>
          <w:jc w:val="center"/>
        </w:trPr>
        <w:tc>
          <w:tcPr>
            <w:tcW w:w="2027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bookmarkStart w:id="3" w:name="_Toc132792169"/>
          <w:bookmarkEnd w:id="3"/>
          <w:p w14:paraId="60F2522E" w14:textId="1E5B2DF8" w:rsidR="00AA3A4B" w:rsidRDefault="00150D00" w:rsidP="00150D00">
            <w:pPr>
              <w:pStyle w:val="Cabealho"/>
              <w:spacing w:before="60"/>
            </w:pPr>
            <w:r>
              <w:object w:dxaOrig="4320" w:dyaOrig="1398" w14:anchorId="2689ABEC">
                <v:shape id="_x0000_i1027" type="#_x0000_t75" style="width:94.5pt;height:30pt" o:ole="">
                  <v:imagedata r:id="rId11" o:title=""/>
                </v:shape>
                <o:OLEObject Type="Embed" ProgID="PBrush" ShapeID="_x0000_i1027" DrawAspect="Content" ObjectID="_1782027217" r:id="rId18"/>
              </w:object>
            </w:r>
          </w:p>
        </w:tc>
        <w:tc>
          <w:tcPr>
            <w:tcW w:w="7917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B47AADE" w14:textId="690A1F56" w:rsidR="00AA3A4B" w:rsidRDefault="00AA3A4B">
            <w:pPr>
              <w:pStyle w:val="Cabealho"/>
              <w:spacing w:before="60"/>
              <w:jc w:val="center"/>
            </w:pPr>
          </w:p>
        </w:tc>
      </w:tr>
    </w:tbl>
    <w:p w14:paraId="2CFB4E82" w14:textId="77777777" w:rsidR="00AA3A4B" w:rsidRDefault="00AA3A4B">
      <w:pPr>
        <w:rPr>
          <w:sz w:val="4"/>
        </w:rPr>
      </w:pPr>
    </w:p>
    <w:tbl>
      <w:tblPr>
        <w:tblW w:w="9958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9"/>
        <w:gridCol w:w="1264"/>
        <w:gridCol w:w="1842"/>
        <w:gridCol w:w="876"/>
        <w:gridCol w:w="2429"/>
        <w:gridCol w:w="2268"/>
      </w:tblGrid>
      <w:tr w:rsidR="00AA3A4B" w14:paraId="4A6E5FD7" w14:textId="77777777">
        <w:trPr>
          <w:cantSplit/>
          <w:trHeight w:hRule="exact" w:val="454"/>
          <w:jc w:val="center"/>
        </w:trPr>
        <w:tc>
          <w:tcPr>
            <w:tcW w:w="1279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3FFF8B39" w14:textId="5B3BD71C" w:rsidR="00AA3A4B" w:rsidRDefault="00150D00" w:rsidP="00150D00">
            <w:pPr>
              <w:jc w:val="center"/>
            </w:pPr>
            <w:r>
              <w:object w:dxaOrig="4320" w:dyaOrig="1398" w14:anchorId="68B13501">
                <v:shape id="_x0000_i1028" type="#_x0000_t75" style="width:57pt;height:21pt" o:ole="">
                  <v:imagedata r:id="rId11" o:title=""/>
                </v:shape>
                <o:OLEObject Type="Embed" ProgID="PBrush" ShapeID="_x0000_i1028" DrawAspect="Content" ObjectID="_1782027218" r:id="rId19"/>
              </w:object>
            </w:r>
          </w:p>
        </w:tc>
        <w:tc>
          <w:tcPr>
            <w:tcW w:w="126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98CD3D0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ÁREA</w:t>
            </w:r>
          </w:p>
          <w:p w14:paraId="3AA69EB1" w14:textId="6BB6958F" w:rsidR="00AA3A4B" w:rsidRDefault="00AA3A4B">
            <w:pPr>
              <w:spacing w:before="40"/>
              <w:jc w:val="center"/>
            </w:pPr>
          </w:p>
        </w:tc>
        <w:tc>
          <w:tcPr>
            <w:tcW w:w="18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522B4C2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Nº CONTROLE</w:t>
            </w:r>
          </w:p>
          <w:p w14:paraId="3F7D42C1" w14:textId="13968DC8" w:rsidR="00AA3A4B" w:rsidRDefault="008E6FCF">
            <w:pPr>
              <w:spacing w:before="40"/>
              <w:jc w:val="center"/>
            </w:pP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begin"/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instrText xml:space="preserve"> DOCPROPERTY  Cb1_Ncontrole  \* MERGEFORMAT </w:instrTex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separate"/>
            </w:r>
            <w:r w:rsidR="00F50B63">
              <w:rPr>
                <w:rFonts w:ascii="Arial" w:hAnsi="Arial" w:cs="Arial"/>
                <w:bCs/>
                <w:sz w:val="18"/>
                <w:szCs w:val="18"/>
              </w:rPr>
              <w:t>Erro! Nome de propriedade do documento desconhecido.</w:t>
            </w:r>
            <w:r w:rsidRPr="008E6FCF">
              <w:rPr>
                <w:rFonts w:ascii="Arial" w:hAnsi="Arial" w:cs="Arial"/>
                <w:b/>
                <w:sz w:val="18"/>
                <w:szCs w:val="18"/>
              </w:rPr>
              <w:fldChar w:fldCharType="end"/>
            </w:r>
          </w:p>
        </w:tc>
        <w:tc>
          <w:tcPr>
            <w:tcW w:w="87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376BC81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REVISÃO</w:t>
            </w:r>
          </w:p>
          <w:p w14:paraId="3D2A8B43" w14:textId="549F8559" w:rsidR="00AA3A4B" w:rsidRPr="00C75195" w:rsidRDefault="006D6639">
            <w:pPr>
              <w:spacing w:before="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0</w:t>
            </w:r>
          </w:p>
        </w:tc>
        <w:tc>
          <w:tcPr>
            <w:tcW w:w="242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42D607C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7BDB3209" w14:textId="05A5C50E" w:rsidR="00AA3A4B" w:rsidRPr="00C75195" w:rsidRDefault="006D6639">
            <w:pPr>
              <w:spacing w:before="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13/12/2023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231B7DEE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APROVAÇÃO/DATA</w:t>
            </w:r>
          </w:p>
          <w:p w14:paraId="70BAD445" w14:textId="77777777" w:rsidR="00AA3A4B" w:rsidRDefault="005A25E2">
            <w:pPr>
              <w:spacing w:before="40"/>
              <w:jc w:val="center"/>
            </w:pPr>
            <w:r>
              <w:rPr>
                <w:rFonts w:ascii="Arial" w:hAnsi="Arial"/>
                <w:b/>
                <w:sz w:val="14"/>
                <w:szCs w:val="14"/>
              </w:rPr>
              <w:t> </w:t>
            </w:r>
            <w:r>
              <w:rPr>
                <w:rFonts w:ascii="Arial" w:hAnsi="Arial"/>
                <w:b/>
                <w:sz w:val="14"/>
                <w:szCs w:val="14"/>
              </w:rPr>
              <w:t> </w:t>
            </w:r>
            <w:r>
              <w:rPr>
                <w:rFonts w:ascii="Arial" w:hAnsi="Arial"/>
                <w:b/>
                <w:sz w:val="14"/>
                <w:szCs w:val="14"/>
              </w:rPr>
              <w:t> </w:t>
            </w:r>
            <w:r>
              <w:rPr>
                <w:rFonts w:ascii="Arial" w:hAnsi="Arial"/>
                <w:b/>
                <w:sz w:val="14"/>
                <w:szCs w:val="14"/>
              </w:rPr>
              <w:t> </w:t>
            </w:r>
            <w:r>
              <w:rPr>
                <w:rFonts w:ascii="Arial" w:hAnsi="Arial"/>
                <w:b/>
                <w:sz w:val="14"/>
                <w:szCs w:val="14"/>
              </w:rPr>
              <w:t> </w:t>
            </w:r>
          </w:p>
        </w:tc>
      </w:tr>
      <w:tr w:rsidR="00AA3A4B" w14:paraId="18B07995" w14:textId="77777777">
        <w:trPr>
          <w:cantSplit/>
          <w:trHeight w:hRule="exact" w:val="454"/>
          <w:jc w:val="center"/>
        </w:trPr>
        <w:tc>
          <w:tcPr>
            <w:tcW w:w="5261" w:type="dxa"/>
            <w:gridSpan w:val="4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075F8FDA" w14:textId="77777777" w:rsidR="00AA3A4B" w:rsidRDefault="005A25E2">
            <w:pPr>
              <w:pStyle w:val="Cabealho"/>
              <w:tabs>
                <w:tab w:val="clear" w:pos="4419"/>
                <w:tab w:val="clear" w:pos="8838"/>
              </w:tabs>
              <w:spacing w:before="40"/>
              <w:rPr>
                <w:rFonts w:ascii="Arial" w:hAnsi="Arial"/>
                <w:sz w:val="14"/>
              </w:rPr>
            </w:pPr>
            <w:bookmarkStart w:id="4" w:name="_Toc132792171"/>
            <w:r>
              <w:rPr>
                <w:rFonts w:ascii="Arial" w:hAnsi="Arial"/>
                <w:sz w:val="14"/>
              </w:rPr>
              <w:t>PROJETISTA</w:t>
            </w:r>
            <w:bookmarkEnd w:id="4"/>
          </w:p>
          <w:p w14:paraId="781E6261" w14:textId="3AECB94A" w:rsidR="00AA3A4B" w:rsidRDefault="00D23307">
            <w:pPr>
              <w:spacing w:before="40"/>
              <w:jc w:val="center"/>
            </w:pPr>
            <w:r>
              <w:rPr>
                <w:rFonts w:ascii="Arial" w:hAnsi="Arial" w:cs="Arial"/>
                <w:b/>
                <w:sz w:val="18"/>
                <w:szCs w:val="18"/>
              </w:rPr>
              <w:t>AUTOMIND: O-BG-526</w:t>
            </w: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0B10851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6298E69D" w14:textId="0135835B" w:rsidR="00AA3A4B" w:rsidRDefault="00AA3A4B" w:rsidP="00B462A0">
            <w:pPr>
              <w:spacing w:before="40"/>
              <w:jc w:val="center"/>
            </w:pP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ED3F10D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APROVAÇÃO/DATA</w:t>
            </w:r>
          </w:p>
          <w:p w14:paraId="43D3354C" w14:textId="4848001E" w:rsidR="00AA3A4B" w:rsidRDefault="00AA3A4B">
            <w:pPr>
              <w:spacing w:before="40"/>
              <w:jc w:val="center"/>
            </w:pPr>
          </w:p>
        </w:tc>
      </w:tr>
      <w:tr w:rsidR="00AA3A4B" w14:paraId="4984D57D" w14:textId="77777777">
        <w:trPr>
          <w:cantSplit/>
          <w:trHeight w:hRule="exact" w:val="454"/>
          <w:jc w:val="center"/>
        </w:trPr>
        <w:tc>
          <w:tcPr>
            <w:tcW w:w="5261" w:type="dxa"/>
            <w:gridSpan w:val="4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4534FBDB" w14:textId="77777777" w:rsidR="00AA3A4B" w:rsidRDefault="005A25E2">
            <w:pPr>
              <w:pStyle w:val="Cabealho"/>
              <w:tabs>
                <w:tab w:val="clear" w:pos="4419"/>
                <w:tab w:val="clear" w:pos="8838"/>
              </w:tabs>
              <w:spacing w:before="40"/>
              <w:rPr>
                <w:rFonts w:ascii="Arial" w:hAnsi="Arial"/>
                <w:sz w:val="14"/>
              </w:rPr>
            </w:pPr>
            <w:bookmarkStart w:id="5" w:name="_Toc132792172"/>
            <w:r>
              <w:rPr>
                <w:rFonts w:ascii="Arial" w:hAnsi="Arial"/>
                <w:sz w:val="14"/>
              </w:rPr>
              <w:t>SUPERVISORA</w:t>
            </w:r>
            <w:bookmarkEnd w:id="5"/>
          </w:p>
          <w:p w14:paraId="1CAED947" w14:textId="75E69A00" w:rsidR="00AA3A4B" w:rsidRDefault="00AA3A4B">
            <w:pPr>
              <w:spacing w:before="40"/>
              <w:jc w:val="center"/>
            </w:pPr>
          </w:p>
        </w:tc>
        <w:tc>
          <w:tcPr>
            <w:tcW w:w="242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7AD22EAA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VERIFICAÇÃO/DATA</w:t>
            </w:r>
          </w:p>
          <w:p w14:paraId="6C552099" w14:textId="7AC5D395" w:rsidR="00AA3A4B" w:rsidRDefault="00AA3A4B" w:rsidP="00250EB7">
            <w:pPr>
              <w:spacing w:before="40"/>
            </w:pP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71" w:type="dxa"/>
              <w:bottom w:w="0" w:type="dxa"/>
              <w:right w:w="71" w:type="dxa"/>
            </w:tcMar>
          </w:tcPr>
          <w:p w14:paraId="18D07CB4" w14:textId="77777777" w:rsidR="00AA3A4B" w:rsidRDefault="005A25E2">
            <w:pPr>
              <w:spacing w:before="40"/>
              <w:rPr>
                <w:rFonts w:ascii="Arial" w:hAnsi="Arial"/>
                <w:sz w:val="14"/>
              </w:rPr>
            </w:pPr>
            <w:r>
              <w:rPr>
                <w:rFonts w:ascii="Arial" w:hAnsi="Arial"/>
                <w:sz w:val="14"/>
              </w:rPr>
              <w:t>APROVAÇÃO/DATA</w:t>
            </w:r>
          </w:p>
          <w:p w14:paraId="114CC741" w14:textId="75B5FF88" w:rsidR="00AA3A4B" w:rsidRDefault="00AA3A4B" w:rsidP="002B063B">
            <w:pPr>
              <w:spacing w:before="40"/>
            </w:pPr>
          </w:p>
        </w:tc>
      </w:tr>
    </w:tbl>
    <w:p w14:paraId="07FF0431" w14:textId="77777777" w:rsidR="00B12AFD" w:rsidRPr="00375B59" w:rsidRDefault="00B12AFD">
      <w:pPr>
        <w:sectPr w:rsidR="00B12AFD" w:rsidRPr="00375B59" w:rsidSect="004A0B97">
          <w:headerReference w:type="default" r:id="rId20"/>
          <w:footerReference w:type="default" r:id="rId21"/>
          <w:headerReference w:type="first" r:id="rId22"/>
          <w:footerReference w:type="first" r:id="rId23"/>
          <w:pgSz w:w="11907" w:h="16840"/>
          <w:pgMar w:top="567" w:right="567" w:bottom="567" w:left="1134" w:header="720" w:footer="720" w:gutter="0"/>
          <w:cols w:space="720"/>
          <w:titlePg/>
        </w:sectPr>
      </w:pPr>
    </w:p>
    <w:bookmarkStart w:id="6" w:name="_Toc133229184" w:displacedByCustomXml="next"/>
    <w:bookmarkStart w:id="7" w:name="_Toc132792115" w:displacedByCustomXml="next"/>
    <w:sdt>
      <w:sdtPr>
        <w:id w:val="-941709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FDC048" w14:textId="2A60A395" w:rsidR="00CE58E8" w:rsidRPr="00375B59" w:rsidRDefault="00CE58E8" w:rsidP="00375B59">
          <w:pPr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 w:rsidRPr="00375B59">
            <w:rPr>
              <w:rFonts w:ascii="Arial" w:hAnsi="Arial" w:cs="Arial"/>
              <w:b/>
              <w:bCs/>
              <w:sz w:val="24"/>
              <w:szCs w:val="24"/>
            </w:rPr>
            <w:t>ÍNDICE</w:t>
          </w:r>
          <w:bookmarkEnd w:id="7"/>
          <w:bookmarkEnd w:id="6"/>
        </w:p>
        <w:p w14:paraId="58705023" w14:textId="77777777" w:rsidR="00CE58E8" w:rsidRPr="00CE58E8" w:rsidRDefault="00CE58E8" w:rsidP="00002352">
          <w:pPr>
            <w:ind w:left="142" w:right="283" w:firstLine="142"/>
          </w:pPr>
        </w:p>
        <w:p w14:paraId="33CC5A21" w14:textId="4DC8C609" w:rsidR="00F50B63" w:rsidRDefault="00002352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Fonts w:cs="Arial"/>
              <w:sz w:val="22"/>
              <w:szCs w:val="22"/>
            </w:rPr>
            <w:fldChar w:fldCharType="begin"/>
          </w:r>
          <w:r>
            <w:rPr>
              <w:rFonts w:cs="Arial"/>
              <w:sz w:val="22"/>
              <w:szCs w:val="22"/>
            </w:rPr>
            <w:instrText xml:space="preserve"> TOC \o "1-3" \h \z \u </w:instrText>
          </w:r>
          <w:r>
            <w:rPr>
              <w:rFonts w:cs="Arial"/>
              <w:sz w:val="22"/>
              <w:szCs w:val="22"/>
            </w:rPr>
            <w:fldChar w:fldCharType="separate"/>
          </w:r>
          <w:hyperlink w:anchor="_Toc171412723" w:history="1">
            <w:r w:rsidR="00F50B63" w:rsidRPr="001D7C80">
              <w:rPr>
                <w:rStyle w:val="Hyperlink"/>
                <w:rFonts w:cs="Arial"/>
                <w:noProof/>
              </w:rPr>
              <w:t>1.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rFonts w:cs="Arial"/>
                <w:noProof/>
              </w:rPr>
              <w:t>FINALIDADE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_Toc171412723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3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41AA7848" w14:textId="64603EC6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4" w:history="1">
            <w:r w:rsidR="00F50B63" w:rsidRPr="001D7C80">
              <w:rPr>
                <w:rStyle w:val="Hyperlink"/>
                <w:noProof/>
              </w:rPr>
              <w:t>2.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DEFINIÇOES E ABREVIATURAS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_Toc171412724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3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43D54942" w14:textId="01CEB10B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5" w:history="1">
            <w:r w:rsidR="00F50B63" w:rsidRPr="001D7C80">
              <w:rPr>
                <w:rStyle w:val="Hyperlink"/>
                <w:noProof/>
              </w:rPr>
              <w:t>3.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rFonts w:cs="Arial"/>
                <w:noProof/>
                <w:bdr w:val="none" w:sz="0" w:space="0" w:color="auto" w:frame="1"/>
              </w:rPr>
              <w:t>TIPICOS COMPONENTES DE</w:t>
            </w:r>
            <w:r w:rsidR="00F50B63" w:rsidRPr="001D7C80">
              <w:rPr>
                <w:rStyle w:val="Hyperlink"/>
                <w:noProof/>
              </w:rPr>
              <w:t xml:space="preserve"> INTEGRAÇÃO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_Toc171412725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4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6868406A" w14:textId="18F41456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6" w:history="1">
            <w:r w:rsidR="00F50B63" w:rsidRPr="001D7C80">
              <w:rPr>
                <w:rStyle w:val="Hyperlink"/>
                <w:rFonts w:cs="Arial"/>
                <w:noProof/>
              </w:rPr>
              <w:t>3.1.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rFonts w:cs="Arial"/>
                <w:noProof/>
                <w:shd w:val="clear" w:color="auto" w:fill="FFFFFF"/>
              </w:rPr>
              <w:t>Conversor Modbus TCP/Modbus RTU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_Toc171412726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4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027C21BD" w14:textId="698E6D3E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7" w:history="1">
            <w:r w:rsidR="00F50B63" w:rsidRPr="001D7C80">
              <w:rPr>
                <w:rStyle w:val="Hyperlink"/>
                <w:noProof/>
              </w:rPr>
              <w:t>3.2.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Conversor Serial RS232/RS485 – Ethernet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_Toc171412727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4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6F271378" w14:textId="17179016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8" w:history="1">
            <w:r w:rsidR="00F50B63" w:rsidRPr="001D7C80">
              <w:rPr>
                <w:rStyle w:val="Hyperlink"/>
                <w:rFonts w:cs="Arial"/>
                <w:noProof/>
              </w:rPr>
              <w:t>3.3.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rFonts w:cs="Arial"/>
                <w:noProof/>
                <w:shd w:val="clear" w:color="auto" w:fill="FFFFFF"/>
              </w:rPr>
              <w:t>CLP de Adequação – Remota I/O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_Toc171412728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5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4922CB32" w14:textId="3B62CA13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29" w:history="1">
            <w:r w:rsidR="00F50B63" w:rsidRPr="001D7C80">
              <w:rPr>
                <w:rStyle w:val="Hyperlink"/>
                <w:rFonts w:cs="Arial"/>
                <w:noProof/>
              </w:rPr>
              <w:t>3.4.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rFonts w:cs="Arial"/>
                <w:noProof/>
                <w:shd w:val="clear" w:color="auto" w:fill="FFFFFF"/>
              </w:rPr>
              <w:t>Ethernet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_Toc171412729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5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56DA1D99" w14:textId="61BB9647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0" w:history="1">
            <w:r w:rsidR="00F50B63" w:rsidRPr="001D7C80">
              <w:rPr>
                <w:rStyle w:val="Hyperlink"/>
                <w:noProof/>
              </w:rPr>
              <w:t>4.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OBSERVAÇÕES GERAIS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_Toc171412730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6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08AE47A8" w14:textId="5E2B575C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1" w:history="1">
            <w:r w:rsidR="00F50B63" w:rsidRPr="001D7C80">
              <w:rPr>
                <w:rStyle w:val="Hyperlink"/>
                <w:noProof/>
              </w:rPr>
              <w:t>5.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 xml:space="preserve">TÍPICO DE </w:t>
            </w:r>
            <w:r w:rsidR="00F50B63" w:rsidRPr="001D7C80">
              <w:rPr>
                <w:rStyle w:val="Hyperlink"/>
                <w:rFonts w:cs="Arial"/>
                <w:noProof/>
                <w:bdr w:val="none" w:sz="0" w:space="0" w:color="auto" w:frame="1"/>
              </w:rPr>
              <w:t>INTERLIGAÇÃO DE INTEGRAÇÃO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_Toc171412731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6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20FFC00A" w14:textId="186BAFBA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2" w:history="1">
            <w:r w:rsidR="00F50B63" w:rsidRPr="001D7C80">
              <w:rPr>
                <w:rStyle w:val="Hyperlink"/>
                <w:noProof/>
              </w:rPr>
              <w:t>5.1.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Serial RS 232 DB9-Terminal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_Toc171412732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6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0E770877" w14:textId="7C6E8993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3" w:history="1">
            <w:r w:rsidR="00F50B63" w:rsidRPr="001D7C80">
              <w:rPr>
                <w:rStyle w:val="Hyperlink"/>
                <w:noProof/>
              </w:rPr>
              <w:t>5.2.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Serial RS 232 RJ45-Terminal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_Toc171412733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7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078C85FD" w14:textId="14B6E98A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4" w:history="1">
            <w:r w:rsidR="00F50B63" w:rsidRPr="001D7C80">
              <w:rPr>
                <w:rStyle w:val="Hyperlink"/>
                <w:noProof/>
              </w:rPr>
              <w:t>5.3.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Serial RS 232 Terminal-Terminal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_Toc171412734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7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34FCFCB3" w14:textId="680F1585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5" w:history="1">
            <w:r w:rsidR="00F50B63" w:rsidRPr="001D7C80">
              <w:rPr>
                <w:rStyle w:val="Hyperlink"/>
                <w:noProof/>
              </w:rPr>
              <w:t>5.4.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Serial RS 485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_Toc171412735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8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687724EF" w14:textId="4A3B9D08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6" w:history="1">
            <w:r w:rsidR="00F50B63" w:rsidRPr="001D7C80">
              <w:rPr>
                <w:rStyle w:val="Hyperlink"/>
                <w:noProof/>
              </w:rPr>
              <w:t>5.5.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Ethernet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_Toc171412736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8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3DD0D0B9" w14:textId="35643C9C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7" w:history="1">
            <w:r w:rsidR="00F50B63" w:rsidRPr="001D7C80">
              <w:rPr>
                <w:rStyle w:val="Hyperlink"/>
                <w:noProof/>
              </w:rPr>
              <w:t>5.6.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Interligação I/O – Contato Seco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_Toc171412737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9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0EE41244" w14:textId="35A6655C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8" w:history="1">
            <w:r w:rsidR="00F50B63" w:rsidRPr="001D7C80">
              <w:rPr>
                <w:rStyle w:val="Hyperlink"/>
                <w:noProof/>
              </w:rPr>
              <w:t>5.7.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Interligação I/O – Contato com Tensão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_Toc171412738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9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5E9D7200" w14:textId="5DFD5E8D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39" w:history="1">
            <w:r w:rsidR="00F50B63" w:rsidRPr="001D7C80">
              <w:rPr>
                <w:rStyle w:val="Hyperlink"/>
                <w:noProof/>
              </w:rPr>
              <w:t>5.8.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Interligação I/O – Relé de monitoramento de tensão para Disjuntores Monofásicos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_Toc171412739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10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592B45C9" w14:textId="550BBFC9" w:rsidR="00F50B63" w:rsidRDefault="00025405">
          <w:pPr>
            <w:pStyle w:val="Sumrio2"/>
            <w:tabs>
              <w:tab w:val="left" w:pos="800"/>
              <w:tab w:val="right" w:leader="dot" w:pos="9913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40" w:history="1">
            <w:r w:rsidR="00F50B63" w:rsidRPr="001D7C80">
              <w:rPr>
                <w:rStyle w:val="Hyperlink"/>
                <w:noProof/>
              </w:rPr>
              <w:t>5.9.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Interface Serial RS 485 DB9-Terminal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_Toc171412740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12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6C211D6A" w14:textId="58FCC02B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41" w:history="1">
            <w:r w:rsidR="00F50B63" w:rsidRPr="001D7C80">
              <w:rPr>
                <w:rStyle w:val="Hyperlink"/>
                <w:noProof/>
              </w:rPr>
              <w:t>6.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TIPO DE INTEGRAÇÃO POR SISTEMA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_Toc171412741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13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4D724CD7" w14:textId="4A5C9B60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42" w:history="1">
            <w:r w:rsidR="00F50B63" w:rsidRPr="001D7C80">
              <w:rPr>
                <w:rStyle w:val="Hyperlink"/>
                <w:noProof/>
              </w:rPr>
              <w:t>7.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RELAÇÃO TÓPICOS DE EQUIPAMENTOS X MAPA DE COMUNICAÇÃO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_Toc171412742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13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34FAAC26" w14:textId="486B112D" w:rsidR="00F50B63" w:rsidRDefault="00025405">
          <w:pPr>
            <w:pStyle w:val="Sumrio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412743" w:history="1">
            <w:r w:rsidR="00F50B63" w:rsidRPr="001D7C80">
              <w:rPr>
                <w:rStyle w:val="Hyperlink"/>
                <w:noProof/>
              </w:rPr>
              <w:t>8.</w:t>
            </w:r>
            <w:r w:rsidR="00F50B63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0B63" w:rsidRPr="001D7C80">
              <w:rPr>
                <w:rStyle w:val="Hyperlink"/>
                <w:noProof/>
              </w:rPr>
              <w:t>Conversores Serial/Ethernet e Fontes 24V</w:t>
            </w:r>
            <w:r w:rsidR="00F50B63" w:rsidRPr="001D7C80">
              <w:rPr>
                <w:rStyle w:val="Hyperlink"/>
                <w:noProof/>
                <w:vertAlign w:val="subscript"/>
              </w:rPr>
              <w:t>CC</w:t>
            </w:r>
            <w:r w:rsidR="00F50B63">
              <w:rPr>
                <w:noProof/>
                <w:webHidden/>
              </w:rPr>
              <w:tab/>
            </w:r>
            <w:r w:rsidR="00F50B63">
              <w:rPr>
                <w:noProof/>
                <w:webHidden/>
              </w:rPr>
              <w:fldChar w:fldCharType="begin"/>
            </w:r>
            <w:r w:rsidR="00F50B63">
              <w:rPr>
                <w:noProof/>
                <w:webHidden/>
              </w:rPr>
              <w:instrText xml:space="preserve"> PAGEREF _Toc171412743 \h </w:instrText>
            </w:r>
            <w:r w:rsidR="00F50B63">
              <w:rPr>
                <w:noProof/>
                <w:webHidden/>
              </w:rPr>
            </w:r>
            <w:r w:rsidR="00F50B63">
              <w:rPr>
                <w:noProof/>
                <w:webHidden/>
              </w:rPr>
              <w:fldChar w:fldCharType="separate"/>
            </w:r>
            <w:r w:rsidR="00F50B63">
              <w:rPr>
                <w:noProof/>
                <w:webHidden/>
              </w:rPr>
              <w:t>13</w:t>
            </w:r>
            <w:r w:rsidR="00F50B63">
              <w:rPr>
                <w:noProof/>
                <w:webHidden/>
              </w:rPr>
              <w:fldChar w:fldCharType="end"/>
            </w:r>
          </w:hyperlink>
        </w:p>
        <w:p w14:paraId="3AC6814B" w14:textId="0FAAF1B1" w:rsidR="00CE58E8" w:rsidRDefault="00002352" w:rsidP="00002352">
          <w:pPr>
            <w:ind w:left="142" w:right="283"/>
          </w:pPr>
          <w:r>
            <w:rPr>
              <w:rFonts w:ascii="Arial" w:hAnsi="Arial" w:cs="Arial"/>
              <w:sz w:val="22"/>
              <w:szCs w:val="22"/>
            </w:rPr>
            <w:fldChar w:fldCharType="end"/>
          </w:r>
        </w:p>
      </w:sdtContent>
    </w:sdt>
    <w:p w14:paraId="59210F0D" w14:textId="7BC0E254" w:rsidR="00AD1CBC" w:rsidRDefault="00AD1CBC">
      <w:pPr>
        <w:suppressAutoHyphens w:val="0"/>
      </w:pPr>
    </w:p>
    <w:p w14:paraId="368BFFE6" w14:textId="29565D14" w:rsidR="00F81A80" w:rsidRPr="004949E0" w:rsidRDefault="00F81A80" w:rsidP="00F81A80">
      <w:pPr>
        <w:suppressAutoHyphens w:val="0"/>
        <w:rPr>
          <w:rFonts w:cs="Arial"/>
          <w:sz w:val="24"/>
          <w:szCs w:val="24"/>
        </w:rPr>
      </w:pPr>
      <w:bookmarkStart w:id="8" w:name="_Toc128558599"/>
    </w:p>
    <w:p w14:paraId="7CF83A6E" w14:textId="60446E7C" w:rsidR="00F81A80" w:rsidRPr="00F81A80" w:rsidRDefault="009B6835" w:rsidP="00F81A80">
      <w:pPr>
        <w:suppressAutoHyphens w:val="0"/>
        <w:rPr>
          <w:rFonts w:ascii="Arial" w:hAnsi="Arial" w:cs="Arial"/>
          <w:b/>
          <w:kern w:val="3"/>
          <w:sz w:val="22"/>
          <w:szCs w:val="22"/>
        </w:rPr>
      </w:pPr>
      <w:r>
        <w:rPr>
          <w:rFonts w:ascii="Arial" w:hAnsi="Arial" w:cs="Arial"/>
          <w:b/>
          <w:kern w:val="3"/>
          <w:sz w:val="22"/>
          <w:szCs w:val="22"/>
        </w:rPr>
        <w:br w:type="page"/>
      </w:r>
    </w:p>
    <w:p w14:paraId="0636D551" w14:textId="3EF0CA41" w:rsidR="00457F5D" w:rsidRPr="00D12292" w:rsidRDefault="00457F5D" w:rsidP="002C4F60">
      <w:pPr>
        <w:pStyle w:val="Ttulo1"/>
        <w:numPr>
          <w:ilvl w:val="0"/>
          <w:numId w:val="4"/>
        </w:numPr>
        <w:rPr>
          <w:rFonts w:cs="Arial"/>
          <w:sz w:val="22"/>
          <w:szCs w:val="22"/>
        </w:rPr>
      </w:pPr>
      <w:bookmarkStart w:id="9" w:name="_Toc171412723"/>
      <w:r w:rsidRPr="00D12292">
        <w:rPr>
          <w:rFonts w:cs="Arial"/>
          <w:sz w:val="22"/>
          <w:szCs w:val="22"/>
        </w:rPr>
        <w:lastRenderedPageBreak/>
        <w:t>FINALIDADE</w:t>
      </w:r>
      <w:bookmarkEnd w:id="8"/>
      <w:bookmarkEnd w:id="9"/>
    </w:p>
    <w:p w14:paraId="00A24159" w14:textId="2067C1AE" w:rsidR="00457F5D" w:rsidRDefault="00457F5D" w:rsidP="003A3433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5137E0">
        <w:rPr>
          <w:rFonts w:ascii="Arial" w:hAnsi="Arial" w:cs="Arial"/>
          <w:sz w:val="22"/>
          <w:szCs w:val="22"/>
        </w:rPr>
        <w:t xml:space="preserve">Este documento tem por objetivo </w:t>
      </w:r>
      <w:r w:rsidR="00746952" w:rsidRPr="005137E0">
        <w:rPr>
          <w:rFonts w:ascii="Arial" w:hAnsi="Arial" w:cs="Arial"/>
          <w:sz w:val="22"/>
          <w:szCs w:val="22"/>
        </w:rPr>
        <w:t>detalhar</w:t>
      </w:r>
      <w:r w:rsidR="00BC7563" w:rsidRPr="005137E0">
        <w:rPr>
          <w:rFonts w:ascii="Arial" w:hAnsi="Arial" w:cs="Arial"/>
          <w:sz w:val="22"/>
          <w:szCs w:val="22"/>
        </w:rPr>
        <w:t xml:space="preserve"> </w:t>
      </w:r>
      <w:r w:rsidR="001B7695" w:rsidRPr="005137E0">
        <w:rPr>
          <w:rFonts w:ascii="Arial" w:hAnsi="Arial" w:cs="Arial"/>
          <w:sz w:val="22"/>
          <w:szCs w:val="22"/>
        </w:rPr>
        <w:t>a integração dos equipamentos com o SCADA</w:t>
      </w:r>
      <w:r w:rsidR="00A44939" w:rsidRPr="005137E0">
        <w:rPr>
          <w:rFonts w:ascii="Arial" w:hAnsi="Arial" w:cs="Arial"/>
          <w:sz w:val="22"/>
          <w:szCs w:val="22"/>
        </w:rPr>
        <w:t xml:space="preserve"> </w:t>
      </w:r>
      <w:r w:rsidR="005A73A2" w:rsidRPr="005137E0">
        <w:rPr>
          <w:rFonts w:ascii="Arial" w:hAnsi="Arial" w:cs="Arial"/>
          <w:sz w:val="22"/>
          <w:szCs w:val="22"/>
        </w:rPr>
        <w:t>do</w:t>
      </w:r>
      <w:r w:rsidR="00A44939" w:rsidRPr="005137E0">
        <w:rPr>
          <w:rFonts w:ascii="Arial" w:hAnsi="Arial" w:cs="Arial"/>
          <w:sz w:val="22"/>
          <w:szCs w:val="22"/>
        </w:rPr>
        <w:t xml:space="preserve"> </w:t>
      </w:r>
      <w:r w:rsidR="00173078" w:rsidRPr="005137E0">
        <w:rPr>
          <w:rFonts w:ascii="Arial" w:hAnsi="Arial" w:cs="Arial"/>
          <w:sz w:val="22"/>
          <w:szCs w:val="22"/>
        </w:rPr>
        <w:t>SCL</w:t>
      </w:r>
      <w:r w:rsidRPr="005137E0">
        <w:rPr>
          <w:rFonts w:ascii="Arial" w:hAnsi="Arial" w:cs="Arial"/>
          <w:sz w:val="22"/>
          <w:szCs w:val="22"/>
        </w:rPr>
        <w:t xml:space="preserve"> Sistema de Controle Local –</w:t>
      </w:r>
      <w:r w:rsidR="005A73A2" w:rsidRPr="005137E0">
        <w:rPr>
          <w:rFonts w:ascii="Arial" w:hAnsi="Arial" w:cs="Arial"/>
          <w:sz w:val="22"/>
          <w:szCs w:val="22"/>
        </w:rPr>
        <w:t xml:space="preserve"> </w:t>
      </w:r>
      <w:bookmarkStart w:id="10" w:name="_Hlk133489356"/>
      <w:r w:rsidRPr="005137E0">
        <w:rPr>
          <w:rFonts w:ascii="Arial" w:hAnsi="Arial" w:cs="Arial"/>
          <w:sz w:val="22"/>
          <w:szCs w:val="22"/>
        </w:rPr>
        <w:t>da</w:t>
      </w:r>
      <w:r w:rsidR="006B156F">
        <w:rPr>
          <w:rFonts w:ascii="Arial" w:hAnsi="Arial" w:cs="Arial"/>
          <w:sz w:val="22"/>
          <w:szCs w:val="22"/>
        </w:rPr>
        <w:t xml:space="preserve"> </w:t>
      </w:r>
      <w:bookmarkEnd w:id="10"/>
      <w:r w:rsidR="00200843">
        <w:rPr>
          <w:rFonts w:ascii="Arial" w:hAnsi="Arial"/>
          <w:sz w:val="22"/>
          <w:szCs w:val="22"/>
        </w:rPr>
        <w:t>CARAPICUÍBA</w:t>
      </w:r>
      <w:r w:rsidR="006B156F" w:rsidRPr="006B156F">
        <w:rPr>
          <w:rFonts w:ascii="Arial" w:hAnsi="Arial"/>
          <w:sz w:val="22"/>
          <w:szCs w:val="22"/>
        </w:rPr>
        <w:t xml:space="preserve"> </w:t>
      </w:r>
      <w:r w:rsidR="00A44939" w:rsidRPr="005137E0">
        <w:rPr>
          <w:rFonts w:ascii="Arial" w:hAnsi="Arial" w:cs="Arial"/>
          <w:sz w:val="22"/>
          <w:szCs w:val="22"/>
        </w:rPr>
        <w:t xml:space="preserve">da Linha </w:t>
      </w:r>
      <w:r w:rsidR="00970A1C" w:rsidRPr="005137E0">
        <w:rPr>
          <w:rFonts w:ascii="Arial" w:hAnsi="Arial" w:cs="Arial"/>
          <w:sz w:val="22"/>
          <w:szCs w:val="22"/>
        </w:rPr>
        <w:fldChar w:fldCharType="begin"/>
      </w:r>
      <w:r w:rsidR="00970A1C" w:rsidRPr="005137E0">
        <w:rPr>
          <w:rFonts w:ascii="Arial" w:hAnsi="Arial" w:cs="Arial"/>
          <w:sz w:val="22"/>
          <w:szCs w:val="22"/>
        </w:rPr>
        <w:instrText xml:space="preserve"> DOCPROPERTY  Cb1_Linha  \* MERGEFORMAT </w:instrText>
      </w:r>
      <w:r w:rsidR="00970A1C" w:rsidRPr="005137E0">
        <w:rPr>
          <w:rFonts w:ascii="Arial" w:hAnsi="Arial" w:cs="Arial"/>
          <w:sz w:val="22"/>
          <w:szCs w:val="22"/>
        </w:rPr>
        <w:fldChar w:fldCharType="separate"/>
      </w:r>
      <w:r w:rsidR="00F50B63">
        <w:rPr>
          <w:rFonts w:ascii="Arial" w:hAnsi="Arial" w:cs="Arial"/>
          <w:sz w:val="22"/>
          <w:szCs w:val="22"/>
        </w:rPr>
        <w:t>08</w:t>
      </w:r>
      <w:r w:rsidR="00970A1C" w:rsidRPr="005137E0">
        <w:rPr>
          <w:rFonts w:ascii="Arial" w:hAnsi="Arial" w:cs="Arial"/>
          <w:sz w:val="22"/>
          <w:szCs w:val="22"/>
        </w:rPr>
        <w:fldChar w:fldCharType="end"/>
      </w:r>
      <w:r w:rsidR="00970A1C" w:rsidRPr="005137E0">
        <w:rPr>
          <w:rFonts w:ascii="Arial" w:hAnsi="Arial" w:cs="Arial"/>
          <w:sz w:val="22"/>
          <w:szCs w:val="22"/>
        </w:rPr>
        <w:t>-</w:t>
      </w:r>
      <w:bookmarkStart w:id="11" w:name="_Hlk129593914"/>
      <w:r w:rsidR="00970A1C" w:rsidRPr="005137E0">
        <w:rPr>
          <w:rFonts w:ascii="Arial" w:hAnsi="Arial" w:cs="Arial"/>
          <w:sz w:val="22"/>
          <w:szCs w:val="22"/>
        </w:rPr>
        <w:fldChar w:fldCharType="begin"/>
      </w:r>
      <w:r w:rsidR="00970A1C" w:rsidRPr="005137E0">
        <w:rPr>
          <w:rFonts w:ascii="Arial" w:hAnsi="Arial" w:cs="Arial"/>
          <w:sz w:val="22"/>
          <w:szCs w:val="22"/>
        </w:rPr>
        <w:instrText xml:space="preserve"> IF </w:instrText>
      </w:r>
      <w:r w:rsidR="00970A1C" w:rsidRPr="005137E0">
        <w:rPr>
          <w:rFonts w:ascii="Arial" w:hAnsi="Arial" w:cs="Arial"/>
          <w:sz w:val="22"/>
          <w:szCs w:val="22"/>
        </w:rPr>
        <w:fldChar w:fldCharType="begin"/>
      </w:r>
      <w:r w:rsidR="00970A1C" w:rsidRPr="005137E0">
        <w:rPr>
          <w:rFonts w:ascii="Arial" w:hAnsi="Arial" w:cs="Arial"/>
          <w:sz w:val="22"/>
          <w:szCs w:val="22"/>
        </w:rPr>
        <w:instrText xml:space="preserve">  DOCPROPERTY  Cb1_Linha  </w:instrText>
      </w:r>
      <w:r w:rsidR="00970A1C" w:rsidRPr="005137E0">
        <w:rPr>
          <w:rFonts w:ascii="Arial" w:hAnsi="Arial" w:cs="Arial"/>
          <w:sz w:val="22"/>
          <w:szCs w:val="22"/>
        </w:rPr>
        <w:fldChar w:fldCharType="separate"/>
      </w:r>
      <w:r w:rsidR="00F50B63">
        <w:rPr>
          <w:rFonts w:ascii="Arial" w:hAnsi="Arial" w:cs="Arial"/>
          <w:sz w:val="22"/>
          <w:szCs w:val="22"/>
        </w:rPr>
        <w:instrText>08</w:instrText>
      </w:r>
      <w:r w:rsidR="00970A1C" w:rsidRPr="005137E0">
        <w:rPr>
          <w:rFonts w:ascii="Arial" w:hAnsi="Arial" w:cs="Arial"/>
          <w:sz w:val="22"/>
          <w:szCs w:val="22"/>
        </w:rPr>
        <w:fldChar w:fldCharType="end"/>
      </w:r>
      <w:r w:rsidR="00970A1C" w:rsidRPr="005137E0">
        <w:rPr>
          <w:rFonts w:ascii="Arial" w:hAnsi="Arial" w:cs="Arial"/>
          <w:sz w:val="22"/>
          <w:szCs w:val="22"/>
        </w:rPr>
        <w:instrText xml:space="preserve">="08" "Diamante" "Esmeralda" \* MERGEFORMAT </w:instrText>
      </w:r>
      <w:r w:rsidR="00970A1C" w:rsidRPr="005137E0">
        <w:rPr>
          <w:rFonts w:ascii="Arial" w:hAnsi="Arial" w:cs="Arial"/>
          <w:sz w:val="22"/>
          <w:szCs w:val="22"/>
        </w:rPr>
        <w:fldChar w:fldCharType="separate"/>
      </w:r>
      <w:r w:rsidR="00F50B63" w:rsidRPr="005137E0">
        <w:rPr>
          <w:rFonts w:ascii="Arial" w:hAnsi="Arial" w:cs="Arial"/>
          <w:noProof/>
          <w:sz w:val="22"/>
          <w:szCs w:val="22"/>
        </w:rPr>
        <w:t>Diamante</w:t>
      </w:r>
      <w:r w:rsidR="00970A1C" w:rsidRPr="005137E0">
        <w:rPr>
          <w:rFonts w:ascii="Arial" w:hAnsi="Arial" w:cs="Arial"/>
          <w:sz w:val="22"/>
          <w:szCs w:val="22"/>
        </w:rPr>
        <w:fldChar w:fldCharType="end"/>
      </w:r>
      <w:bookmarkEnd w:id="11"/>
      <w:r w:rsidR="005A73A2" w:rsidRPr="005137E0">
        <w:rPr>
          <w:rFonts w:ascii="Arial" w:hAnsi="Arial" w:cs="Arial"/>
          <w:sz w:val="22"/>
          <w:szCs w:val="22"/>
        </w:rPr>
        <w:t xml:space="preserve">, referente </w:t>
      </w:r>
      <w:r w:rsidRPr="005137E0">
        <w:rPr>
          <w:rFonts w:ascii="Arial" w:hAnsi="Arial" w:cs="Arial"/>
          <w:sz w:val="22"/>
          <w:szCs w:val="22"/>
        </w:rPr>
        <w:t>as linhas de trens metropolitanos de São Paulo.</w:t>
      </w:r>
    </w:p>
    <w:p w14:paraId="0B7B704A" w14:textId="77777777" w:rsidR="00C02052" w:rsidRDefault="00C02052" w:rsidP="003A3433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1B0CBE5B" w14:textId="77777777" w:rsidR="00C02052" w:rsidRPr="00BF48E8" w:rsidRDefault="00C02052" w:rsidP="00C02052">
      <w:pPr>
        <w:pStyle w:val="Ttulo1"/>
        <w:numPr>
          <w:ilvl w:val="0"/>
          <w:numId w:val="1"/>
        </w:numPr>
      </w:pPr>
      <w:bookmarkStart w:id="12" w:name="_Toc129252372"/>
      <w:bookmarkStart w:id="13" w:name="_Toc129252773"/>
      <w:bookmarkStart w:id="14" w:name="_Toc131143987"/>
      <w:bookmarkStart w:id="15" w:name="_Toc132352755"/>
      <w:bookmarkStart w:id="16" w:name="_Toc132720378"/>
      <w:bookmarkStart w:id="17" w:name="_Toc171412724"/>
      <w:r w:rsidRPr="00BF48E8">
        <w:t>DEFINIÇOES E ABREVIATURAS</w:t>
      </w:r>
      <w:bookmarkEnd w:id="12"/>
      <w:bookmarkEnd w:id="13"/>
      <w:bookmarkEnd w:id="14"/>
      <w:bookmarkEnd w:id="15"/>
      <w:bookmarkEnd w:id="16"/>
      <w:bookmarkEnd w:id="17"/>
    </w:p>
    <w:p w14:paraId="52EF5BB6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bookmarkStart w:id="18" w:name="_Hlk133252732"/>
      <w:r w:rsidRPr="00C10C9E">
        <w:rPr>
          <w:rFonts w:ascii="Arial" w:hAnsi="Arial" w:cs="Arial"/>
          <w:sz w:val="22"/>
          <w:szCs w:val="22"/>
        </w:rPr>
        <w:t>AMV - Aparelho de Mudança de Via.</w:t>
      </w:r>
    </w:p>
    <w:p w14:paraId="439E26D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ATC - Automatic Train Control - Controle Automático de Trens.</w:t>
      </w:r>
    </w:p>
    <w:p w14:paraId="2545CCA5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ATCU - Automatic Train Control Universal - Controle Automático de Trens Universal.</w:t>
      </w:r>
    </w:p>
    <w:p w14:paraId="01C8A00D" w14:textId="75832A61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ATO - Sistema de Operação Automática (Automatic Train Operation).</w:t>
      </w:r>
    </w:p>
    <w:p w14:paraId="08B0B87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ATP - Sistema acoplado ao sistema de sinalização que controla os limites de velocidades dos trens ao longo da linha.</w:t>
      </w:r>
    </w:p>
    <w:p w14:paraId="7EA25BD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ATS - Automatic Train Stop – Parada Automática de Trens.</w:t>
      </w:r>
    </w:p>
    <w:p w14:paraId="35AB36EC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CCO - Centro de Controle Operacional</w:t>
      </w:r>
    </w:p>
    <w:p w14:paraId="0466B9DB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CD - Concentrador de Dados.</w:t>
      </w:r>
    </w:p>
    <w:p w14:paraId="73F4A9EC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CD 90 Hz - Centro de Distribuição de Energia em 90 Hz (exclusivos estações das Linhas 8)</w:t>
      </w:r>
    </w:p>
    <w:p w14:paraId="0C27B8C0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CS – Cabine Seccionadora 12</w:t>
      </w:r>
    </w:p>
    <w:p w14:paraId="6AE75485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CFTV - Circuito Fechado de TV</w:t>
      </w:r>
    </w:p>
    <w:p w14:paraId="47A26A0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CMCP - Comissão de Monitoramento das Concessões e Permissões</w:t>
      </w:r>
    </w:p>
    <w:p w14:paraId="3CCB58C1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CONPRESP - Conselho Municipal de Preservação do Patrimônio Histórico, Cultural e Ambiental da Cidade de São Paulo.</w:t>
      </w:r>
    </w:p>
    <w:p w14:paraId="6018AA65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CREA - Conselho Regional de Engenharia e Agronomia.</w:t>
      </w:r>
    </w:p>
    <w:p w14:paraId="2D4DCD11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CRON - Sistema de Cronometria.</w:t>
      </w:r>
    </w:p>
    <w:p w14:paraId="1CC0DFFE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IHM - Interface Homem Máquina.</w:t>
      </w:r>
    </w:p>
    <w:p w14:paraId="2E5DCC72" w14:textId="77777777" w:rsidR="00C02052" w:rsidRPr="006378F0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  <w:lang w:val="en-US"/>
        </w:rPr>
      </w:pPr>
      <w:r w:rsidRPr="006378F0">
        <w:rPr>
          <w:rFonts w:ascii="Arial" w:hAnsi="Arial" w:cs="Arial"/>
          <w:sz w:val="22"/>
          <w:szCs w:val="22"/>
          <w:lang w:val="en-US"/>
        </w:rPr>
        <w:t>MTBF - Mean Time Between Failures</w:t>
      </w:r>
    </w:p>
    <w:p w14:paraId="5F78FB97" w14:textId="77777777" w:rsidR="00C02052" w:rsidRPr="006378F0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  <w:lang w:val="en-US"/>
        </w:rPr>
      </w:pPr>
      <w:r w:rsidRPr="006378F0">
        <w:rPr>
          <w:rFonts w:ascii="Arial" w:hAnsi="Arial" w:cs="Arial"/>
          <w:sz w:val="22"/>
          <w:szCs w:val="22"/>
          <w:lang w:val="en-US"/>
        </w:rPr>
        <w:t>PCL - Postos de Controle Locais.</w:t>
      </w:r>
    </w:p>
    <w:p w14:paraId="3F58C951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PCP - Posto de Controle do Pátio.</w:t>
      </w:r>
    </w:p>
    <w:p w14:paraId="4C2FECC3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PCS - Postos de Controle Setoriais.</w:t>
      </w:r>
    </w:p>
    <w:p w14:paraId="659AC17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7CFDD1A4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PDF - Painel de Distribuição de Força.</w:t>
      </w:r>
    </w:p>
    <w:p w14:paraId="30607CBC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PIMS - Plant Information Management System</w:t>
      </w:r>
    </w:p>
    <w:p w14:paraId="009E1164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PMV - Painéis de Mensagem Variáveis.</w:t>
      </w:r>
    </w:p>
    <w:p w14:paraId="4B0DDBAE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QAB – Quadro de Alimentação de Bloqueios</w:t>
      </w:r>
    </w:p>
    <w:p w14:paraId="6DB17E72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QDCA – Quadro de Distribuição de Corrente Alternada</w:t>
      </w:r>
    </w:p>
    <w:p w14:paraId="4D4CD7B8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QDI – Quadro de Iluminação</w:t>
      </w:r>
    </w:p>
    <w:p w14:paraId="17FC94DF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QACB – Quadro de Alimentação de Carregador de Baterias</w:t>
      </w:r>
    </w:p>
    <w:p w14:paraId="4FE7FF7C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QDCC - Quadro de Distribuição de Corrente Contínua</w:t>
      </w:r>
    </w:p>
    <w:p w14:paraId="12411509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QGBT - Quadro Geral de Baixa Tensão</w:t>
      </w:r>
    </w:p>
    <w:p w14:paraId="65D0BDB4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SBT - Sala de Baixa Tensão.</w:t>
      </w:r>
    </w:p>
    <w:p w14:paraId="140A8E84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SCA - Sistema de Controle de Acesso.</w:t>
      </w:r>
    </w:p>
    <w:p w14:paraId="740A158C" w14:textId="77777777" w:rsidR="00C02052" w:rsidRPr="006378F0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  <w:lang w:val="en-US"/>
        </w:rPr>
      </w:pPr>
      <w:r w:rsidRPr="006378F0">
        <w:rPr>
          <w:rFonts w:ascii="Arial" w:hAnsi="Arial" w:cs="Arial"/>
          <w:sz w:val="22"/>
          <w:szCs w:val="22"/>
          <w:lang w:val="en-US"/>
        </w:rPr>
        <w:t>SCADA - Supervisory Control and Data Acquisition.</w:t>
      </w:r>
    </w:p>
    <w:p w14:paraId="41E99385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SCAP - Sistema de Controle de Arrecadação e Passageiros.</w:t>
      </w:r>
    </w:p>
    <w:p w14:paraId="38CD324E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SCL – Sistema de Controle Local</w:t>
      </w:r>
    </w:p>
    <w:p w14:paraId="330F9DC6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SGC – Sistema de gestão central</w:t>
      </w:r>
    </w:p>
    <w:p w14:paraId="79247AAF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SE - Subestação Elétrica.</w:t>
      </w:r>
    </w:p>
    <w:p w14:paraId="07838FE7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SME – Sistema de monitoramento eletrônico</w:t>
      </w:r>
    </w:p>
    <w:p w14:paraId="5D343C00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lastRenderedPageBreak/>
        <w:t>SMM - Sistema Multimídia.</w:t>
      </w:r>
    </w:p>
    <w:p w14:paraId="37EEB6D9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SMV - Sistema de Monitoramento de Vias.</w:t>
      </w:r>
    </w:p>
    <w:p w14:paraId="5BE97D6B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SSO - Sala de Supervisão Operacional.</w:t>
      </w:r>
    </w:p>
    <w:p w14:paraId="277D62DD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SSX - Sistema de Solicitação de Auxílio ao Usuário.</w:t>
      </w:r>
    </w:p>
    <w:p w14:paraId="10468ED5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STO - Sistema de Transmissão Óptico.</w:t>
      </w:r>
    </w:p>
    <w:p w14:paraId="7DE22CFC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TCP-IP - Transmission Control Protocol - Internet Protocol.</w:t>
      </w:r>
    </w:p>
    <w:p w14:paraId="68E4B4CF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UCD - Unidade Concentradora de Dados.</w:t>
      </w:r>
    </w:p>
    <w:p w14:paraId="28F94D61" w14:textId="77777777" w:rsidR="00C02052" w:rsidRPr="00C10C9E" w:rsidRDefault="00C02052" w:rsidP="00C10C9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C10C9E">
        <w:rPr>
          <w:rFonts w:ascii="Arial" w:hAnsi="Arial" w:cs="Arial"/>
          <w:sz w:val="22"/>
          <w:szCs w:val="22"/>
        </w:rPr>
        <w:t>USCA - Unidade de Supervisão de Corrente Alternada.</w:t>
      </w:r>
    </w:p>
    <w:bookmarkEnd w:id="18"/>
    <w:p w14:paraId="17152569" w14:textId="77777777" w:rsidR="00746952" w:rsidRPr="00397659" w:rsidRDefault="00746952" w:rsidP="005132F8">
      <w:p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6BB19A4B" w14:textId="122AACAC" w:rsidR="00457F5D" w:rsidRPr="00BF48E8" w:rsidRDefault="00716D68" w:rsidP="00AD1CBC">
      <w:pPr>
        <w:pStyle w:val="Ttulo1"/>
      </w:pPr>
      <w:bookmarkStart w:id="19" w:name="_Toc171412725"/>
      <w:r w:rsidRPr="00BF48E8">
        <w:rPr>
          <w:rStyle w:val="normaltextrun"/>
          <w:rFonts w:cs="Arial"/>
          <w:color w:val="000000"/>
          <w:bdr w:val="none" w:sz="0" w:space="0" w:color="auto" w:frame="1"/>
        </w:rPr>
        <w:t xml:space="preserve">TIPICOS </w:t>
      </w:r>
      <w:r w:rsidR="00332BA8" w:rsidRPr="00BF48E8">
        <w:rPr>
          <w:rStyle w:val="normaltextrun"/>
          <w:rFonts w:cs="Arial"/>
          <w:color w:val="000000"/>
          <w:bdr w:val="none" w:sz="0" w:space="0" w:color="auto" w:frame="1"/>
        </w:rPr>
        <w:t>COMPONENTES DE</w:t>
      </w:r>
      <w:r w:rsidR="00332BA8" w:rsidRPr="00BF48E8">
        <w:t xml:space="preserve"> </w:t>
      </w:r>
      <w:r w:rsidR="007265CE" w:rsidRPr="00BF48E8">
        <w:t>INTEGRAÇÃO</w:t>
      </w:r>
      <w:bookmarkEnd w:id="19"/>
    </w:p>
    <w:p w14:paraId="05FBA8A7" w14:textId="2C2E0446" w:rsidR="00386A7F" w:rsidRDefault="00502575" w:rsidP="00605BDC">
      <w:pPr>
        <w:pStyle w:val="Estilo2"/>
        <w:ind w:left="284" w:right="283"/>
        <w:rPr>
          <w:bCs/>
          <w:sz w:val="22"/>
          <w:szCs w:val="22"/>
        </w:rPr>
      </w:pPr>
      <w:bookmarkStart w:id="20" w:name="_Hlk132353019"/>
      <w:r w:rsidRPr="00D4004E">
        <w:rPr>
          <w:rFonts w:cs="Arial"/>
          <w:sz w:val="22"/>
          <w:szCs w:val="22"/>
        </w:rPr>
        <w:t>No subtópico a seguir</w:t>
      </w:r>
      <w:r w:rsidR="00114350" w:rsidRPr="00D4004E">
        <w:rPr>
          <w:rFonts w:cs="Arial"/>
          <w:sz w:val="22"/>
          <w:szCs w:val="22"/>
        </w:rPr>
        <w:t xml:space="preserve"> é referente ao</w:t>
      </w:r>
      <w:r w:rsidR="008A47C0" w:rsidRPr="00D4004E">
        <w:rPr>
          <w:rFonts w:cs="Arial"/>
          <w:sz w:val="22"/>
          <w:szCs w:val="22"/>
        </w:rPr>
        <w:t xml:space="preserve">s componentes </w:t>
      </w:r>
      <w:r w:rsidR="00116E2B" w:rsidRPr="00D4004E">
        <w:rPr>
          <w:rFonts w:cs="Arial"/>
          <w:sz w:val="22"/>
          <w:szCs w:val="22"/>
        </w:rPr>
        <w:t>utilizados para</w:t>
      </w:r>
      <w:r w:rsidR="008A47C0" w:rsidRPr="00D4004E">
        <w:rPr>
          <w:rFonts w:cs="Arial"/>
          <w:sz w:val="22"/>
          <w:szCs w:val="22"/>
        </w:rPr>
        <w:t xml:space="preserve"> integrar os subsistemas ao SCADA</w:t>
      </w:r>
      <w:r w:rsidR="00114350" w:rsidRPr="00D4004E">
        <w:rPr>
          <w:rFonts w:cs="Arial"/>
          <w:sz w:val="22"/>
          <w:szCs w:val="22"/>
        </w:rPr>
        <w:t xml:space="preserve"> do SCL Sistema de Controle Local</w:t>
      </w:r>
      <w:r w:rsidR="00114350" w:rsidRPr="00D4004E">
        <w:rPr>
          <w:bCs/>
          <w:sz w:val="22"/>
          <w:szCs w:val="22"/>
        </w:rPr>
        <w:t>.</w:t>
      </w:r>
    </w:p>
    <w:p w14:paraId="4CACA584" w14:textId="77777777" w:rsidR="003A57D6" w:rsidRDefault="003A57D6" w:rsidP="00605BDC">
      <w:pPr>
        <w:pStyle w:val="Estilo2"/>
        <w:ind w:left="284" w:right="283"/>
        <w:rPr>
          <w:rFonts w:cs="Arial"/>
          <w:sz w:val="22"/>
          <w:szCs w:val="22"/>
        </w:rPr>
      </w:pPr>
    </w:p>
    <w:p w14:paraId="49CFFB9B" w14:textId="18CAED35" w:rsidR="00533624" w:rsidRPr="00BF48E8" w:rsidRDefault="003D1E3C" w:rsidP="00D4004E">
      <w:pPr>
        <w:pStyle w:val="Ttulo2"/>
        <w:numPr>
          <w:ilvl w:val="1"/>
          <w:numId w:val="3"/>
        </w:numPr>
        <w:rPr>
          <w:rStyle w:val="eop"/>
          <w:rFonts w:cs="Arial"/>
          <w:b w:val="0"/>
          <w:bCs/>
          <w:color w:val="000000"/>
          <w:shd w:val="clear" w:color="auto" w:fill="FFFFFF"/>
        </w:rPr>
      </w:pPr>
      <w:bookmarkStart w:id="21" w:name="_Toc171412726"/>
      <w:bookmarkStart w:id="22" w:name="_Hlk132271127"/>
      <w:bookmarkStart w:id="23" w:name="_Hlk133489053"/>
      <w:bookmarkEnd w:id="20"/>
      <w:r w:rsidRPr="00BF48E8">
        <w:rPr>
          <w:rStyle w:val="normaltextrun"/>
          <w:rFonts w:cs="Arial"/>
          <w:color w:val="000000"/>
          <w:sz w:val="22"/>
          <w:szCs w:val="22"/>
          <w:shd w:val="clear" w:color="auto" w:fill="FFFFFF"/>
        </w:rPr>
        <w:t>Conversor Modbus TCP/Modbus RTU</w:t>
      </w:r>
      <w:bookmarkEnd w:id="21"/>
      <w:r w:rsidRPr="00BF48E8">
        <w:rPr>
          <w:rStyle w:val="eop"/>
          <w:rFonts w:cs="Arial"/>
          <w:b w:val="0"/>
          <w:bCs/>
          <w:color w:val="000000"/>
          <w:shd w:val="clear" w:color="auto" w:fill="FFFFFF"/>
        </w:rPr>
        <w:t> </w:t>
      </w:r>
    </w:p>
    <w:p w14:paraId="2816660E" w14:textId="77777777" w:rsidR="00D4004E" w:rsidRPr="00BF48E8" w:rsidRDefault="00D4004E" w:rsidP="00D4004E">
      <w:pPr>
        <w:pStyle w:val="texto"/>
      </w:pPr>
    </w:p>
    <w:bookmarkEnd w:id="22"/>
    <w:p w14:paraId="3728CB42" w14:textId="7A7BF3FE" w:rsidR="003D1E3C" w:rsidRPr="00BF48E8" w:rsidRDefault="003D1E3C" w:rsidP="00CA477F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Equipamentos que possuem interface serial RS 232/485 em protocolo de comunicação MODBUS RTU devem ser interligados através de um Conversor MODBUS RTU/MODBUS TCP. Ver Especificação Técnica do equipamento em ESPECIFICAÇÃO TÉCNICA – GERAL CONVERSORES - ET-T-08-99-99-12996-R11-003. Para implementação deste típico de integração devem ser previstos os seguintes componentes</w:t>
      </w:r>
      <w:r w:rsidR="00AB7BF5">
        <w:rPr>
          <w:rFonts w:ascii="Arial" w:hAnsi="Arial" w:cs="Arial"/>
          <w:sz w:val="22"/>
          <w:szCs w:val="22"/>
        </w:rPr>
        <w:t>:</w:t>
      </w:r>
    </w:p>
    <w:p w14:paraId="47FEA0BD" w14:textId="77777777" w:rsidR="00CA477F" w:rsidRPr="00BF48E8" w:rsidRDefault="00CA477F" w:rsidP="00CA477F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330A77DF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Ponto de alimentação para o conversor Serial/Ethernet MODBUS RTU/MODBUS TCP. </w:t>
      </w:r>
    </w:p>
    <w:p w14:paraId="33A57822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Conexão e identificação das vias que interligam a porta serial do conversor à porta serial do equipamento. </w:t>
      </w:r>
    </w:p>
    <w:p w14:paraId="6DFE8D2F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Conexão e identificação do cabo ethernet RJ45 que interliga a porta ethernet do conversor à porta de comunicação de um dos Switch de Automação. </w:t>
      </w:r>
    </w:p>
    <w:p w14:paraId="597B464C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Interligação da fonte de alimentação ao conversor. Esta interligação deve ser feita por meio de conjunto borne de passagem e borne fusível de modo a permitir da desenergização do conversor de forma prática. Caso já haja fonte de alimentação existente, uma alimentação pode ser derivada desta ou de uma régua de borne a ela interligada. </w:t>
      </w:r>
    </w:p>
    <w:p w14:paraId="6944C61F" w14:textId="1A673B52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 xml:space="preserve">Espaço em trilho DIN para fixação do conversor e fonte, caso esta seja nova. Caso necessário, deve-se identificar espaço para instalação de um trilho DIN adequado para </w:t>
      </w:r>
      <w:r w:rsidR="004B78EC" w:rsidRPr="00BF48E8">
        <w:rPr>
          <w:rFonts w:ascii="Arial" w:hAnsi="Arial" w:cs="Arial"/>
          <w:sz w:val="22"/>
          <w:szCs w:val="22"/>
        </w:rPr>
        <w:t>sustentação</w:t>
      </w:r>
      <w:r w:rsidRPr="00BF48E8">
        <w:rPr>
          <w:rFonts w:ascii="Arial" w:hAnsi="Arial" w:cs="Arial"/>
          <w:sz w:val="22"/>
          <w:szCs w:val="22"/>
        </w:rPr>
        <w:t xml:space="preserve"> dos novos componentes. </w:t>
      </w:r>
    </w:p>
    <w:p w14:paraId="0E717E6A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Aquisição de uma licença do driver Modbus TCP para o novo conversor; </w:t>
      </w:r>
    </w:p>
    <w:p w14:paraId="330B523E" w14:textId="77777777" w:rsidR="003D1E3C" w:rsidRPr="00BF48E8" w:rsidRDefault="003D1E3C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Alocar IP na faixa de rede da Estação para o conversor. </w:t>
      </w:r>
    </w:p>
    <w:p w14:paraId="42541CFD" w14:textId="77777777" w:rsidR="00D4004E" w:rsidRPr="00BF48E8" w:rsidRDefault="00D4004E" w:rsidP="00D4004E">
      <w:pPr>
        <w:pStyle w:val="PargrafodaLista"/>
        <w:suppressAutoHyphens w:val="0"/>
        <w:autoSpaceDN/>
        <w:ind w:left="100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079460EC" w14:textId="39326890" w:rsidR="00D4004E" w:rsidRPr="00BF48E8" w:rsidRDefault="00D4004E" w:rsidP="00D4004E">
      <w:pPr>
        <w:pStyle w:val="Ttulo2"/>
        <w:numPr>
          <w:ilvl w:val="1"/>
          <w:numId w:val="3"/>
        </w:numPr>
        <w:rPr>
          <w:rStyle w:val="normaltextrun"/>
          <w:sz w:val="22"/>
          <w:szCs w:val="22"/>
        </w:rPr>
      </w:pPr>
      <w:bookmarkStart w:id="24" w:name="_Toc132720381"/>
      <w:bookmarkStart w:id="25" w:name="_Toc171412727"/>
      <w:r w:rsidRPr="00BF48E8">
        <w:rPr>
          <w:rStyle w:val="normaltextrun"/>
          <w:sz w:val="22"/>
          <w:szCs w:val="22"/>
        </w:rPr>
        <w:t>Conversor Serial RS232/RS485 – Ethernet</w:t>
      </w:r>
      <w:bookmarkEnd w:id="24"/>
      <w:bookmarkEnd w:id="25"/>
    </w:p>
    <w:p w14:paraId="1579337A" w14:textId="77777777" w:rsidR="00D4004E" w:rsidRPr="00D4004E" w:rsidRDefault="00D4004E" w:rsidP="00D4004E">
      <w:pPr>
        <w:pStyle w:val="texto"/>
      </w:pPr>
    </w:p>
    <w:p w14:paraId="3B84C0E5" w14:textId="72618534" w:rsidR="00D4004E" w:rsidRPr="002E3507" w:rsidRDefault="00D4004E" w:rsidP="00AB7BF5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Equipamentos que possuem interface serial RS 232/485 em protocolo de comunicação Proprietário devem ser interligados através de um conversor Serial/Ethernet.</w:t>
      </w:r>
      <w:r w:rsidR="00AB7BF5" w:rsidRPr="00AB7BF5">
        <w:rPr>
          <w:rFonts w:ascii="Arial" w:hAnsi="Arial" w:cs="Arial"/>
          <w:sz w:val="22"/>
          <w:szCs w:val="22"/>
        </w:rPr>
        <w:t xml:space="preserve"> </w:t>
      </w:r>
      <w:r w:rsidR="00AB7BF5" w:rsidRPr="00BF48E8">
        <w:rPr>
          <w:rFonts w:ascii="Arial" w:hAnsi="Arial" w:cs="Arial"/>
          <w:sz w:val="22"/>
          <w:szCs w:val="22"/>
        </w:rPr>
        <w:t>Ver Especificação Técnica do equipamento em ESPECIFICAÇÃO TÉCNICA – GERAL CONVERSORES - ET-T-08-99-99-12996-R11-003. Para implementação deste típico de integração devem ser previstos os seguintes componentes</w:t>
      </w:r>
      <w:r w:rsidR="00AB7BF5">
        <w:rPr>
          <w:rFonts w:ascii="Arial" w:hAnsi="Arial" w:cs="Arial"/>
          <w:sz w:val="22"/>
          <w:szCs w:val="22"/>
        </w:rPr>
        <w:t>:</w:t>
      </w:r>
    </w:p>
    <w:p w14:paraId="6EE8E33C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Ponto de alimentação para o conversor Serial/Ethernet.</w:t>
      </w:r>
    </w:p>
    <w:p w14:paraId="77627106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lastRenderedPageBreak/>
        <w:t>Conexão e identificação das vias que interligam a porta serial do conversor à porta serial do equipamento.</w:t>
      </w:r>
    </w:p>
    <w:p w14:paraId="1696F9AE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Conexão e identificação do cabo ethernet RJ45 que interliga a porta ethernet do conversor à porta de comunicação de um dos Switch de Automação.</w:t>
      </w:r>
    </w:p>
    <w:p w14:paraId="38F53D7C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Interligação da fonte de alimentação ao conversor.</w:t>
      </w:r>
    </w:p>
    <w:p w14:paraId="33449D82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Espaço em trilho DIN para fixação do conversor e fonte, caso esta seja nova. Caso necessário, deve-se identificar espaço para instalação de um trilho DIN adequado para suportação dos novos componentes.</w:t>
      </w:r>
    </w:p>
    <w:p w14:paraId="6A5B476F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Caso não exista, solicitar a Elipse o desenvolvimento do driver de comunicação do protocolo Proprietário</w:t>
      </w:r>
    </w:p>
    <w:p w14:paraId="4AD06AE7" w14:textId="77777777" w:rsidR="00D4004E" w:rsidRPr="002E3507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Aquisição de uma licença do driver do protocolo Proprietário para o novo conversor;</w:t>
      </w:r>
    </w:p>
    <w:p w14:paraId="38A20A3E" w14:textId="77777777" w:rsidR="00D4004E" w:rsidRDefault="00D4004E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3507">
        <w:rPr>
          <w:rFonts w:ascii="Arial" w:hAnsi="Arial" w:cs="Arial"/>
          <w:sz w:val="22"/>
          <w:szCs w:val="22"/>
        </w:rPr>
        <w:t>Alocar IP na faixa de rede da Estação para o conversor.</w:t>
      </w:r>
    </w:p>
    <w:p w14:paraId="02F2DED2" w14:textId="77777777" w:rsidR="00D4004E" w:rsidRDefault="00D4004E" w:rsidP="002971B3">
      <w:pPr>
        <w:pStyle w:val="Estilo2"/>
        <w:ind w:left="284" w:right="283"/>
        <w:rPr>
          <w:rFonts w:cs="Arial"/>
          <w:sz w:val="22"/>
          <w:szCs w:val="22"/>
        </w:rPr>
      </w:pPr>
    </w:p>
    <w:p w14:paraId="27B0F527" w14:textId="29A4D858" w:rsidR="002971B3" w:rsidRPr="00BF48E8" w:rsidRDefault="004B78EC" w:rsidP="00D4004E">
      <w:pPr>
        <w:pStyle w:val="Ttulo2"/>
        <w:numPr>
          <w:ilvl w:val="1"/>
          <w:numId w:val="3"/>
        </w:numPr>
        <w:rPr>
          <w:rStyle w:val="normaltextrun"/>
          <w:rFonts w:cs="Arial"/>
          <w:sz w:val="22"/>
          <w:szCs w:val="22"/>
          <w:shd w:val="clear" w:color="auto" w:fill="FFFFFF"/>
        </w:rPr>
      </w:pPr>
      <w:bookmarkStart w:id="26" w:name="_Toc171412728"/>
      <w:r w:rsidRPr="00BF48E8">
        <w:rPr>
          <w:rStyle w:val="normaltextrun"/>
          <w:rFonts w:cs="Arial"/>
          <w:sz w:val="22"/>
          <w:szCs w:val="22"/>
          <w:shd w:val="clear" w:color="auto" w:fill="FFFFFF"/>
        </w:rPr>
        <w:t xml:space="preserve">CLP de Adequação – </w:t>
      </w:r>
      <w:r w:rsidR="002971B3" w:rsidRPr="00BF48E8">
        <w:rPr>
          <w:rStyle w:val="normaltextrun"/>
          <w:rFonts w:cs="Arial"/>
          <w:sz w:val="22"/>
          <w:szCs w:val="22"/>
          <w:shd w:val="clear" w:color="auto" w:fill="FFFFFF"/>
        </w:rPr>
        <w:t>Remota I/O</w:t>
      </w:r>
      <w:bookmarkEnd w:id="26"/>
    </w:p>
    <w:p w14:paraId="713ADB15" w14:textId="77777777" w:rsidR="00D4004E" w:rsidRPr="00D4004E" w:rsidRDefault="00D4004E" w:rsidP="00D4004E">
      <w:pPr>
        <w:pStyle w:val="texto"/>
      </w:pPr>
    </w:p>
    <w:p w14:paraId="3A117898" w14:textId="65CDC729" w:rsidR="002971B3" w:rsidRPr="004B78EC" w:rsidRDefault="002971B3" w:rsidP="0057141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4B78EC">
        <w:rPr>
          <w:rFonts w:ascii="Arial" w:hAnsi="Arial" w:cs="Arial"/>
          <w:sz w:val="22"/>
          <w:szCs w:val="22"/>
        </w:rPr>
        <w:t>Sistemas que possuem elementos de manobra de equipamentos elétricos, como disjuntores e contatores, mas que não possuem bornes disponíveis para monitoramento remoto, quando essenciais para a operação do sistema, deverão ser adequados de modo a terem seus sinais interligados aos I/Os do CLP de Adequação. Para implementação deste típico de integração devem ser previstos os seguintes componentes:</w:t>
      </w:r>
    </w:p>
    <w:p w14:paraId="16CF3C81" w14:textId="77777777" w:rsidR="0057141E" w:rsidRPr="004B78EC" w:rsidRDefault="0057141E" w:rsidP="0057141E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4B4C3D2E" w14:textId="77777777" w:rsidR="002971B3" w:rsidRPr="004B78EC" w:rsidRDefault="002971B3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4B78EC">
        <w:rPr>
          <w:rFonts w:ascii="Arial" w:hAnsi="Arial" w:cs="Arial"/>
          <w:sz w:val="22"/>
          <w:szCs w:val="22"/>
        </w:rPr>
        <w:t>Para os disjuntores definidos de serem monitorados deve-se prever a substituição, caso este não possua contato de status e trip, por modelos de mesmas características físicas que adicionalmente possuam estas funcionalidades. A importância de se ter cada um destes sinais dependerá da aplicação do disjuntor. </w:t>
      </w:r>
    </w:p>
    <w:p w14:paraId="46D3DF02" w14:textId="77777777" w:rsidR="002971B3" w:rsidRPr="004B78EC" w:rsidRDefault="002971B3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4B78EC">
        <w:rPr>
          <w:rFonts w:ascii="Arial" w:hAnsi="Arial" w:cs="Arial"/>
          <w:sz w:val="22"/>
          <w:szCs w:val="22"/>
        </w:rPr>
        <w:t>Para os contatores definidos de serem monitorados deve-se prever a substituição ou adição de contatos auxiliares, caso este não possua contato auxiliares livres. Se a opção for substituí-los, estes devem ser substituídos por modelos de mesmas características físicas que adicionalmente possuam contatos auxiliares suficientes para a interligação com o CLP de Adequação e mantendo o funcionamento original do mesmo. A importância de se ter cada um destes sinais dependerá da aplicação do contator. </w:t>
      </w:r>
    </w:p>
    <w:p w14:paraId="491F2CA3" w14:textId="77777777" w:rsidR="002971B3" w:rsidRPr="00BF48E8" w:rsidRDefault="002971B3" w:rsidP="0012065F">
      <w:pPr>
        <w:pStyle w:val="PargrafodaLista"/>
        <w:numPr>
          <w:ilvl w:val="0"/>
          <w:numId w:val="6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Conexão e identificação das vias que interligam os elementos de manobra ao CLP de Adequação. </w:t>
      </w:r>
    </w:p>
    <w:p w14:paraId="64E8E192" w14:textId="77777777" w:rsidR="002971B3" w:rsidRPr="00BF48E8" w:rsidRDefault="002971B3" w:rsidP="00332BA8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44E67D62" w14:textId="77777777" w:rsidR="006E3730" w:rsidRPr="00BF48E8" w:rsidRDefault="006E3730" w:rsidP="00D4004E">
      <w:pPr>
        <w:pStyle w:val="Ttulo2"/>
        <w:rPr>
          <w:rStyle w:val="normaltextrun"/>
          <w:rFonts w:cs="Arial"/>
          <w:sz w:val="22"/>
          <w:szCs w:val="22"/>
          <w:shd w:val="clear" w:color="auto" w:fill="FFFFFF"/>
        </w:rPr>
      </w:pPr>
      <w:bookmarkStart w:id="27" w:name="_Toc132352759"/>
      <w:bookmarkStart w:id="28" w:name="_Toc171412729"/>
      <w:r w:rsidRPr="00BF48E8">
        <w:rPr>
          <w:rStyle w:val="normaltextrun"/>
          <w:rFonts w:cs="Arial"/>
          <w:sz w:val="22"/>
          <w:szCs w:val="22"/>
          <w:shd w:val="clear" w:color="auto" w:fill="FFFFFF"/>
        </w:rPr>
        <w:t>Ethernet</w:t>
      </w:r>
      <w:bookmarkEnd w:id="27"/>
      <w:bookmarkEnd w:id="28"/>
    </w:p>
    <w:p w14:paraId="14592D8B" w14:textId="77777777" w:rsidR="00D4004E" w:rsidRPr="00BF48E8" w:rsidRDefault="00D4004E" w:rsidP="00D4004E">
      <w:pPr>
        <w:pStyle w:val="texto"/>
      </w:pPr>
    </w:p>
    <w:p w14:paraId="5964FE47" w14:textId="5B832255" w:rsidR="006E3730" w:rsidRPr="00BF48E8" w:rsidRDefault="006E3730" w:rsidP="006E3730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 xml:space="preserve">Sistemas que possuem portas ethernet </w:t>
      </w:r>
      <w:bookmarkStart w:id="29" w:name="_Hlk132353413"/>
      <w:r w:rsidRPr="00BF48E8">
        <w:rPr>
          <w:rFonts w:ascii="Arial" w:hAnsi="Arial" w:cs="Arial"/>
          <w:sz w:val="22"/>
          <w:szCs w:val="22"/>
        </w:rPr>
        <w:t xml:space="preserve">disponíveis </w:t>
      </w:r>
      <w:bookmarkEnd w:id="29"/>
      <w:r w:rsidRPr="00BF48E8">
        <w:rPr>
          <w:rFonts w:ascii="Arial" w:hAnsi="Arial" w:cs="Arial"/>
          <w:sz w:val="22"/>
          <w:szCs w:val="22"/>
        </w:rPr>
        <w:t>devem ser interligados diretamente aos Switch de Automação sem a necessidade de nenhuma interface de conversão de mídia intermediária.</w:t>
      </w:r>
    </w:p>
    <w:p w14:paraId="127BD64B" w14:textId="77777777" w:rsidR="006E3730" w:rsidRPr="00BF48E8" w:rsidRDefault="006E3730" w:rsidP="006E3730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Para implementação deste típico de integração devem ser previstos os seguintes componentes:</w:t>
      </w:r>
    </w:p>
    <w:p w14:paraId="33D8AF53" w14:textId="77777777" w:rsidR="006E3730" w:rsidRPr="00BF48E8" w:rsidRDefault="006E3730" w:rsidP="0012065F">
      <w:pPr>
        <w:pStyle w:val="PargrafodaLista"/>
        <w:numPr>
          <w:ilvl w:val="0"/>
          <w:numId w:val="10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Aquisição de uma licença do driver Elipse para o protocolo correspondente;</w:t>
      </w:r>
    </w:p>
    <w:p w14:paraId="1ACABFD9" w14:textId="06CB150D" w:rsidR="003A137D" w:rsidRPr="00BF48E8" w:rsidRDefault="006E3730" w:rsidP="0012065F">
      <w:pPr>
        <w:pStyle w:val="PargrafodaLista"/>
        <w:numPr>
          <w:ilvl w:val="0"/>
          <w:numId w:val="10"/>
        </w:num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BF48E8">
        <w:rPr>
          <w:rFonts w:ascii="Arial" w:hAnsi="Arial" w:cs="Arial"/>
          <w:sz w:val="22"/>
          <w:szCs w:val="22"/>
        </w:rPr>
        <w:t>Alocar IP na faixa de rede da Estação para o conversor.</w:t>
      </w:r>
    </w:p>
    <w:p w14:paraId="3848A254" w14:textId="77777777" w:rsidR="003A57D6" w:rsidRDefault="003A57D6">
      <w:pPr>
        <w:suppressAutoHyphens w:val="0"/>
        <w:rPr>
          <w:rFonts w:ascii="Arial" w:hAnsi="Arial"/>
          <w:b/>
          <w:kern w:val="3"/>
          <w:sz w:val="24"/>
        </w:rPr>
      </w:pPr>
      <w:bookmarkStart w:id="30" w:name="_Toc132720384"/>
      <w:r>
        <w:br w:type="page"/>
      </w:r>
    </w:p>
    <w:p w14:paraId="6954B86E" w14:textId="4AEE6FED" w:rsidR="003A137D" w:rsidRPr="00BF48E8" w:rsidRDefault="003A137D" w:rsidP="003A137D">
      <w:pPr>
        <w:pStyle w:val="Ttulo1"/>
      </w:pPr>
      <w:bookmarkStart w:id="31" w:name="_Toc171412730"/>
      <w:r w:rsidRPr="00BF48E8">
        <w:lastRenderedPageBreak/>
        <w:t>OBSERVAÇÕES GERAIS</w:t>
      </w:r>
      <w:bookmarkEnd w:id="30"/>
      <w:bookmarkEnd w:id="31"/>
    </w:p>
    <w:p w14:paraId="72343582" w14:textId="77777777" w:rsidR="003A137D" w:rsidRPr="00BF48E8" w:rsidRDefault="003A137D" w:rsidP="003A137D">
      <w:pPr>
        <w:pStyle w:val="texto"/>
      </w:pPr>
    </w:p>
    <w:p w14:paraId="57F5BC5A" w14:textId="37AEF54E" w:rsidR="003A137D" w:rsidRPr="00BF48E8" w:rsidRDefault="003A137D" w:rsidP="003A137D">
      <w:pPr>
        <w:pStyle w:val="Estilo2"/>
        <w:ind w:left="284" w:right="283"/>
        <w:rPr>
          <w:rFonts w:cs="Arial"/>
          <w:sz w:val="22"/>
          <w:szCs w:val="22"/>
        </w:rPr>
      </w:pPr>
      <w:r w:rsidRPr="00BF48E8">
        <w:rPr>
          <w:rFonts w:cs="Arial"/>
          <w:sz w:val="22"/>
          <w:szCs w:val="22"/>
        </w:rPr>
        <w:t xml:space="preserve">Alguns painéis não possuem projeto de diagrama unifilar. É importante validar os sinais e suas funcionalidades em campo conforme nota de interligação na Lista de Cabos </w:t>
      </w:r>
      <w:r w:rsidR="00BF48E8" w:rsidRPr="00BF48E8">
        <w:rPr>
          <w:rFonts w:cs="Arial"/>
          <w:sz w:val="22"/>
          <w:szCs w:val="22"/>
        </w:rPr>
        <w:t>LM</w:t>
      </w:r>
      <w:r w:rsidR="00BF48E8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Cb1_Sistema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T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Cb1_Linha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08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Cb1_Trecho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34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Cb1_Subtrecho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03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Cb1_Conjunto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1299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/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Cb1_Etapa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6</w:t>
      </w:r>
      <w:r w:rsidR="006B156F" w:rsidRPr="006B156F">
        <w:rPr>
          <w:rFonts w:cs="Arial"/>
          <w:sz w:val="22"/>
          <w:szCs w:val="22"/>
        </w:rPr>
        <w:fldChar w:fldCharType="end"/>
      </w:r>
      <w:r w:rsidR="006B156F" w:rsidRPr="006B156F">
        <w:rPr>
          <w:rFonts w:cs="Arial"/>
          <w:sz w:val="22"/>
          <w:szCs w:val="22"/>
        </w:rPr>
        <w:t>-</w:t>
      </w:r>
      <w:r w:rsidR="006B156F" w:rsidRPr="006B156F">
        <w:rPr>
          <w:rFonts w:cs="Arial"/>
          <w:sz w:val="22"/>
          <w:szCs w:val="22"/>
        </w:rPr>
        <w:fldChar w:fldCharType="begin"/>
      </w:r>
      <w:r w:rsidR="006B156F" w:rsidRPr="006B156F">
        <w:rPr>
          <w:rFonts w:cs="Arial"/>
          <w:sz w:val="22"/>
          <w:szCs w:val="22"/>
        </w:rPr>
        <w:instrText xml:space="preserve"> DOCPROPERTY  Cb1_Classe  \* MERGEFORMAT </w:instrText>
      </w:r>
      <w:r w:rsidR="006B156F" w:rsidRPr="006B156F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R11</w:t>
      </w:r>
      <w:r w:rsidR="006B156F" w:rsidRPr="006B156F">
        <w:rPr>
          <w:rFonts w:cs="Arial"/>
          <w:sz w:val="22"/>
          <w:szCs w:val="22"/>
        </w:rPr>
        <w:fldChar w:fldCharType="end"/>
      </w:r>
      <w:r w:rsidR="00BF48E8" w:rsidRPr="00BF48E8">
        <w:rPr>
          <w:rFonts w:cs="Arial"/>
          <w:sz w:val="22"/>
          <w:szCs w:val="22"/>
        </w:rPr>
        <w:t>-001</w:t>
      </w:r>
      <w:r w:rsidRPr="00BF48E8">
        <w:rPr>
          <w:rFonts w:cs="Arial"/>
          <w:sz w:val="22"/>
          <w:szCs w:val="22"/>
        </w:rPr>
        <w:t xml:space="preserve">. </w:t>
      </w:r>
    </w:p>
    <w:p w14:paraId="0947B9EA" w14:textId="77777777" w:rsidR="003A137D" w:rsidRPr="00BF48E8" w:rsidRDefault="003A137D" w:rsidP="003A137D">
      <w:pPr>
        <w:pStyle w:val="Estilo2"/>
        <w:ind w:left="284" w:right="283"/>
        <w:rPr>
          <w:rFonts w:cs="Arial"/>
          <w:sz w:val="22"/>
          <w:szCs w:val="22"/>
        </w:rPr>
      </w:pPr>
    </w:p>
    <w:p w14:paraId="1FB40B18" w14:textId="77777777" w:rsidR="003A137D" w:rsidRPr="00BF48E8" w:rsidRDefault="003A137D" w:rsidP="003A137D">
      <w:pPr>
        <w:pStyle w:val="Estilo2"/>
        <w:ind w:left="284" w:right="283"/>
        <w:rPr>
          <w:rFonts w:cs="Arial"/>
          <w:sz w:val="22"/>
          <w:szCs w:val="22"/>
        </w:rPr>
      </w:pPr>
      <w:r w:rsidRPr="00BF48E8">
        <w:rPr>
          <w:rFonts w:cs="Arial"/>
          <w:sz w:val="22"/>
          <w:szCs w:val="22"/>
        </w:rPr>
        <w:t xml:space="preserve">Os componentes que deverão ser substituídos para atender a supervisão remota devem ter suas características físicas e operacionais mantidas com o acréscimo dos acessórios de supervisão. </w:t>
      </w:r>
    </w:p>
    <w:p w14:paraId="591A5D53" w14:textId="77777777" w:rsidR="003A137D" w:rsidRPr="00BF48E8" w:rsidRDefault="003A137D" w:rsidP="003A137D">
      <w:pPr>
        <w:pStyle w:val="Estilo2"/>
        <w:ind w:left="284" w:right="283"/>
        <w:rPr>
          <w:rFonts w:cs="Arial"/>
          <w:sz w:val="22"/>
          <w:szCs w:val="22"/>
        </w:rPr>
      </w:pPr>
    </w:p>
    <w:p w14:paraId="637B2F8A" w14:textId="77777777" w:rsidR="003A137D" w:rsidRPr="00BF48E8" w:rsidRDefault="003A137D" w:rsidP="003A137D">
      <w:pPr>
        <w:pStyle w:val="Estilo2"/>
        <w:ind w:left="284" w:right="283"/>
        <w:rPr>
          <w:rFonts w:cs="Arial"/>
          <w:sz w:val="22"/>
          <w:szCs w:val="22"/>
        </w:rPr>
      </w:pPr>
      <w:r w:rsidRPr="00BF48E8">
        <w:rPr>
          <w:rFonts w:cs="Arial"/>
          <w:sz w:val="22"/>
          <w:szCs w:val="22"/>
        </w:rPr>
        <w:t>Caso não seja possível obter a alimentação 127/220 Vac de fontes adicionais por um circuito exclusivo, esta alimentação deve ser derivada de alimentação de elementos auxiliares como iluminação e tomadas auxiliares. O objetivo disto é evitar a interferência de elementos essenciais em caso de manutenção.</w:t>
      </w:r>
      <w:bookmarkEnd w:id="23"/>
    </w:p>
    <w:p w14:paraId="3B0DE82B" w14:textId="77777777" w:rsidR="00393863" w:rsidRPr="00BF48E8" w:rsidRDefault="00393863" w:rsidP="00393863">
      <w:pPr>
        <w:suppressAutoHyphens w:val="0"/>
        <w:autoSpaceDN/>
        <w:ind w:right="283"/>
        <w:jc w:val="both"/>
        <w:textAlignment w:val="auto"/>
        <w:rPr>
          <w:rFonts w:ascii="Arial" w:hAnsi="Arial" w:cs="Arial"/>
          <w:sz w:val="22"/>
          <w:szCs w:val="22"/>
        </w:rPr>
      </w:pPr>
    </w:p>
    <w:p w14:paraId="6C8F00D7" w14:textId="77777777" w:rsidR="00AB7BF5" w:rsidRPr="007032B7" w:rsidRDefault="00AB7BF5" w:rsidP="00AB7BF5">
      <w:pPr>
        <w:pStyle w:val="Ttulo1"/>
      </w:pPr>
      <w:bookmarkStart w:id="32" w:name="_Toc133482660"/>
      <w:bookmarkStart w:id="33" w:name="_Toc171412731"/>
      <w:bookmarkStart w:id="34" w:name="_Hlk133489096"/>
      <w:r w:rsidRPr="007032B7">
        <w:t xml:space="preserve">TÍPICO DE </w:t>
      </w:r>
      <w:r w:rsidRPr="007032B7">
        <w:rPr>
          <w:rStyle w:val="normaltextrun"/>
          <w:rFonts w:cs="Arial"/>
          <w:bdr w:val="none" w:sz="0" w:space="0" w:color="auto" w:frame="1"/>
        </w:rPr>
        <w:t>INTERLIGAÇÃO DE INTEGRAÇÃO</w:t>
      </w:r>
      <w:bookmarkEnd w:id="32"/>
      <w:bookmarkEnd w:id="33"/>
    </w:p>
    <w:p w14:paraId="45202820" w14:textId="04D0FC20" w:rsidR="00AB7BF5" w:rsidRPr="007032B7" w:rsidRDefault="00AB7BF5" w:rsidP="00AB7BF5">
      <w:pPr>
        <w:pStyle w:val="Estilo2"/>
        <w:ind w:left="284" w:right="283"/>
        <w:rPr>
          <w:rFonts w:cs="Arial"/>
          <w:sz w:val="22"/>
          <w:szCs w:val="22"/>
        </w:rPr>
      </w:pPr>
      <w:bookmarkStart w:id="35" w:name="_Hlk132353643"/>
      <w:r w:rsidRPr="007032B7">
        <w:rPr>
          <w:rFonts w:cs="Arial"/>
          <w:sz w:val="22"/>
          <w:szCs w:val="22"/>
        </w:rPr>
        <w:t>Os subtópicos a seguir são referentes aos tipos interligações dos diferentes cenários de integração previsto neste projeto. Para detalhes de régua de borne, numeração de bornes nos painéis do Sistema e nas Remotas de Adequação, ver a Lista de Cabos</w:t>
      </w:r>
      <w:bookmarkEnd w:id="35"/>
      <w:r w:rsidRPr="007032B7">
        <w:rPr>
          <w:sz w:val="22"/>
          <w:szCs w:val="22"/>
        </w:rPr>
        <w:t xml:space="preserve"> </w:t>
      </w:r>
      <w:r w:rsidRPr="007032B7">
        <w:rPr>
          <w:rFonts w:cs="Arial"/>
          <w:sz w:val="22"/>
          <w:szCs w:val="22"/>
        </w:rPr>
        <w:t>LM</w:t>
      </w:r>
      <w:r w:rsidRPr="007032B7">
        <w:rPr>
          <w:b/>
          <w:bCs/>
          <w:sz w:val="18"/>
          <w:szCs w:val="18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Cb1_Sistema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T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Cb1_Linha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08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Cb1_Trecho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34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Cb1_Linha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08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Cb1_Conjunto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1299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/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Cb1_Etapa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6</w:t>
      </w:r>
      <w:r w:rsidRPr="00F06273">
        <w:rPr>
          <w:sz w:val="22"/>
          <w:szCs w:val="22"/>
        </w:rPr>
        <w:fldChar w:fldCharType="end"/>
      </w:r>
      <w:r w:rsidRPr="00F06273">
        <w:rPr>
          <w:sz w:val="22"/>
          <w:szCs w:val="22"/>
        </w:rPr>
        <w:t>-</w:t>
      </w:r>
      <w:r w:rsidRPr="00F06273">
        <w:rPr>
          <w:sz w:val="22"/>
          <w:szCs w:val="22"/>
        </w:rPr>
        <w:fldChar w:fldCharType="begin"/>
      </w:r>
      <w:r w:rsidRPr="00F06273">
        <w:rPr>
          <w:sz w:val="22"/>
          <w:szCs w:val="22"/>
        </w:rPr>
        <w:instrText xml:space="preserve"> DOCPROPERTY  Cb1_Classe  \* MERGEFORMAT </w:instrText>
      </w:r>
      <w:r w:rsidRPr="00F06273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R11</w:t>
      </w:r>
      <w:r w:rsidRPr="00F06273">
        <w:rPr>
          <w:sz w:val="22"/>
          <w:szCs w:val="22"/>
        </w:rPr>
        <w:fldChar w:fldCharType="end"/>
      </w:r>
      <w:r w:rsidRPr="007032B7">
        <w:rPr>
          <w:rFonts w:cs="Arial"/>
          <w:sz w:val="22"/>
          <w:szCs w:val="22"/>
        </w:rPr>
        <w:t>-001.</w:t>
      </w:r>
    </w:p>
    <w:p w14:paraId="7DB01C60" w14:textId="77777777" w:rsidR="00AB7BF5" w:rsidRPr="007032B7" w:rsidRDefault="00AB7BF5" w:rsidP="00AB7BF5">
      <w:pPr>
        <w:pStyle w:val="Estilo2"/>
        <w:ind w:left="284" w:right="283"/>
        <w:rPr>
          <w:rFonts w:cs="Arial"/>
          <w:sz w:val="22"/>
          <w:szCs w:val="22"/>
        </w:rPr>
      </w:pPr>
    </w:p>
    <w:p w14:paraId="683D9D63" w14:textId="77777777" w:rsidR="00AB7BF5" w:rsidRPr="007032B7" w:rsidRDefault="00AB7BF5" w:rsidP="00AB7BF5">
      <w:pPr>
        <w:pStyle w:val="Ttulo2"/>
      </w:pPr>
      <w:bookmarkStart w:id="36" w:name="_Ref132124172"/>
      <w:bookmarkStart w:id="37" w:name="_Ref132124185"/>
      <w:bookmarkStart w:id="38" w:name="_Toc132352762"/>
      <w:bookmarkStart w:id="39" w:name="_Toc133482661"/>
      <w:bookmarkStart w:id="40" w:name="_Toc171412732"/>
      <w:r w:rsidRPr="007032B7">
        <w:t>Interface Serial RS 232 DB9-Terminal</w:t>
      </w:r>
      <w:bookmarkEnd w:id="36"/>
      <w:bookmarkEnd w:id="37"/>
      <w:bookmarkEnd w:id="38"/>
      <w:bookmarkEnd w:id="39"/>
      <w:bookmarkEnd w:id="40"/>
      <w:r w:rsidRPr="007032B7">
        <w:t xml:space="preserve"> </w:t>
      </w:r>
    </w:p>
    <w:p w14:paraId="1ECBCB63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26"/>
        <w:gridCol w:w="3260"/>
        <w:gridCol w:w="2546"/>
      </w:tblGrid>
      <w:tr w:rsidR="00AB7BF5" w:rsidRPr="007032B7" w14:paraId="7891B463" w14:textId="77777777" w:rsidTr="005F7236">
        <w:trPr>
          <w:trHeight w:val="794"/>
          <w:jc w:val="center"/>
        </w:trPr>
        <w:tc>
          <w:tcPr>
            <w:tcW w:w="3426" w:type="dxa"/>
            <w:vAlign w:val="center"/>
          </w:tcPr>
          <w:p w14:paraId="0B466870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Porta serial RS232 DB9 fêmea no dispositivo</w:t>
            </w:r>
          </w:p>
        </w:tc>
        <w:tc>
          <w:tcPr>
            <w:tcW w:w="3260" w:type="dxa"/>
            <w:vAlign w:val="center"/>
          </w:tcPr>
          <w:p w14:paraId="27215181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Conector Macho RS232 DB9 do cabo – extremidade do dispositivo</w:t>
            </w:r>
          </w:p>
        </w:tc>
        <w:tc>
          <w:tcPr>
            <w:tcW w:w="2546" w:type="dxa"/>
            <w:vAlign w:val="center"/>
          </w:tcPr>
          <w:p w14:paraId="444079E9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RS232 do cabo – extremidade do conversor</w:t>
            </w:r>
          </w:p>
        </w:tc>
      </w:tr>
      <w:tr w:rsidR="00AB7BF5" w:rsidRPr="007032B7" w14:paraId="58413F9F" w14:textId="77777777" w:rsidTr="005F7236">
        <w:trPr>
          <w:trHeight w:val="1915"/>
          <w:jc w:val="center"/>
        </w:trPr>
        <w:tc>
          <w:tcPr>
            <w:tcW w:w="3426" w:type="dxa"/>
            <w:vAlign w:val="center"/>
          </w:tcPr>
          <w:p w14:paraId="08C22484" w14:textId="77777777" w:rsidR="00AB7BF5" w:rsidRPr="007032B7" w:rsidRDefault="00AB7BF5" w:rsidP="005F7236">
            <w:pPr>
              <w:pStyle w:val="texto"/>
              <w:ind w:left="0"/>
              <w:jc w:val="left"/>
            </w:pPr>
            <w:r w:rsidRPr="007032B7">
              <w:object w:dxaOrig="6075" w:dyaOrig="3855" w14:anchorId="36377469">
                <v:shape id="_x0000_i1031" type="#_x0000_t75" style="width:159pt;height:99pt" o:ole="">
                  <v:imagedata r:id="rId24" o:title=""/>
                </v:shape>
                <o:OLEObject Type="Embed" ProgID="PBrush" ShapeID="_x0000_i1031" DrawAspect="Content" ObjectID="_1782027219" r:id="rId25"/>
              </w:object>
            </w:r>
          </w:p>
        </w:tc>
        <w:tc>
          <w:tcPr>
            <w:tcW w:w="3260" w:type="dxa"/>
            <w:vAlign w:val="center"/>
          </w:tcPr>
          <w:p w14:paraId="1AFF9AD2" w14:textId="77777777" w:rsidR="00AB7BF5" w:rsidRPr="007032B7" w:rsidRDefault="00AB7BF5" w:rsidP="005F7236">
            <w:pPr>
              <w:pStyle w:val="texto"/>
              <w:ind w:left="0"/>
              <w:jc w:val="left"/>
            </w:pPr>
            <w:r w:rsidRPr="007032B7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72FCDFD2" wp14:editId="6A23804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41910</wp:posOffset>
                  </wp:positionV>
                  <wp:extent cx="1962150" cy="2005762"/>
                  <wp:effectExtent l="0" t="0" r="0" b="0"/>
                  <wp:wrapSquare wrapText="bothSides"/>
                  <wp:docPr id="27" name="Imagem 27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9" descr="Diagra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2005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6" w:type="dxa"/>
            <w:vAlign w:val="center"/>
          </w:tcPr>
          <w:p w14:paraId="5AE32CF9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object w:dxaOrig="2370" w:dyaOrig="2640" w14:anchorId="0879B903">
                <v:shape id="_x0000_i1032" type="#_x0000_t75" style="width:116.25pt;height:129pt" o:ole="">
                  <v:imagedata r:id="rId27" o:title=""/>
                </v:shape>
                <o:OLEObject Type="Embed" ProgID="PBrush" ShapeID="_x0000_i1032" DrawAspect="Content" ObjectID="_1782027220" r:id="rId28"/>
              </w:object>
            </w:r>
          </w:p>
        </w:tc>
      </w:tr>
    </w:tbl>
    <w:p w14:paraId="5A329791" w14:textId="5E6C90DC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</w:rPr>
      </w:pPr>
      <w:bookmarkStart w:id="41" w:name="_Toc132724997"/>
      <w:bookmarkStart w:id="42" w:name="_Toc132811602"/>
      <w:bookmarkStart w:id="43" w:name="_Toc133482733"/>
      <w:bookmarkStart w:id="44" w:name="_Toc147506759"/>
      <w:r w:rsidRPr="007032B7">
        <w:rPr>
          <w:rFonts w:ascii="Arial" w:hAnsi="Arial" w:cs="Arial"/>
          <w:color w:val="auto"/>
        </w:rPr>
        <w:t xml:space="preserve">Figura </w:t>
      </w:r>
      <w:r w:rsidRPr="007032B7">
        <w:rPr>
          <w:rFonts w:ascii="Arial" w:hAnsi="Arial" w:cs="Arial"/>
          <w:color w:val="auto"/>
        </w:rPr>
        <w:fldChar w:fldCharType="begin"/>
      </w:r>
      <w:r w:rsidRPr="007032B7">
        <w:rPr>
          <w:rFonts w:ascii="Arial" w:hAnsi="Arial" w:cs="Arial"/>
          <w:color w:val="auto"/>
        </w:rPr>
        <w:instrText xml:space="preserve"> SEQ Figura \* ARABIC </w:instrText>
      </w:r>
      <w:r w:rsidRPr="007032B7">
        <w:rPr>
          <w:rFonts w:ascii="Arial" w:hAnsi="Arial" w:cs="Arial"/>
          <w:color w:val="auto"/>
        </w:rPr>
        <w:fldChar w:fldCharType="separate"/>
      </w:r>
      <w:r w:rsidR="00F50B63">
        <w:rPr>
          <w:rFonts w:ascii="Arial" w:hAnsi="Arial" w:cs="Arial"/>
          <w:noProof/>
          <w:color w:val="auto"/>
        </w:rPr>
        <w:t>1</w:t>
      </w:r>
      <w:r w:rsidRPr="007032B7">
        <w:rPr>
          <w:rFonts w:ascii="Arial" w:hAnsi="Arial" w:cs="Arial"/>
          <w:color w:val="auto"/>
        </w:rPr>
        <w:fldChar w:fldCharType="end"/>
      </w:r>
      <w:r w:rsidRPr="007032B7">
        <w:rPr>
          <w:rFonts w:ascii="Arial" w:hAnsi="Arial" w:cs="Arial"/>
          <w:color w:val="auto"/>
        </w:rPr>
        <w:t>: Interface serial RS232 DB9-Terminal.</w:t>
      </w:r>
      <w:bookmarkEnd w:id="41"/>
      <w:bookmarkEnd w:id="42"/>
      <w:bookmarkEnd w:id="43"/>
      <w:bookmarkEnd w:id="44"/>
    </w:p>
    <w:p w14:paraId="61ED8997" w14:textId="77777777" w:rsidR="00AB7BF5" w:rsidRPr="007032B7" w:rsidRDefault="00AB7BF5" w:rsidP="00AB7BF5">
      <w:pPr>
        <w:pStyle w:val="Legenda"/>
        <w:rPr>
          <w:color w:val="auto"/>
        </w:rPr>
      </w:pPr>
      <w:r w:rsidRPr="007032B7">
        <w:rPr>
          <w:color w:val="auto"/>
        </w:rPr>
        <w:br w:type="page"/>
      </w:r>
    </w:p>
    <w:p w14:paraId="70C43F9E" w14:textId="77777777" w:rsidR="00AB7BF5" w:rsidRPr="007032B7" w:rsidRDefault="00AB7BF5" w:rsidP="00AB7BF5">
      <w:pPr>
        <w:pStyle w:val="texto"/>
      </w:pPr>
    </w:p>
    <w:p w14:paraId="33C98177" w14:textId="77777777" w:rsidR="00AB7BF5" w:rsidRPr="007032B7" w:rsidRDefault="00AB7BF5" w:rsidP="00AB7BF5">
      <w:pPr>
        <w:pStyle w:val="Ttulo2"/>
      </w:pPr>
      <w:bookmarkStart w:id="45" w:name="_Toc132352763"/>
      <w:bookmarkStart w:id="46" w:name="_Toc133482662"/>
      <w:bookmarkStart w:id="47" w:name="_Toc171412733"/>
      <w:bookmarkStart w:id="48" w:name="_Hlk133422318"/>
      <w:r w:rsidRPr="007032B7">
        <w:t>Interface Serial RS 232 RJ45-Terminal</w:t>
      </w:r>
      <w:bookmarkEnd w:id="45"/>
      <w:bookmarkEnd w:id="46"/>
      <w:bookmarkEnd w:id="47"/>
      <w:r w:rsidRPr="007032B7">
        <w:t xml:space="preserve"> </w:t>
      </w:r>
    </w:p>
    <w:bookmarkEnd w:id="48"/>
    <w:p w14:paraId="54788FD1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13"/>
        <w:gridCol w:w="1713"/>
        <w:gridCol w:w="2546"/>
      </w:tblGrid>
      <w:tr w:rsidR="00AB7BF5" w:rsidRPr="007032B7" w14:paraId="19B3B218" w14:textId="77777777" w:rsidTr="005F7236">
        <w:trPr>
          <w:trHeight w:val="794"/>
          <w:jc w:val="center"/>
        </w:trPr>
        <w:tc>
          <w:tcPr>
            <w:tcW w:w="3426" w:type="dxa"/>
            <w:gridSpan w:val="2"/>
            <w:vAlign w:val="center"/>
          </w:tcPr>
          <w:p w14:paraId="303219BF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Porta serial RS232 RJ45 macho do cabo – extremidade dispositivo</w:t>
            </w:r>
          </w:p>
        </w:tc>
        <w:tc>
          <w:tcPr>
            <w:tcW w:w="2546" w:type="dxa"/>
            <w:vAlign w:val="center"/>
          </w:tcPr>
          <w:p w14:paraId="0D127F8B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RS232 do cabo – extremidade do conversor</w:t>
            </w:r>
          </w:p>
        </w:tc>
      </w:tr>
      <w:tr w:rsidR="00AB7BF5" w:rsidRPr="007032B7" w14:paraId="0F1CFF0B" w14:textId="77777777" w:rsidTr="005F7236">
        <w:trPr>
          <w:trHeight w:val="1915"/>
          <w:jc w:val="center"/>
        </w:trPr>
        <w:tc>
          <w:tcPr>
            <w:tcW w:w="1713" w:type="dxa"/>
            <w:vAlign w:val="center"/>
          </w:tcPr>
          <w:p w14:paraId="1DC3F7D8" w14:textId="77777777" w:rsidR="00AB7BF5" w:rsidRPr="007032B7" w:rsidRDefault="00AB7BF5" w:rsidP="005F7236">
            <w:pPr>
              <w:pStyle w:val="texto"/>
              <w:ind w:left="0"/>
              <w:jc w:val="left"/>
            </w:pPr>
            <w:r w:rsidRPr="007032B7">
              <w:object w:dxaOrig="1200" w:dyaOrig="2616" w14:anchorId="40BB6BE6">
                <v:shape id="_x0000_i1033" type="#_x0000_t75" style="width:64.5pt;height:129pt" o:ole="">
                  <v:imagedata r:id="rId29" o:title=""/>
                </v:shape>
                <o:OLEObject Type="Embed" ProgID="PBrush" ShapeID="_x0000_i1033" DrawAspect="Content" ObjectID="_1782027221" r:id="rId30"/>
              </w:object>
            </w:r>
          </w:p>
        </w:tc>
        <w:tc>
          <w:tcPr>
            <w:tcW w:w="1713" w:type="dxa"/>
            <w:vAlign w:val="center"/>
          </w:tcPr>
          <w:p w14:paraId="0207EAFF" w14:textId="77777777" w:rsidR="00AB7BF5" w:rsidRPr="007032B7" w:rsidRDefault="00AB7BF5" w:rsidP="005F7236">
            <w:pPr>
              <w:pStyle w:val="texto"/>
              <w:ind w:left="0"/>
              <w:jc w:val="left"/>
            </w:pPr>
            <w:r w:rsidRPr="007032B7">
              <w:object w:dxaOrig="1092" w:dyaOrig="1620" w14:anchorId="71273F27">
                <v:shape id="_x0000_i1034" type="#_x0000_t75" style="width:51pt;height:79.5pt" o:ole="">
                  <v:imagedata r:id="rId31" o:title=""/>
                </v:shape>
                <o:OLEObject Type="Embed" ProgID="PBrush" ShapeID="_x0000_i1034" DrawAspect="Content" ObjectID="_1782027222" r:id="rId32"/>
              </w:object>
            </w:r>
          </w:p>
        </w:tc>
        <w:tc>
          <w:tcPr>
            <w:tcW w:w="2546" w:type="dxa"/>
            <w:vAlign w:val="center"/>
          </w:tcPr>
          <w:p w14:paraId="04CEDDBB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object w:dxaOrig="2370" w:dyaOrig="2640" w14:anchorId="09AEAAE4">
                <v:shape id="_x0000_i1035" type="#_x0000_t75" style="width:116.25pt;height:129pt" o:ole="">
                  <v:imagedata r:id="rId27" o:title=""/>
                </v:shape>
                <o:OLEObject Type="Embed" ProgID="PBrush" ShapeID="_x0000_i1035" DrawAspect="Content" ObjectID="_1782027223" r:id="rId33"/>
              </w:object>
            </w:r>
          </w:p>
        </w:tc>
      </w:tr>
    </w:tbl>
    <w:p w14:paraId="667104A1" w14:textId="44245176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</w:rPr>
      </w:pPr>
      <w:bookmarkStart w:id="49" w:name="_Toc132724998"/>
      <w:bookmarkStart w:id="50" w:name="_Toc132811603"/>
      <w:bookmarkStart w:id="51" w:name="_Toc133482734"/>
      <w:bookmarkStart w:id="52" w:name="_Toc147506760"/>
      <w:r w:rsidRPr="007032B7">
        <w:rPr>
          <w:rFonts w:ascii="Arial" w:hAnsi="Arial" w:cs="Arial"/>
          <w:color w:val="auto"/>
        </w:rPr>
        <w:t xml:space="preserve">Figura </w:t>
      </w:r>
      <w:r w:rsidRPr="007032B7">
        <w:rPr>
          <w:rFonts w:ascii="Arial" w:hAnsi="Arial" w:cs="Arial"/>
          <w:color w:val="auto"/>
        </w:rPr>
        <w:fldChar w:fldCharType="begin"/>
      </w:r>
      <w:r w:rsidRPr="007032B7">
        <w:rPr>
          <w:rFonts w:ascii="Arial" w:hAnsi="Arial" w:cs="Arial"/>
          <w:color w:val="auto"/>
        </w:rPr>
        <w:instrText xml:space="preserve"> SEQ Figura \* ARABIC </w:instrText>
      </w:r>
      <w:r w:rsidRPr="007032B7">
        <w:rPr>
          <w:rFonts w:ascii="Arial" w:hAnsi="Arial" w:cs="Arial"/>
          <w:color w:val="auto"/>
        </w:rPr>
        <w:fldChar w:fldCharType="separate"/>
      </w:r>
      <w:r w:rsidR="00F50B63">
        <w:rPr>
          <w:rFonts w:ascii="Arial" w:hAnsi="Arial" w:cs="Arial"/>
          <w:noProof/>
          <w:color w:val="auto"/>
        </w:rPr>
        <w:t>2</w:t>
      </w:r>
      <w:r w:rsidRPr="007032B7">
        <w:rPr>
          <w:rFonts w:ascii="Arial" w:hAnsi="Arial" w:cs="Arial"/>
          <w:color w:val="auto"/>
        </w:rPr>
        <w:fldChar w:fldCharType="end"/>
      </w:r>
      <w:r w:rsidRPr="007032B7">
        <w:rPr>
          <w:rFonts w:ascii="Arial" w:hAnsi="Arial" w:cs="Arial"/>
          <w:color w:val="auto"/>
        </w:rPr>
        <w:t xml:space="preserve"> Interface Serial RS232 - RJ45</w:t>
      </w:r>
      <w:bookmarkEnd w:id="49"/>
      <w:bookmarkEnd w:id="50"/>
      <w:bookmarkEnd w:id="51"/>
      <w:bookmarkEnd w:id="52"/>
    </w:p>
    <w:p w14:paraId="18CB7590" w14:textId="77777777" w:rsidR="00AB7BF5" w:rsidRPr="007032B7" w:rsidRDefault="00AB7BF5" w:rsidP="00AB7BF5">
      <w:pPr>
        <w:pStyle w:val="Ttulo2"/>
      </w:pPr>
      <w:bookmarkStart w:id="53" w:name="_Toc132352764"/>
      <w:bookmarkStart w:id="54" w:name="_Toc133482663"/>
      <w:bookmarkStart w:id="55" w:name="_Toc171412734"/>
      <w:r w:rsidRPr="007032B7">
        <w:t>Interface Serial RS 232 Terminal-Terminal</w:t>
      </w:r>
      <w:bookmarkEnd w:id="53"/>
      <w:bookmarkEnd w:id="54"/>
      <w:bookmarkEnd w:id="55"/>
      <w:r w:rsidRPr="007032B7">
        <w:t xml:space="preserve"> </w:t>
      </w:r>
    </w:p>
    <w:p w14:paraId="5069C1AB" w14:textId="77777777" w:rsidR="00AB7BF5" w:rsidRPr="007032B7" w:rsidRDefault="00AB7BF5" w:rsidP="00AB7BF5">
      <w:pPr>
        <w:suppressAutoHyphens w:val="0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60"/>
        <w:gridCol w:w="2546"/>
      </w:tblGrid>
      <w:tr w:rsidR="00AB7BF5" w:rsidRPr="007032B7" w14:paraId="4A483448" w14:textId="77777777" w:rsidTr="005F7236">
        <w:trPr>
          <w:trHeight w:val="794"/>
          <w:jc w:val="center"/>
        </w:trPr>
        <w:tc>
          <w:tcPr>
            <w:tcW w:w="3260" w:type="dxa"/>
            <w:vAlign w:val="center"/>
          </w:tcPr>
          <w:p w14:paraId="0437AB58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RS232 do cabo – extremidade do dispositivo</w:t>
            </w:r>
          </w:p>
        </w:tc>
        <w:tc>
          <w:tcPr>
            <w:tcW w:w="2546" w:type="dxa"/>
            <w:vAlign w:val="center"/>
          </w:tcPr>
          <w:p w14:paraId="66B509DC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Conexão terminal RS232 do cabo – extremidade conversor </w:t>
            </w:r>
          </w:p>
        </w:tc>
      </w:tr>
      <w:tr w:rsidR="00AB7BF5" w:rsidRPr="007032B7" w14:paraId="158A754D" w14:textId="77777777" w:rsidTr="005F7236">
        <w:trPr>
          <w:trHeight w:val="1915"/>
          <w:jc w:val="center"/>
        </w:trPr>
        <w:tc>
          <w:tcPr>
            <w:tcW w:w="3260" w:type="dxa"/>
            <w:vAlign w:val="center"/>
          </w:tcPr>
          <w:p w14:paraId="4F0A958F" w14:textId="77777777" w:rsidR="00AB7BF5" w:rsidRPr="007032B7" w:rsidRDefault="00AB7BF5" w:rsidP="005F7236">
            <w:pPr>
              <w:pStyle w:val="texto"/>
              <w:ind w:left="0"/>
              <w:jc w:val="center"/>
            </w:pPr>
            <w:r w:rsidRPr="007032B7">
              <w:object w:dxaOrig="945" w:dyaOrig="2580" w14:anchorId="0CDE99B7">
                <v:shape id="_x0000_i1036" type="#_x0000_t75" style="width:51pt;height:130.5pt" o:ole="">
                  <v:imagedata r:id="rId34" o:title=""/>
                </v:shape>
                <o:OLEObject Type="Embed" ProgID="PBrush" ShapeID="_x0000_i1036" DrawAspect="Content" ObjectID="_1782027224" r:id="rId35"/>
              </w:object>
            </w:r>
          </w:p>
        </w:tc>
        <w:tc>
          <w:tcPr>
            <w:tcW w:w="2546" w:type="dxa"/>
            <w:vAlign w:val="center"/>
          </w:tcPr>
          <w:p w14:paraId="64185BE6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object w:dxaOrig="915" w:dyaOrig="2520" w14:anchorId="52BBAD63">
                <v:shape id="_x0000_i1037" type="#_x0000_t75" style="width:43.5pt;height:130.5pt" o:ole="">
                  <v:imagedata r:id="rId36" o:title=""/>
                </v:shape>
                <o:OLEObject Type="Embed" ProgID="PBrush" ShapeID="_x0000_i1037" DrawAspect="Content" ObjectID="_1782027225" r:id="rId37"/>
              </w:object>
            </w:r>
          </w:p>
        </w:tc>
      </w:tr>
    </w:tbl>
    <w:p w14:paraId="7BC2D047" w14:textId="04019495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</w:rPr>
      </w:pPr>
      <w:bookmarkStart w:id="56" w:name="_Toc132724999"/>
      <w:bookmarkStart w:id="57" w:name="_Toc132811604"/>
      <w:bookmarkStart w:id="58" w:name="_Toc133482735"/>
      <w:bookmarkStart w:id="59" w:name="_Toc147506761"/>
      <w:r w:rsidRPr="007032B7">
        <w:rPr>
          <w:rFonts w:ascii="Arial" w:hAnsi="Arial" w:cs="Arial"/>
          <w:color w:val="auto"/>
        </w:rPr>
        <w:t xml:space="preserve">Figura </w:t>
      </w:r>
      <w:r w:rsidRPr="007032B7">
        <w:rPr>
          <w:rFonts w:ascii="Arial" w:hAnsi="Arial" w:cs="Arial"/>
          <w:color w:val="auto"/>
        </w:rPr>
        <w:fldChar w:fldCharType="begin"/>
      </w:r>
      <w:r w:rsidRPr="007032B7">
        <w:rPr>
          <w:rFonts w:ascii="Arial" w:hAnsi="Arial" w:cs="Arial"/>
          <w:color w:val="auto"/>
        </w:rPr>
        <w:instrText xml:space="preserve"> SEQ Figura \* ARABIC </w:instrText>
      </w:r>
      <w:r w:rsidRPr="007032B7">
        <w:rPr>
          <w:rFonts w:ascii="Arial" w:hAnsi="Arial" w:cs="Arial"/>
          <w:color w:val="auto"/>
        </w:rPr>
        <w:fldChar w:fldCharType="separate"/>
      </w:r>
      <w:r w:rsidR="00F50B63">
        <w:rPr>
          <w:rFonts w:ascii="Arial" w:hAnsi="Arial" w:cs="Arial"/>
          <w:noProof/>
          <w:color w:val="auto"/>
        </w:rPr>
        <w:t>3</w:t>
      </w:r>
      <w:r w:rsidRPr="007032B7">
        <w:rPr>
          <w:rFonts w:ascii="Arial" w:hAnsi="Arial" w:cs="Arial"/>
          <w:color w:val="auto"/>
        </w:rPr>
        <w:fldChar w:fldCharType="end"/>
      </w:r>
      <w:r w:rsidRPr="007032B7">
        <w:rPr>
          <w:rFonts w:ascii="Arial" w:hAnsi="Arial" w:cs="Arial"/>
          <w:color w:val="auto"/>
        </w:rPr>
        <w:t xml:space="preserve"> Interface RS232 - Terminais</w:t>
      </w:r>
      <w:bookmarkEnd w:id="56"/>
      <w:bookmarkEnd w:id="57"/>
      <w:bookmarkEnd w:id="58"/>
      <w:bookmarkEnd w:id="59"/>
    </w:p>
    <w:p w14:paraId="7BBD34AB" w14:textId="77777777" w:rsidR="00AB7BF5" w:rsidRPr="007032B7" w:rsidRDefault="00AB7BF5" w:rsidP="00AB7BF5">
      <w:pPr>
        <w:suppressAutoHyphens w:val="0"/>
        <w:rPr>
          <w:rFonts w:ascii="Arial" w:hAnsi="Arial"/>
          <w:sz w:val="22"/>
        </w:rPr>
      </w:pPr>
      <w:r w:rsidRPr="007032B7">
        <w:br w:type="page"/>
      </w:r>
    </w:p>
    <w:p w14:paraId="249A6E26" w14:textId="77777777" w:rsidR="00AB7BF5" w:rsidRPr="007032B7" w:rsidRDefault="00AB7BF5" w:rsidP="00AB7BF5">
      <w:pPr>
        <w:pStyle w:val="texto"/>
      </w:pPr>
    </w:p>
    <w:p w14:paraId="53805C2E" w14:textId="77777777" w:rsidR="00AB7BF5" w:rsidRPr="007032B7" w:rsidRDefault="00AB7BF5" w:rsidP="00AB7BF5">
      <w:pPr>
        <w:pStyle w:val="Ttulo2"/>
      </w:pPr>
      <w:bookmarkStart w:id="60" w:name="_Toc132352765"/>
      <w:bookmarkStart w:id="61" w:name="_Toc133482664"/>
      <w:bookmarkStart w:id="62" w:name="_Toc171412735"/>
      <w:r w:rsidRPr="007032B7">
        <w:t>Interface Serial RS 485</w:t>
      </w:r>
      <w:bookmarkEnd w:id="60"/>
      <w:bookmarkEnd w:id="61"/>
      <w:bookmarkEnd w:id="62"/>
    </w:p>
    <w:p w14:paraId="7E5D2946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60"/>
        <w:gridCol w:w="2546"/>
      </w:tblGrid>
      <w:tr w:rsidR="00AB7BF5" w:rsidRPr="007032B7" w14:paraId="0D65C4C8" w14:textId="77777777" w:rsidTr="005F7236">
        <w:trPr>
          <w:trHeight w:val="794"/>
          <w:jc w:val="center"/>
        </w:trPr>
        <w:tc>
          <w:tcPr>
            <w:tcW w:w="3260" w:type="dxa"/>
            <w:vAlign w:val="center"/>
          </w:tcPr>
          <w:p w14:paraId="57055718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RS485 do cabo - extremidade do dispositivo</w:t>
            </w:r>
          </w:p>
        </w:tc>
        <w:tc>
          <w:tcPr>
            <w:tcW w:w="2546" w:type="dxa"/>
            <w:vAlign w:val="center"/>
          </w:tcPr>
          <w:p w14:paraId="02EB0685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Conexão terminal RS485 do cabo - extremidade do conversor </w:t>
            </w:r>
          </w:p>
        </w:tc>
      </w:tr>
      <w:tr w:rsidR="00AB7BF5" w:rsidRPr="007032B7" w14:paraId="0A724D0F" w14:textId="77777777" w:rsidTr="005F7236">
        <w:trPr>
          <w:trHeight w:val="1915"/>
          <w:jc w:val="center"/>
        </w:trPr>
        <w:tc>
          <w:tcPr>
            <w:tcW w:w="3260" w:type="dxa"/>
            <w:vAlign w:val="center"/>
          </w:tcPr>
          <w:p w14:paraId="143AE36F" w14:textId="77777777" w:rsidR="00AB7BF5" w:rsidRPr="007032B7" w:rsidRDefault="00AB7BF5" w:rsidP="005F7236">
            <w:pPr>
              <w:pStyle w:val="texto"/>
              <w:ind w:left="0"/>
              <w:jc w:val="center"/>
            </w:pPr>
            <w:r w:rsidRPr="007032B7">
              <w:object w:dxaOrig="945" w:dyaOrig="2550" w14:anchorId="04F799BE">
                <v:shape id="_x0000_i1038" type="#_x0000_t75" style="width:51pt;height:130.5pt" o:ole="">
                  <v:imagedata r:id="rId38" o:title=""/>
                </v:shape>
                <o:OLEObject Type="Embed" ProgID="PBrush" ShapeID="_x0000_i1038" DrawAspect="Content" ObjectID="_1782027226" r:id="rId39"/>
              </w:object>
            </w:r>
          </w:p>
        </w:tc>
        <w:tc>
          <w:tcPr>
            <w:tcW w:w="2546" w:type="dxa"/>
            <w:vAlign w:val="center"/>
          </w:tcPr>
          <w:p w14:paraId="3233DB56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object w:dxaOrig="945" w:dyaOrig="2550" w14:anchorId="29D1BB48">
                <v:shape id="_x0000_i1039" type="#_x0000_t75" style="width:51pt;height:130.5pt" o:ole="">
                  <v:imagedata r:id="rId38" o:title=""/>
                </v:shape>
                <o:OLEObject Type="Embed" ProgID="PBrush" ShapeID="_x0000_i1039" DrawAspect="Content" ObjectID="_1782027227" r:id="rId40"/>
              </w:object>
            </w:r>
          </w:p>
        </w:tc>
      </w:tr>
    </w:tbl>
    <w:p w14:paraId="5E02F19E" w14:textId="48D2AFA3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</w:rPr>
      </w:pPr>
      <w:bookmarkStart w:id="63" w:name="_Toc132725000"/>
      <w:bookmarkStart w:id="64" w:name="_Toc132811605"/>
      <w:bookmarkStart w:id="65" w:name="_Toc133482736"/>
      <w:bookmarkStart w:id="66" w:name="_Toc147506762"/>
      <w:r w:rsidRPr="007032B7">
        <w:rPr>
          <w:rFonts w:ascii="Arial" w:hAnsi="Arial" w:cs="Arial"/>
          <w:color w:val="auto"/>
        </w:rPr>
        <w:t xml:space="preserve">Figura </w:t>
      </w:r>
      <w:r w:rsidRPr="007032B7">
        <w:rPr>
          <w:rFonts w:ascii="Arial" w:hAnsi="Arial" w:cs="Arial"/>
          <w:color w:val="auto"/>
        </w:rPr>
        <w:fldChar w:fldCharType="begin"/>
      </w:r>
      <w:r w:rsidRPr="007032B7">
        <w:rPr>
          <w:rFonts w:ascii="Arial" w:hAnsi="Arial" w:cs="Arial"/>
          <w:color w:val="auto"/>
        </w:rPr>
        <w:instrText xml:space="preserve"> SEQ Figura \* ARABIC </w:instrText>
      </w:r>
      <w:r w:rsidRPr="007032B7">
        <w:rPr>
          <w:rFonts w:ascii="Arial" w:hAnsi="Arial" w:cs="Arial"/>
          <w:color w:val="auto"/>
        </w:rPr>
        <w:fldChar w:fldCharType="separate"/>
      </w:r>
      <w:r w:rsidR="00F50B63">
        <w:rPr>
          <w:rFonts w:ascii="Arial" w:hAnsi="Arial" w:cs="Arial"/>
          <w:noProof/>
          <w:color w:val="auto"/>
        </w:rPr>
        <w:t>4</w:t>
      </w:r>
      <w:r w:rsidRPr="007032B7">
        <w:rPr>
          <w:rFonts w:ascii="Arial" w:hAnsi="Arial" w:cs="Arial"/>
          <w:color w:val="auto"/>
        </w:rPr>
        <w:fldChar w:fldCharType="end"/>
      </w:r>
      <w:r w:rsidRPr="007032B7">
        <w:rPr>
          <w:rFonts w:ascii="Arial" w:hAnsi="Arial" w:cs="Arial"/>
          <w:color w:val="auto"/>
        </w:rPr>
        <w:t xml:space="preserve"> Interface Serial RS485</w:t>
      </w:r>
      <w:bookmarkEnd w:id="63"/>
      <w:bookmarkEnd w:id="64"/>
      <w:bookmarkEnd w:id="65"/>
      <w:bookmarkEnd w:id="66"/>
    </w:p>
    <w:p w14:paraId="31FC2AF1" w14:textId="77777777" w:rsidR="00AB7BF5" w:rsidRPr="007032B7" w:rsidRDefault="00AB7BF5" w:rsidP="00AB7BF5">
      <w:pPr>
        <w:pStyle w:val="texto"/>
      </w:pPr>
      <w:r w:rsidRPr="007032B7">
        <w:t>Observação: Algumas portas seriais RS 485 não possuem GND.</w:t>
      </w:r>
    </w:p>
    <w:p w14:paraId="320832A6" w14:textId="77777777" w:rsidR="00AB7BF5" w:rsidRPr="007032B7" w:rsidRDefault="00AB7BF5" w:rsidP="00AB7BF5">
      <w:pPr>
        <w:suppressAutoHyphens w:val="0"/>
      </w:pPr>
    </w:p>
    <w:p w14:paraId="7F8BCEA3" w14:textId="77777777" w:rsidR="00AB7BF5" w:rsidRPr="007032B7" w:rsidRDefault="00AB7BF5" w:rsidP="00AB7BF5">
      <w:pPr>
        <w:pStyle w:val="Ttulo2"/>
      </w:pPr>
      <w:bookmarkStart w:id="67" w:name="_Toc132352766"/>
      <w:bookmarkStart w:id="68" w:name="_Toc133482665"/>
      <w:bookmarkStart w:id="69" w:name="_Ref133489767"/>
      <w:bookmarkStart w:id="70" w:name="_Toc171412736"/>
      <w:r w:rsidRPr="007032B7">
        <w:t>Interface Ethernet</w:t>
      </w:r>
      <w:bookmarkEnd w:id="67"/>
      <w:bookmarkEnd w:id="68"/>
      <w:bookmarkEnd w:id="69"/>
      <w:bookmarkEnd w:id="70"/>
    </w:p>
    <w:p w14:paraId="3183363B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56"/>
        <w:gridCol w:w="3689"/>
      </w:tblGrid>
      <w:tr w:rsidR="00AB7BF5" w:rsidRPr="007032B7" w14:paraId="19696AE5" w14:textId="77777777" w:rsidTr="005F7236">
        <w:trPr>
          <w:trHeight w:val="794"/>
          <w:jc w:val="center"/>
        </w:trPr>
        <w:tc>
          <w:tcPr>
            <w:tcW w:w="3256" w:type="dxa"/>
            <w:vAlign w:val="center"/>
          </w:tcPr>
          <w:p w14:paraId="11C44862" w14:textId="77777777" w:rsidR="00AB7BF5" w:rsidRPr="007032B7" w:rsidRDefault="00AB7BF5" w:rsidP="005F7236">
            <w:pPr>
              <w:pStyle w:val="texto"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t>Dispositivo (porta ethernet)</w:t>
            </w:r>
          </w:p>
        </w:tc>
        <w:tc>
          <w:tcPr>
            <w:tcW w:w="3689" w:type="dxa"/>
            <w:vAlign w:val="center"/>
          </w:tcPr>
          <w:p w14:paraId="32198E00" w14:textId="77777777" w:rsidR="00AB7BF5" w:rsidRPr="007032B7" w:rsidRDefault="00AB7BF5" w:rsidP="005F7236">
            <w:pPr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Conversor / Switch de Automação</w:t>
            </w:r>
          </w:p>
        </w:tc>
      </w:tr>
      <w:tr w:rsidR="00AB7BF5" w:rsidRPr="007032B7" w14:paraId="5770CAE6" w14:textId="77777777" w:rsidTr="005F7236">
        <w:trPr>
          <w:trHeight w:val="1915"/>
          <w:jc w:val="center"/>
        </w:trPr>
        <w:tc>
          <w:tcPr>
            <w:tcW w:w="6945" w:type="dxa"/>
            <w:gridSpan w:val="2"/>
            <w:vAlign w:val="center"/>
          </w:tcPr>
          <w:p w14:paraId="7C36A54F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EFD5A3E" wp14:editId="087BE1AE">
                  <wp:simplePos x="0" y="0"/>
                  <wp:positionH relativeFrom="column">
                    <wp:posOffset>468630</wp:posOffset>
                  </wp:positionH>
                  <wp:positionV relativeFrom="paragraph">
                    <wp:posOffset>-1617980</wp:posOffset>
                  </wp:positionV>
                  <wp:extent cx="3322320" cy="1685925"/>
                  <wp:effectExtent l="0" t="0" r="0" b="9525"/>
                  <wp:wrapTopAndBottom/>
                  <wp:docPr id="77" name="Imagem 77" descr="Desenho de pessoa e texto bran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m 77" descr="Desenho de pessoa e texto branco&#10;&#10;Descrição gerada automaticamente com confiança média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24B57F" w14:textId="164D1A6E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bookmarkStart w:id="71" w:name="_Toc132725001"/>
      <w:bookmarkStart w:id="72" w:name="_Toc132811606"/>
      <w:bookmarkStart w:id="73" w:name="_Toc133482737"/>
      <w:bookmarkStart w:id="74" w:name="_Toc147506763"/>
      <w:r w:rsidRPr="007032B7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7032B7">
        <w:rPr>
          <w:rFonts w:ascii="Arial" w:hAnsi="Arial" w:cs="Arial"/>
          <w:color w:val="auto"/>
          <w:sz w:val="22"/>
          <w:szCs w:val="22"/>
        </w:rPr>
        <w:fldChar w:fldCharType="begin"/>
      </w:r>
      <w:r w:rsidRPr="007032B7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7032B7">
        <w:rPr>
          <w:rFonts w:ascii="Arial" w:hAnsi="Arial" w:cs="Arial"/>
          <w:color w:val="auto"/>
          <w:sz w:val="22"/>
          <w:szCs w:val="22"/>
        </w:rPr>
        <w:fldChar w:fldCharType="separate"/>
      </w:r>
      <w:r w:rsidR="00F50B63">
        <w:rPr>
          <w:rFonts w:ascii="Arial" w:hAnsi="Arial" w:cs="Arial"/>
          <w:noProof/>
          <w:color w:val="auto"/>
          <w:sz w:val="22"/>
          <w:szCs w:val="22"/>
        </w:rPr>
        <w:t>5</w:t>
      </w:r>
      <w:r w:rsidRPr="007032B7">
        <w:rPr>
          <w:rFonts w:ascii="Arial" w:hAnsi="Arial" w:cs="Arial"/>
          <w:color w:val="auto"/>
          <w:sz w:val="22"/>
          <w:szCs w:val="22"/>
        </w:rPr>
        <w:fldChar w:fldCharType="end"/>
      </w:r>
      <w:r w:rsidRPr="007032B7">
        <w:rPr>
          <w:rFonts w:ascii="Arial" w:hAnsi="Arial" w:cs="Arial"/>
          <w:color w:val="auto"/>
          <w:sz w:val="22"/>
          <w:szCs w:val="22"/>
        </w:rPr>
        <w:t xml:space="preserve"> Interface Ethernet</w:t>
      </w:r>
      <w:bookmarkEnd w:id="71"/>
      <w:bookmarkEnd w:id="72"/>
      <w:bookmarkEnd w:id="73"/>
      <w:bookmarkEnd w:id="74"/>
    </w:p>
    <w:p w14:paraId="245377BE" w14:textId="77777777" w:rsidR="00AB7BF5" w:rsidRPr="007032B7" w:rsidRDefault="00AB7BF5" w:rsidP="00AB7BF5">
      <w:pPr>
        <w:suppressAutoHyphens w:val="0"/>
        <w:rPr>
          <w:rFonts w:ascii="Arial" w:hAnsi="Arial"/>
          <w:sz w:val="22"/>
        </w:rPr>
      </w:pPr>
      <w:r w:rsidRPr="007032B7">
        <w:br w:type="page"/>
      </w:r>
    </w:p>
    <w:p w14:paraId="31258D1D" w14:textId="77777777" w:rsidR="00AB7BF5" w:rsidRPr="007032B7" w:rsidRDefault="00AB7BF5" w:rsidP="00AB7BF5">
      <w:pPr>
        <w:pStyle w:val="texto"/>
      </w:pPr>
    </w:p>
    <w:p w14:paraId="08A36A41" w14:textId="77777777" w:rsidR="00AB7BF5" w:rsidRPr="007032B7" w:rsidRDefault="00AB7BF5" w:rsidP="00AB7BF5">
      <w:pPr>
        <w:pStyle w:val="Ttulo2"/>
      </w:pPr>
      <w:bookmarkStart w:id="75" w:name="_Ref132124755"/>
      <w:bookmarkStart w:id="76" w:name="_Toc132352767"/>
      <w:bookmarkStart w:id="77" w:name="_Toc133482666"/>
      <w:bookmarkStart w:id="78" w:name="_Toc171412737"/>
      <w:r w:rsidRPr="007032B7">
        <w:t>Interligação I/O – Contato Seco</w:t>
      </w:r>
      <w:bookmarkEnd w:id="75"/>
      <w:bookmarkEnd w:id="76"/>
      <w:bookmarkEnd w:id="77"/>
      <w:bookmarkEnd w:id="78"/>
    </w:p>
    <w:p w14:paraId="002FF57E" w14:textId="77777777" w:rsidR="00AB7BF5" w:rsidRPr="007032B7" w:rsidRDefault="00AB7BF5" w:rsidP="00AB7BF5">
      <w:pPr>
        <w:pStyle w:val="texto"/>
      </w:pPr>
    </w:p>
    <w:p w14:paraId="4AE986E3" w14:textId="77777777" w:rsidR="00AB7BF5" w:rsidRPr="002E55D1" w:rsidRDefault="00AB7BF5" w:rsidP="00AB7BF5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55D1">
        <w:rPr>
          <w:rFonts w:ascii="Arial" w:hAnsi="Arial" w:cs="Arial"/>
          <w:sz w:val="22"/>
          <w:szCs w:val="22"/>
        </w:rPr>
        <w:t>Observação: Os contatos abaixo são apenas exemplos;</w:t>
      </w:r>
    </w:p>
    <w:p w14:paraId="7BE8A16F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260"/>
        <w:gridCol w:w="2546"/>
      </w:tblGrid>
      <w:tr w:rsidR="00AB7BF5" w:rsidRPr="007032B7" w14:paraId="127EAD50" w14:textId="77777777" w:rsidTr="005F7236">
        <w:trPr>
          <w:trHeight w:val="794"/>
          <w:jc w:val="center"/>
        </w:trPr>
        <w:tc>
          <w:tcPr>
            <w:tcW w:w="3260" w:type="dxa"/>
            <w:vAlign w:val="center"/>
          </w:tcPr>
          <w:p w14:paraId="268607ED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I/O – borneira dispositivo</w:t>
            </w:r>
          </w:p>
        </w:tc>
        <w:tc>
          <w:tcPr>
            <w:tcW w:w="2546" w:type="dxa"/>
            <w:vAlign w:val="center"/>
          </w:tcPr>
          <w:p w14:paraId="7EEAD873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Conexão terminal I/O – borneira Remota </w:t>
            </w:r>
          </w:p>
        </w:tc>
      </w:tr>
      <w:tr w:rsidR="00AB7BF5" w:rsidRPr="007032B7" w14:paraId="0228C93E" w14:textId="77777777" w:rsidTr="005F7236">
        <w:trPr>
          <w:trHeight w:val="1915"/>
          <w:jc w:val="center"/>
        </w:trPr>
        <w:tc>
          <w:tcPr>
            <w:tcW w:w="3260" w:type="dxa"/>
            <w:vAlign w:val="center"/>
          </w:tcPr>
          <w:p w14:paraId="20CBA184" w14:textId="77777777" w:rsidR="00AB7BF5" w:rsidRPr="007032B7" w:rsidRDefault="00AB7BF5" w:rsidP="005F7236">
            <w:pPr>
              <w:pStyle w:val="texto"/>
              <w:ind w:left="0"/>
              <w:jc w:val="center"/>
            </w:pPr>
            <w:r w:rsidRPr="007032B7">
              <w:object w:dxaOrig="915" w:dyaOrig="1740" w14:anchorId="6E0A87E7">
                <v:shape id="_x0000_i1040" type="#_x0000_t75" style="width:43.5pt;height:85.5pt" o:ole="">
                  <v:imagedata r:id="rId42" o:title=""/>
                </v:shape>
                <o:OLEObject Type="Embed" ProgID="PBrush" ShapeID="_x0000_i1040" DrawAspect="Content" ObjectID="_1782027228" r:id="rId43"/>
              </w:object>
            </w:r>
          </w:p>
        </w:tc>
        <w:tc>
          <w:tcPr>
            <w:tcW w:w="2546" w:type="dxa"/>
            <w:vAlign w:val="center"/>
          </w:tcPr>
          <w:p w14:paraId="3F001B6C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7032B7">
              <w:object w:dxaOrig="915" w:dyaOrig="1740" w14:anchorId="250CA573">
                <v:shape id="_x0000_i1041" type="#_x0000_t75" style="width:43.5pt;height:85.5pt" o:ole="">
                  <v:imagedata r:id="rId42" o:title=""/>
                </v:shape>
                <o:OLEObject Type="Embed" ProgID="PBrush" ShapeID="_x0000_i1041" DrawAspect="Content" ObjectID="_1782027229" r:id="rId44"/>
              </w:object>
            </w:r>
          </w:p>
        </w:tc>
      </w:tr>
    </w:tbl>
    <w:p w14:paraId="71BCFC2E" w14:textId="4509E6DD" w:rsidR="00AB7BF5" w:rsidRPr="007032B7" w:rsidRDefault="00AB7BF5" w:rsidP="00AB7BF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bookmarkStart w:id="79" w:name="_Toc132725002"/>
      <w:bookmarkStart w:id="80" w:name="_Toc132811607"/>
      <w:bookmarkStart w:id="81" w:name="_Toc133482738"/>
      <w:bookmarkStart w:id="82" w:name="_Toc147506764"/>
      <w:r w:rsidRPr="007032B7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7032B7">
        <w:rPr>
          <w:rFonts w:ascii="Arial" w:hAnsi="Arial" w:cs="Arial"/>
          <w:color w:val="auto"/>
          <w:sz w:val="22"/>
          <w:szCs w:val="22"/>
        </w:rPr>
        <w:fldChar w:fldCharType="begin"/>
      </w:r>
      <w:r w:rsidRPr="007032B7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7032B7">
        <w:rPr>
          <w:rFonts w:ascii="Arial" w:hAnsi="Arial" w:cs="Arial"/>
          <w:color w:val="auto"/>
          <w:sz w:val="22"/>
          <w:szCs w:val="22"/>
        </w:rPr>
        <w:fldChar w:fldCharType="separate"/>
      </w:r>
      <w:r w:rsidR="00F50B63">
        <w:rPr>
          <w:rFonts w:ascii="Arial" w:hAnsi="Arial" w:cs="Arial"/>
          <w:noProof/>
          <w:color w:val="auto"/>
          <w:sz w:val="22"/>
          <w:szCs w:val="22"/>
        </w:rPr>
        <w:t>6</w:t>
      </w:r>
      <w:r w:rsidRPr="007032B7">
        <w:rPr>
          <w:rFonts w:ascii="Arial" w:hAnsi="Arial" w:cs="Arial"/>
          <w:color w:val="auto"/>
          <w:sz w:val="22"/>
          <w:szCs w:val="22"/>
        </w:rPr>
        <w:fldChar w:fldCharType="end"/>
      </w:r>
      <w:r w:rsidRPr="007032B7">
        <w:rPr>
          <w:rFonts w:ascii="Arial" w:hAnsi="Arial" w:cs="Arial"/>
          <w:color w:val="auto"/>
          <w:sz w:val="22"/>
          <w:szCs w:val="22"/>
        </w:rPr>
        <w:t xml:space="preserve"> Interligação Contato-Seco</w:t>
      </w:r>
      <w:bookmarkEnd w:id="79"/>
      <w:bookmarkEnd w:id="80"/>
      <w:bookmarkEnd w:id="81"/>
      <w:bookmarkEnd w:id="82"/>
    </w:p>
    <w:p w14:paraId="7A235471" w14:textId="77777777" w:rsidR="00AB7BF5" w:rsidRPr="007032B7" w:rsidRDefault="00AB7BF5" w:rsidP="00AB7BF5">
      <w:pPr>
        <w:suppressAutoHyphens w:val="0"/>
      </w:pPr>
    </w:p>
    <w:p w14:paraId="48CEB5CA" w14:textId="77777777" w:rsidR="009B6835" w:rsidRPr="007032B7" w:rsidRDefault="009B6835" w:rsidP="009B6835">
      <w:pPr>
        <w:pStyle w:val="Ttulo2"/>
      </w:pPr>
      <w:bookmarkStart w:id="83" w:name="_Ref132127793"/>
      <w:bookmarkStart w:id="84" w:name="_Ref132127807"/>
      <w:bookmarkStart w:id="85" w:name="_Toc132352768"/>
      <w:bookmarkStart w:id="86" w:name="_Toc164689811"/>
      <w:bookmarkStart w:id="87" w:name="_Toc171412738"/>
      <w:r w:rsidRPr="007032B7">
        <w:t xml:space="preserve">Interligação I/O – Contato com </w:t>
      </w:r>
      <w:r>
        <w:t>T</w:t>
      </w:r>
      <w:r w:rsidRPr="007032B7">
        <w:t>ensão</w:t>
      </w:r>
      <w:bookmarkEnd w:id="83"/>
      <w:bookmarkEnd w:id="84"/>
      <w:bookmarkEnd w:id="85"/>
      <w:bookmarkEnd w:id="86"/>
      <w:bookmarkEnd w:id="87"/>
      <w:r>
        <w:t xml:space="preserve"> </w:t>
      </w:r>
    </w:p>
    <w:p w14:paraId="3D20DDAD" w14:textId="77777777" w:rsidR="009B6835" w:rsidRPr="007032B7" w:rsidRDefault="009B6835" w:rsidP="009B6835">
      <w:pPr>
        <w:pStyle w:val="texto"/>
      </w:pPr>
    </w:p>
    <w:p w14:paraId="30E500C7" w14:textId="77777777" w:rsidR="009B6835" w:rsidRPr="00B61D4E" w:rsidRDefault="009B6835" w:rsidP="009B6835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b/>
          <w:bCs/>
          <w:sz w:val="22"/>
          <w:szCs w:val="22"/>
        </w:rPr>
      </w:pPr>
      <w:bookmarkStart w:id="88" w:name="_Hlk164943428"/>
      <w:bookmarkStart w:id="89" w:name="_Hlk164950484"/>
      <w:r w:rsidRPr="00B61D4E">
        <w:rPr>
          <w:rFonts w:ascii="Arial" w:hAnsi="Arial" w:cs="Arial"/>
          <w:b/>
          <w:bCs/>
          <w:sz w:val="22"/>
          <w:szCs w:val="22"/>
        </w:rPr>
        <w:t>Entradas D</w:t>
      </w:r>
      <w:r>
        <w:rPr>
          <w:rFonts w:ascii="Arial" w:hAnsi="Arial" w:cs="Arial"/>
          <w:b/>
          <w:bCs/>
          <w:sz w:val="22"/>
          <w:szCs w:val="22"/>
        </w:rPr>
        <w:t>igitais</w:t>
      </w:r>
      <w:r w:rsidRPr="00B61D4E">
        <w:rPr>
          <w:rFonts w:ascii="Arial" w:hAnsi="Arial" w:cs="Arial"/>
          <w:b/>
          <w:bCs/>
          <w:sz w:val="22"/>
          <w:szCs w:val="22"/>
        </w:rPr>
        <w:t>:</w:t>
      </w:r>
    </w:p>
    <w:bookmarkEnd w:id="88"/>
    <w:p w14:paraId="5C5B9E58" w14:textId="77777777" w:rsidR="009B6835" w:rsidRPr="007032B7" w:rsidRDefault="009B6835" w:rsidP="009B683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26"/>
        <w:gridCol w:w="3260"/>
        <w:gridCol w:w="2546"/>
      </w:tblGrid>
      <w:tr w:rsidR="009B6835" w:rsidRPr="007032B7" w14:paraId="3B625B4C" w14:textId="77777777" w:rsidTr="000A0498">
        <w:trPr>
          <w:trHeight w:val="794"/>
          <w:jc w:val="center"/>
        </w:trPr>
        <w:tc>
          <w:tcPr>
            <w:tcW w:w="3426" w:type="dxa"/>
            <w:vAlign w:val="center"/>
          </w:tcPr>
          <w:p w14:paraId="41D67DD2" w14:textId="77777777" w:rsidR="009B6835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I/O – borneira127Vac/220Vac</w:t>
            </w:r>
          </w:p>
          <w:p w14:paraId="5CA5B1B0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P</w:t>
            </w:r>
            <w:r w:rsidRPr="007032B7">
              <w:rPr>
                <w:rFonts w:ascii="Arial" w:hAnsi="Arial" w:cs="Arial"/>
                <w:sz w:val="22"/>
                <w:szCs w:val="22"/>
              </w:rPr>
              <w:t>ainel do Sistema</w:t>
            </w:r>
          </w:p>
        </w:tc>
        <w:tc>
          <w:tcPr>
            <w:tcW w:w="3260" w:type="dxa"/>
            <w:vAlign w:val="center"/>
          </w:tcPr>
          <w:p w14:paraId="5B9E82F4" w14:textId="77777777" w:rsidR="009B6835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Relé de Interface </w:t>
            </w:r>
          </w:p>
          <w:p w14:paraId="6B12B88F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127</w:t>
            </w:r>
            <w:r>
              <w:rPr>
                <w:rFonts w:ascii="Arial" w:hAnsi="Arial" w:cs="Arial"/>
                <w:sz w:val="22"/>
                <w:szCs w:val="22"/>
              </w:rPr>
              <w:t xml:space="preserve"> ou </w:t>
            </w:r>
            <w:r w:rsidRPr="007032B7">
              <w:rPr>
                <w:rFonts w:ascii="Arial" w:hAnsi="Arial" w:cs="Arial"/>
                <w:sz w:val="22"/>
                <w:szCs w:val="22"/>
              </w:rPr>
              <w:t>220Vac/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7032B7">
              <w:rPr>
                <w:rFonts w:ascii="Arial" w:hAnsi="Arial" w:cs="Arial"/>
                <w:sz w:val="22"/>
                <w:szCs w:val="22"/>
              </w:rPr>
              <w:t xml:space="preserve">24Vdc instalado no </w:t>
            </w:r>
            <w:r>
              <w:rPr>
                <w:rFonts w:ascii="Arial" w:hAnsi="Arial" w:cs="Arial"/>
                <w:sz w:val="22"/>
                <w:szCs w:val="22"/>
              </w:rPr>
              <w:t>P</w:t>
            </w:r>
            <w:r w:rsidRPr="007032B7">
              <w:rPr>
                <w:rFonts w:ascii="Arial" w:hAnsi="Arial" w:cs="Arial"/>
                <w:sz w:val="22"/>
                <w:szCs w:val="22"/>
              </w:rPr>
              <w:t>ainel do Sistema</w:t>
            </w:r>
          </w:p>
        </w:tc>
        <w:tc>
          <w:tcPr>
            <w:tcW w:w="2546" w:type="dxa"/>
            <w:vAlign w:val="center"/>
          </w:tcPr>
          <w:p w14:paraId="483F31B2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Conexão terminal I/O – borneira </w:t>
            </w:r>
            <w:r>
              <w:rPr>
                <w:rFonts w:ascii="Arial" w:hAnsi="Arial" w:cs="Arial"/>
                <w:sz w:val="22"/>
                <w:szCs w:val="22"/>
              </w:rPr>
              <w:t xml:space="preserve">da </w:t>
            </w:r>
            <w:r w:rsidRPr="007032B7">
              <w:rPr>
                <w:rFonts w:ascii="Arial" w:hAnsi="Arial" w:cs="Arial"/>
                <w:sz w:val="22"/>
                <w:szCs w:val="22"/>
              </w:rPr>
              <w:t>Remota</w:t>
            </w:r>
          </w:p>
        </w:tc>
      </w:tr>
      <w:tr w:rsidR="009B6835" w:rsidRPr="007032B7" w14:paraId="252AE064" w14:textId="77777777" w:rsidTr="000A0498">
        <w:trPr>
          <w:trHeight w:val="1915"/>
          <w:jc w:val="center"/>
        </w:trPr>
        <w:tc>
          <w:tcPr>
            <w:tcW w:w="3426" w:type="dxa"/>
            <w:vAlign w:val="center"/>
          </w:tcPr>
          <w:p w14:paraId="47554016" w14:textId="77777777" w:rsidR="009B6835" w:rsidRPr="007032B7" w:rsidRDefault="009B6835" w:rsidP="000A0498">
            <w:pPr>
              <w:pStyle w:val="texto"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461D7CD9">
                <v:shape id="_x0000_i1042" type="#_x0000_t75" style="width:43.5pt;height:85.5pt" o:ole="">
                  <v:imagedata r:id="rId42" o:title=""/>
                </v:shape>
                <o:OLEObject Type="Embed" ProgID="PBrush" ShapeID="_x0000_i1042" DrawAspect="Content" ObjectID="_1782027230" r:id="rId45"/>
              </w:object>
            </w:r>
          </w:p>
        </w:tc>
        <w:tc>
          <w:tcPr>
            <w:tcW w:w="3260" w:type="dxa"/>
            <w:vAlign w:val="center"/>
          </w:tcPr>
          <w:p w14:paraId="2C885ECA" w14:textId="77777777" w:rsidR="009B6835" w:rsidRPr="007032B7" w:rsidRDefault="009B6835" w:rsidP="000A0498">
            <w:pPr>
              <w:pStyle w:val="texto"/>
              <w:ind w:left="0"/>
              <w:jc w:val="left"/>
              <w:rPr>
                <w:rFonts w:cs="Arial"/>
                <w:szCs w:val="22"/>
              </w:rPr>
            </w:pPr>
            <w:r w:rsidRPr="007032B7">
              <w:rPr>
                <w:rFonts w:cs="Arial"/>
                <w:noProof/>
                <w:szCs w:val="22"/>
              </w:rPr>
              <w:drawing>
                <wp:inline distT="0" distB="0" distL="0" distR="0" wp14:anchorId="4E691745" wp14:editId="2E1D4060">
                  <wp:extent cx="1932940" cy="794385"/>
                  <wp:effectExtent l="0" t="0" r="0" b="5715"/>
                  <wp:docPr id="57" name="Imagem 57" descr="O que é e para que serve o relé de interface? - Ensinando Elétrica | Dicas  e Ensinamen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O que é e para que serve o relé de interface? - Ensinando Elétrica | Dicas  e Ensinamen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94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6" w:type="dxa"/>
            <w:vAlign w:val="center"/>
          </w:tcPr>
          <w:p w14:paraId="06A93A36" w14:textId="77777777" w:rsidR="009B6835" w:rsidRPr="007032B7" w:rsidRDefault="009B6835" w:rsidP="000A0498">
            <w:pPr>
              <w:pStyle w:val="texto"/>
              <w:keepNext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744B60A1">
                <v:shape id="_x0000_i1043" type="#_x0000_t75" style="width:43.5pt;height:85.5pt" o:ole="">
                  <v:imagedata r:id="rId42" o:title=""/>
                </v:shape>
                <o:OLEObject Type="Embed" ProgID="PBrush" ShapeID="_x0000_i1043" DrawAspect="Content" ObjectID="_1782027231" r:id="rId47"/>
              </w:object>
            </w:r>
          </w:p>
        </w:tc>
      </w:tr>
    </w:tbl>
    <w:p w14:paraId="78EF2DB2" w14:textId="65C22B2E" w:rsidR="009B6835" w:rsidRPr="007032B7" w:rsidRDefault="009B6835" w:rsidP="009B683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bookmarkStart w:id="90" w:name="_Toc132725003"/>
      <w:bookmarkStart w:id="91" w:name="_Toc132811608"/>
      <w:bookmarkStart w:id="92" w:name="_Toc164943743"/>
      <w:r w:rsidRPr="0044050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begin"/>
      </w:r>
      <w:r w:rsidRPr="0044050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44050F">
        <w:rPr>
          <w:rFonts w:ascii="Arial" w:hAnsi="Arial" w:cs="Arial"/>
          <w:color w:val="auto"/>
          <w:sz w:val="22"/>
          <w:szCs w:val="22"/>
        </w:rPr>
        <w:fldChar w:fldCharType="separate"/>
      </w:r>
      <w:r w:rsidR="00F50B63">
        <w:rPr>
          <w:rFonts w:ascii="Arial" w:hAnsi="Arial" w:cs="Arial"/>
          <w:noProof/>
          <w:color w:val="auto"/>
          <w:sz w:val="22"/>
          <w:szCs w:val="22"/>
        </w:rPr>
        <w:t>7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end"/>
      </w:r>
      <w:r w:rsidRPr="0044050F">
        <w:rPr>
          <w:rFonts w:ascii="Arial" w:hAnsi="Arial" w:cs="Arial"/>
          <w:color w:val="auto"/>
          <w:sz w:val="22"/>
          <w:szCs w:val="22"/>
        </w:rPr>
        <w:t xml:space="preserve"> Contato com tensão - Relé de Interface</w:t>
      </w:r>
      <w:bookmarkEnd w:id="90"/>
      <w:bookmarkEnd w:id="91"/>
      <w:bookmarkEnd w:id="92"/>
    </w:p>
    <w:p w14:paraId="0AB90FE9" w14:textId="77777777" w:rsidR="009B6835" w:rsidRPr="007032B7" w:rsidRDefault="009B6835" w:rsidP="009B6835">
      <w:pPr>
        <w:pStyle w:val="Estilo2"/>
        <w:ind w:left="284" w:right="283"/>
        <w:rPr>
          <w:rFonts w:cs="Arial"/>
          <w:sz w:val="22"/>
          <w:szCs w:val="22"/>
        </w:rPr>
      </w:pPr>
      <w:r w:rsidRPr="007032B7">
        <w:rPr>
          <w:rFonts w:cs="Arial"/>
          <w:sz w:val="22"/>
          <w:szCs w:val="22"/>
        </w:rPr>
        <w:t>Segue abaixo a</w:t>
      </w:r>
      <w:r>
        <w:rPr>
          <w:rFonts w:cs="Arial"/>
          <w:sz w:val="22"/>
          <w:szCs w:val="22"/>
        </w:rPr>
        <w:t>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especificações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técnicas mínimas</w:t>
      </w:r>
      <w:r w:rsidRPr="007032B7">
        <w:rPr>
          <w:rFonts w:cs="Arial"/>
          <w:sz w:val="22"/>
          <w:szCs w:val="22"/>
        </w:rPr>
        <w:t xml:space="preserve"> para </w:t>
      </w:r>
      <w:r>
        <w:rPr>
          <w:rFonts w:cs="Arial"/>
          <w:sz w:val="22"/>
          <w:szCs w:val="22"/>
        </w:rPr>
        <w:t>o relé de interface</w:t>
      </w:r>
      <w:r w:rsidRPr="007032B7">
        <w:rPr>
          <w:rFonts w:cs="Arial"/>
          <w:sz w:val="22"/>
          <w:szCs w:val="22"/>
        </w:rPr>
        <w:t>;</w:t>
      </w:r>
    </w:p>
    <w:p w14:paraId="78A41610" w14:textId="77777777" w:rsidR="009B6835" w:rsidRPr="007032B7" w:rsidRDefault="009B6835" w:rsidP="009B683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49EF5B66" w14:textId="77777777" w:rsidR="009B6835" w:rsidRPr="007032B7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Tensão de entrada da bobina 220/127Vac, se o relé for utilizado no circuito de </w:t>
      </w:r>
      <w:r w:rsidRPr="00083A9A">
        <w:rPr>
          <w:rFonts w:ascii="Arial" w:hAnsi="Arial" w:cs="Arial"/>
          <w:b/>
          <w:bCs/>
          <w:sz w:val="22"/>
          <w:szCs w:val="22"/>
        </w:rPr>
        <w:t>entradas digitais</w:t>
      </w:r>
      <w:r>
        <w:rPr>
          <w:rFonts w:ascii="Arial" w:hAnsi="Arial" w:cs="Arial"/>
          <w:sz w:val="22"/>
          <w:szCs w:val="22"/>
        </w:rPr>
        <w:t>;</w:t>
      </w:r>
    </w:p>
    <w:p w14:paraId="7E922DFE" w14:textId="77777777" w:rsid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Indicador da bobina energizada;</w:t>
      </w:r>
    </w:p>
    <w:p w14:paraId="48FB7697" w14:textId="77777777" w:rsid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 w:rsidRPr="00083A9A">
        <w:rPr>
          <w:rFonts w:ascii="Arial" w:hAnsi="Arial" w:cs="Arial"/>
          <w:sz w:val="22"/>
          <w:szCs w:val="22"/>
        </w:rPr>
        <w:t>Isolamento seguro de entrada/saída</w:t>
      </w:r>
      <w:r>
        <w:rPr>
          <w:rFonts w:ascii="Arial" w:hAnsi="Arial" w:cs="Arial"/>
          <w:sz w:val="22"/>
          <w:szCs w:val="22"/>
        </w:rPr>
        <w:t>;</w:t>
      </w:r>
    </w:p>
    <w:p w14:paraId="72014882" w14:textId="77777777" w:rsid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 w:rsidRPr="00083A9A">
        <w:rPr>
          <w:rFonts w:ascii="Arial" w:hAnsi="Arial" w:cs="Arial"/>
          <w:sz w:val="22"/>
          <w:szCs w:val="22"/>
        </w:rPr>
        <w:t>Tensão máxima de comutação</w:t>
      </w:r>
      <w:r w:rsidRPr="00083A9A">
        <w:rPr>
          <w:rFonts w:ascii="Arial" w:hAnsi="Arial" w:cs="Arial"/>
          <w:sz w:val="22"/>
          <w:szCs w:val="22"/>
        </w:rPr>
        <w:tab/>
        <w:t>250</w:t>
      </w:r>
      <w:r>
        <w:rPr>
          <w:rFonts w:ascii="Arial" w:hAnsi="Arial" w:cs="Arial"/>
          <w:sz w:val="22"/>
          <w:szCs w:val="22"/>
        </w:rPr>
        <w:t>Vac</w:t>
      </w:r>
      <w:r w:rsidRPr="00083A9A">
        <w:rPr>
          <w:rFonts w:ascii="Arial" w:hAnsi="Arial" w:cs="Arial"/>
          <w:sz w:val="22"/>
          <w:szCs w:val="22"/>
        </w:rPr>
        <w:t>/</w:t>
      </w:r>
      <w:r>
        <w:rPr>
          <w:rFonts w:ascii="Arial" w:hAnsi="Arial" w:cs="Arial"/>
          <w:sz w:val="22"/>
          <w:szCs w:val="22"/>
        </w:rPr>
        <w:t>Vdc.</w:t>
      </w:r>
    </w:p>
    <w:p w14:paraId="36479245" w14:textId="77777777" w:rsidR="009B6835" w:rsidRDefault="009B6835" w:rsidP="009B6835">
      <w:pPr>
        <w:pStyle w:val="PargrafodaLista"/>
        <w:suppressAutoHyphens w:val="0"/>
        <w:ind w:left="1068"/>
        <w:jc w:val="both"/>
        <w:rPr>
          <w:rFonts w:ascii="Arial" w:hAnsi="Arial" w:cs="Arial"/>
          <w:sz w:val="22"/>
          <w:szCs w:val="22"/>
        </w:rPr>
      </w:pPr>
    </w:p>
    <w:p w14:paraId="72C34265" w14:textId="77777777" w:rsidR="009B6835" w:rsidRDefault="009B6835" w:rsidP="009B6835">
      <w:pPr>
        <w:pStyle w:val="texto"/>
        <w:ind w:left="0"/>
        <w:rPr>
          <w:rFonts w:cs="Arial"/>
          <w:szCs w:val="22"/>
        </w:rPr>
      </w:pPr>
    </w:p>
    <w:p w14:paraId="47D71B05" w14:textId="77777777" w:rsidR="009B6835" w:rsidRDefault="009B6835" w:rsidP="009B6835">
      <w:pPr>
        <w:pStyle w:val="texto"/>
        <w:ind w:left="0"/>
        <w:rPr>
          <w:rFonts w:cs="Arial"/>
          <w:szCs w:val="22"/>
        </w:rPr>
      </w:pPr>
    </w:p>
    <w:p w14:paraId="22347240" w14:textId="77777777" w:rsidR="009B6835" w:rsidRDefault="009B6835" w:rsidP="009B6835">
      <w:pPr>
        <w:pStyle w:val="texto"/>
        <w:ind w:left="0"/>
        <w:rPr>
          <w:rFonts w:cs="Arial"/>
          <w:szCs w:val="22"/>
        </w:rPr>
      </w:pPr>
    </w:p>
    <w:p w14:paraId="510FB626" w14:textId="77777777" w:rsidR="009B6835" w:rsidRPr="00B61D4E" w:rsidRDefault="009B6835" w:rsidP="009B6835">
      <w:pPr>
        <w:pStyle w:val="texto"/>
        <w:ind w:left="0"/>
        <w:rPr>
          <w:rFonts w:cs="Arial"/>
          <w:b/>
          <w:bCs/>
          <w:szCs w:val="22"/>
        </w:rPr>
      </w:pPr>
      <w:r w:rsidRPr="00B61D4E">
        <w:rPr>
          <w:rFonts w:cs="Arial"/>
          <w:b/>
          <w:bCs/>
          <w:szCs w:val="22"/>
        </w:rPr>
        <w:lastRenderedPageBreak/>
        <w:t xml:space="preserve">    Saídas Digitais:</w:t>
      </w:r>
    </w:p>
    <w:p w14:paraId="62CBB2C8" w14:textId="77777777" w:rsidR="009B6835" w:rsidRPr="007032B7" w:rsidRDefault="009B6835" w:rsidP="009B6835">
      <w:pPr>
        <w:pStyle w:val="texto"/>
      </w:pPr>
    </w:p>
    <w:tbl>
      <w:tblPr>
        <w:tblStyle w:val="Tabelacomgrade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2547"/>
        <w:gridCol w:w="2977"/>
        <w:gridCol w:w="3827"/>
      </w:tblGrid>
      <w:tr w:rsidR="009B6835" w:rsidRPr="007032B7" w14:paraId="12295335" w14:textId="77777777" w:rsidTr="000A0498">
        <w:trPr>
          <w:trHeight w:val="794"/>
          <w:jc w:val="center"/>
        </w:trPr>
        <w:tc>
          <w:tcPr>
            <w:tcW w:w="2547" w:type="dxa"/>
            <w:vAlign w:val="center"/>
          </w:tcPr>
          <w:p w14:paraId="3B96A0D6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2B552E">
              <w:rPr>
                <w:rFonts w:ascii="Arial" w:hAnsi="Arial" w:cs="Arial"/>
                <w:sz w:val="22"/>
                <w:szCs w:val="22"/>
              </w:rPr>
              <w:t xml:space="preserve">Conexão </w:t>
            </w:r>
            <w:r>
              <w:rPr>
                <w:rFonts w:ascii="Arial" w:hAnsi="Arial" w:cs="Arial"/>
                <w:sz w:val="22"/>
                <w:szCs w:val="22"/>
              </w:rPr>
              <w:t>T</w:t>
            </w:r>
            <w:r w:rsidRPr="002B552E">
              <w:rPr>
                <w:rFonts w:ascii="Arial" w:hAnsi="Arial" w:cs="Arial"/>
                <w:sz w:val="22"/>
                <w:szCs w:val="22"/>
              </w:rPr>
              <w:t xml:space="preserve">erminal I/O – </w:t>
            </w:r>
            <w:r>
              <w:rPr>
                <w:rFonts w:ascii="Arial" w:hAnsi="Arial" w:cs="Arial"/>
                <w:sz w:val="22"/>
                <w:szCs w:val="22"/>
              </w:rPr>
              <w:t>B</w:t>
            </w:r>
            <w:r w:rsidRPr="002B552E">
              <w:rPr>
                <w:rFonts w:ascii="Arial" w:hAnsi="Arial" w:cs="Arial"/>
                <w:sz w:val="22"/>
                <w:szCs w:val="22"/>
              </w:rPr>
              <w:t>orneira Remota</w:t>
            </w:r>
          </w:p>
        </w:tc>
        <w:tc>
          <w:tcPr>
            <w:tcW w:w="2977" w:type="dxa"/>
            <w:vAlign w:val="center"/>
          </w:tcPr>
          <w:p w14:paraId="1CA50717" w14:textId="77777777" w:rsidR="009B6835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Relé de Interface </w:t>
            </w:r>
          </w:p>
          <w:p w14:paraId="020DAC90" w14:textId="77777777" w:rsidR="009B6835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24Vdc</w:t>
            </w:r>
            <w:r>
              <w:rPr>
                <w:rFonts w:ascii="Arial" w:hAnsi="Arial" w:cs="Arial"/>
                <w:sz w:val="22"/>
                <w:szCs w:val="22"/>
              </w:rPr>
              <w:t xml:space="preserve">/ </w:t>
            </w:r>
            <w:r w:rsidRPr="007032B7">
              <w:rPr>
                <w:rFonts w:ascii="Arial" w:hAnsi="Arial" w:cs="Arial"/>
                <w:sz w:val="22"/>
                <w:szCs w:val="22"/>
              </w:rPr>
              <w:t>127</w:t>
            </w:r>
            <w:r>
              <w:rPr>
                <w:rFonts w:ascii="Arial" w:hAnsi="Arial" w:cs="Arial"/>
                <w:sz w:val="22"/>
                <w:szCs w:val="22"/>
              </w:rPr>
              <w:t xml:space="preserve"> ou 2</w:t>
            </w:r>
            <w:r w:rsidRPr="007032B7">
              <w:rPr>
                <w:rFonts w:ascii="Arial" w:hAnsi="Arial" w:cs="Arial"/>
                <w:sz w:val="22"/>
                <w:szCs w:val="22"/>
              </w:rPr>
              <w:t>20Vac</w:t>
            </w:r>
          </w:p>
          <w:p w14:paraId="61A1D46C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instalado no painel do Sistema</w:t>
            </w:r>
          </w:p>
        </w:tc>
        <w:tc>
          <w:tcPr>
            <w:tcW w:w="3827" w:type="dxa"/>
            <w:vAlign w:val="center"/>
          </w:tcPr>
          <w:p w14:paraId="185F1159" w14:textId="77777777" w:rsidR="009B6835" w:rsidRPr="007032B7" w:rsidRDefault="009B6835" w:rsidP="000A0498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</w:t>
            </w:r>
            <w:r w:rsidRPr="002B552E">
              <w:rPr>
                <w:rFonts w:ascii="Arial" w:hAnsi="Arial" w:cs="Arial"/>
                <w:sz w:val="22"/>
                <w:szCs w:val="22"/>
              </w:rPr>
              <w:t xml:space="preserve">onexão </w:t>
            </w:r>
            <w:r>
              <w:rPr>
                <w:rFonts w:ascii="Arial" w:hAnsi="Arial" w:cs="Arial"/>
                <w:sz w:val="22"/>
                <w:szCs w:val="22"/>
              </w:rPr>
              <w:t>T</w:t>
            </w:r>
            <w:r w:rsidRPr="002B552E">
              <w:rPr>
                <w:rFonts w:ascii="Arial" w:hAnsi="Arial" w:cs="Arial"/>
                <w:sz w:val="22"/>
                <w:szCs w:val="22"/>
              </w:rPr>
              <w:t xml:space="preserve">erminal I/O – </w:t>
            </w:r>
            <w:r>
              <w:rPr>
                <w:rFonts w:ascii="Arial" w:hAnsi="Arial" w:cs="Arial"/>
                <w:sz w:val="22"/>
                <w:szCs w:val="22"/>
              </w:rPr>
              <w:t>B</w:t>
            </w:r>
            <w:r w:rsidRPr="002B552E">
              <w:rPr>
                <w:rFonts w:ascii="Arial" w:hAnsi="Arial" w:cs="Arial"/>
                <w:sz w:val="22"/>
                <w:szCs w:val="22"/>
              </w:rPr>
              <w:t>orneira127Vac/220Vac/24V</w:t>
            </w:r>
            <w:r>
              <w:rPr>
                <w:rFonts w:ascii="Arial" w:hAnsi="Arial" w:cs="Arial"/>
                <w:sz w:val="22"/>
                <w:szCs w:val="22"/>
              </w:rPr>
              <w:t>c</w:t>
            </w:r>
            <w:r w:rsidRPr="002B552E">
              <w:rPr>
                <w:rFonts w:ascii="Arial" w:hAnsi="Arial" w:cs="Arial"/>
                <w:sz w:val="22"/>
                <w:szCs w:val="22"/>
              </w:rPr>
              <w:t>c painel do Sistema</w:t>
            </w:r>
          </w:p>
        </w:tc>
      </w:tr>
      <w:tr w:rsidR="009B6835" w:rsidRPr="007032B7" w14:paraId="02862F8C" w14:textId="77777777" w:rsidTr="000A0498">
        <w:trPr>
          <w:trHeight w:val="1915"/>
          <w:jc w:val="center"/>
        </w:trPr>
        <w:tc>
          <w:tcPr>
            <w:tcW w:w="2547" w:type="dxa"/>
            <w:vAlign w:val="center"/>
          </w:tcPr>
          <w:p w14:paraId="5669E3DB" w14:textId="77777777" w:rsidR="009B6835" w:rsidRPr="007032B7" w:rsidRDefault="009B6835" w:rsidP="000A0498">
            <w:pPr>
              <w:pStyle w:val="texto"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0AC6EB7D">
                <v:shape id="_x0000_i1044" type="#_x0000_t75" style="width:43.5pt;height:85.5pt" o:ole="">
                  <v:imagedata r:id="rId42" o:title=""/>
                </v:shape>
                <o:OLEObject Type="Embed" ProgID="PBrush" ShapeID="_x0000_i1044" DrawAspect="Content" ObjectID="_1782027232" r:id="rId48"/>
              </w:object>
            </w:r>
          </w:p>
        </w:tc>
        <w:tc>
          <w:tcPr>
            <w:tcW w:w="2977" w:type="dxa"/>
            <w:vAlign w:val="center"/>
          </w:tcPr>
          <w:p w14:paraId="37572CF7" w14:textId="77777777" w:rsidR="009B6835" w:rsidRPr="007032B7" w:rsidRDefault="009B6835" w:rsidP="000A0498">
            <w:pPr>
              <w:pStyle w:val="texto"/>
              <w:ind w:left="0"/>
              <w:jc w:val="left"/>
              <w:rPr>
                <w:rFonts w:cs="Arial"/>
                <w:szCs w:val="22"/>
              </w:rPr>
            </w:pPr>
            <w:r w:rsidRPr="007032B7">
              <w:rPr>
                <w:rFonts w:cs="Arial"/>
                <w:noProof/>
                <w:szCs w:val="22"/>
              </w:rPr>
              <w:drawing>
                <wp:inline distT="0" distB="0" distL="0" distR="0" wp14:anchorId="35A13947" wp14:editId="0A34FEBD">
                  <wp:extent cx="1932940" cy="794385"/>
                  <wp:effectExtent l="0" t="0" r="0" b="5715"/>
                  <wp:docPr id="1183654515" name="Imagem 1183654515" descr="O que é e para que serve o relé de interface? - Ensinando Elétrica | Dicas  e Ensinamen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O que é e para que serve o relé de interface? - Ensinando Elétrica | Dicas  e Ensinamen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940" cy="79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 w14:paraId="2664C27E" w14:textId="77777777" w:rsidR="009B6835" w:rsidRPr="007032B7" w:rsidRDefault="009B6835" w:rsidP="000A0498">
            <w:pPr>
              <w:pStyle w:val="texto"/>
              <w:keepNext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0C44DC93">
                <v:shape id="_x0000_i1045" type="#_x0000_t75" style="width:43.5pt;height:85.5pt" o:ole="">
                  <v:imagedata r:id="rId42" o:title=""/>
                </v:shape>
                <o:OLEObject Type="Embed" ProgID="PBrush" ShapeID="_x0000_i1045" DrawAspect="Content" ObjectID="_1782027233" r:id="rId49"/>
              </w:object>
            </w:r>
          </w:p>
        </w:tc>
      </w:tr>
    </w:tbl>
    <w:p w14:paraId="70DAC42E" w14:textId="77777777" w:rsidR="009B6835" w:rsidRPr="007032B7" w:rsidRDefault="009B6835" w:rsidP="009B683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r w:rsidRPr="0044050F">
        <w:rPr>
          <w:rFonts w:ascii="Arial" w:hAnsi="Arial" w:cs="Arial"/>
          <w:color w:val="auto"/>
          <w:sz w:val="22"/>
          <w:szCs w:val="22"/>
        </w:rPr>
        <w:t xml:space="preserve">Figura </w:t>
      </w:r>
      <w:r>
        <w:rPr>
          <w:rFonts w:ascii="Arial" w:hAnsi="Arial" w:cs="Arial"/>
          <w:color w:val="auto"/>
          <w:sz w:val="22"/>
          <w:szCs w:val="22"/>
        </w:rPr>
        <w:t>8</w:t>
      </w:r>
      <w:r w:rsidRPr="0044050F">
        <w:rPr>
          <w:rFonts w:ascii="Arial" w:hAnsi="Arial" w:cs="Arial"/>
          <w:color w:val="auto"/>
          <w:sz w:val="22"/>
          <w:szCs w:val="22"/>
        </w:rPr>
        <w:t xml:space="preserve"> Contato com tensão - Relé de Interface</w:t>
      </w:r>
    </w:p>
    <w:p w14:paraId="13A50D01" w14:textId="77777777" w:rsidR="009B6835" w:rsidRPr="007032B7" w:rsidRDefault="009B6835" w:rsidP="009B6835">
      <w:pPr>
        <w:pStyle w:val="Estilo2"/>
        <w:ind w:left="284" w:right="283"/>
        <w:rPr>
          <w:rFonts w:cs="Arial"/>
          <w:sz w:val="22"/>
          <w:szCs w:val="22"/>
        </w:rPr>
      </w:pPr>
      <w:r w:rsidRPr="007032B7">
        <w:rPr>
          <w:rFonts w:cs="Arial"/>
          <w:sz w:val="22"/>
          <w:szCs w:val="22"/>
        </w:rPr>
        <w:t>Segue abaixo a</w:t>
      </w:r>
      <w:r>
        <w:rPr>
          <w:rFonts w:cs="Arial"/>
          <w:sz w:val="22"/>
          <w:szCs w:val="22"/>
        </w:rPr>
        <w:t>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especificações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técnicas mínimas</w:t>
      </w:r>
      <w:r w:rsidRPr="007032B7">
        <w:rPr>
          <w:rFonts w:cs="Arial"/>
          <w:sz w:val="22"/>
          <w:szCs w:val="22"/>
        </w:rPr>
        <w:t xml:space="preserve"> para </w:t>
      </w:r>
      <w:r>
        <w:rPr>
          <w:rFonts w:cs="Arial"/>
          <w:sz w:val="22"/>
          <w:szCs w:val="22"/>
        </w:rPr>
        <w:t>o relé de interface</w:t>
      </w:r>
      <w:r w:rsidRPr="007032B7">
        <w:rPr>
          <w:rFonts w:cs="Arial"/>
          <w:sz w:val="22"/>
          <w:szCs w:val="22"/>
        </w:rPr>
        <w:t>;</w:t>
      </w:r>
    </w:p>
    <w:p w14:paraId="3DF0A652" w14:textId="77777777" w:rsidR="009B6835" w:rsidRPr="007032B7" w:rsidRDefault="009B6835" w:rsidP="009B683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54297227" w14:textId="77777777" w:rsidR="009B6835" w:rsidRPr="00B61D4E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Tensão de entrada da bobina 24Vcc, se o relé for utilizado no circuito de </w:t>
      </w:r>
      <w:r w:rsidRPr="00083A9A">
        <w:rPr>
          <w:rFonts w:ascii="Arial" w:hAnsi="Arial" w:cs="Arial"/>
          <w:b/>
          <w:bCs/>
          <w:sz w:val="22"/>
          <w:szCs w:val="22"/>
        </w:rPr>
        <w:t>saídas digitais</w:t>
      </w:r>
      <w:r>
        <w:rPr>
          <w:rFonts w:ascii="Arial" w:hAnsi="Arial" w:cs="Arial"/>
          <w:sz w:val="22"/>
          <w:szCs w:val="22"/>
        </w:rPr>
        <w:t>;</w:t>
      </w:r>
    </w:p>
    <w:p w14:paraId="550D1E41" w14:textId="77777777" w:rsid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Indicador da bobina energizada;</w:t>
      </w:r>
    </w:p>
    <w:p w14:paraId="734E8684" w14:textId="77777777" w:rsid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 w:rsidRPr="00083A9A">
        <w:rPr>
          <w:rFonts w:ascii="Arial" w:hAnsi="Arial" w:cs="Arial"/>
          <w:sz w:val="22"/>
          <w:szCs w:val="22"/>
        </w:rPr>
        <w:t>Isolamento seguro de entrada/saída</w:t>
      </w:r>
      <w:r>
        <w:rPr>
          <w:rFonts w:ascii="Arial" w:hAnsi="Arial" w:cs="Arial"/>
          <w:sz w:val="22"/>
          <w:szCs w:val="22"/>
        </w:rPr>
        <w:t>;</w:t>
      </w:r>
    </w:p>
    <w:p w14:paraId="4DE7BDCC" w14:textId="49670B5C" w:rsidR="009B6835" w:rsidRPr="009B6835" w:rsidRDefault="009B6835" w:rsidP="009B683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 w:rsidRPr="00083A9A">
        <w:rPr>
          <w:rFonts w:ascii="Arial" w:hAnsi="Arial" w:cs="Arial"/>
          <w:sz w:val="22"/>
          <w:szCs w:val="22"/>
        </w:rPr>
        <w:t>Tensão máxima de comutação</w:t>
      </w:r>
      <w:r w:rsidRPr="00083A9A">
        <w:rPr>
          <w:rFonts w:ascii="Arial" w:hAnsi="Arial" w:cs="Arial"/>
          <w:sz w:val="22"/>
          <w:szCs w:val="22"/>
        </w:rPr>
        <w:tab/>
        <w:t>250</w:t>
      </w:r>
      <w:r>
        <w:rPr>
          <w:rFonts w:ascii="Arial" w:hAnsi="Arial" w:cs="Arial"/>
          <w:sz w:val="22"/>
          <w:szCs w:val="22"/>
        </w:rPr>
        <w:t>Vac</w:t>
      </w:r>
      <w:r w:rsidRPr="00083A9A">
        <w:rPr>
          <w:rFonts w:ascii="Arial" w:hAnsi="Arial" w:cs="Arial"/>
          <w:sz w:val="22"/>
          <w:szCs w:val="22"/>
        </w:rPr>
        <w:t>/</w:t>
      </w:r>
      <w:r>
        <w:rPr>
          <w:rFonts w:ascii="Arial" w:hAnsi="Arial" w:cs="Arial"/>
          <w:sz w:val="22"/>
          <w:szCs w:val="22"/>
        </w:rPr>
        <w:t>Vcc.</w:t>
      </w:r>
      <w:bookmarkEnd w:id="89"/>
    </w:p>
    <w:p w14:paraId="7C24BF88" w14:textId="77777777" w:rsidR="00AB7BF5" w:rsidRPr="00BA74B9" w:rsidRDefault="00AB7BF5" w:rsidP="00AB7BF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28D4C6EF" w14:textId="77777777" w:rsidR="00AB7BF5" w:rsidRPr="007032B7" w:rsidRDefault="00AB7BF5" w:rsidP="00AB7BF5">
      <w:pPr>
        <w:pStyle w:val="Ttulo2"/>
      </w:pPr>
      <w:bookmarkStart w:id="93" w:name="_Toc133482668"/>
      <w:bookmarkStart w:id="94" w:name="_Toc171412739"/>
      <w:r w:rsidRPr="007032B7">
        <w:t xml:space="preserve">Interligação I/O – </w:t>
      </w:r>
      <w:r>
        <w:t>Relé de monitoramento de tensão para Disjuntores Monofásicos</w:t>
      </w:r>
      <w:bookmarkEnd w:id="93"/>
      <w:bookmarkEnd w:id="94"/>
    </w:p>
    <w:p w14:paraId="05E0827D" w14:textId="77777777" w:rsidR="00AB7BF5" w:rsidRPr="007032B7" w:rsidRDefault="00AB7BF5" w:rsidP="00AB7BF5">
      <w:pPr>
        <w:pStyle w:val="texto"/>
      </w:pPr>
    </w:p>
    <w:p w14:paraId="10FAA9B7" w14:textId="77777777" w:rsidR="00AB7BF5" w:rsidRPr="002E55D1" w:rsidRDefault="00AB7BF5" w:rsidP="00AB7BF5">
      <w:pPr>
        <w:suppressAutoHyphens w:val="0"/>
        <w:autoSpaceDN/>
        <w:ind w:left="284" w:right="283"/>
        <w:jc w:val="both"/>
        <w:textAlignment w:val="auto"/>
        <w:rPr>
          <w:rFonts w:ascii="Arial" w:hAnsi="Arial" w:cs="Arial"/>
          <w:sz w:val="22"/>
          <w:szCs w:val="22"/>
        </w:rPr>
      </w:pPr>
      <w:r w:rsidRPr="002E55D1">
        <w:rPr>
          <w:rFonts w:ascii="Arial" w:hAnsi="Arial" w:cs="Arial"/>
          <w:sz w:val="22"/>
          <w:szCs w:val="22"/>
        </w:rPr>
        <w:t>Observação: Os contatos abaixo são apenas exemplos;</w:t>
      </w:r>
    </w:p>
    <w:p w14:paraId="7B4D7CB6" w14:textId="77777777" w:rsidR="00AB7BF5" w:rsidRPr="007032B7" w:rsidRDefault="00AB7BF5" w:rsidP="00AB7BF5">
      <w:pPr>
        <w:pStyle w:val="texto"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47"/>
        <w:gridCol w:w="4678"/>
        <w:gridCol w:w="2007"/>
      </w:tblGrid>
      <w:tr w:rsidR="00AB7BF5" w:rsidRPr="007032B7" w14:paraId="331FE347" w14:textId="77777777" w:rsidTr="005F7236">
        <w:trPr>
          <w:trHeight w:val="794"/>
          <w:jc w:val="center"/>
        </w:trPr>
        <w:tc>
          <w:tcPr>
            <w:tcW w:w="2547" w:type="dxa"/>
            <w:vAlign w:val="center"/>
          </w:tcPr>
          <w:p w14:paraId="66B64AE6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I/O – borneira</w:t>
            </w:r>
            <w:r>
              <w:rPr>
                <w:rFonts w:ascii="Arial" w:hAnsi="Arial" w:cs="Arial"/>
                <w:sz w:val="22"/>
                <w:szCs w:val="22"/>
              </w:rPr>
              <w:t xml:space="preserve"> contato seco do</w:t>
            </w:r>
            <w:r w:rsidRPr="007032B7">
              <w:rPr>
                <w:rFonts w:ascii="Arial" w:hAnsi="Arial" w:cs="Arial"/>
                <w:sz w:val="22"/>
                <w:szCs w:val="22"/>
              </w:rPr>
              <w:t xml:space="preserve"> painel do Sistema</w:t>
            </w:r>
          </w:p>
        </w:tc>
        <w:tc>
          <w:tcPr>
            <w:tcW w:w="4678" w:type="dxa"/>
            <w:vAlign w:val="center"/>
          </w:tcPr>
          <w:p w14:paraId="7A645243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 xml:space="preserve">Relé de </w:t>
            </w:r>
            <w:r>
              <w:rPr>
                <w:rFonts w:ascii="Arial" w:hAnsi="Arial" w:cs="Arial"/>
                <w:sz w:val="22"/>
                <w:szCs w:val="22"/>
              </w:rPr>
              <w:t xml:space="preserve">monitoramento de tensão – contato seco, </w:t>
            </w:r>
            <w:r w:rsidRPr="007032B7">
              <w:rPr>
                <w:rFonts w:ascii="Arial" w:hAnsi="Arial" w:cs="Arial"/>
                <w:sz w:val="22"/>
                <w:szCs w:val="22"/>
              </w:rPr>
              <w:t>instalado no painel do Sistema</w:t>
            </w:r>
            <w:r>
              <w:rPr>
                <w:rFonts w:ascii="Arial" w:hAnsi="Arial" w:cs="Arial"/>
                <w:sz w:val="22"/>
                <w:szCs w:val="22"/>
              </w:rPr>
              <w:t>, depois da saída do disjuntor em paralelo com a carga do circuito, em destaque vermelho localização em que deve estar o disjuntor.</w:t>
            </w:r>
          </w:p>
        </w:tc>
        <w:tc>
          <w:tcPr>
            <w:tcW w:w="2007" w:type="dxa"/>
            <w:vAlign w:val="center"/>
          </w:tcPr>
          <w:p w14:paraId="75B4C614" w14:textId="77777777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I/O – borneira Remota</w:t>
            </w:r>
          </w:p>
        </w:tc>
      </w:tr>
      <w:tr w:rsidR="00AB7BF5" w:rsidRPr="007032B7" w14:paraId="5ECA5BC2" w14:textId="77777777" w:rsidTr="005F7236">
        <w:trPr>
          <w:trHeight w:val="2986"/>
          <w:jc w:val="center"/>
        </w:trPr>
        <w:tc>
          <w:tcPr>
            <w:tcW w:w="2547" w:type="dxa"/>
            <w:vAlign w:val="center"/>
          </w:tcPr>
          <w:p w14:paraId="695EF7ED" w14:textId="77777777" w:rsidR="00AB7BF5" w:rsidRPr="007032B7" w:rsidRDefault="00AB7BF5" w:rsidP="005F7236">
            <w:pPr>
              <w:pStyle w:val="texto"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070B3B34">
                <v:shape id="_x0000_i1046" type="#_x0000_t75" style="width:43.5pt;height:85.5pt" o:ole="">
                  <v:imagedata r:id="rId42" o:title=""/>
                </v:shape>
                <o:OLEObject Type="Embed" ProgID="PBrush" ShapeID="_x0000_i1046" DrawAspect="Content" ObjectID="_1782027234" r:id="rId50"/>
              </w:object>
            </w:r>
          </w:p>
        </w:tc>
        <w:tc>
          <w:tcPr>
            <w:tcW w:w="4678" w:type="dxa"/>
            <w:vAlign w:val="center"/>
          </w:tcPr>
          <w:p w14:paraId="7B5A36D4" w14:textId="77777777" w:rsidR="00AB7BF5" w:rsidRPr="007032B7" w:rsidRDefault="00AB7BF5" w:rsidP="005F7236">
            <w:pPr>
              <w:pStyle w:val="texto"/>
              <w:ind w:left="0"/>
              <w:jc w:val="center"/>
              <w:rPr>
                <w:rFonts w:cs="Arial"/>
                <w:szCs w:val="22"/>
              </w:rPr>
            </w:pPr>
            <w:r>
              <w:rPr>
                <w:rFonts w:cs="Arial"/>
                <w:noProof/>
                <w:szCs w:val="22"/>
              </w:rPr>
              <w:drawing>
                <wp:inline distT="0" distB="0" distL="0" distR="0" wp14:anchorId="194835D1" wp14:editId="024564C0">
                  <wp:extent cx="2695575" cy="1596521"/>
                  <wp:effectExtent l="0" t="0" r="0" b="3810"/>
                  <wp:docPr id="1145401509" name="Imagem 3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401509" name="Imagem 3" descr="Diagra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864" cy="1602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7" w:type="dxa"/>
            <w:vAlign w:val="center"/>
          </w:tcPr>
          <w:p w14:paraId="4EF66D42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  <w:rPr>
                <w:rFonts w:cs="Arial"/>
                <w:szCs w:val="22"/>
              </w:rPr>
            </w:pPr>
            <w:r w:rsidRPr="007032B7">
              <w:rPr>
                <w:rFonts w:cs="Arial"/>
                <w:szCs w:val="22"/>
              </w:rPr>
              <w:object w:dxaOrig="915" w:dyaOrig="1740" w14:anchorId="54EB0125">
                <v:shape id="_x0000_i1047" type="#_x0000_t75" style="width:43.5pt;height:85.5pt" o:ole="">
                  <v:imagedata r:id="rId42" o:title=""/>
                </v:shape>
                <o:OLEObject Type="Embed" ProgID="PBrush" ShapeID="_x0000_i1047" DrawAspect="Content" ObjectID="_1782027235" r:id="rId52"/>
              </w:object>
            </w:r>
          </w:p>
        </w:tc>
      </w:tr>
    </w:tbl>
    <w:p w14:paraId="142F1911" w14:textId="295C57DF" w:rsidR="00AB7BF5" w:rsidRPr="0044050F" w:rsidRDefault="00AB7BF5" w:rsidP="00AB7BF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bookmarkStart w:id="95" w:name="_Toc133482740"/>
      <w:bookmarkStart w:id="96" w:name="_Toc147506766"/>
      <w:r w:rsidRPr="0044050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begin"/>
      </w:r>
      <w:r w:rsidRPr="0044050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44050F">
        <w:rPr>
          <w:rFonts w:ascii="Arial" w:hAnsi="Arial" w:cs="Arial"/>
          <w:color w:val="auto"/>
          <w:sz w:val="22"/>
          <w:szCs w:val="22"/>
        </w:rPr>
        <w:fldChar w:fldCharType="separate"/>
      </w:r>
      <w:r w:rsidR="00F50B63">
        <w:rPr>
          <w:rFonts w:ascii="Arial" w:hAnsi="Arial" w:cs="Arial"/>
          <w:noProof/>
          <w:color w:val="auto"/>
          <w:sz w:val="22"/>
          <w:szCs w:val="22"/>
        </w:rPr>
        <w:t>8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end"/>
      </w:r>
      <w:r w:rsidRPr="0044050F">
        <w:rPr>
          <w:rFonts w:ascii="Arial" w:hAnsi="Arial" w:cs="Arial"/>
          <w:color w:val="auto"/>
          <w:sz w:val="22"/>
          <w:szCs w:val="22"/>
        </w:rPr>
        <w:t xml:space="preserve"> Relé de monitoramento de tensão - interligação</w:t>
      </w:r>
      <w:bookmarkEnd w:id="95"/>
      <w:bookmarkEnd w:id="96"/>
    </w:p>
    <w:p w14:paraId="6DE150C1" w14:textId="77777777" w:rsidR="00AB7BF5" w:rsidRPr="007032B7" w:rsidRDefault="00AB7BF5" w:rsidP="00AB7BF5">
      <w:pPr>
        <w:pStyle w:val="Estilo2"/>
        <w:ind w:left="284" w:right="283"/>
        <w:rPr>
          <w:rFonts w:cs="Arial"/>
          <w:sz w:val="22"/>
          <w:szCs w:val="22"/>
        </w:rPr>
      </w:pPr>
      <w:r w:rsidRPr="007032B7">
        <w:rPr>
          <w:rFonts w:cs="Arial"/>
          <w:sz w:val="22"/>
          <w:szCs w:val="22"/>
        </w:rPr>
        <w:t>Segue abaixo a</w:t>
      </w:r>
      <w:r>
        <w:rPr>
          <w:rFonts w:cs="Arial"/>
          <w:sz w:val="22"/>
          <w:szCs w:val="22"/>
        </w:rPr>
        <w:t>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especificações</w:t>
      </w:r>
      <w:r w:rsidRPr="007032B7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técnicas mínimas</w:t>
      </w:r>
      <w:r w:rsidRPr="007032B7">
        <w:rPr>
          <w:rFonts w:cs="Arial"/>
          <w:sz w:val="22"/>
          <w:szCs w:val="22"/>
        </w:rPr>
        <w:t xml:space="preserve"> para </w:t>
      </w:r>
      <w:r>
        <w:rPr>
          <w:rFonts w:cs="Arial"/>
          <w:sz w:val="22"/>
          <w:szCs w:val="22"/>
        </w:rPr>
        <w:t>o relé de interface</w:t>
      </w:r>
      <w:r w:rsidRPr="007032B7">
        <w:rPr>
          <w:rFonts w:cs="Arial"/>
          <w:sz w:val="22"/>
          <w:szCs w:val="22"/>
        </w:rPr>
        <w:t>;</w:t>
      </w:r>
    </w:p>
    <w:p w14:paraId="77E3E310" w14:textId="77777777" w:rsidR="00AB7BF5" w:rsidRPr="007032B7" w:rsidRDefault="00AB7BF5" w:rsidP="00AB7BF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7C8ACCD4" w14:textId="77777777" w:rsidR="00AB7BF5" w:rsidRDefault="00AB7BF5" w:rsidP="00AB7BF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Subtensão ajustável;</w:t>
      </w:r>
    </w:p>
    <w:p w14:paraId="73E0D022" w14:textId="77777777" w:rsidR="00AB7BF5" w:rsidRDefault="00AB7BF5" w:rsidP="00AB7BF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Sobtensão ajustável;</w:t>
      </w:r>
    </w:p>
    <w:p w14:paraId="129D9094" w14:textId="77777777" w:rsidR="00AB7BF5" w:rsidRDefault="00AB7BF5" w:rsidP="00AB7BF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Contatos do relé, deve ser tipo contato seco;  </w:t>
      </w:r>
    </w:p>
    <w:p w14:paraId="41C04AB8" w14:textId="77777777" w:rsidR="00AB7BF5" w:rsidRDefault="00AB7BF5" w:rsidP="00AB7BF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Led indicador do estado de monitoramento;</w:t>
      </w:r>
    </w:p>
    <w:p w14:paraId="08FF3D3A" w14:textId="77777777" w:rsidR="00AB7BF5" w:rsidRPr="007032B7" w:rsidRDefault="00AB7BF5" w:rsidP="00AB7BF5">
      <w:pPr>
        <w:pStyle w:val="PargrafodaLista"/>
        <w:numPr>
          <w:ilvl w:val="0"/>
          <w:numId w:val="11"/>
        </w:numPr>
        <w:suppressAutoHyphens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Led indicador de relé ligado;</w:t>
      </w:r>
    </w:p>
    <w:p w14:paraId="42DC9F61" w14:textId="77777777" w:rsidR="00AB7BF5" w:rsidRDefault="00AB7BF5" w:rsidP="00AB7BF5">
      <w:pPr>
        <w:pStyle w:val="PargrafodaLista"/>
        <w:suppressAutoHyphens w:val="0"/>
        <w:ind w:left="1068"/>
        <w:rPr>
          <w:rFonts w:ascii="Arial" w:hAnsi="Arial" w:cs="Arial"/>
          <w:sz w:val="22"/>
          <w:szCs w:val="22"/>
        </w:rPr>
      </w:pPr>
    </w:p>
    <w:p w14:paraId="24DB26C1" w14:textId="77777777" w:rsidR="00AB7BF5" w:rsidRDefault="00AB7BF5" w:rsidP="00AB7BF5">
      <w:pPr>
        <w:suppressAutoHyphens w:val="0"/>
        <w:rPr>
          <w:rFonts w:ascii="Arial" w:hAnsi="Arial" w:cs="Arial"/>
          <w:sz w:val="22"/>
          <w:szCs w:val="22"/>
        </w:rPr>
      </w:pPr>
      <w:r>
        <w:rPr>
          <w:rFonts w:cs="Arial"/>
          <w:sz w:val="22"/>
          <w:szCs w:val="22"/>
        </w:rPr>
        <w:br w:type="page"/>
      </w:r>
    </w:p>
    <w:p w14:paraId="066A7DC7" w14:textId="77777777" w:rsidR="00AB7BF5" w:rsidRDefault="00AB7BF5" w:rsidP="00AB7BF5">
      <w:pPr>
        <w:pStyle w:val="Estilo2"/>
        <w:ind w:left="284" w:right="283"/>
        <w:rPr>
          <w:rFonts w:cs="Arial"/>
          <w:sz w:val="22"/>
          <w:szCs w:val="22"/>
        </w:rPr>
      </w:pPr>
    </w:p>
    <w:p w14:paraId="3E67EF98" w14:textId="77777777" w:rsidR="00AB7BF5" w:rsidRPr="006F266F" w:rsidRDefault="00AB7BF5" w:rsidP="00AB7BF5">
      <w:pPr>
        <w:pStyle w:val="Ttulo2"/>
      </w:pPr>
      <w:bookmarkStart w:id="97" w:name="_Toc133482669"/>
      <w:bookmarkStart w:id="98" w:name="_Toc171412740"/>
      <w:r w:rsidRPr="006F266F">
        <w:t>Interface Serial RS 485 DB9-Terminal</w:t>
      </w:r>
      <w:bookmarkEnd w:id="97"/>
      <w:bookmarkEnd w:id="98"/>
      <w:r w:rsidRPr="006F266F">
        <w:t xml:space="preserve"> </w:t>
      </w:r>
    </w:p>
    <w:p w14:paraId="345F6BD1" w14:textId="77777777" w:rsidR="00AB7BF5" w:rsidRPr="007032B7" w:rsidRDefault="00AB7BF5" w:rsidP="00AB7BF5">
      <w:pPr>
        <w:pStyle w:val="texto"/>
      </w:pPr>
    </w:p>
    <w:p w14:paraId="4BB80359" w14:textId="77777777" w:rsidR="00AB7BF5" w:rsidRDefault="00AB7BF5" w:rsidP="00AB7BF5">
      <w:pPr>
        <w:pStyle w:val="Legenda"/>
        <w:keepNext/>
      </w:pPr>
    </w:p>
    <w:tbl>
      <w:tblPr>
        <w:tblStyle w:val="Tabelacomgrad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426"/>
        <w:gridCol w:w="3260"/>
        <w:gridCol w:w="2546"/>
      </w:tblGrid>
      <w:tr w:rsidR="00AB7BF5" w:rsidRPr="007032B7" w14:paraId="083C6AEE" w14:textId="77777777" w:rsidTr="005F7236">
        <w:trPr>
          <w:trHeight w:val="794"/>
          <w:jc w:val="center"/>
        </w:trPr>
        <w:tc>
          <w:tcPr>
            <w:tcW w:w="3426" w:type="dxa"/>
            <w:vAlign w:val="center"/>
          </w:tcPr>
          <w:p w14:paraId="6D653FAD" w14:textId="21A84160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Porta serial RS</w:t>
            </w:r>
            <w:r w:rsidR="006F266F">
              <w:rPr>
                <w:rFonts w:ascii="Arial" w:hAnsi="Arial" w:cs="Arial"/>
                <w:sz w:val="22"/>
                <w:szCs w:val="22"/>
              </w:rPr>
              <w:t>485</w:t>
            </w:r>
            <w:r w:rsidRPr="007032B7">
              <w:rPr>
                <w:rFonts w:ascii="Arial" w:hAnsi="Arial" w:cs="Arial"/>
                <w:sz w:val="22"/>
                <w:szCs w:val="22"/>
              </w:rPr>
              <w:t xml:space="preserve"> DB9 fêmea no dispositivo</w:t>
            </w:r>
          </w:p>
        </w:tc>
        <w:tc>
          <w:tcPr>
            <w:tcW w:w="3260" w:type="dxa"/>
            <w:vAlign w:val="center"/>
          </w:tcPr>
          <w:p w14:paraId="6048C196" w14:textId="67FFB340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Conector Macho RS</w:t>
            </w:r>
            <w:r w:rsidR="006F266F">
              <w:rPr>
                <w:rFonts w:ascii="Arial" w:hAnsi="Arial" w:cs="Arial"/>
                <w:sz w:val="22"/>
                <w:szCs w:val="22"/>
              </w:rPr>
              <w:t>485</w:t>
            </w:r>
            <w:r w:rsidRPr="007032B7">
              <w:rPr>
                <w:rFonts w:ascii="Arial" w:hAnsi="Arial" w:cs="Arial"/>
                <w:sz w:val="22"/>
                <w:szCs w:val="22"/>
              </w:rPr>
              <w:t xml:space="preserve"> DB9 do cabo – extremidade do dispositivo</w:t>
            </w:r>
          </w:p>
        </w:tc>
        <w:tc>
          <w:tcPr>
            <w:tcW w:w="2546" w:type="dxa"/>
            <w:vAlign w:val="center"/>
          </w:tcPr>
          <w:p w14:paraId="62378D81" w14:textId="5596086E" w:rsidR="00AB7BF5" w:rsidRPr="007032B7" w:rsidRDefault="00AB7BF5" w:rsidP="005F7236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7032B7">
              <w:rPr>
                <w:rFonts w:ascii="Arial" w:hAnsi="Arial" w:cs="Arial"/>
                <w:sz w:val="22"/>
                <w:szCs w:val="22"/>
              </w:rPr>
              <w:t>Conexão terminal R</w:t>
            </w:r>
            <w:r w:rsidRPr="006F266F">
              <w:rPr>
                <w:rFonts w:ascii="Arial" w:hAnsi="Arial" w:cs="Arial"/>
                <w:sz w:val="22"/>
                <w:szCs w:val="22"/>
              </w:rPr>
              <w:t>S</w:t>
            </w:r>
            <w:r w:rsidR="006F266F">
              <w:rPr>
                <w:rFonts w:ascii="Arial" w:hAnsi="Arial" w:cs="Arial"/>
                <w:sz w:val="22"/>
                <w:szCs w:val="22"/>
              </w:rPr>
              <w:t>485</w:t>
            </w:r>
            <w:r w:rsidRPr="007032B7">
              <w:rPr>
                <w:rFonts w:ascii="Arial" w:hAnsi="Arial" w:cs="Arial"/>
                <w:sz w:val="22"/>
                <w:szCs w:val="22"/>
              </w:rPr>
              <w:t xml:space="preserve"> do cabo – extremidade do conversor</w:t>
            </w:r>
          </w:p>
        </w:tc>
      </w:tr>
      <w:tr w:rsidR="00AB7BF5" w:rsidRPr="007032B7" w14:paraId="74E29184" w14:textId="77777777" w:rsidTr="005F7236">
        <w:trPr>
          <w:trHeight w:val="3943"/>
          <w:jc w:val="center"/>
        </w:trPr>
        <w:tc>
          <w:tcPr>
            <w:tcW w:w="3426" w:type="dxa"/>
            <w:vAlign w:val="center"/>
          </w:tcPr>
          <w:p w14:paraId="10DED081" w14:textId="77777777" w:rsidR="00AB7BF5" w:rsidRPr="007032B7" w:rsidRDefault="00AB7BF5" w:rsidP="005F7236">
            <w:pPr>
              <w:pStyle w:val="texto"/>
              <w:ind w:left="0"/>
              <w:jc w:val="center"/>
            </w:pPr>
            <w:r w:rsidRPr="00C853E2">
              <w:rPr>
                <w:rFonts w:cs="Arial"/>
                <w:noProof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3B36DAB7" wp14:editId="42716477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-180340</wp:posOffset>
                      </wp:positionV>
                      <wp:extent cx="1500505" cy="1751965"/>
                      <wp:effectExtent l="0" t="0" r="4445" b="0"/>
                      <wp:wrapNone/>
                      <wp:docPr id="2" name="Agrupar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7A3374B-727A-1830-6EFF-435C9A1CC84F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0505" cy="1751965"/>
                                <a:chOff x="-62044" y="209273"/>
                                <a:chExt cx="1629624" cy="1638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1593124" name="Imagem 1751593124">
                                  <a:extLst>
                                    <a:ext uri="{FF2B5EF4-FFF2-40B4-BE49-F238E27FC236}">
                                      <a16:creationId xmlns:a16="http://schemas.microsoft.com/office/drawing/2014/main" id="{23D8252E-1A59-CE4C-680D-6AA3E131FF5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62044" y="578793"/>
                                  <a:ext cx="1629624" cy="8757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14064105" name="Conector reto 1214064105">
                                <a:extLst>
                                  <a:ext uri="{FF2B5EF4-FFF2-40B4-BE49-F238E27FC236}">
                                    <a16:creationId xmlns:a16="http://schemas.microsoft.com/office/drawing/2014/main" id="{D6F42D89-1EA6-EBF3-56C5-0D87A043FDF8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40380" y="532680"/>
                                  <a:ext cx="0" cy="536959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4331155" name="Conector reto 2074331155">
                                <a:extLst>
                                  <a:ext uri="{FF2B5EF4-FFF2-40B4-BE49-F238E27FC236}">
                                    <a16:creationId xmlns:a16="http://schemas.microsoft.com/office/drawing/2014/main" id="{F67E9620-3AE1-53DA-35E1-8E4616E4C9B7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736822" y="754868"/>
                                  <a:ext cx="0" cy="314770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32263572" name="CaixaDeTexto 18">
                                <a:extLst>
                                  <a:ext uri="{FF2B5EF4-FFF2-40B4-BE49-F238E27FC236}">
                                    <a16:creationId xmlns:a16="http://schemas.microsoft.com/office/drawing/2014/main" id="{D6CA6DDC-CB36-DFF1-A66F-9FC03E65FD40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333125" y="439101"/>
                                  <a:ext cx="830564" cy="40132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697DEAD" w14:textId="77777777" w:rsidR="00AB7BF5" w:rsidRPr="00C853E2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 w:rsidRPr="00C853E2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  <w:t xml:space="preserve">Pin 3 </w:t>
                                    </w:r>
                                  </w:p>
                                  <w:p w14:paraId="1B4684D1" w14:textId="77777777" w:rsidR="00AB7BF5" w:rsidRPr="00C853E2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</w:pPr>
                                    <w:r w:rsidRPr="00C853E2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  <w:t>TxD/Rx</w:t>
                                    </w: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  <w:t>D</w:t>
                                    </w:r>
                                    <w:r w:rsidRPr="00C853E2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8"/>
                                        <w:szCs w:val="18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300677002" name="CaixaDeTexto 19">
                                <a:extLst>
                                  <a:ext uri="{FF2B5EF4-FFF2-40B4-BE49-F238E27FC236}">
                                    <a16:creationId xmlns:a16="http://schemas.microsoft.com/office/drawing/2014/main" id="{6AC23D80-0619-F752-F5A4-308D90C463FC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110437" y="209273"/>
                                  <a:ext cx="679450" cy="40132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A3F03DA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 xml:space="preserve">Pin 5 </w:t>
                                    </w:r>
                                  </w:p>
                                  <w:p w14:paraId="5E83BC67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>GND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887531659" name="Conector reto 887531659">
                                <a:extLst>
                                  <a:ext uri="{FF2B5EF4-FFF2-40B4-BE49-F238E27FC236}">
                                    <a16:creationId xmlns:a16="http://schemas.microsoft.com/office/drawing/2014/main" id="{72B25753-F5DE-1993-FFCA-99D37E84E5E2}"/>
                                  </a:ext>
                                </a:extLst>
                              </wps:cNvPr>
                              <wps:cNvCnPr>
                                <a:cxnSpLocks/>
                              </wps:cNvCnPr>
                              <wps:spPr>
                                <a:xfrm>
                                  <a:off x="1122350" y="1175003"/>
                                  <a:ext cx="0" cy="314769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7688443" name="CaixaDeTexto 23">
                                <a:extLst>
                                  <a:ext uri="{FF2B5EF4-FFF2-40B4-BE49-F238E27FC236}">
                                    <a16:creationId xmlns:a16="http://schemas.microsoft.com/office/drawing/2014/main" id="{2223EBDC-D2F5-8F26-CDB7-780E76E99F89}"/>
                                  </a:ext>
                                </a:extLst>
                              </wps:cNvPr>
                              <wps:cNvSpPr txBox="1"/>
                              <wps:spPr>
                                <a:xfrm flipH="1">
                                  <a:off x="700616" y="1416936"/>
                                  <a:ext cx="830690" cy="430887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3E94593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  <w:t xml:space="preserve">Pin 7 </w:t>
                                    </w:r>
                                  </w:p>
                                  <w:p w14:paraId="071F116A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  <w:t>TxD/RxD+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36DAB7" id="Agrupar 1" o:spid="_x0000_s1026" style="position:absolute;left:0;text-align:left;margin-left:23.15pt;margin-top:-14.2pt;width:118.15pt;height:137.95pt;z-index:251663360;mso-width-relative:margin;mso-height-relative:margin" coordorigin="-620,2092" coordsize="16296,16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">
                      <v:shape id="Imagem 1751593124" o:spid="_x0000_s1027" type="#_x0000_t75" style="position:absolute;left:-620;top:5787;width:16295;height:8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">
                        <v:imagedata r:id="rId54" o:title=""/>
                      </v:shape>
                      <v:line id="Conector reto 1214064105" o:spid="_x0000_s1028" style="position:absolute;flip:y;visibility:visible;mso-wrap-style:square" from="4403,5326" to="4403,10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" strokecolor="black [3200]" strokeweight="3pt">
                        <v:stroke joinstyle="miter"/>
                      </v:line>
                      <v:line id="Conector reto 2074331155" o:spid="_x0000_s1029" style="position:absolute;flip:y;visibility:visible;mso-wrap-style:square" from="7368,7548" to="7368,10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" strokecolor="black [3200]" strokeweight="3pt">
                        <v:stroke joinstyle="miter"/>
                      </v:lin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ixaDeTexto 18" o:spid="_x0000_s1030" type="#_x0000_t202" style="position:absolute;left:3331;top:4391;width:8305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" filled="f" stroked="f">
                        <v:textbox>
                          <w:txbxContent>
                            <w:p w14:paraId="5697DEAD" w14:textId="77777777" w:rsidR="00AB7BF5" w:rsidRPr="00C853E2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 w:rsidRPr="00C853E2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 xml:space="preserve">Pin 3 </w:t>
                              </w:r>
                            </w:p>
                            <w:p w14:paraId="1B4684D1" w14:textId="77777777" w:rsidR="00AB7BF5" w:rsidRPr="00C853E2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 w:rsidRPr="00C853E2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TxD/Rx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D</w:t>
                              </w:r>
                              <w:r w:rsidRPr="00C853E2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-</w:t>
                              </w:r>
                            </w:p>
                          </w:txbxContent>
                        </v:textbox>
                      </v:shape>
                      <v:shape id="CaixaDeTexto 19" o:spid="_x0000_s1031" type="#_x0000_t202" style="position:absolute;left:1104;top:2092;width:6794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" filled="f" stroked="f">
                        <v:textbox>
                          <w:txbxContent>
                            <w:p w14:paraId="7A3F03DA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Pin 5 </w:t>
                              </w:r>
                            </w:p>
                            <w:p w14:paraId="5E83BC67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GND</w:t>
                              </w:r>
                            </w:p>
                          </w:txbxContent>
                        </v:textbox>
                      </v:shape>
                      <v:line id="Conector reto 887531659" o:spid="_x0000_s1032" style="position:absolute;visibility:visible;mso-wrap-style:square" from="11223,11750" to="11223,14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" strokecolor="black [3200]" strokeweight="3pt">
                        <v:stroke joinstyle="miter"/>
                        <o:lock v:ext="edit" shapetype="f"/>
                      </v:line>
                      <v:shape id="CaixaDeTexto 23" o:spid="_x0000_s1033" type="#_x0000_t202" style="position:absolute;left:7006;top:14169;width:8307;height:4309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" filled="f" stroked="f">
                        <v:textbox>
                          <w:txbxContent>
                            <w:p w14:paraId="63E94593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 xml:space="preserve">Pin 7 </w:t>
                              </w:r>
                            </w:p>
                            <w:p w14:paraId="071F116A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TxD/RxD+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3260" w:type="dxa"/>
          </w:tcPr>
          <w:p w14:paraId="4EF1A680" w14:textId="77777777" w:rsidR="00AB7BF5" w:rsidRPr="007032B7" w:rsidRDefault="00AB7BF5" w:rsidP="005F7236">
            <w:pPr>
              <w:pStyle w:val="texto"/>
              <w:ind w:left="0"/>
              <w:jc w:val="center"/>
            </w:pPr>
            <w:r w:rsidRPr="008868AB">
              <w:rPr>
                <w:rFonts w:cs="Arial"/>
                <w:noProof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13280CBD" wp14:editId="027D6A88">
                      <wp:simplePos x="0" y="0"/>
                      <wp:positionH relativeFrom="column">
                        <wp:posOffset>124748</wp:posOffset>
                      </wp:positionH>
                      <wp:positionV relativeFrom="paragraph">
                        <wp:posOffset>11933</wp:posOffset>
                      </wp:positionV>
                      <wp:extent cx="1733550" cy="2421890"/>
                      <wp:effectExtent l="0" t="0" r="0" b="0"/>
                      <wp:wrapNone/>
                      <wp:docPr id="663775125" name="Agrupar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33550" cy="2421890"/>
                                <a:chOff x="0" y="-23510"/>
                                <a:chExt cx="2006140" cy="26876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1255424" name="Imagem 3212554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72340"/>
                                  <a:ext cx="2006140" cy="9043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34446858" name="Conector reto 1634446858"/>
                              <wps:cNvCnPr/>
                              <wps:spPr>
                                <a:xfrm flipV="1">
                                  <a:off x="1240305" y="768545"/>
                                  <a:ext cx="0" cy="529303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0963859" name="Conector reto 330963859"/>
                              <wps:cNvCnPr/>
                              <wps:spPr>
                                <a:xfrm flipV="1">
                                  <a:off x="957374" y="408404"/>
                                  <a:ext cx="0" cy="876822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93422550" name="Conector reto 1393422550"/>
                              <wps:cNvCnPr/>
                              <wps:spPr>
                                <a:xfrm>
                                  <a:off x="1279916" y="1635679"/>
                                  <a:ext cx="0" cy="655607"/>
                                </a:xfrm>
                                <a:prstGeom prst="line">
                                  <a:avLst/>
                                </a:prstGeom>
                                <a:ln w="381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238440" name="CaixaDeTexto 35"/>
                              <wps:cNvSpPr txBox="1"/>
                              <wps:spPr>
                                <a:xfrm>
                                  <a:off x="852985" y="408404"/>
                                  <a:ext cx="832485" cy="49113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AA69811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 xml:space="preserve">Pin 5 </w:t>
                                    </w:r>
                                  </w:p>
                                  <w:p w14:paraId="1424BB2A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>GND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957579813" name="CaixaDeTexto 36"/>
                              <wps:cNvSpPr txBox="1"/>
                              <wps:spPr>
                                <a:xfrm>
                                  <a:off x="636564" y="-23510"/>
                                  <a:ext cx="668020" cy="43191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938797C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 xml:space="preserve">Pin 3 </w:t>
                                    </w:r>
                                  </w:p>
                                  <w:p w14:paraId="4699508E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>TxD/RxD-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594158794" name="CaixaDeTexto 37"/>
                              <wps:cNvSpPr txBox="1"/>
                              <wps:spPr>
                                <a:xfrm flipH="1">
                                  <a:off x="826236" y="2217788"/>
                                  <a:ext cx="895984" cy="44640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568D950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 xml:space="preserve">Pin 7 </w:t>
                                    </w:r>
                                  </w:p>
                                  <w:p w14:paraId="3265B2B9" w14:textId="77777777" w:rsidR="00AB7BF5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</w:rPr>
                                      <w:t>TxD/RxD+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280CBD" id="Agrupar 38" o:spid="_x0000_s1034" style="position:absolute;left:0;text-align:left;margin-left:9.8pt;margin-top:.95pt;width:136.5pt;height:190.7pt;z-index:251664384;mso-width-relative:margin;mso-height-relative:margin" coordorigin=",-235" coordsize="20061,26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">
                      <v:shape id="Imagem 321255424" o:spid="_x0000_s1035" type="#_x0000_t75" style="position:absolute;top:9723;width:20061;height: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">
                        <v:imagedata r:id="rId56" o:title=""/>
                      </v:shape>
                      <v:line id="Conector reto 1634446858" o:spid="_x0000_s1036" style="position:absolute;flip:y;visibility:visible;mso-wrap-style:square" from="12403,7685" to="12403,1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" strokecolor="black [3200]" strokeweight="3pt">
                        <v:stroke joinstyle="miter"/>
                      </v:line>
                      <v:line id="Conector reto 330963859" o:spid="_x0000_s1037" style="position:absolute;flip:y;visibility:visible;mso-wrap-style:square" from="9573,4084" to="9573,12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" strokecolor="black [3200]" strokeweight="3pt">
                        <v:stroke joinstyle="miter"/>
                      </v:line>
                      <v:line id="Conector reto 1393422550" o:spid="_x0000_s1038" style="position:absolute;visibility:visible;mso-wrap-style:square" from="12799,16356" to="12799,22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" strokecolor="black [3200]" strokeweight="3pt">
                        <v:stroke joinstyle="miter"/>
                      </v:line>
                      <v:shape id="CaixaDeTexto 35" o:spid="_x0000_s1039" type="#_x0000_t202" style="position:absolute;left:8529;top:4084;width:8325;height:4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" filled="f" stroked="f">
                        <v:textbox>
                          <w:txbxContent>
                            <w:p w14:paraId="6AA69811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Pin 5 </w:t>
                              </w:r>
                            </w:p>
                            <w:p w14:paraId="1424BB2A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GND</w:t>
                              </w:r>
                            </w:p>
                          </w:txbxContent>
                        </v:textbox>
                      </v:shape>
                      <v:shape id="CaixaDeTexto 36" o:spid="_x0000_s1040" type="#_x0000_t202" style="position:absolute;left:6365;top:-235;width:6680;height:4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" filled="f" stroked="f">
                        <v:textbox>
                          <w:txbxContent>
                            <w:p w14:paraId="3938797C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Pin 3 </w:t>
                              </w:r>
                            </w:p>
                            <w:p w14:paraId="4699508E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TxD/RxD-</w:t>
                              </w:r>
                            </w:p>
                          </w:txbxContent>
                        </v:textbox>
                      </v:shape>
                      <v:shape id="CaixaDeTexto 37" o:spid="_x0000_s1041" type="#_x0000_t202" style="position:absolute;left:8262;top:22177;width:8960;height:446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" filled="f" stroked="f">
                        <v:textbox>
                          <w:txbxContent>
                            <w:p w14:paraId="5568D950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 xml:space="preserve">Pin 7 </w:t>
                              </w:r>
                            </w:p>
                            <w:p w14:paraId="3265B2B9" w14:textId="77777777" w:rsidR="00AB7BF5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</w:rPr>
                                <w:t>TxD/RxD+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2546" w:type="dxa"/>
            <w:vAlign w:val="center"/>
          </w:tcPr>
          <w:p w14:paraId="278D5AD6" w14:textId="77777777" w:rsidR="00AB7BF5" w:rsidRPr="007032B7" w:rsidRDefault="00AB7BF5" w:rsidP="005F7236">
            <w:pPr>
              <w:pStyle w:val="texto"/>
              <w:keepNext/>
              <w:ind w:left="0"/>
              <w:jc w:val="center"/>
            </w:pPr>
            <w:r w:rsidRPr="008868AB">
              <w:rPr>
                <w:rFonts w:cs="Arial"/>
                <w:noProof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206C9BE8" wp14:editId="01A5C51D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-50165</wp:posOffset>
                      </wp:positionV>
                      <wp:extent cx="1499870" cy="1137920"/>
                      <wp:effectExtent l="0" t="19050" r="24130" b="24130"/>
                      <wp:wrapNone/>
                      <wp:docPr id="29" name="Agrupar 2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233F9DE-3214-0281-D47C-46A81C2B3BBC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99870" cy="1137920"/>
                                <a:chOff x="0" y="0"/>
                                <a:chExt cx="2662445" cy="1958999"/>
                              </a:xfrm>
                            </wpg:grpSpPr>
                            <wps:wsp>
                              <wps:cNvPr id="1518003754" name="Retângulo 1518003754">
                                <a:extLst>
                                  <a:ext uri="{FF2B5EF4-FFF2-40B4-BE49-F238E27FC236}">
                                    <a16:creationId xmlns:a16="http://schemas.microsoft.com/office/drawing/2014/main" id="{FCF940BD-7AA5-675F-C9B7-39FD146C671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729067" y="0"/>
                                  <a:ext cx="931653" cy="474453"/>
                                </a:xfrm>
                                <a:prstGeom prst="rect">
                                  <a:avLst/>
                                </a:prstGeom>
                                <a:ln w="3810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2652C97" w14:textId="77777777" w:rsidR="00AB7BF5" w:rsidRPr="008868AB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2"/>
                                        <w:szCs w:val="12"/>
                                      </w:rPr>
                                      <w:t>TxD/RxD-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57630967" name="Retângulo 157630967">
                                <a:extLst>
                                  <a:ext uri="{FF2B5EF4-FFF2-40B4-BE49-F238E27FC236}">
                                    <a16:creationId xmlns:a16="http://schemas.microsoft.com/office/drawing/2014/main" id="{DF84AADB-BC42-9C81-F137-21FFCB19BF2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730792" y="1484546"/>
                                  <a:ext cx="931653" cy="474453"/>
                                </a:xfrm>
                                <a:prstGeom prst="rect">
                                  <a:avLst/>
                                </a:prstGeom>
                                <a:ln w="3810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5906B32" w14:textId="77777777" w:rsidR="00AB7BF5" w:rsidRPr="008868AB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0"/>
                                        <w:szCs w:val="10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0"/>
                                        <w:szCs w:val="10"/>
                                      </w:rPr>
                                      <w:t>TxD/RxD+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03924761" name="Retângulo 103924761">
                                <a:extLst>
                                  <a:ext uri="{FF2B5EF4-FFF2-40B4-BE49-F238E27FC236}">
                                    <a16:creationId xmlns:a16="http://schemas.microsoft.com/office/drawing/2014/main" id="{14DFAB6B-4468-E045-EE37-52641F7D42B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729067" y="715993"/>
                                  <a:ext cx="931653" cy="474453"/>
                                </a:xfrm>
                                <a:prstGeom prst="rect">
                                  <a:avLst/>
                                </a:prstGeom>
                                <a:ln w="38100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6297276" w14:textId="77777777" w:rsidR="00AB7BF5" w:rsidRPr="008868AB" w:rsidRDefault="00AB7BF5" w:rsidP="00AB7BF5">
                                    <w:pPr>
                                      <w:jc w:val="center"/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2"/>
                                        <w:szCs w:val="12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dark1"/>
                                        <w:kern w:val="24"/>
                                        <w:sz w:val="12"/>
                                        <w:szCs w:val="12"/>
                                      </w:rPr>
                                      <w:t>GND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532975034" name="CaixaDeTexto 9">
                                <a:extLst>
                                  <a:ext uri="{FF2B5EF4-FFF2-40B4-BE49-F238E27FC236}">
                                    <a16:creationId xmlns:a16="http://schemas.microsoft.com/office/drawing/2014/main" id="{62F02170-0E8D-CDE4-FB43-6141A148D5C2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166248" y="768553"/>
                                  <a:ext cx="1406106" cy="369332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BAAF559" w14:textId="77777777" w:rsidR="00AB7BF5" w:rsidRPr="008868AB" w:rsidRDefault="00AB7BF5" w:rsidP="00AB7BF5">
                                    <w:pP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Pin 5 GND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625080553" name="CaixaDeTexto 10">
                                <a:extLst>
                                  <a:ext uri="{FF2B5EF4-FFF2-40B4-BE49-F238E27FC236}">
                                    <a16:creationId xmlns:a16="http://schemas.microsoft.com/office/drawing/2014/main" id="{86CCF3DD-44F1-5642-2792-AB49BEB9E983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0" y="52559"/>
                                  <a:ext cx="1479842" cy="64961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1791AAA" w14:textId="77777777" w:rsidR="00AB7BF5" w:rsidRPr="008868AB" w:rsidRDefault="00AB7BF5" w:rsidP="00AB7BF5">
                                    <w:pP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Pin 3 TxD/RxD-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128520743" name="CaixaDeTexto 11">
                                <a:extLst>
                                  <a:ext uri="{FF2B5EF4-FFF2-40B4-BE49-F238E27FC236}">
                                    <a16:creationId xmlns:a16="http://schemas.microsoft.com/office/drawing/2014/main" id="{9D7995A3-6D6B-2BB5-861C-5163015867F7}"/>
                                  </a:ext>
                                </a:extLst>
                              </wps:cNvPr>
                              <wps:cNvSpPr txBox="1"/>
                              <wps:spPr>
                                <a:xfrm flipH="1">
                                  <a:off x="0" y="1537107"/>
                                  <a:ext cx="1640745" cy="369332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080BB0B" w14:textId="77777777" w:rsidR="00AB7BF5" w:rsidRPr="008868AB" w:rsidRDefault="00AB7BF5" w:rsidP="00AB7BF5">
                                    <w:pP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w:pPr>
                                    <w:r w:rsidRPr="008868AB"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Pin 7 TxD/RxD+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6C9BE8" id="Agrupar 28" o:spid="_x0000_s1042" style="position:absolute;left:0;text-align:left;margin-left:-2.75pt;margin-top:-3.95pt;width:118.1pt;height:89.6pt;z-index:251665408;mso-width-relative:margin;mso-height-relative:margin" coordsize="26624,19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">
                      <v:rect id="Retângulo 1518003754" o:spid="_x0000_s1043" style="position:absolute;left:17290;width:9317;height:4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" fillcolor="white [3201]" strokecolor="black [3200]" strokeweight="3pt">
                        <v:textbox>
                          <w:txbxContent>
                            <w:p w14:paraId="72652C97" w14:textId="77777777" w:rsidR="00AB7BF5" w:rsidRPr="008868AB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2"/>
                                  <w:szCs w:val="12"/>
                                </w:rPr>
                                <w:t>TxD/RxD-</w:t>
                              </w:r>
                            </w:p>
                          </w:txbxContent>
                        </v:textbox>
                      </v:rect>
                      <v:rect id="Retângulo 157630967" o:spid="_x0000_s1044" style="position:absolute;left:17307;top:14845;width:9317;height:4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" fillcolor="white [3201]" strokecolor="black [3200]" strokeweight="3pt">
                        <v:textbox>
                          <w:txbxContent>
                            <w:p w14:paraId="15906B32" w14:textId="77777777" w:rsidR="00AB7BF5" w:rsidRPr="008868AB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0"/>
                                  <w:szCs w:val="10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0"/>
                                  <w:szCs w:val="10"/>
                                </w:rPr>
                                <w:t>TxD/RxD+</w:t>
                              </w:r>
                            </w:p>
                          </w:txbxContent>
                        </v:textbox>
                      </v:rect>
                      <v:rect id="Retângulo 103924761" o:spid="_x0000_s1045" style="position:absolute;left:17290;top:7159;width:9317;height:4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" fillcolor="white [3201]" strokecolor="black [3200]" strokeweight="3pt">
                        <v:textbox>
                          <w:txbxContent>
                            <w:p w14:paraId="56297276" w14:textId="77777777" w:rsidR="00AB7BF5" w:rsidRPr="008868AB" w:rsidRDefault="00AB7BF5" w:rsidP="00AB7BF5">
                              <w:pPr>
                                <w:jc w:val="center"/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dark1"/>
                                  <w:kern w:val="24"/>
                                  <w:sz w:val="12"/>
                                  <w:szCs w:val="12"/>
                                </w:rPr>
                                <w:t>GND</w:t>
                              </w:r>
                            </w:p>
                          </w:txbxContent>
                        </v:textbox>
                      </v:rect>
                      <v:shape id="CaixaDeTexto 9" o:spid="_x0000_s1046" type="#_x0000_t202" style="position:absolute;left:1662;top:7685;width:14061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" filled="f" stroked="f">
                        <v:textbox>
                          <w:txbxContent>
                            <w:p w14:paraId="4BAAF559" w14:textId="77777777" w:rsidR="00AB7BF5" w:rsidRPr="008868AB" w:rsidRDefault="00AB7BF5" w:rsidP="00AB7BF5">
                              <w:pP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Pin 5 GND</w:t>
                              </w:r>
                            </w:p>
                          </w:txbxContent>
                        </v:textbox>
                      </v:shape>
                      <v:shape id="CaixaDeTexto 10" o:spid="_x0000_s1047" type="#_x0000_t202" style="position:absolute;top:525;width:14798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" filled="f" stroked="f">
                        <v:textbox>
                          <w:txbxContent>
                            <w:p w14:paraId="41791AAA" w14:textId="77777777" w:rsidR="00AB7BF5" w:rsidRPr="008868AB" w:rsidRDefault="00AB7BF5" w:rsidP="00AB7BF5">
                              <w:pP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Pin 3 TxD/RxD-</w:t>
                              </w:r>
                            </w:p>
                          </w:txbxContent>
                        </v:textbox>
                      </v:shape>
                      <v:shape id="CaixaDeTexto 11" o:spid="_x0000_s1048" type="#_x0000_t202" style="position:absolute;top:15371;width:16407;height:369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" filled="f" stroked="f">
                        <v:textbox>
                          <w:txbxContent>
                            <w:p w14:paraId="6080BB0B" w14:textId="77777777" w:rsidR="00AB7BF5" w:rsidRPr="008868AB" w:rsidRDefault="00AB7BF5" w:rsidP="00AB7BF5">
                              <w:pP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8868AB"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Pin 7 TxD/RxD+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</w:tr>
    </w:tbl>
    <w:p w14:paraId="32F563A0" w14:textId="5D66E45E" w:rsidR="00AB7BF5" w:rsidRPr="0044050F" w:rsidRDefault="00AB7BF5" w:rsidP="00AB7BF5">
      <w:pPr>
        <w:pStyle w:val="Legenda"/>
        <w:jc w:val="center"/>
        <w:rPr>
          <w:rFonts w:ascii="Arial" w:hAnsi="Arial" w:cs="Arial"/>
          <w:color w:val="auto"/>
          <w:sz w:val="22"/>
          <w:szCs w:val="22"/>
        </w:rPr>
      </w:pPr>
      <w:bookmarkStart w:id="99" w:name="_Toc133482741"/>
      <w:bookmarkStart w:id="100" w:name="_Toc147506767"/>
      <w:r w:rsidRPr="0044050F">
        <w:rPr>
          <w:rFonts w:ascii="Arial" w:hAnsi="Arial" w:cs="Arial"/>
          <w:color w:val="auto"/>
          <w:sz w:val="22"/>
          <w:szCs w:val="22"/>
        </w:rPr>
        <w:t xml:space="preserve">Figura 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begin"/>
      </w:r>
      <w:r w:rsidRPr="0044050F">
        <w:rPr>
          <w:rFonts w:ascii="Arial" w:hAnsi="Arial" w:cs="Arial"/>
          <w:color w:val="auto"/>
          <w:sz w:val="22"/>
          <w:szCs w:val="22"/>
        </w:rPr>
        <w:instrText xml:space="preserve"> SEQ Figura \* ARABIC </w:instrText>
      </w:r>
      <w:r w:rsidRPr="0044050F">
        <w:rPr>
          <w:rFonts w:ascii="Arial" w:hAnsi="Arial" w:cs="Arial"/>
          <w:color w:val="auto"/>
          <w:sz w:val="22"/>
          <w:szCs w:val="22"/>
        </w:rPr>
        <w:fldChar w:fldCharType="separate"/>
      </w:r>
      <w:r w:rsidR="00F50B63">
        <w:rPr>
          <w:rFonts w:ascii="Arial" w:hAnsi="Arial" w:cs="Arial"/>
          <w:noProof/>
          <w:color w:val="auto"/>
          <w:sz w:val="22"/>
          <w:szCs w:val="22"/>
        </w:rPr>
        <w:t>9</w:t>
      </w:r>
      <w:r w:rsidRPr="0044050F">
        <w:rPr>
          <w:rFonts w:ascii="Arial" w:hAnsi="Arial" w:cs="Arial"/>
          <w:color w:val="auto"/>
          <w:sz w:val="22"/>
          <w:szCs w:val="22"/>
        </w:rPr>
        <w:fldChar w:fldCharType="end"/>
      </w:r>
      <w:r w:rsidRPr="0044050F">
        <w:rPr>
          <w:rFonts w:ascii="Arial" w:hAnsi="Arial" w:cs="Arial"/>
          <w:color w:val="auto"/>
          <w:sz w:val="22"/>
          <w:szCs w:val="22"/>
        </w:rPr>
        <w:t xml:space="preserve"> Interface serial RS485 DB9-Terminal.</w:t>
      </w:r>
      <w:bookmarkEnd w:id="99"/>
      <w:bookmarkEnd w:id="100"/>
    </w:p>
    <w:p w14:paraId="0AFBAF8B" w14:textId="77777777" w:rsidR="00AB7BF5" w:rsidRDefault="00AB7BF5" w:rsidP="00AB7BF5">
      <w:pPr>
        <w:suppressAutoHyphens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48A26BC" w14:textId="77777777" w:rsidR="00AB7BF5" w:rsidRPr="007032B7" w:rsidRDefault="00AB7BF5" w:rsidP="00AB7BF5">
      <w:pPr>
        <w:pStyle w:val="texto"/>
        <w:ind w:left="0"/>
        <w:rPr>
          <w:rFonts w:cs="Arial"/>
          <w:szCs w:val="22"/>
        </w:rPr>
      </w:pPr>
    </w:p>
    <w:p w14:paraId="447D9598" w14:textId="4C8318BF" w:rsidR="00332BA8" w:rsidRPr="001B4532" w:rsidRDefault="00F90087" w:rsidP="00332BA8">
      <w:pPr>
        <w:pStyle w:val="Ttulo1"/>
      </w:pPr>
      <w:bookmarkStart w:id="101" w:name="_Toc171412741"/>
      <w:bookmarkEnd w:id="34"/>
      <w:r w:rsidRPr="001B4532">
        <w:t xml:space="preserve">TIPO DE </w:t>
      </w:r>
      <w:r w:rsidR="00332BA8" w:rsidRPr="001B4532">
        <w:t>INTEGRAÇÃO POR SISTEMA</w:t>
      </w:r>
      <w:bookmarkEnd w:id="101"/>
    </w:p>
    <w:p w14:paraId="20E0BA31" w14:textId="7CFC42C8" w:rsidR="00332BA8" w:rsidRPr="001B4532" w:rsidRDefault="00332BA8" w:rsidP="00332BA8">
      <w:pPr>
        <w:pStyle w:val="Estilo2"/>
        <w:ind w:left="284" w:right="283"/>
        <w:rPr>
          <w:rFonts w:cs="Arial"/>
          <w:sz w:val="22"/>
          <w:szCs w:val="22"/>
        </w:rPr>
      </w:pPr>
      <w:r w:rsidRPr="001B4532">
        <w:rPr>
          <w:rFonts w:cs="Arial"/>
          <w:sz w:val="22"/>
          <w:szCs w:val="22"/>
        </w:rPr>
        <w:t xml:space="preserve">Nos subtópicos a seguir é referente ao </w:t>
      </w:r>
      <w:r w:rsidR="00F90087" w:rsidRPr="001B4532">
        <w:rPr>
          <w:rFonts w:cs="Arial"/>
          <w:sz w:val="22"/>
          <w:szCs w:val="22"/>
        </w:rPr>
        <w:t>tipo</w:t>
      </w:r>
      <w:r w:rsidRPr="001B4532">
        <w:rPr>
          <w:rFonts w:cs="Arial"/>
          <w:sz w:val="22"/>
          <w:szCs w:val="22"/>
        </w:rPr>
        <w:t xml:space="preserve"> de integração individual para cada </w:t>
      </w:r>
      <w:r w:rsidR="00F90087" w:rsidRPr="001B4532">
        <w:rPr>
          <w:rFonts w:cs="Arial"/>
          <w:sz w:val="22"/>
          <w:szCs w:val="22"/>
        </w:rPr>
        <w:t>subsistema</w:t>
      </w:r>
      <w:r w:rsidRPr="001B4532">
        <w:rPr>
          <w:rFonts w:cs="Arial"/>
          <w:sz w:val="22"/>
          <w:szCs w:val="22"/>
        </w:rPr>
        <w:t xml:space="preserve"> do SCL Sistema de Controle Local</w:t>
      </w:r>
      <w:r w:rsidR="00F90087" w:rsidRPr="001B4532">
        <w:rPr>
          <w:rFonts w:cs="Arial"/>
          <w:sz w:val="22"/>
          <w:szCs w:val="22"/>
        </w:rPr>
        <w:t>.</w:t>
      </w:r>
    </w:p>
    <w:p w14:paraId="23E2A5E6" w14:textId="77777777" w:rsidR="00025405" w:rsidRPr="00025405" w:rsidRDefault="00025405" w:rsidP="00025405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bookmarkStart w:id="102" w:name="_Toc168476427"/>
      <w:bookmarkStart w:id="103" w:name="_Toc161232602"/>
      <w:bookmarkStart w:id="104" w:name="_Toc168476430"/>
      <w:bookmarkStart w:id="105" w:name="_Toc168476431"/>
      <w:bookmarkStart w:id="106" w:name="_Toc168476432"/>
      <w:bookmarkStart w:id="107" w:name="_Toc168476437"/>
      <w:bookmarkStart w:id="108" w:name="_Toc153443000"/>
      <w:bookmarkStart w:id="109" w:name="_Toc132352814"/>
      <w:bookmarkStart w:id="110" w:name="_Toc161232637"/>
      <w:bookmarkStart w:id="111" w:name="_Toc168476439"/>
      <w:bookmarkStart w:id="112" w:name="_Toc153443039"/>
      <w:bookmarkStart w:id="113" w:name="_Toc158884185"/>
      <w:bookmarkStart w:id="114" w:name="_Toc153443041"/>
      <w:bookmarkStart w:id="115" w:name="_Ref154083822"/>
      <w:bookmarkStart w:id="116" w:name="_Toc158884187"/>
      <w:bookmarkStart w:id="117" w:name="_Toc152073792"/>
      <w:bookmarkStart w:id="118" w:name="_Toc133482731"/>
      <w:bookmarkStart w:id="119" w:name="_Toc171412742"/>
      <w:bookmarkStart w:id="120" w:name="_Hlk133489133"/>
      <w:r w:rsidRPr="00025405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Sistema de Alimentação e Controle de Bombas (SACB) e Quadro de Distribuição de Bombas de Incêndio (QDBI)</w:t>
      </w:r>
    </w:p>
    <w:p w14:paraId="49033A87" w14:textId="77777777" w:rsidR="00025405" w:rsidRPr="00025405" w:rsidRDefault="00025405" w:rsidP="00025405">
      <w:pPr>
        <w:keepLines/>
        <w:widowControl w:val="0"/>
        <w:tabs>
          <w:tab w:val="left" w:pos="567"/>
        </w:tabs>
        <w:ind w:left="964"/>
        <w:jc w:val="both"/>
        <w:rPr>
          <w:rFonts w:ascii="Arial" w:hAnsi="Arial"/>
          <w:sz w:val="22"/>
        </w:rPr>
      </w:pPr>
    </w:p>
    <w:p w14:paraId="1BE91BF2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Os subsistemas do SACB e QDBI, terão o seguinte equipamento com interface para o SCADA;</w:t>
      </w:r>
    </w:p>
    <w:p w14:paraId="58E1D0A7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6A0E8A48" w14:textId="77777777" w:rsidR="00025405" w:rsidRPr="00025405" w:rsidRDefault="00025405" w:rsidP="00025405">
      <w:pPr>
        <w:widowControl w:val="0"/>
        <w:numPr>
          <w:ilvl w:val="0"/>
          <w:numId w:val="9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b/>
          <w:bCs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CLP: MOELLER PS4-201-MM1;</w:t>
      </w:r>
    </w:p>
    <w:p w14:paraId="4ADBD069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1004" w:right="283"/>
        <w:jc w:val="both"/>
        <w:rPr>
          <w:rFonts w:ascii="Arial" w:hAnsi="Arial" w:cs="Arial"/>
          <w:b/>
          <w:bCs/>
          <w:sz w:val="22"/>
          <w:szCs w:val="22"/>
        </w:rPr>
      </w:pPr>
    </w:p>
    <w:p w14:paraId="6DD72754" w14:textId="77777777" w:rsidR="00025405" w:rsidRPr="00025405" w:rsidRDefault="00025405" w:rsidP="00025405">
      <w:pPr>
        <w:widowControl w:val="0"/>
        <w:tabs>
          <w:tab w:val="left" w:pos="567"/>
        </w:tabs>
        <w:spacing w:before="60" w:after="240"/>
        <w:ind w:left="284" w:right="283"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 xml:space="preserve">O equipamento citado possui uma remota do modelo EM4-201-MM1 e estava interligado a um conversor de meio físico ZB4-501-UM3, que possui uma porta RS232 serial disponível. O CLP terá a interface com o SCADA através da porta serial RS-232, conforme foto abaixo, e a interligação será conforme tópico </w:t>
      </w:r>
      <w:r w:rsidRPr="00025405">
        <w:rPr>
          <w:rFonts w:ascii="Arial" w:hAnsi="Arial" w:cs="Arial"/>
          <w:b/>
          <w:bCs/>
          <w:sz w:val="22"/>
          <w:szCs w:val="22"/>
        </w:rPr>
        <w:t xml:space="preserve">“Interface Serial RS 232 Terminal”, </w:t>
      </w:r>
      <w:r w:rsidRPr="00025405">
        <w:rPr>
          <w:rFonts w:ascii="Arial" w:hAnsi="Arial" w:cs="Arial"/>
          <w:sz w:val="22"/>
          <w:szCs w:val="22"/>
        </w:rPr>
        <w:t>via protocolo Suconet-K.</w:t>
      </w:r>
    </w:p>
    <w:p w14:paraId="720CC3E3" w14:textId="77777777" w:rsidR="00025405" w:rsidRPr="00025405" w:rsidRDefault="00025405" w:rsidP="00025405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025405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1EFC00D" wp14:editId="25A7831F">
                <wp:simplePos x="0" y="0"/>
                <wp:positionH relativeFrom="column">
                  <wp:posOffset>5210788</wp:posOffset>
                </wp:positionH>
                <wp:positionV relativeFrom="paragraph">
                  <wp:posOffset>1235846</wp:posOffset>
                </wp:positionV>
                <wp:extent cx="360" cy="360"/>
                <wp:effectExtent l="38100" t="38100" r="57150" b="57150"/>
                <wp:wrapNone/>
                <wp:docPr id="1597420359" name="Tint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214B" id="Tinta 5" o:spid="_x0000_s1026" type="#_x0000_t75" style="position:absolute;margin-left:409.6pt;margin-top:96.6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">
                <v:imagedata r:id="rId58" o:title=""/>
              </v:shape>
            </w:pict>
          </mc:Fallback>
        </mc:AlternateContent>
      </w:r>
      <w:r w:rsidRPr="00025405">
        <w:rPr>
          <w:noProof/>
          <w:sz w:val="24"/>
          <w:szCs w:val="24"/>
        </w:rPr>
        <w:drawing>
          <wp:inline distT="0" distB="0" distL="0" distR="0" wp14:anchorId="265E1248" wp14:editId="01F01BB8">
            <wp:extent cx="4850765" cy="2654124"/>
            <wp:effectExtent l="0" t="0" r="6985" b="0"/>
            <wp:docPr id="2015772449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72449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3"/>
                    <a:stretch/>
                  </pic:blipFill>
                  <pic:spPr bwMode="auto">
                    <a:xfrm>
                      <a:off x="0" y="0"/>
                      <a:ext cx="4861803" cy="266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DDC3" w14:textId="77777777" w:rsidR="00025405" w:rsidRPr="00025405" w:rsidRDefault="00025405" w:rsidP="00025405">
      <w:pPr>
        <w:spacing w:after="200"/>
        <w:jc w:val="center"/>
        <w:rPr>
          <w:i/>
          <w:iCs/>
          <w:color w:val="0E2841"/>
          <w:sz w:val="18"/>
          <w:szCs w:val="18"/>
        </w:rPr>
      </w:pPr>
      <w:r w:rsidRPr="00025405">
        <w:rPr>
          <w:i/>
          <w:iCs/>
          <w:color w:val="0E2841"/>
          <w:sz w:val="18"/>
          <w:szCs w:val="18"/>
        </w:rPr>
        <w:t xml:space="preserve">Figura </w:t>
      </w:r>
      <w:r w:rsidRPr="00025405">
        <w:rPr>
          <w:i/>
          <w:iCs/>
          <w:color w:val="0E2841"/>
          <w:sz w:val="18"/>
          <w:szCs w:val="18"/>
        </w:rPr>
        <w:fldChar w:fldCharType="begin"/>
      </w:r>
      <w:r w:rsidRPr="00025405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025405">
        <w:rPr>
          <w:i/>
          <w:iCs/>
          <w:color w:val="0E2841"/>
          <w:sz w:val="18"/>
          <w:szCs w:val="18"/>
        </w:rPr>
        <w:fldChar w:fldCharType="separate"/>
      </w:r>
      <w:r w:rsidRPr="00025405">
        <w:rPr>
          <w:i/>
          <w:iCs/>
          <w:color w:val="0E2841"/>
          <w:sz w:val="18"/>
          <w:szCs w:val="18"/>
        </w:rPr>
        <w:t>16</w:t>
      </w:r>
      <w:r w:rsidRPr="00025405">
        <w:rPr>
          <w:i/>
          <w:iCs/>
          <w:color w:val="0E2841"/>
          <w:sz w:val="18"/>
          <w:szCs w:val="18"/>
        </w:rPr>
        <w:fldChar w:fldCharType="end"/>
      </w:r>
      <w:r w:rsidRPr="00025405">
        <w:rPr>
          <w:i/>
          <w:iCs/>
          <w:color w:val="0E2841"/>
          <w:sz w:val="18"/>
          <w:szCs w:val="18"/>
        </w:rPr>
        <w:t xml:space="preserve"> CLP do SACB e QDBI</w:t>
      </w:r>
    </w:p>
    <w:p w14:paraId="6B1F7D3F" w14:textId="77777777" w:rsidR="00025405" w:rsidRPr="00025405" w:rsidRDefault="00025405" w:rsidP="00025405">
      <w:pPr>
        <w:keepNext/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025405">
        <w:rPr>
          <w:noProof/>
          <w:sz w:val="24"/>
          <w:szCs w:val="24"/>
        </w:rPr>
        <w:drawing>
          <wp:inline distT="0" distB="0" distL="0" distR="0" wp14:anchorId="736400DC" wp14:editId="5E81FFC5">
            <wp:extent cx="4790440" cy="2701118"/>
            <wp:effectExtent l="0" t="0" r="0" b="4445"/>
            <wp:docPr id="136913365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9" r="529"/>
                    <a:stretch/>
                  </pic:blipFill>
                  <pic:spPr bwMode="auto">
                    <a:xfrm>
                      <a:off x="0" y="0"/>
                      <a:ext cx="4793532" cy="270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4BA05" w14:textId="77777777" w:rsidR="00025405" w:rsidRPr="00025405" w:rsidRDefault="00025405" w:rsidP="00025405">
      <w:pPr>
        <w:spacing w:after="200"/>
        <w:jc w:val="center"/>
        <w:rPr>
          <w:i/>
          <w:iCs/>
          <w:color w:val="0E2841"/>
          <w:sz w:val="18"/>
          <w:szCs w:val="18"/>
        </w:rPr>
      </w:pPr>
      <w:r w:rsidRPr="00025405">
        <w:rPr>
          <w:i/>
          <w:iCs/>
          <w:color w:val="0E2841"/>
          <w:sz w:val="18"/>
          <w:szCs w:val="18"/>
        </w:rPr>
        <w:t xml:space="preserve">Figura </w:t>
      </w:r>
      <w:r w:rsidRPr="00025405">
        <w:rPr>
          <w:i/>
          <w:iCs/>
          <w:color w:val="0E2841"/>
          <w:sz w:val="18"/>
          <w:szCs w:val="18"/>
        </w:rPr>
        <w:fldChar w:fldCharType="begin"/>
      </w:r>
      <w:r w:rsidRPr="00025405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025405">
        <w:rPr>
          <w:i/>
          <w:iCs/>
          <w:color w:val="0E2841"/>
          <w:sz w:val="18"/>
          <w:szCs w:val="18"/>
        </w:rPr>
        <w:fldChar w:fldCharType="separate"/>
      </w:r>
      <w:r w:rsidRPr="00025405">
        <w:rPr>
          <w:i/>
          <w:iCs/>
          <w:noProof/>
          <w:color w:val="0E2841"/>
          <w:sz w:val="18"/>
          <w:szCs w:val="18"/>
        </w:rPr>
        <w:t>17</w:t>
      </w:r>
      <w:r w:rsidRPr="00025405">
        <w:rPr>
          <w:i/>
          <w:iCs/>
          <w:color w:val="0E2841"/>
          <w:sz w:val="18"/>
          <w:szCs w:val="18"/>
        </w:rPr>
        <w:fldChar w:fldCharType="end"/>
      </w:r>
      <w:r w:rsidRPr="00025405">
        <w:rPr>
          <w:i/>
          <w:iCs/>
          <w:color w:val="0E2841"/>
          <w:sz w:val="18"/>
          <w:szCs w:val="18"/>
        </w:rPr>
        <w:t xml:space="preserve"> Remota EM4-201-MM1</w:t>
      </w:r>
    </w:p>
    <w:p w14:paraId="60312D74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O CLP irá monitorar os seguintes equipamentos:</w:t>
      </w:r>
    </w:p>
    <w:p w14:paraId="59A99A99" w14:textId="77777777" w:rsidR="00025405" w:rsidRPr="00025405" w:rsidRDefault="00025405" w:rsidP="00025405">
      <w:pPr>
        <w:numPr>
          <w:ilvl w:val="0"/>
          <w:numId w:val="26"/>
        </w:numPr>
        <w:suppressAutoHyphens w:val="0"/>
        <w:spacing w:before="240"/>
        <w:contextualSpacing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Bombas de incêndio;</w:t>
      </w:r>
    </w:p>
    <w:p w14:paraId="5A9CC928" w14:textId="77777777" w:rsidR="00025405" w:rsidRPr="00025405" w:rsidRDefault="00025405" w:rsidP="00025405">
      <w:pPr>
        <w:numPr>
          <w:ilvl w:val="0"/>
          <w:numId w:val="26"/>
        </w:numPr>
        <w:suppressAutoHyphens w:val="0"/>
        <w:spacing w:before="240"/>
        <w:contextualSpacing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Bombas de consumo;</w:t>
      </w:r>
    </w:p>
    <w:p w14:paraId="4BDDDABF" w14:textId="77777777" w:rsidR="00025405" w:rsidRPr="00025405" w:rsidRDefault="00025405" w:rsidP="00025405">
      <w:pPr>
        <w:numPr>
          <w:ilvl w:val="0"/>
          <w:numId w:val="26"/>
        </w:numPr>
        <w:suppressAutoHyphens w:val="0"/>
        <w:contextualSpacing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Bomba de drenagem;</w:t>
      </w:r>
    </w:p>
    <w:p w14:paraId="191DBBB6" w14:textId="77777777" w:rsidR="00025405" w:rsidRPr="00025405" w:rsidRDefault="00025405" w:rsidP="00025405">
      <w:pPr>
        <w:numPr>
          <w:ilvl w:val="0"/>
          <w:numId w:val="26"/>
        </w:numPr>
        <w:suppressAutoHyphens w:val="0"/>
        <w:contextualSpacing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Bombas de reuso.</w:t>
      </w:r>
    </w:p>
    <w:p w14:paraId="24B7054B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1C52CF5C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 xml:space="preserve">Segue abaixo as modificações necessária para instalação do Conversor RS232/RS485 – Ethernet para comunicação com </w:t>
      </w:r>
      <w:r w:rsidRPr="00025405">
        <w:rPr>
          <w:rFonts w:ascii="Arial" w:hAnsi="Arial" w:cs="Arial"/>
          <w:b/>
          <w:bCs/>
          <w:sz w:val="22"/>
          <w:szCs w:val="22"/>
        </w:rPr>
        <w:t>SCADA SCL</w:t>
      </w:r>
      <w:r w:rsidRPr="00025405">
        <w:rPr>
          <w:rFonts w:ascii="Arial" w:hAnsi="Arial" w:cs="Arial"/>
          <w:sz w:val="22"/>
          <w:szCs w:val="22"/>
        </w:rPr>
        <w:t>;</w:t>
      </w:r>
    </w:p>
    <w:p w14:paraId="2FE9D058" w14:textId="77777777" w:rsidR="00025405" w:rsidRPr="00025405" w:rsidRDefault="00025405" w:rsidP="0002540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37EA843B" w14:textId="77777777" w:rsidR="00025405" w:rsidRPr="00025405" w:rsidRDefault="00025405" w:rsidP="00025405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Instalação conversor RS232/RS485 - Ethernet;</w:t>
      </w:r>
    </w:p>
    <w:p w14:paraId="3ADF911E" w14:textId="77777777" w:rsidR="00025405" w:rsidRPr="00025405" w:rsidRDefault="00025405" w:rsidP="00025405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Fonte 24Vcc;</w:t>
      </w:r>
    </w:p>
    <w:p w14:paraId="2DCF02E4" w14:textId="77777777" w:rsidR="00025405" w:rsidRPr="00025405" w:rsidRDefault="00025405" w:rsidP="00025405">
      <w:pPr>
        <w:numPr>
          <w:ilvl w:val="0"/>
          <w:numId w:val="11"/>
        </w:numPr>
        <w:contextualSpacing/>
        <w:rPr>
          <w:rFonts w:ascii="Arial" w:hAnsi="Arial" w:cs="Arial"/>
          <w:b/>
          <w:bCs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O exemplo de interligação será conforme subtópico “</w:t>
      </w:r>
      <w:r w:rsidRPr="00025405">
        <w:rPr>
          <w:rFonts w:ascii="Arial" w:hAnsi="Arial" w:cs="Arial"/>
          <w:b/>
          <w:bCs/>
          <w:sz w:val="22"/>
          <w:szCs w:val="22"/>
        </w:rPr>
        <w:t>Interface Serial RS 485 - Terminal</w:t>
      </w:r>
      <w:r w:rsidRPr="00025405">
        <w:rPr>
          <w:rFonts w:ascii="Arial" w:hAnsi="Arial" w:cs="Arial"/>
          <w:sz w:val="22"/>
          <w:szCs w:val="22"/>
        </w:rPr>
        <w:t>”;</w:t>
      </w:r>
    </w:p>
    <w:p w14:paraId="79AEBA3E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3F2BDF6C" w14:textId="77777777" w:rsidR="00025405" w:rsidRPr="00025405" w:rsidRDefault="00025405" w:rsidP="00025405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 xml:space="preserve">Segue abaixo as modificações necessária para instalação do Conversor RS232/RS485 – Ethernet para comunicação com </w:t>
      </w:r>
      <w:r w:rsidRPr="00025405">
        <w:rPr>
          <w:rFonts w:ascii="Arial" w:hAnsi="Arial" w:cs="Arial"/>
          <w:b/>
          <w:bCs/>
          <w:sz w:val="22"/>
          <w:szCs w:val="22"/>
        </w:rPr>
        <w:t>SCADA CCO</w:t>
      </w:r>
      <w:r w:rsidRPr="00025405">
        <w:rPr>
          <w:rFonts w:ascii="Arial" w:hAnsi="Arial" w:cs="Arial"/>
          <w:sz w:val="22"/>
          <w:szCs w:val="22"/>
        </w:rPr>
        <w:t>;</w:t>
      </w:r>
    </w:p>
    <w:p w14:paraId="112718AA" w14:textId="77777777" w:rsidR="00025405" w:rsidRPr="00025405" w:rsidRDefault="00025405" w:rsidP="00025405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23E9F0D9" w14:textId="77777777" w:rsidR="00025405" w:rsidRPr="00025405" w:rsidRDefault="00025405" w:rsidP="00025405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Instalação de um modulo de expansão de comunicação no controlador – Modelo LE4-501-BS1</w:t>
      </w:r>
    </w:p>
    <w:p w14:paraId="60C98C6C" w14:textId="77777777" w:rsidR="00025405" w:rsidRPr="00025405" w:rsidRDefault="00025405" w:rsidP="00025405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Instalação conversor RS232/RS485 - Ethernet;</w:t>
      </w:r>
    </w:p>
    <w:p w14:paraId="2F1CF20A" w14:textId="77777777" w:rsidR="00025405" w:rsidRPr="00025405" w:rsidRDefault="00025405" w:rsidP="00025405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Fonte 24Vcc;</w:t>
      </w:r>
    </w:p>
    <w:p w14:paraId="047E2534" w14:textId="77777777" w:rsidR="00025405" w:rsidRPr="00025405" w:rsidRDefault="00025405" w:rsidP="00025405">
      <w:pPr>
        <w:numPr>
          <w:ilvl w:val="0"/>
          <w:numId w:val="11"/>
        </w:numPr>
        <w:contextualSpacing/>
        <w:rPr>
          <w:rFonts w:ascii="Arial" w:hAnsi="Arial" w:cs="Arial"/>
          <w:b/>
          <w:bCs/>
          <w:sz w:val="22"/>
          <w:szCs w:val="22"/>
        </w:rPr>
      </w:pPr>
      <w:r w:rsidRPr="00025405">
        <w:rPr>
          <w:rFonts w:ascii="Arial" w:hAnsi="Arial" w:cs="Arial"/>
          <w:sz w:val="22"/>
          <w:szCs w:val="22"/>
        </w:rPr>
        <w:t>O exemplo de interligação será conforme subtópico “</w:t>
      </w:r>
      <w:r w:rsidRPr="00025405">
        <w:rPr>
          <w:rFonts w:ascii="Arial" w:hAnsi="Arial" w:cs="Arial"/>
          <w:b/>
          <w:bCs/>
          <w:sz w:val="22"/>
          <w:szCs w:val="22"/>
        </w:rPr>
        <w:t>Interface Serial RS 232 DB9-Terminal</w:t>
      </w:r>
      <w:r w:rsidRPr="00025405">
        <w:rPr>
          <w:rFonts w:ascii="Arial" w:hAnsi="Arial" w:cs="Arial"/>
          <w:sz w:val="22"/>
          <w:szCs w:val="22"/>
        </w:rPr>
        <w:t>”;</w:t>
      </w:r>
    </w:p>
    <w:p w14:paraId="7665FEE0" w14:textId="77777777" w:rsidR="00025405" w:rsidRPr="00025405" w:rsidRDefault="00025405" w:rsidP="00025405">
      <w:pPr>
        <w:suppressAutoHyphens w:val="0"/>
      </w:pPr>
    </w:p>
    <w:p w14:paraId="1863FE37" w14:textId="77777777" w:rsidR="00345F97" w:rsidRPr="00345F97" w:rsidRDefault="00345F97" w:rsidP="00345F97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345F97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QGD - Quadro geral de distribuição</w:t>
      </w:r>
      <w:bookmarkEnd w:id="102"/>
      <w:r w:rsidRPr="00345F97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</w:t>
      </w:r>
    </w:p>
    <w:p w14:paraId="4F1C42C5" w14:textId="77777777" w:rsidR="00345F97" w:rsidRPr="00345F97" w:rsidRDefault="00345F97" w:rsidP="00345F97">
      <w:pPr>
        <w:widowControl w:val="0"/>
        <w:tabs>
          <w:tab w:val="left" w:pos="567"/>
        </w:tabs>
        <w:spacing w:before="60"/>
        <w:ind w:right="283"/>
        <w:jc w:val="both"/>
        <w:rPr>
          <w:rFonts w:ascii="Arial" w:hAnsi="Arial" w:cs="Arial"/>
          <w:sz w:val="22"/>
          <w:szCs w:val="22"/>
        </w:rPr>
      </w:pPr>
    </w:p>
    <w:p w14:paraId="0A3A61A7" w14:textId="77777777" w:rsidR="00345F97" w:rsidRPr="00345F97" w:rsidRDefault="00345F97" w:rsidP="00345F97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O subsistema do Quadro Geral de Distribuição, terá os seguintes equipamentos com interface para o SCADA;</w:t>
      </w:r>
    </w:p>
    <w:p w14:paraId="7CC0EE39" w14:textId="77777777" w:rsidR="00345F97" w:rsidRPr="00345F97" w:rsidRDefault="00345F97" w:rsidP="00345F97">
      <w:pPr>
        <w:widowControl w:val="0"/>
        <w:tabs>
          <w:tab w:val="left" w:pos="567"/>
        </w:tabs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10800782" w14:textId="77777777" w:rsidR="00345F97" w:rsidRPr="00345F97" w:rsidRDefault="00345F97" w:rsidP="00345F97">
      <w:pPr>
        <w:widowControl w:val="0"/>
        <w:numPr>
          <w:ilvl w:val="0"/>
          <w:numId w:val="9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MME – Multimedidor de energia: KRON MULT-K;</w:t>
      </w:r>
    </w:p>
    <w:p w14:paraId="1AACB103" w14:textId="77777777" w:rsidR="00345F97" w:rsidRPr="00345F97" w:rsidRDefault="00345F97" w:rsidP="00345F97">
      <w:pPr>
        <w:widowControl w:val="0"/>
        <w:numPr>
          <w:ilvl w:val="0"/>
          <w:numId w:val="9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b/>
          <w:bCs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 xml:space="preserve">CLP: </w:t>
      </w:r>
      <w:r w:rsidRPr="00345F97">
        <w:rPr>
          <w:rFonts w:ascii="Arial" w:hAnsi="Arial"/>
          <w:sz w:val="22"/>
          <w:szCs w:val="22"/>
        </w:rPr>
        <w:t>MOELLER PS4-201-MM1</w:t>
      </w:r>
      <w:r w:rsidRPr="00345F97">
        <w:rPr>
          <w:rFonts w:ascii="Arial" w:hAnsi="Arial" w:cs="Arial"/>
          <w:sz w:val="22"/>
          <w:szCs w:val="22"/>
        </w:rPr>
        <w:t>;</w:t>
      </w:r>
    </w:p>
    <w:p w14:paraId="6E0F8F10" w14:textId="77777777" w:rsidR="00345F97" w:rsidRPr="00345F97" w:rsidRDefault="00345F97" w:rsidP="00345F97">
      <w:pPr>
        <w:keepLines/>
        <w:widowControl w:val="0"/>
        <w:tabs>
          <w:tab w:val="left" w:pos="567"/>
        </w:tabs>
        <w:ind w:left="964"/>
        <w:jc w:val="both"/>
        <w:rPr>
          <w:rFonts w:ascii="Arial" w:hAnsi="Arial"/>
          <w:sz w:val="22"/>
        </w:rPr>
      </w:pPr>
    </w:p>
    <w:p w14:paraId="65F043E2" w14:textId="77777777" w:rsidR="00345F97" w:rsidRPr="00345F97" w:rsidRDefault="00345F97" w:rsidP="00345F97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 xml:space="preserve">O equipamento de monitoramento do subsistema do QGD é o CLP Moeller - PS4-201-MM1 e estava interligado a um conversor de meio físico ZB4-501-UM3, que possui uma porta RS232 serial disponível. O CLP terá a interface com o SCADA através da porta Serial RS-232, conforme foto abaixo, e a interligação será conforme tópico </w:t>
      </w:r>
      <w:r w:rsidRPr="00345F97">
        <w:rPr>
          <w:rFonts w:ascii="Arial" w:hAnsi="Arial" w:cs="Arial"/>
          <w:b/>
          <w:bCs/>
          <w:sz w:val="22"/>
          <w:szCs w:val="22"/>
        </w:rPr>
        <w:t xml:space="preserve">“Interface Serial RS 232 </w:t>
      </w:r>
      <w:bookmarkStart w:id="121" w:name="_Hlk154503959"/>
      <w:r w:rsidRPr="00345F97">
        <w:rPr>
          <w:rFonts w:ascii="Arial" w:hAnsi="Arial" w:cs="Arial"/>
          <w:b/>
          <w:bCs/>
          <w:sz w:val="22"/>
          <w:szCs w:val="22"/>
        </w:rPr>
        <w:t>DB9-Terminal</w:t>
      </w:r>
      <w:bookmarkEnd w:id="121"/>
      <w:r w:rsidRPr="00345F97">
        <w:rPr>
          <w:rFonts w:ascii="Arial" w:hAnsi="Arial" w:cs="Arial"/>
          <w:b/>
          <w:bCs/>
          <w:sz w:val="22"/>
          <w:szCs w:val="22"/>
        </w:rPr>
        <w:t xml:space="preserve">” </w:t>
      </w:r>
      <w:r w:rsidRPr="00345F97">
        <w:rPr>
          <w:rFonts w:ascii="Arial" w:hAnsi="Arial" w:cs="Arial"/>
          <w:sz w:val="22"/>
          <w:szCs w:val="22"/>
        </w:rPr>
        <w:t>via protocolo Suconet-K.</w:t>
      </w:r>
    </w:p>
    <w:p w14:paraId="4D6924AB" w14:textId="77777777" w:rsidR="00345F97" w:rsidRPr="00345F97" w:rsidRDefault="00345F97" w:rsidP="00345F97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345F9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95844E" wp14:editId="4A01A177">
                <wp:simplePos x="0" y="0"/>
                <wp:positionH relativeFrom="column">
                  <wp:posOffset>701040</wp:posOffset>
                </wp:positionH>
                <wp:positionV relativeFrom="paragraph">
                  <wp:posOffset>624840</wp:posOffset>
                </wp:positionV>
                <wp:extent cx="1047750" cy="1968500"/>
                <wp:effectExtent l="19050" t="19050" r="19050" b="12700"/>
                <wp:wrapNone/>
                <wp:docPr id="1633096512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968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72BFE" id="Retângulo 24" o:spid="_x0000_s1026" style="position:absolute;margin-left:55.2pt;margin-top:49.2pt;width:82.5pt;height:1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" filled="f" strokecolor="red" strokeweight="2.25pt"/>
            </w:pict>
          </mc:Fallback>
        </mc:AlternateContent>
      </w:r>
      <w:r w:rsidRPr="00345F97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B9C3942" wp14:editId="734D6972">
                <wp:simplePos x="0" y="0"/>
                <wp:positionH relativeFrom="column">
                  <wp:posOffset>5210788</wp:posOffset>
                </wp:positionH>
                <wp:positionV relativeFrom="paragraph">
                  <wp:posOffset>1235846</wp:posOffset>
                </wp:positionV>
                <wp:extent cx="360" cy="360"/>
                <wp:effectExtent l="38100" t="38100" r="57150" b="57150"/>
                <wp:wrapNone/>
                <wp:docPr id="1335754403" name="Tint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6B333" id="Tinta 5" o:spid="_x0000_s1026" type="#_x0000_t75" style="position:absolute;margin-left:409.6pt;margin-top:96.6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">
                <v:imagedata r:id="rId62" o:title=""/>
              </v:shape>
            </w:pict>
          </mc:Fallback>
        </mc:AlternateContent>
      </w:r>
      <w:r w:rsidRPr="00345F97">
        <w:rPr>
          <w:noProof/>
          <w:sz w:val="24"/>
          <w:szCs w:val="24"/>
        </w:rPr>
        <w:drawing>
          <wp:inline distT="0" distB="0" distL="0" distR="0" wp14:anchorId="7BD33DC3" wp14:editId="71F54BB6">
            <wp:extent cx="6086475" cy="3429000"/>
            <wp:effectExtent l="0" t="0" r="9525" b="0"/>
            <wp:docPr id="98192966" name="Imagem 23" descr="Imagem digital fictícia de person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966" name="Imagem 23" descr="Imagem digital fictícia de personagem de jogo de vídeo game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8" r="7287"/>
                    <a:stretch/>
                  </pic:blipFill>
                  <pic:spPr bwMode="auto">
                    <a:xfrm>
                      <a:off x="0" y="0"/>
                      <a:ext cx="6093410" cy="343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09FB8" w14:textId="77777777" w:rsidR="00345F97" w:rsidRPr="00345F97" w:rsidRDefault="00345F97" w:rsidP="00345F97">
      <w:pPr>
        <w:spacing w:after="200"/>
        <w:jc w:val="center"/>
        <w:rPr>
          <w:b/>
          <w:bCs/>
          <w:i/>
          <w:iCs/>
          <w:sz w:val="22"/>
          <w:szCs w:val="22"/>
        </w:rPr>
      </w:pPr>
      <w:bookmarkStart w:id="122" w:name="_Toc147940877"/>
      <w:r w:rsidRPr="00345F97">
        <w:rPr>
          <w:i/>
          <w:iCs/>
          <w:sz w:val="18"/>
          <w:szCs w:val="18"/>
        </w:rPr>
        <w:t xml:space="preserve">Figura </w:t>
      </w:r>
      <w:r w:rsidRPr="00345F97">
        <w:rPr>
          <w:i/>
          <w:iCs/>
          <w:sz w:val="18"/>
          <w:szCs w:val="18"/>
        </w:rPr>
        <w:fldChar w:fldCharType="begin"/>
      </w:r>
      <w:r w:rsidRPr="00345F97">
        <w:rPr>
          <w:i/>
          <w:iCs/>
          <w:sz w:val="18"/>
          <w:szCs w:val="18"/>
        </w:rPr>
        <w:instrText xml:space="preserve"> SEQ Figura \* ARABIC </w:instrText>
      </w:r>
      <w:r w:rsidRPr="00345F97">
        <w:rPr>
          <w:i/>
          <w:iCs/>
          <w:sz w:val="18"/>
          <w:szCs w:val="18"/>
        </w:rPr>
        <w:fldChar w:fldCharType="separate"/>
      </w:r>
      <w:r w:rsidRPr="00345F97">
        <w:rPr>
          <w:i/>
          <w:iCs/>
          <w:noProof/>
          <w:sz w:val="18"/>
          <w:szCs w:val="18"/>
        </w:rPr>
        <w:t>10</w:t>
      </w:r>
      <w:r w:rsidRPr="00345F97">
        <w:rPr>
          <w:i/>
          <w:iCs/>
          <w:sz w:val="18"/>
          <w:szCs w:val="18"/>
        </w:rPr>
        <w:fldChar w:fldCharType="end"/>
      </w:r>
      <w:r w:rsidRPr="00345F97">
        <w:rPr>
          <w:i/>
          <w:iCs/>
          <w:sz w:val="18"/>
          <w:szCs w:val="18"/>
        </w:rPr>
        <w:t xml:space="preserve"> Indicação porta serial RS232 - CLP MOELLER PS4-201-MM1 - QGD</w:t>
      </w:r>
      <w:bookmarkEnd w:id="122"/>
    </w:p>
    <w:p w14:paraId="73EC2963" w14:textId="77777777" w:rsidR="00345F97" w:rsidRPr="00345F97" w:rsidRDefault="00345F97" w:rsidP="00345F97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 xml:space="preserve">Segue abaixo as modificações necessária para instalação do Conversor RS232/RS485 – Ethernet para comunicação com </w:t>
      </w:r>
      <w:r w:rsidRPr="00345F97">
        <w:rPr>
          <w:rFonts w:ascii="Arial" w:hAnsi="Arial" w:cs="Arial"/>
          <w:b/>
          <w:bCs/>
          <w:sz w:val="22"/>
          <w:szCs w:val="22"/>
        </w:rPr>
        <w:t>SCADA SCL</w:t>
      </w:r>
      <w:r w:rsidRPr="00345F97">
        <w:rPr>
          <w:rFonts w:ascii="Arial" w:hAnsi="Arial" w:cs="Arial"/>
          <w:sz w:val="22"/>
          <w:szCs w:val="22"/>
        </w:rPr>
        <w:t>;</w:t>
      </w:r>
    </w:p>
    <w:p w14:paraId="45FCA91C" w14:textId="77777777" w:rsidR="00345F97" w:rsidRPr="00345F97" w:rsidRDefault="00345F97" w:rsidP="00345F97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08F0719D" w14:textId="77777777" w:rsidR="00345F97" w:rsidRPr="00345F97" w:rsidRDefault="00345F97" w:rsidP="00345F97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Instalação conversor RS232/RS485 - Ethernet;</w:t>
      </w:r>
    </w:p>
    <w:p w14:paraId="0B4350BB" w14:textId="77777777" w:rsidR="00345F97" w:rsidRPr="00345F97" w:rsidRDefault="00345F97" w:rsidP="00345F97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lastRenderedPageBreak/>
        <w:t>Fonte 24Vcc;</w:t>
      </w:r>
    </w:p>
    <w:p w14:paraId="307CCE5B" w14:textId="77777777" w:rsidR="00345F97" w:rsidRPr="00345F97" w:rsidRDefault="00345F97" w:rsidP="00345F97">
      <w:pPr>
        <w:numPr>
          <w:ilvl w:val="0"/>
          <w:numId w:val="11"/>
        </w:numPr>
        <w:contextualSpacing/>
        <w:rPr>
          <w:rFonts w:ascii="Arial" w:hAnsi="Arial" w:cs="Arial"/>
          <w:b/>
          <w:bCs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O exemplo de interligação será conforme subtópico “</w:t>
      </w:r>
      <w:r w:rsidRPr="00345F97">
        <w:rPr>
          <w:rFonts w:ascii="Arial" w:hAnsi="Arial" w:cs="Arial"/>
          <w:b/>
          <w:bCs/>
          <w:sz w:val="22"/>
          <w:szCs w:val="22"/>
        </w:rPr>
        <w:t>Interface Serial RS 232 DB9-Terminal</w:t>
      </w:r>
      <w:r w:rsidRPr="00345F97">
        <w:rPr>
          <w:rFonts w:ascii="Arial" w:hAnsi="Arial" w:cs="Arial"/>
          <w:sz w:val="22"/>
          <w:szCs w:val="22"/>
        </w:rPr>
        <w:t>”;</w:t>
      </w:r>
    </w:p>
    <w:p w14:paraId="3F054A48" w14:textId="77777777" w:rsidR="00345F97" w:rsidRPr="00345F97" w:rsidRDefault="00345F97" w:rsidP="00345F97">
      <w:pPr>
        <w:suppressAutoHyphens w:val="0"/>
      </w:pPr>
    </w:p>
    <w:p w14:paraId="48FF8219" w14:textId="77777777" w:rsidR="00345F97" w:rsidRPr="00345F97" w:rsidRDefault="00345F97" w:rsidP="00345F97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 xml:space="preserve">Segue abaixo as modificações necessária para instalação do Conversor RS232/RS485 – Ethernet para comunicação com </w:t>
      </w:r>
      <w:r w:rsidRPr="00345F97">
        <w:rPr>
          <w:rFonts w:ascii="Arial" w:hAnsi="Arial" w:cs="Arial"/>
          <w:b/>
          <w:bCs/>
          <w:sz w:val="22"/>
          <w:szCs w:val="22"/>
        </w:rPr>
        <w:t>SCADA CCO</w:t>
      </w:r>
      <w:r w:rsidRPr="00345F97">
        <w:rPr>
          <w:rFonts w:ascii="Arial" w:hAnsi="Arial" w:cs="Arial"/>
          <w:sz w:val="22"/>
          <w:szCs w:val="22"/>
        </w:rPr>
        <w:t>;</w:t>
      </w:r>
    </w:p>
    <w:p w14:paraId="0D2EE009" w14:textId="77777777" w:rsidR="00345F97" w:rsidRPr="00345F97" w:rsidRDefault="00345F97" w:rsidP="00345F97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5A5582C6" w14:textId="77777777" w:rsidR="00345F97" w:rsidRPr="00345F97" w:rsidRDefault="00345F97" w:rsidP="00345F97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Instalação de um modulo de expansão de comunicação no controlador – Modelo LE4-501-BS1</w:t>
      </w:r>
    </w:p>
    <w:p w14:paraId="1D86C70A" w14:textId="77777777" w:rsidR="00345F97" w:rsidRPr="00345F97" w:rsidRDefault="00345F97" w:rsidP="00345F97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Instalação conversor RS232/RS485 - Ethernet;</w:t>
      </w:r>
    </w:p>
    <w:p w14:paraId="568E8DB1" w14:textId="77777777" w:rsidR="00345F97" w:rsidRPr="00345F97" w:rsidRDefault="00345F97" w:rsidP="00345F97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Fonte 24Vcc;</w:t>
      </w:r>
    </w:p>
    <w:p w14:paraId="35DEAEF2" w14:textId="77777777" w:rsidR="00345F97" w:rsidRPr="00345F97" w:rsidRDefault="00345F97" w:rsidP="00345F97">
      <w:pPr>
        <w:numPr>
          <w:ilvl w:val="0"/>
          <w:numId w:val="11"/>
        </w:numPr>
        <w:spacing w:after="240"/>
        <w:contextualSpacing/>
        <w:rPr>
          <w:rFonts w:ascii="Arial" w:hAnsi="Arial" w:cs="Arial"/>
          <w:b/>
          <w:bCs/>
          <w:sz w:val="22"/>
          <w:szCs w:val="22"/>
        </w:rPr>
      </w:pPr>
      <w:r w:rsidRPr="00345F97">
        <w:rPr>
          <w:rFonts w:ascii="Arial" w:hAnsi="Arial" w:cs="Arial"/>
          <w:sz w:val="22"/>
          <w:szCs w:val="22"/>
        </w:rPr>
        <w:t>O exemplo de interligação será conforme subtópico “</w:t>
      </w:r>
      <w:r w:rsidRPr="00345F97">
        <w:rPr>
          <w:rFonts w:ascii="Arial" w:hAnsi="Arial" w:cs="Arial"/>
          <w:b/>
          <w:bCs/>
          <w:sz w:val="22"/>
          <w:szCs w:val="22"/>
        </w:rPr>
        <w:t>Interface Serial RS 232 DB9-Terminal</w:t>
      </w:r>
      <w:r w:rsidRPr="00345F97">
        <w:rPr>
          <w:rFonts w:ascii="Arial" w:hAnsi="Arial" w:cs="Arial"/>
          <w:sz w:val="22"/>
          <w:szCs w:val="22"/>
        </w:rPr>
        <w:t>”.</w:t>
      </w:r>
    </w:p>
    <w:p w14:paraId="3AEA461E" w14:textId="77777777" w:rsidR="00345F97" w:rsidRPr="00345F97" w:rsidRDefault="00345F97" w:rsidP="00345F97">
      <w:pPr>
        <w:widowControl w:val="0"/>
        <w:tabs>
          <w:tab w:val="left" w:pos="7365"/>
        </w:tabs>
        <w:spacing w:before="60"/>
        <w:ind w:right="283"/>
        <w:jc w:val="both"/>
        <w:rPr>
          <w:rFonts w:ascii="Arial" w:hAnsi="Arial" w:cs="Arial"/>
          <w:b/>
          <w:color w:val="000000"/>
          <w:sz w:val="24"/>
          <w:szCs w:val="24"/>
        </w:rPr>
      </w:pPr>
      <w:r w:rsidRPr="00345F97">
        <w:rPr>
          <w:rFonts w:ascii="Arial" w:hAnsi="Arial" w:cs="Arial"/>
          <w:b/>
          <w:color w:val="000000"/>
          <w:sz w:val="24"/>
          <w:szCs w:val="24"/>
        </w:rPr>
        <w:tab/>
      </w:r>
    </w:p>
    <w:p w14:paraId="4890BC52" w14:textId="77777777" w:rsidR="00345F97" w:rsidRPr="00345F97" w:rsidRDefault="00345F97" w:rsidP="00345F97">
      <w:r w:rsidRPr="00345F97">
        <w:t xml:space="preserve">             </w:t>
      </w:r>
    </w:p>
    <w:p w14:paraId="048DD167" w14:textId="77777777" w:rsidR="00BF6CF8" w:rsidRPr="00BF6CF8" w:rsidRDefault="00BF6CF8" w:rsidP="00BF6CF8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</w:rPr>
      </w:pPr>
      <w:r w:rsidRPr="00BF6CF8">
        <w:rPr>
          <w:rFonts w:ascii="Arial" w:eastAsia="Yu Gothic Light" w:hAnsi="Arial" w:cs="Arial"/>
          <w:b/>
          <w:color w:val="000000"/>
          <w:sz w:val="24"/>
          <w:szCs w:val="24"/>
        </w:rPr>
        <w:t xml:space="preserve">Chave Estática </w:t>
      </w:r>
      <w:bookmarkEnd w:id="103"/>
      <w:r w:rsidRPr="00BF6CF8">
        <w:rPr>
          <w:rFonts w:ascii="Arial" w:eastAsia="Yu Gothic Light" w:hAnsi="Arial" w:cs="Arial"/>
          <w:b/>
          <w:color w:val="000000"/>
          <w:sz w:val="24"/>
          <w:szCs w:val="24"/>
        </w:rPr>
        <w:t>01 – TSE 15.0-LI25M</w:t>
      </w:r>
    </w:p>
    <w:p w14:paraId="4FA71BA8" w14:textId="77777777" w:rsidR="00BF6CF8" w:rsidRPr="00BF6CF8" w:rsidRDefault="00BF6CF8" w:rsidP="00BF6CF8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58DCE18F" w14:textId="77777777" w:rsidR="00BF6CF8" w:rsidRPr="00BF6CF8" w:rsidRDefault="00BF6CF8" w:rsidP="00BF6CF8">
      <w:pPr>
        <w:widowControl w:val="0"/>
        <w:tabs>
          <w:tab w:val="left" w:pos="360"/>
        </w:tabs>
        <w:ind w:left="360" w:right="283"/>
        <w:jc w:val="both"/>
        <w:rPr>
          <w:rFonts w:ascii="Arial" w:hAnsi="Arial" w:cs="Arial"/>
          <w:sz w:val="22"/>
          <w:szCs w:val="22"/>
        </w:rPr>
      </w:pPr>
      <w:r w:rsidRPr="00BF6CF8">
        <w:rPr>
          <w:rFonts w:ascii="Arial" w:hAnsi="Arial" w:cs="Arial"/>
          <w:sz w:val="22"/>
          <w:szCs w:val="22"/>
        </w:rPr>
        <w:t>O subsistema da Chave Estática terá o seguinte equipamento com interface para o SCADA:</w:t>
      </w:r>
    </w:p>
    <w:p w14:paraId="2CC60983" w14:textId="77777777" w:rsidR="00BF6CF8" w:rsidRPr="00BF6CF8" w:rsidRDefault="00BF6CF8" w:rsidP="00BF6CF8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4467A2E8" w14:textId="77777777" w:rsidR="00BF6CF8" w:rsidRPr="00BF6CF8" w:rsidRDefault="00BF6CF8" w:rsidP="00BF6CF8">
      <w:pPr>
        <w:widowControl w:val="0"/>
        <w:numPr>
          <w:ilvl w:val="0"/>
          <w:numId w:val="7"/>
        </w:numPr>
        <w:tabs>
          <w:tab w:val="left" w:pos="426"/>
        </w:tabs>
        <w:spacing w:before="60" w:after="240"/>
        <w:ind w:right="283"/>
        <w:jc w:val="both"/>
        <w:rPr>
          <w:rFonts w:ascii="Arial" w:hAnsi="Arial" w:cs="Arial"/>
          <w:sz w:val="22"/>
          <w:szCs w:val="22"/>
        </w:rPr>
      </w:pPr>
      <w:r w:rsidRPr="00BF6CF8">
        <w:rPr>
          <w:rFonts w:ascii="Arial" w:hAnsi="Arial" w:cs="Arial"/>
          <w:sz w:val="22"/>
          <w:szCs w:val="22"/>
        </w:rPr>
        <w:t>Chave Estática FSE, modelo: TSE 15.0-LI25M;</w:t>
      </w:r>
    </w:p>
    <w:p w14:paraId="56E18096" w14:textId="77777777" w:rsidR="00BF6CF8" w:rsidRPr="00BF6CF8" w:rsidRDefault="00BF6CF8" w:rsidP="00BF6CF8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BF6CF8">
        <w:rPr>
          <w:rFonts w:ascii="Arial" w:hAnsi="Arial" w:cs="Arial"/>
          <w:sz w:val="22"/>
          <w:szCs w:val="22"/>
        </w:rPr>
        <w:t>O equipamento terá interface com o SCADA através da Remota I/O de Adequação, via protocolo de comunicação Modbus TCP e a interligação será conforme descrito no tópico “</w:t>
      </w:r>
      <w:r w:rsidRPr="00BF6CF8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BF6CF8">
        <w:rPr>
          <w:rFonts w:ascii="Arial" w:hAnsi="Arial" w:cs="Arial"/>
          <w:sz w:val="22"/>
          <w:szCs w:val="22"/>
        </w:rPr>
        <w:t>”.</w:t>
      </w:r>
    </w:p>
    <w:p w14:paraId="240EE052" w14:textId="77777777" w:rsidR="00BF6CF8" w:rsidRPr="00BF6CF8" w:rsidRDefault="00BF6CF8" w:rsidP="00BF6CF8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BF6CF8">
        <w:rPr>
          <w:rFonts w:ascii="ArialMT" w:hAnsi="ArialMT"/>
          <w:color w:val="000000"/>
          <w:sz w:val="22"/>
          <w:szCs w:val="22"/>
        </w:rPr>
        <w:t>Segue abaixo print do diagrama da Chave Estática, destacando os sinais a serem monitorados:</w:t>
      </w:r>
    </w:p>
    <w:p w14:paraId="69C07DDB" w14:textId="77777777" w:rsidR="00BF6CF8" w:rsidRPr="00BF6CF8" w:rsidRDefault="00BF6CF8" w:rsidP="00BF6CF8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18A9331F" w14:textId="77777777" w:rsidR="00BF6CF8" w:rsidRPr="00BF6CF8" w:rsidRDefault="00BF6CF8" w:rsidP="00BF6CF8">
      <w:pPr>
        <w:keepNext/>
        <w:keepLines/>
        <w:widowControl w:val="0"/>
        <w:tabs>
          <w:tab w:val="left" w:pos="567"/>
        </w:tabs>
        <w:spacing w:before="60"/>
        <w:jc w:val="center"/>
        <w:rPr>
          <w:rFonts w:ascii="Arial" w:hAnsi="Arial"/>
          <w:sz w:val="22"/>
        </w:rPr>
      </w:pPr>
      <w:r w:rsidRPr="00BF6CF8">
        <w:rPr>
          <w:rFonts w:ascii="Arial" w:eastAsia="Yu Gothic Light" w:hAnsi="Arial"/>
          <w:noProof/>
          <w:sz w:val="22"/>
        </w:rPr>
        <w:drawing>
          <wp:inline distT="0" distB="0" distL="0" distR="0" wp14:anchorId="49B4C4BA" wp14:editId="36EBED43">
            <wp:extent cx="5759533" cy="2649629"/>
            <wp:effectExtent l="0" t="0" r="0" b="0"/>
            <wp:docPr id="1106237545" name="Imagem 1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37545" name="Imagem 1" descr="Texto, Tab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2853" cy="26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9B4" w14:textId="77777777" w:rsidR="00BF6CF8" w:rsidRPr="00BF6CF8" w:rsidRDefault="00BF6CF8" w:rsidP="00BF6CF8">
      <w:pPr>
        <w:spacing w:after="200"/>
        <w:jc w:val="center"/>
        <w:rPr>
          <w:rFonts w:eastAsia="Yu Gothic Light"/>
          <w:i/>
          <w:iCs/>
          <w:color w:val="0E2841"/>
          <w:sz w:val="18"/>
          <w:szCs w:val="18"/>
        </w:rPr>
      </w:pPr>
      <w:r w:rsidRPr="00BF6CF8">
        <w:rPr>
          <w:i/>
          <w:iCs/>
          <w:color w:val="0E2841"/>
          <w:sz w:val="18"/>
          <w:szCs w:val="18"/>
        </w:rPr>
        <w:t xml:space="preserve">Figura </w:t>
      </w:r>
      <w:r w:rsidRPr="00BF6CF8">
        <w:rPr>
          <w:i/>
          <w:iCs/>
          <w:color w:val="0E2841"/>
          <w:sz w:val="18"/>
          <w:szCs w:val="18"/>
        </w:rPr>
        <w:fldChar w:fldCharType="begin"/>
      </w:r>
      <w:r w:rsidRPr="00BF6CF8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BF6CF8">
        <w:rPr>
          <w:i/>
          <w:iCs/>
          <w:color w:val="0E2841"/>
          <w:sz w:val="18"/>
          <w:szCs w:val="18"/>
        </w:rPr>
        <w:fldChar w:fldCharType="separate"/>
      </w:r>
      <w:r w:rsidRPr="00BF6CF8">
        <w:rPr>
          <w:i/>
          <w:iCs/>
          <w:noProof/>
          <w:color w:val="0E2841"/>
          <w:sz w:val="18"/>
          <w:szCs w:val="18"/>
        </w:rPr>
        <w:t>28</w:t>
      </w:r>
      <w:r w:rsidRPr="00BF6CF8">
        <w:rPr>
          <w:i/>
          <w:iCs/>
          <w:color w:val="0E2841"/>
          <w:sz w:val="18"/>
          <w:szCs w:val="18"/>
        </w:rPr>
        <w:fldChar w:fldCharType="end"/>
      </w:r>
      <w:r w:rsidRPr="00BF6CF8">
        <w:rPr>
          <w:i/>
          <w:iCs/>
          <w:color w:val="0E2841"/>
          <w:sz w:val="18"/>
          <w:szCs w:val="18"/>
        </w:rPr>
        <w:t xml:space="preserve"> Diagrama elétrico da Chave Estática</w:t>
      </w:r>
    </w:p>
    <w:p w14:paraId="59847621" w14:textId="77777777" w:rsidR="00BF6CF8" w:rsidRPr="00BF6CF8" w:rsidRDefault="00BF6CF8" w:rsidP="00BF6CF8">
      <w:pPr>
        <w:keepLines/>
        <w:widowControl w:val="0"/>
        <w:tabs>
          <w:tab w:val="left" w:pos="567"/>
        </w:tabs>
        <w:spacing w:before="60"/>
        <w:jc w:val="both"/>
        <w:rPr>
          <w:rFonts w:ascii="Arial" w:hAnsi="Arial"/>
          <w:sz w:val="22"/>
        </w:rPr>
      </w:pPr>
    </w:p>
    <w:p w14:paraId="3E4CDF0B" w14:textId="77777777" w:rsidR="00023DF6" w:rsidRPr="00023DF6" w:rsidRDefault="00023DF6" w:rsidP="00023DF6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</w:rPr>
      </w:pPr>
      <w:r w:rsidRPr="00023DF6">
        <w:rPr>
          <w:rFonts w:ascii="Arial" w:eastAsia="Yu Gothic Light" w:hAnsi="Arial" w:cs="Arial"/>
          <w:b/>
          <w:color w:val="000000"/>
          <w:sz w:val="24"/>
          <w:szCs w:val="24"/>
        </w:rPr>
        <w:lastRenderedPageBreak/>
        <w:t>Inversor 01 – TSE 15.0-LI25M</w:t>
      </w:r>
    </w:p>
    <w:p w14:paraId="2615872F" w14:textId="77777777" w:rsidR="00023DF6" w:rsidRPr="00023DF6" w:rsidRDefault="00023DF6" w:rsidP="00023DF6">
      <w:pPr>
        <w:widowControl w:val="0"/>
        <w:tabs>
          <w:tab w:val="left" w:pos="360"/>
        </w:tabs>
        <w:ind w:left="360" w:right="283"/>
        <w:jc w:val="both"/>
        <w:rPr>
          <w:rFonts w:ascii="Arial" w:hAnsi="Arial" w:cs="Arial"/>
          <w:sz w:val="22"/>
          <w:szCs w:val="22"/>
        </w:rPr>
      </w:pPr>
      <w:r w:rsidRPr="00023DF6">
        <w:rPr>
          <w:rFonts w:ascii="Arial" w:hAnsi="Arial" w:cs="Arial"/>
          <w:sz w:val="22"/>
          <w:szCs w:val="22"/>
        </w:rPr>
        <w:t>O subsistema do Inversor terá o seguinte equipamento com interface para o SCADA:</w:t>
      </w:r>
    </w:p>
    <w:p w14:paraId="22EFD5EA" w14:textId="77777777" w:rsidR="00023DF6" w:rsidRPr="00023DF6" w:rsidRDefault="00023DF6" w:rsidP="00023DF6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65EE428E" w14:textId="77777777" w:rsidR="00023DF6" w:rsidRPr="00023DF6" w:rsidRDefault="00023DF6" w:rsidP="00023DF6">
      <w:pPr>
        <w:widowControl w:val="0"/>
        <w:numPr>
          <w:ilvl w:val="0"/>
          <w:numId w:val="7"/>
        </w:numPr>
        <w:tabs>
          <w:tab w:val="left" w:pos="426"/>
        </w:tabs>
        <w:spacing w:before="60" w:after="240"/>
        <w:ind w:right="283"/>
        <w:jc w:val="both"/>
        <w:rPr>
          <w:rFonts w:ascii="Arial" w:hAnsi="Arial" w:cs="Arial"/>
          <w:sz w:val="22"/>
          <w:szCs w:val="22"/>
        </w:rPr>
      </w:pPr>
      <w:r w:rsidRPr="00023DF6">
        <w:rPr>
          <w:rFonts w:ascii="Arial" w:hAnsi="Arial" w:cs="Arial"/>
          <w:sz w:val="22"/>
          <w:szCs w:val="22"/>
        </w:rPr>
        <w:t xml:space="preserve">Inversor FSE, modelo: </w:t>
      </w:r>
      <w:bookmarkStart w:id="123" w:name="_Hlk168479799"/>
      <w:r w:rsidRPr="00023DF6">
        <w:rPr>
          <w:rFonts w:ascii="Arial" w:hAnsi="Arial" w:cs="Arial"/>
          <w:sz w:val="22"/>
          <w:szCs w:val="22"/>
        </w:rPr>
        <w:t>TSE 15.0-LI25M</w:t>
      </w:r>
      <w:bookmarkEnd w:id="123"/>
      <w:r w:rsidRPr="00023DF6">
        <w:rPr>
          <w:rFonts w:ascii="Arial" w:hAnsi="Arial" w:cs="Arial"/>
          <w:sz w:val="22"/>
          <w:szCs w:val="22"/>
        </w:rPr>
        <w:t>;</w:t>
      </w:r>
    </w:p>
    <w:p w14:paraId="007C258B" w14:textId="77777777" w:rsidR="00023DF6" w:rsidRPr="00023DF6" w:rsidRDefault="00023DF6" w:rsidP="00023DF6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023DF6">
        <w:rPr>
          <w:rFonts w:ascii="Arial" w:hAnsi="Arial" w:cs="Arial"/>
          <w:sz w:val="22"/>
          <w:szCs w:val="22"/>
        </w:rPr>
        <w:t>O equipamento terá interface com o SCADA através da Remota I/O de Adequação, via protocolo de comunicação Modbus TCP e a interligação será conforme descrito no tópico “</w:t>
      </w:r>
      <w:r w:rsidRPr="00023DF6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023DF6">
        <w:rPr>
          <w:rFonts w:ascii="Arial" w:hAnsi="Arial" w:cs="Arial"/>
          <w:sz w:val="22"/>
          <w:szCs w:val="22"/>
        </w:rPr>
        <w:t>”.</w:t>
      </w:r>
    </w:p>
    <w:p w14:paraId="35B904D0" w14:textId="77777777" w:rsidR="00023DF6" w:rsidRPr="00023DF6" w:rsidRDefault="00023DF6" w:rsidP="00023DF6">
      <w:pPr>
        <w:widowControl w:val="0"/>
        <w:tabs>
          <w:tab w:val="left" w:pos="567"/>
        </w:tabs>
        <w:spacing w:before="60" w:after="240"/>
        <w:ind w:left="284" w:right="283"/>
        <w:jc w:val="both"/>
        <w:rPr>
          <w:rFonts w:ascii="Arial" w:hAnsi="Arial" w:cs="Arial"/>
          <w:sz w:val="22"/>
          <w:szCs w:val="22"/>
        </w:rPr>
      </w:pPr>
      <w:r w:rsidRPr="00023DF6">
        <w:rPr>
          <w:rFonts w:ascii="ArialMT" w:hAnsi="ArialMT"/>
          <w:color w:val="000000"/>
          <w:sz w:val="22"/>
          <w:szCs w:val="22"/>
        </w:rPr>
        <w:t>Segue abaixo print do diagrama do inversor, destacando os sinais a serem monitorados:</w:t>
      </w:r>
    </w:p>
    <w:p w14:paraId="15FA65B3" w14:textId="77777777" w:rsidR="00023DF6" w:rsidRPr="00023DF6" w:rsidRDefault="00023DF6" w:rsidP="00023DF6">
      <w:pPr>
        <w:keepLines/>
        <w:widowControl w:val="0"/>
        <w:tabs>
          <w:tab w:val="left" w:pos="567"/>
        </w:tabs>
        <w:spacing w:before="60"/>
        <w:jc w:val="center"/>
        <w:rPr>
          <w:rFonts w:ascii="Arial" w:eastAsia="Yu Gothic Light" w:hAnsi="Arial"/>
          <w:sz w:val="22"/>
        </w:rPr>
      </w:pPr>
      <w:r w:rsidRPr="00023DF6">
        <w:rPr>
          <w:rFonts w:ascii="Arial" w:eastAsia="Yu Gothic Light" w:hAnsi="Arial"/>
          <w:noProof/>
          <w:sz w:val="22"/>
        </w:rPr>
        <w:drawing>
          <wp:inline distT="0" distB="0" distL="0" distR="0" wp14:anchorId="0A6889C5" wp14:editId="6779F86C">
            <wp:extent cx="3408218" cy="1665957"/>
            <wp:effectExtent l="0" t="0" r="1905" b="0"/>
            <wp:docPr id="21416630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3091" name="Imagem 1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1384" cy="16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4391" w14:textId="77777777" w:rsidR="00023DF6" w:rsidRPr="00023DF6" w:rsidRDefault="00023DF6" w:rsidP="00023DF6">
      <w:pPr>
        <w:spacing w:after="200"/>
        <w:jc w:val="center"/>
        <w:rPr>
          <w:rFonts w:eastAsia="Yu Gothic Light"/>
          <w:i/>
          <w:iCs/>
          <w:color w:val="0E2841"/>
          <w:sz w:val="18"/>
          <w:szCs w:val="18"/>
        </w:rPr>
      </w:pPr>
      <w:r w:rsidRPr="00023DF6">
        <w:rPr>
          <w:i/>
          <w:iCs/>
          <w:color w:val="0E2841"/>
          <w:sz w:val="18"/>
          <w:szCs w:val="18"/>
        </w:rPr>
        <w:t xml:space="preserve">Figura </w:t>
      </w:r>
      <w:r w:rsidRPr="00023DF6">
        <w:rPr>
          <w:i/>
          <w:iCs/>
          <w:color w:val="0E2841"/>
          <w:sz w:val="18"/>
          <w:szCs w:val="18"/>
        </w:rPr>
        <w:fldChar w:fldCharType="begin"/>
      </w:r>
      <w:r w:rsidRPr="00023DF6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023DF6">
        <w:rPr>
          <w:i/>
          <w:iCs/>
          <w:color w:val="0E2841"/>
          <w:sz w:val="18"/>
          <w:szCs w:val="18"/>
        </w:rPr>
        <w:fldChar w:fldCharType="separate"/>
      </w:r>
      <w:r w:rsidRPr="00023DF6">
        <w:rPr>
          <w:i/>
          <w:iCs/>
          <w:noProof/>
          <w:color w:val="0E2841"/>
          <w:sz w:val="18"/>
          <w:szCs w:val="18"/>
        </w:rPr>
        <w:t>27</w:t>
      </w:r>
      <w:r w:rsidRPr="00023DF6">
        <w:rPr>
          <w:i/>
          <w:iCs/>
          <w:color w:val="0E2841"/>
          <w:sz w:val="18"/>
          <w:szCs w:val="18"/>
        </w:rPr>
        <w:fldChar w:fldCharType="end"/>
      </w:r>
      <w:r w:rsidRPr="00023DF6">
        <w:rPr>
          <w:i/>
          <w:iCs/>
          <w:color w:val="0E2841"/>
          <w:sz w:val="18"/>
          <w:szCs w:val="18"/>
        </w:rPr>
        <w:t xml:space="preserve"> Diagrama elétrico do Inversor</w:t>
      </w:r>
    </w:p>
    <w:p w14:paraId="5158ECB7" w14:textId="77777777" w:rsidR="00023DF6" w:rsidRPr="00023DF6" w:rsidRDefault="00023DF6" w:rsidP="00023DF6"/>
    <w:p w14:paraId="5B7DF68E" w14:textId="77777777" w:rsidR="00023DF6" w:rsidRPr="00023DF6" w:rsidRDefault="00023DF6" w:rsidP="00023DF6">
      <w:pPr>
        <w:keepLines/>
        <w:widowControl w:val="0"/>
        <w:tabs>
          <w:tab w:val="left" w:pos="567"/>
        </w:tabs>
        <w:spacing w:before="60"/>
        <w:jc w:val="both"/>
        <w:rPr>
          <w:rFonts w:ascii="Arial" w:hAnsi="Arial"/>
          <w:sz w:val="22"/>
        </w:rPr>
      </w:pPr>
    </w:p>
    <w:p w14:paraId="53101FF2" w14:textId="77777777" w:rsidR="004E5BA6" w:rsidRPr="004E5BA6" w:rsidRDefault="004E5BA6" w:rsidP="004E5BA6">
      <w:pPr>
        <w:keepNext/>
        <w:keepLines/>
        <w:numPr>
          <w:ilvl w:val="1"/>
          <w:numId w:val="1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</w:rPr>
      </w:pPr>
      <w:r w:rsidRPr="004E5BA6">
        <w:rPr>
          <w:rFonts w:ascii="Arial" w:eastAsia="Yu Gothic Light" w:hAnsi="Arial" w:cs="Arial"/>
          <w:b/>
          <w:color w:val="000000"/>
          <w:sz w:val="24"/>
          <w:szCs w:val="24"/>
        </w:rPr>
        <w:t>Retificador 01 –</w:t>
      </w:r>
      <w:r w:rsidRPr="004E5BA6">
        <w:rPr>
          <w:rFonts w:ascii="Aptos Display" w:eastAsia="Yu Gothic Light" w:hAnsi="Aptos Display"/>
          <w:color w:val="0F4761"/>
          <w:sz w:val="32"/>
          <w:szCs w:val="32"/>
        </w:rPr>
        <w:t xml:space="preserve"> </w:t>
      </w:r>
      <w:r w:rsidRPr="004E5BA6">
        <w:rPr>
          <w:rFonts w:ascii="Arial" w:eastAsia="Yu Gothic Light" w:hAnsi="Arial" w:cs="Arial"/>
          <w:b/>
          <w:color w:val="000000"/>
          <w:sz w:val="24"/>
          <w:szCs w:val="24"/>
        </w:rPr>
        <w:t>TPR125VB300ZD</w:t>
      </w:r>
    </w:p>
    <w:p w14:paraId="2CA65CB5" w14:textId="77777777" w:rsidR="004E5BA6" w:rsidRPr="004E5BA6" w:rsidRDefault="004E5BA6" w:rsidP="004E5BA6">
      <w:pPr>
        <w:widowControl w:val="0"/>
        <w:tabs>
          <w:tab w:val="left" w:pos="360"/>
        </w:tabs>
        <w:ind w:left="360" w:right="283"/>
        <w:jc w:val="both"/>
        <w:rPr>
          <w:rFonts w:ascii="Arial" w:hAnsi="Arial" w:cs="Arial"/>
          <w:sz w:val="22"/>
          <w:szCs w:val="22"/>
        </w:rPr>
      </w:pPr>
      <w:r w:rsidRPr="004E5BA6">
        <w:rPr>
          <w:rFonts w:ascii="Arial" w:hAnsi="Arial" w:cs="Arial"/>
          <w:sz w:val="22"/>
          <w:szCs w:val="22"/>
        </w:rPr>
        <w:t>O subsistema do Retificador-01 terá o seguinte equipamento com interface para o SCADA:</w:t>
      </w:r>
    </w:p>
    <w:p w14:paraId="053F64C6" w14:textId="77777777" w:rsidR="004E5BA6" w:rsidRPr="004E5BA6" w:rsidRDefault="004E5BA6" w:rsidP="004E5BA6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6C09AB50" w14:textId="77777777" w:rsidR="004E5BA6" w:rsidRPr="004E5BA6" w:rsidRDefault="004E5BA6" w:rsidP="004E5BA6">
      <w:pPr>
        <w:widowControl w:val="0"/>
        <w:numPr>
          <w:ilvl w:val="0"/>
          <w:numId w:val="7"/>
        </w:numPr>
        <w:tabs>
          <w:tab w:val="left" w:pos="426"/>
        </w:tabs>
        <w:spacing w:before="60" w:after="240"/>
        <w:ind w:right="283"/>
        <w:jc w:val="both"/>
        <w:rPr>
          <w:rFonts w:ascii="Arial" w:hAnsi="Arial" w:cs="Arial"/>
          <w:sz w:val="22"/>
          <w:szCs w:val="22"/>
        </w:rPr>
      </w:pPr>
      <w:r w:rsidRPr="004E5BA6">
        <w:rPr>
          <w:rFonts w:ascii="Arial" w:hAnsi="Arial" w:cs="Arial"/>
          <w:sz w:val="22"/>
          <w:szCs w:val="22"/>
        </w:rPr>
        <w:t>Retificador FSE TPR, modelo TPR125VB300ZD;</w:t>
      </w:r>
    </w:p>
    <w:p w14:paraId="49FDFC6C" w14:textId="77777777" w:rsidR="004E5BA6" w:rsidRPr="004E5BA6" w:rsidRDefault="004E5BA6" w:rsidP="004E5BA6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4E5BA6">
        <w:rPr>
          <w:rFonts w:ascii="Arial" w:hAnsi="Arial" w:cs="Arial"/>
          <w:sz w:val="22"/>
          <w:szCs w:val="22"/>
        </w:rPr>
        <w:t>O equipamento terá interface com o SCADA através da Remota I/O de Adequação, via protocolo de comunicação Modbus TCP e a interligação será conforme descrito no tópico “</w:t>
      </w:r>
      <w:r w:rsidRPr="004E5BA6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4E5BA6">
        <w:rPr>
          <w:rFonts w:ascii="Arial" w:hAnsi="Arial" w:cs="Arial"/>
          <w:sz w:val="22"/>
          <w:szCs w:val="22"/>
        </w:rPr>
        <w:t>”.</w:t>
      </w:r>
    </w:p>
    <w:p w14:paraId="2FC9857D" w14:textId="77777777" w:rsidR="004E5BA6" w:rsidRPr="004E5BA6" w:rsidRDefault="004E5BA6" w:rsidP="004E5BA6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4E5BA6">
        <w:rPr>
          <w:rFonts w:ascii="ArialMT" w:hAnsi="ArialMT"/>
          <w:color w:val="000000"/>
          <w:sz w:val="22"/>
          <w:szCs w:val="22"/>
        </w:rPr>
        <w:t>Segue abaixo print do diagrama do retificador, destacando os sinais a serem monitorados:</w:t>
      </w:r>
    </w:p>
    <w:p w14:paraId="6112E679" w14:textId="77777777" w:rsidR="004E5BA6" w:rsidRPr="004E5BA6" w:rsidRDefault="004E5BA6" w:rsidP="004E5BA6">
      <w:pPr>
        <w:keepNext/>
        <w:widowControl w:val="0"/>
        <w:tabs>
          <w:tab w:val="left" w:pos="567"/>
        </w:tabs>
        <w:spacing w:before="60"/>
        <w:ind w:left="284" w:right="283"/>
        <w:jc w:val="center"/>
        <w:rPr>
          <w:rFonts w:ascii="Arial" w:hAnsi="Arial"/>
        </w:rPr>
      </w:pPr>
      <w:r w:rsidRPr="004E5BA6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012AB75" wp14:editId="77488F0D">
            <wp:extent cx="3538577" cy="4830267"/>
            <wp:effectExtent l="0" t="0" r="5080" b="8890"/>
            <wp:docPr id="2038111008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11008" name="Imagem 1" descr="Diagrama, Esquemático&#10;&#10;Descrição gerada automaticamente"/>
                    <pic:cNvPicPr/>
                  </pic:nvPicPr>
                  <pic:blipFill rotWithShape="1">
                    <a:blip r:embed="rId66"/>
                    <a:srcRect t="905"/>
                    <a:stretch/>
                  </pic:blipFill>
                  <pic:spPr bwMode="auto">
                    <a:xfrm>
                      <a:off x="0" y="0"/>
                      <a:ext cx="3553173" cy="485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09689" w14:textId="77777777" w:rsidR="004E5BA6" w:rsidRPr="004E5BA6" w:rsidRDefault="004E5BA6" w:rsidP="004E5BA6">
      <w:pPr>
        <w:spacing w:after="200"/>
        <w:jc w:val="center"/>
        <w:rPr>
          <w:rFonts w:cs="Arial"/>
          <w:i/>
          <w:iCs/>
          <w:color w:val="0E2841"/>
          <w:sz w:val="22"/>
          <w:szCs w:val="22"/>
        </w:rPr>
      </w:pPr>
      <w:r w:rsidRPr="004E5BA6">
        <w:rPr>
          <w:i/>
          <w:iCs/>
          <w:color w:val="0E2841"/>
          <w:sz w:val="18"/>
          <w:szCs w:val="18"/>
        </w:rPr>
        <w:t xml:space="preserve">Figura </w:t>
      </w:r>
      <w:r w:rsidRPr="004E5BA6">
        <w:rPr>
          <w:i/>
          <w:iCs/>
          <w:color w:val="0E2841"/>
          <w:sz w:val="18"/>
          <w:szCs w:val="18"/>
        </w:rPr>
        <w:fldChar w:fldCharType="begin"/>
      </w:r>
      <w:r w:rsidRPr="004E5BA6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4E5BA6">
        <w:rPr>
          <w:i/>
          <w:iCs/>
          <w:color w:val="0E2841"/>
          <w:sz w:val="18"/>
          <w:szCs w:val="18"/>
        </w:rPr>
        <w:fldChar w:fldCharType="separate"/>
      </w:r>
      <w:r w:rsidRPr="004E5BA6">
        <w:rPr>
          <w:i/>
          <w:iCs/>
          <w:noProof/>
          <w:color w:val="0E2841"/>
          <w:sz w:val="18"/>
          <w:szCs w:val="18"/>
        </w:rPr>
        <w:t>25</w:t>
      </w:r>
      <w:r w:rsidRPr="004E5BA6">
        <w:rPr>
          <w:i/>
          <w:iCs/>
          <w:color w:val="0E2841"/>
          <w:sz w:val="18"/>
          <w:szCs w:val="18"/>
        </w:rPr>
        <w:fldChar w:fldCharType="end"/>
      </w:r>
      <w:r w:rsidRPr="004E5BA6">
        <w:rPr>
          <w:i/>
          <w:iCs/>
          <w:color w:val="0E2841"/>
          <w:sz w:val="18"/>
          <w:szCs w:val="18"/>
        </w:rPr>
        <w:t xml:space="preserve"> Diagrama elétrico do Retificador-01</w:t>
      </w:r>
    </w:p>
    <w:p w14:paraId="563BD2CB" w14:textId="77777777" w:rsidR="004E5BA6" w:rsidRPr="004E5BA6" w:rsidRDefault="004E5BA6" w:rsidP="004E5BA6"/>
    <w:p w14:paraId="304AAE1C" w14:textId="77777777" w:rsidR="00C95A17" w:rsidRPr="00C95A17" w:rsidRDefault="00C95A17" w:rsidP="00C95A17">
      <w:pPr>
        <w:keepNext/>
        <w:keepLines/>
        <w:numPr>
          <w:ilvl w:val="1"/>
          <w:numId w:val="1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</w:rPr>
      </w:pPr>
      <w:r w:rsidRPr="00C95A17">
        <w:rPr>
          <w:rFonts w:ascii="Arial" w:eastAsia="Yu Gothic Light" w:hAnsi="Arial" w:cs="Arial"/>
          <w:b/>
          <w:color w:val="000000"/>
          <w:sz w:val="24"/>
          <w:szCs w:val="24"/>
        </w:rPr>
        <w:t>Retificador 02 –</w:t>
      </w:r>
      <w:r w:rsidRPr="00C95A17">
        <w:rPr>
          <w:rFonts w:ascii="Aptos Display" w:eastAsia="Yu Gothic Light" w:hAnsi="Aptos Display"/>
          <w:color w:val="0F4761"/>
          <w:sz w:val="32"/>
          <w:szCs w:val="32"/>
        </w:rPr>
        <w:t xml:space="preserve"> </w:t>
      </w:r>
      <w:r w:rsidRPr="00C95A17">
        <w:rPr>
          <w:rFonts w:ascii="Arial" w:eastAsia="Yu Gothic Light" w:hAnsi="Arial" w:cs="Arial"/>
          <w:b/>
          <w:color w:val="000000"/>
          <w:sz w:val="24"/>
          <w:szCs w:val="24"/>
        </w:rPr>
        <w:t>TPR125VB300ZD</w:t>
      </w:r>
    </w:p>
    <w:p w14:paraId="3C0634D3" w14:textId="77777777" w:rsidR="00C95A17" w:rsidRPr="00C95A17" w:rsidRDefault="00C95A17" w:rsidP="00C95A17">
      <w:pPr>
        <w:widowControl w:val="0"/>
        <w:tabs>
          <w:tab w:val="left" w:pos="360"/>
        </w:tabs>
        <w:ind w:left="360" w:right="283"/>
        <w:jc w:val="both"/>
        <w:rPr>
          <w:rFonts w:ascii="Arial" w:hAnsi="Arial" w:cs="Arial"/>
          <w:sz w:val="22"/>
          <w:szCs w:val="22"/>
        </w:rPr>
      </w:pPr>
      <w:r w:rsidRPr="00C95A17">
        <w:rPr>
          <w:rFonts w:ascii="Arial" w:hAnsi="Arial" w:cs="Arial"/>
          <w:sz w:val="22"/>
          <w:szCs w:val="22"/>
        </w:rPr>
        <w:t>O subsistema do Retificador-02 terá o seguinte equipamento com interface para o SCADA:</w:t>
      </w:r>
    </w:p>
    <w:p w14:paraId="55255586" w14:textId="77777777" w:rsidR="00C95A17" w:rsidRPr="00C95A17" w:rsidRDefault="00C95A17" w:rsidP="00C95A17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144ECB7A" w14:textId="77777777" w:rsidR="00C95A17" w:rsidRPr="00C95A17" w:rsidRDefault="00C95A17" w:rsidP="00C95A17">
      <w:pPr>
        <w:widowControl w:val="0"/>
        <w:numPr>
          <w:ilvl w:val="0"/>
          <w:numId w:val="7"/>
        </w:numPr>
        <w:tabs>
          <w:tab w:val="left" w:pos="426"/>
        </w:tabs>
        <w:spacing w:before="60" w:after="240"/>
        <w:ind w:right="283"/>
        <w:jc w:val="both"/>
        <w:rPr>
          <w:rFonts w:ascii="Arial" w:hAnsi="Arial" w:cs="Arial"/>
          <w:sz w:val="22"/>
          <w:szCs w:val="22"/>
        </w:rPr>
      </w:pPr>
      <w:r w:rsidRPr="00C95A17">
        <w:rPr>
          <w:rFonts w:ascii="Arial" w:hAnsi="Arial" w:cs="Arial"/>
          <w:sz w:val="22"/>
          <w:szCs w:val="22"/>
        </w:rPr>
        <w:t>Retificador FSE TPR, modelo TPR125VB300ZD;</w:t>
      </w:r>
    </w:p>
    <w:p w14:paraId="2DE0B9F9" w14:textId="77777777" w:rsidR="00C95A17" w:rsidRPr="00C95A17" w:rsidRDefault="00C95A17" w:rsidP="00C95A17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C95A17">
        <w:rPr>
          <w:rFonts w:ascii="Arial" w:hAnsi="Arial" w:cs="Arial"/>
          <w:sz w:val="22"/>
          <w:szCs w:val="22"/>
        </w:rPr>
        <w:t>O equipamento terá interface com o SCADA através da Remota I/O de Adequação, via protocolo de comunicação Modbus TCP e a interligação será conforme descrito no tópico “</w:t>
      </w:r>
      <w:r w:rsidRPr="00C95A17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C95A17">
        <w:rPr>
          <w:rFonts w:ascii="Arial" w:hAnsi="Arial" w:cs="Arial"/>
          <w:sz w:val="22"/>
          <w:szCs w:val="22"/>
        </w:rPr>
        <w:t>”.</w:t>
      </w:r>
    </w:p>
    <w:p w14:paraId="214B5735" w14:textId="77777777" w:rsidR="00C95A17" w:rsidRPr="00C95A17" w:rsidRDefault="00C95A17" w:rsidP="00C95A17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C95A17">
        <w:rPr>
          <w:rFonts w:ascii="ArialMT" w:hAnsi="ArialMT"/>
          <w:color w:val="000000"/>
          <w:sz w:val="22"/>
          <w:szCs w:val="22"/>
        </w:rPr>
        <w:t>Segue abaixo print do diagrama do retificador, destacando os sinais a serem monitorados:</w:t>
      </w:r>
    </w:p>
    <w:p w14:paraId="625D463F" w14:textId="77777777" w:rsidR="00C95A17" w:rsidRPr="00C95A17" w:rsidRDefault="00C95A17" w:rsidP="00C95A17">
      <w:pPr>
        <w:keepNext/>
        <w:widowControl w:val="0"/>
        <w:tabs>
          <w:tab w:val="left" w:pos="567"/>
        </w:tabs>
        <w:spacing w:before="60"/>
        <w:ind w:left="284" w:right="283"/>
        <w:jc w:val="center"/>
        <w:rPr>
          <w:rFonts w:ascii="Arial" w:hAnsi="Arial"/>
        </w:rPr>
      </w:pPr>
      <w:r w:rsidRPr="00C95A1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F5805FC" wp14:editId="7EEA7EF1">
            <wp:extent cx="3538577" cy="4830267"/>
            <wp:effectExtent l="0" t="0" r="5080" b="8890"/>
            <wp:docPr id="1833627671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11008" name="Imagem 1" descr="Diagrama, Esquemático&#10;&#10;Descrição gerada automaticamente"/>
                    <pic:cNvPicPr/>
                  </pic:nvPicPr>
                  <pic:blipFill rotWithShape="1">
                    <a:blip r:embed="rId66"/>
                    <a:srcRect t="905"/>
                    <a:stretch/>
                  </pic:blipFill>
                  <pic:spPr bwMode="auto">
                    <a:xfrm>
                      <a:off x="0" y="0"/>
                      <a:ext cx="3553173" cy="485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CCF5B" w14:textId="77777777" w:rsidR="00C95A17" w:rsidRPr="00C95A17" w:rsidRDefault="00C95A17" w:rsidP="00C95A17">
      <w:pPr>
        <w:spacing w:after="200"/>
        <w:jc w:val="center"/>
        <w:rPr>
          <w:rFonts w:cs="Arial"/>
          <w:i/>
          <w:iCs/>
          <w:color w:val="0E2841"/>
          <w:sz w:val="22"/>
          <w:szCs w:val="22"/>
        </w:rPr>
      </w:pPr>
      <w:r w:rsidRPr="00C95A17">
        <w:rPr>
          <w:i/>
          <w:iCs/>
          <w:color w:val="0E2841"/>
          <w:sz w:val="18"/>
          <w:szCs w:val="18"/>
        </w:rPr>
        <w:t xml:space="preserve">Figura </w:t>
      </w:r>
      <w:r w:rsidRPr="00C95A17">
        <w:rPr>
          <w:i/>
          <w:iCs/>
          <w:color w:val="0E2841"/>
          <w:sz w:val="18"/>
          <w:szCs w:val="18"/>
        </w:rPr>
        <w:fldChar w:fldCharType="begin"/>
      </w:r>
      <w:r w:rsidRPr="00C95A17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C95A17">
        <w:rPr>
          <w:i/>
          <w:iCs/>
          <w:color w:val="0E2841"/>
          <w:sz w:val="18"/>
          <w:szCs w:val="18"/>
        </w:rPr>
        <w:fldChar w:fldCharType="separate"/>
      </w:r>
      <w:r w:rsidRPr="00C95A17">
        <w:rPr>
          <w:i/>
          <w:iCs/>
          <w:noProof/>
          <w:color w:val="0E2841"/>
          <w:sz w:val="18"/>
          <w:szCs w:val="18"/>
        </w:rPr>
        <w:t>26</w:t>
      </w:r>
      <w:r w:rsidRPr="00C95A17">
        <w:rPr>
          <w:i/>
          <w:iCs/>
          <w:color w:val="0E2841"/>
          <w:sz w:val="18"/>
          <w:szCs w:val="18"/>
        </w:rPr>
        <w:fldChar w:fldCharType="end"/>
      </w:r>
      <w:r w:rsidRPr="00C95A17">
        <w:rPr>
          <w:i/>
          <w:iCs/>
          <w:color w:val="0E2841"/>
          <w:sz w:val="18"/>
          <w:szCs w:val="18"/>
        </w:rPr>
        <w:t xml:space="preserve"> Diagrama elétrico do Retificador-02</w:t>
      </w:r>
    </w:p>
    <w:p w14:paraId="168BA230" w14:textId="77777777" w:rsidR="00C95A17" w:rsidRPr="00C95A17" w:rsidRDefault="00C95A17" w:rsidP="00C95A17"/>
    <w:p w14:paraId="05D9D3E6" w14:textId="77777777" w:rsidR="00C95A17" w:rsidRPr="00C95A17" w:rsidRDefault="00C95A17" w:rsidP="00C95A17"/>
    <w:p w14:paraId="10A2C479" w14:textId="77777777" w:rsidR="00C95A17" w:rsidRPr="00C95A17" w:rsidRDefault="00C95A17" w:rsidP="00C95A17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397B2886" w14:textId="77777777" w:rsidR="004D775F" w:rsidRPr="004D775F" w:rsidRDefault="004D775F" w:rsidP="004D775F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4D775F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PAB – Painel de Alimentação de Bloqueios</w:t>
      </w:r>
      <w:bookmarkEnd w:id="104"/>
      <w:r w:rsidRPr="004D775F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</w:t>
      </w:r>
    </w:p>
    <w:p w14:paraId="44CE5DB8" w14:textId="77777777" w:rsidR="004D775F" w:rsidRPr="004D775F" w:rsidRDefault="004D775F" w:rsidP="004D775F"/>
    <w:p w14:paraId="3BEE28CC" w14:textId="77777777" w:rsidR="004D775F" w:rsidRPr="004D775F" w:rsidRDefault="004D775F" w:rsidP="004D775F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4D775F">
        <w:rPr>
          <w:rFonts w:ascii="Arial" w:hAnsi="Arial" w:cs="Arial"/>
          <w:sz w:val="22"/>
          <w:szCs w:val="22"/>
        </w:rPr>
        <w:t>O subsistema do PAB terá a interface com o SCADA, através da Remota I/O de Adequação, via protocolo de comunicação Modbus TCP e a interligação será conforme descrito no tópico “</w:t>
      </w:r>
      <w:r w:rsidRPr="004D775F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4D775F">
        <w:rPr>
          <w:rFonts w:ascii="Arial" w:hAnsi="Arial" w:cs="Arial"/>
          <w:sz w:val="22"/>
          <w:szCs w:val="22"/>
        </w:rPr>
        <w:t xml:space="preserve">”; </w:t>
      </w:r>
    </w:p>
    <w:p w14:paraId="3A9FE27E" w14:textId="77777777" w:rsidR="004D775F" w:rsidRPr="004D775F" w:rsidRDefault="004D775F" w:rsidP="004D775F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22C0C116" w14:textId="77777777" w:rsidR="004D775F" w:rsidRPr="004D775F" w:rsidRDefault="004D775F" w:rsidP="004D775F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4D775F">
        <w:rPr>
          <w:rFonts w:ascii="Arial" w:hAnsi="Arial" w:cs="Arial"/>
          <w:sz w:val="22"/>
          <w:szCs w:val="22"/>
        </w:rPr>
        <w:t>Segue na foto abaixo os disjuntores que devem ser monitorados:</w:t>
      </w:r>
    </w:p>
    <w:p w14:paraId="57BC1D24" w14:textId="77777777" w:rsidR="004D775F" w:rsidRPr="004D775F" w:rsidRDefault="004D775F" w:rsidP="004D775F">
      <w:pPr>
        <w:keepNext/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4D775F">
        <w:rPr>
          <w:noProof/>
          <w:sz w:val="24"/>
          <w:szCs w:val="24"/>
        </w:rPr>
        <w:drawing>
          <wp:inline distT="0" distB="0" distL="0" distR="0" wp14:anchorId="5266115B" wp14:editId="30B49F8F">
            <wp:extent cx="6217663" cy="3024554"/>
            <wp:effectExtent l="0" t="0" r="0" b="4445"/>
            <wp:docPr id="522774962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4962" name="Imagem 2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734" cy="304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D81A" w14:textId="77777777" w:rsidR="004D775F" w:rsidRPr="004D775F" w:rsidRDefault="004D775F" w:rsidP="004D775F">
      <w:pPr>
        <w:spacing w:after="200"/>
        <w:jc w:val="center"/>
        <w:rPr>
          <w:i/>
          <w:iCs/>
          <w:color w:val="0E2841"/>
          <w:sz w:val="18"/>
          <w:szCs w:val="18"/>
        </w:rPr>
      </w:pPr>
      <w:r w:rsidRPr="004D775F">
        <w:rPr>
          <w:i/>
          <w:iCs/>
          <w:color w:val="0E2841"/>
          <w:sz w:val="18"/>
          <w:szCs w:val="18"/>
        </w:rPr>
        <w:t xml:space="preserve">Figura </w:t>
      </w:r>
      <w:r w:rsidRPr="004D775F">
        <w:rPr>
          <w:i/>
          <w:iCs/>
          <w:color w:val="0E2841"/>
          <w:sz w:val="18"/>
          <w:szCs w:val="18"/>
        </w:rPr>
        <w:fldChar w:fldCharType="begin"/>
      </w:r>
      <w:r w:rsidRPr="004D775F">
        <w:rPr>
          <w:i/>
          <w:iCs/>
          <w:color w:val="0E2841"/>
          <w:sz w:val="18"/>
          <w:szCs w:val="18"/>
        </w:rPr>
        <w:instrText xml:space="preserve"> SEQ Figura \* ARABIC </w:instrText>
      </w:r>
      <w:r w:rsidRPr="004D775F">
        <w:rPr>
          <w:i/>
          <w:iCs/>
          <w:color w:val="0E2841"/>
          <w:sz w:val="18"/>
          <w:szCs w:val="18"/>
        </w:rPr>
        <w:fldChar w:fldCharType="separate"/>
      </w:r>
      <w:r w:rsidRPr="004D775F">
        <w:rPr>
          <w:i/>
          <w:iCs/>
          <w:noProof/>
          <w:color w:val="0E2841"/>
          <w:sz w:val="18"/>
          <w:szCs w:val="18"/>
        </w:rPr>
        <w:t>12</w:t>
      </w:r>
      <w:r w:rsidRPr="004D775F">
        <w:rPr>
          <w:i/>
          <w:iCs/>
          <w:color w:val="0E2841"/>
          <w:sz w:val="18"/>
          <w:szCs w:val="18"/>
        </w:rPr>
        <w:fldChar w:fldCharType="end"/>
      </w:r>
      <w:r w:rsidRPr="004D775F">
        <w:rPr>
          <w:i/>
          <w:iCs/>
          <w:color w:val="0E2841"/>
          <w:sz w:val="18"/>
          <w:szCs w:val="18"/>
        </w:rPr>
        <w:t xml:space="preserve"> - Disjuntores do PAB</w:t>
      </w:r>
    </w:p>
    <w:p w14:paraId="0F8D381D" w14:textId="77777777" w:rsidR="004D775F" w:rsidRPr="004D775F" w:rsidRDefault="004D775F" w:rsidP="004D775F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4D775F">
        <w:rPr>
          <w:rFonts w:ascii="Arial" w:hAnsi="Arial" w:cs="Arial"/>
          <w:sz w:val="22"/>
          <w:szCs w:val="22"/>
        </w:rPr>
        <w:t>NOTAS</w:t>
      </w:r>
    </w:p>
    <w:p w14:paraId="37AE5BC5" w14:textId="77777777" w:rsidR="004D775F" w:rsidRPr="004D775F" w:rsidRDefault="004D775F" w:rsidP="004D775F">
      <w:pPr>
        <w:widowControl w:val="0"/>
        <w:tabs>
          <w:tab w:val="left" w:pos="360"/>
        </w:tabs>
        <w:ind w:right="283"/>
        <w:jc w:val="both"/>
        <w:rPr>
          <w:rFonts w:ascii="Arial" w:hAnsi="Arial" w:cs="Arial"/>
          <w:sz w:val="22"/>
          <w:szCs w:val="22"/>
        </w:rPr>
      </w:pPr>
    </w:p>
    <w:p w14:paraId="370366FD" w14:textId="77777777" w:rsidR="004D775F" w:rsidRPr="004D775F" w:rsidRDefault="004D775F" w:rsidP="004D775F">
      <w:pPr>
        <w:widowControl w:val="0"/>
        <w:numPr>
          <w:ilvl w:val="0"/>
          <w:numId w:val="9"/>
        </w:numPr>
        <w:tabs>
          <w:tab w:val="left" w:pos="360"/>
        </w:tabs>
        <w:ind w:right="283"/>
        <w:jc w:val="both"/>
        <w:rPr>
          <w:rFonts w:ascii="Arial" w:hAnsi="Arial" w:cs="Arial"/>
          <w:sz w:val="22"/>
          <w:szCs w:val="22"/>
        </w:rPr>
      </w:pPr>
      <w:r w:rsidRPr="004D775F">
        <w:rPr>
          <w:rFonts w:ascii="Arial" w:hAnsi="Arial" w:cs="Arial"/>
          <w:sz w:val="22"/>
          <w:szCs w:val="22"/>
        </w:rPr>
        <w:t xml:space="preserve">Para monitoramento dos dois disjuntores do PAB é necessário adicionar blocos de contato de posição. </w:t>
      </w:r>
    </w:p>
    <w:p w14:paraId="1892CA42" w14:textId="77777777" w:rsidR="004D775F" w:rsidRPr="004D775F" w:rsidRDefault="004D775F" w:rsidP="004D775F">
      <w:pPr>
        <w:keepNext/>
        <w:keepLines/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</w:p>
    <w:p w14:paraId="6ADCE248" w14:textId="77777777" w:rsidR="00934C6D" w:rsidRDefault="00934C6D" w:rsidP="00934C6D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SCL-REM-01\PAC-01  Painel Carregador de Baterias. Monitorado na remota 01.</w:t>
      </w:r>
    </w:p>
    <w:p w14:paraId="66DDE966" w14:textId="6B4FAE41" w:rsidR="001C58B4" w:rsidRDefault="001C58B4" w:rsidP="001C58B4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SCL-REM-01\PDF-01  Painel de Força 01. Monitorado na remota 01.</w:t>
      </w:r>
    </w:p>
    <w:p w14:paraId="2A1F85ED" w14:textId="618FDB53" w:rsidR="002607E4" w:rsidRDefault="002607E4" w:rsidP="002607E4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SCL-REM-01\PDF-02  Painel de Força 02. Monitorado na remota 01.</w:t>
      </w:r>
    </w:p>
    <w:p w14:paraId="5F8FA6D1" w14:textId="0374925C" w:rsidR="00FE321F" w:rsidRPr="00FE321F" w:rsidRDefault="00FE321F" w:rsidP="00FE321F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FE321F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PESS – Painel Essencial</w:t>
      </w:r>
      <w:bookmarkEnd w:id="105"/>
    </w:p>
    <w:p w14:paraId="24FF9318" w14:textId="77777777" w:rsidR="00FE321F" w:rsidRPr="00FE321F" w:rsidRDefault="00FE321F" w:rsidP="00FE321F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7BBABA29" w14:textId="77777777" w:rsidR="00FE321F" w:rsidRPr="00FE321F" w:rsidRDefault="00FE321F" w:rsidP="00FE321F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FE321F">
        <w:rPr>
          <w:rFonts w:ascii="Arial" w:hAnsi="Arial" w:cs="Arial"/>
          <w:sz w:val="22"/>
          <w:szCs w:val="22"/>
        </w:rPr>
        <w:t>O subsistema do PESS terá a interface com o SCADA, através da Remota I/O de Adequação, via protocolo de comunicação Modbus TCP e a interligação será conforme descrito no tópico “</w:t>
      </w:r>
      <w:r w:rsidRPr="00FE321F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FE321F">
        <w:rPr>
          <w:rFonts w:ascii="Arial" w:hAnsi="Arial" w:cs="Arial"/>
          <w:sz w:val="22"/>
          <w:szCs w:val="22"/>
        </w:rPr>
        <w:t>”;</w:t>
      </w:r>
    </w:p>
    <w:p w14:paraId="4584AACF" w14:textId="77777777" w:rsidR="00FE321F" w:rsidRPr="00FE321F" w:rsidRDefault="00FE321F" w:rsidP="00FE321F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0D99A10B" w14:textId="77777777" w:rsidR="00FE321F" w:rsidRPr="00FE321F" w:rsidRDefault="00FE321F" w:rsidP="00FE321F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FE321F">
        <w:rPr>
          <w:rFonts w:ascii="Arial" w:hAnsi="Arial" w:cs="Arial"/>
          <w:sz w:val="22"/>
          <w:szCs w:val="22"/>
        </w:rPr>
        <w:t>Segue em destaque na foto abaixo os disjuntores que devem ser monitorados:</w:t>
      </w:r>
    </w:p>
    <w:p w14:paraId="59C3CE4E" w14:textId="77777777" w:rsidR="00FE321F" w:rsidRPr="00FE321F" w:rsidRDefault="00FE321F" w:rsidP="00FE321F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FE321F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037BB6" wp14:editId="76ADE6A1">
                <wp:simplePos x="0" y="0"/>
                <wp:positionH relativeFrom="column">
                  <wp:posOffset>2059061</wp:posOffset>
                </wp:positionH>
                <wp:positionV relativeFrom="paragraph">
                  <wp:posOffset>791601</wp:posOffset>
                </wp:positionV>
                <wp:extent cx="2349794" cy="2055935"/>
                <wp:effectExtent l="19050" t="19050" r="12700" b="20955"/>
                <wp:wrapNone/>
                <wp:docPr id="735863144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94" cy="2055935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D1C1" id="Retângulo 22" o:spid="_x0000_s1026" style="position:absolute;margin-left:162.15pt;margin-top:62.35pt;width:185pt;height:161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" filled="f" strokecolor="red" strokeweight="3pt"/>
            </w:pict>
          </mc:Fallback>
        </mc:AlternateContent>
      </w:r>
      <w:r w:rsidRPr="00FE321F">
        <w:rPr>
          <w:noProof/>
          <w:sz w:val="24"/>
          <w:szCs w:val="24"/>
        </w:rPr>
        <w:drawing>
          <wp:inline distT="0" distB="0" distL="0" distR="0" wp14:anchorId="0875B5D0" wp14:editId="26CCA1D7">
            <wp:extent cx="5842878" cy="3608363"/>
            <wp:effectExtent l="0" t="0" r="5715" b="0"/>
            <wp:docPr id="620787670" name="Imagem 2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87670" name="Imagem 21" descr="Tela de computador com 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4" r="8395"/>
                    <a:stretch/>
                  </pic:blipFill>
                  <pic:spPr bwMode="auto">
                    <a:xfrm>
                      <a:off x="0" y="0"/>
                      <a:ext cx="5895303" cy="364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E5FBA" w14:textId="77777777" w:rsidR="00FE321F" w:rsidRPr="00FE321F" w:rsidRDefault="00FE321F" w:rsidP="00FE321F">
      <w:pPr>
        <w:spacing w:after="200"/>
        <w:jc w:val="center"/>
        <w:rPr>
          <w:i/>
          <w:iCs/>
          <w:sz w:val="18"/>
          <w:szCs w:val="18"/>
        </w:rPr>
      </w:pPr>
      <w:r w:rsidRPr="00FE321F">
        <w:rPr>
          <w:i/>
          <w:iCs/>
          <w:sz w:val="18"/>
          <w:szCs w:val="18"/>
        </w:rPr>
        <w:t xml:space="preserve">Figura </w:t>
      </w:r>
      <w:r w:rsidRPr="00FE321F">
        <w:rPr>
          <w:i/>
          <w:iCs/>
          <w:sz w:val="18"/>
          <w:szCs w:val="18"/>
        </w:rPr>
        <w:fldChar w:fldCharType="begin"/>
      </w:r>
      <w:r w:rsidRPr="00FE321F">
        <w:rPr>
          <w:i/>
          <w:iCs/>
          <w:sz w:val="18"/>
          <w:szCs w:val="18"/>
        </w:rPr>
        <w:instrText xml:space="preserve"> SEQ Figura \* ARABIC </w:instrText>
      </w:r>
      <w:r w:rsidRPr="00FE321F">
        <w:rPr>
          <w:i/>
          <w:iCs/>
          <w:sz w:val="18"/>
          <w:szCs w:val="18"/>
        </w:rPr>
        <w:fldChar w:fldCharType="separate"/>
      </w:r>
      <w:r w:rsidRPr="00FE321F">
        <w:rPr>
          <w:i/>
          <w:iCs/>
          <w:noProof/>
          <w:sz w:val="18"/>
          <w:szCs w:val="18"/>
        </w:rPr>
        <w:t>13</w:t>
      </w:r>
      <w:r w:rsidRPr="00FE321F">
        <w:rPr>
          <w:i/>
          <w:iCs/>
          <w:sz w:val="18"/>
          <w:szCs w:val="18"/>
        </w:rPr>
        <w:fldChar w:fldCharType="end"/>
      </w:r>
      <w:r w:rsidRPr="00FE321F">
        <w:rPr>
          <w:i/>
          <w:iCs/>
          <w:sz w:val="18"/>
          <w:szCs w:val="18"/>
        </w:rPr>
        <w:t xml:space="preserve"> Disjuntores do PESS</w:t>
      </w:r>
    </w:p>
    <w:p w14:paraId="533B30CB" w14:textId="77777777" w:rsidR="00FE321F" w:rsidRPr="00FE321F" w:rsidRDefault="00FE321F" w:rsidP="00FE321F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FE321F">
        <w:rPr>
          <w:rFonts w:ascii="Arial" w:hAnsi="Arial" w:cs="Arial"/>
          <w:sz w:val="22"/>
          <w:szCs w:val="22"/>
        </w:rPr>
        <w:t>NOTAS</w:t>
      </w:r>
    </w:p>
    <w:p w14:paraId="20CBCDDD" w14:textId="77777777" w:rsidR="00FE321F" w:rsidRPr="00FE321F" w:rsidRDefault="00FE321F" w:rsidP="00FE321F">
      <w:pPr>
        <w:widowControl w:val="0"/>
        <w:tabs>
          <w:tab w:val="left" w:pos="360"/>
        </w:tabs>
        <w:ind w:right="283"/>
        <w:jc w:val="both"/>
        <w:rPr>
          <w:rFonts w:ascii="Arial" w:hAnsi="Arial" w:cs="Arial"/>
          <w:sz w:val="22"/>
          <w:szCs w:val="22"/>
        </w:rPr>
      </w:pPr>
    </w:p>
    <w:p w14:paraId="45A56343" w14:textId="77777777" w:rsidR="00FE321F" w:rsidRPr="00FE321F" w:rsidRDefault="00FE321F" w:rsidP="00FE321F">
      <w:pPr>
        <w:widowControl w:val="0"/>
        <w:numPr>
          <w:ilvl w:val="0"/>
          <w:numId w:val="9"/>
        </w:numPr>
        <w:tabs>
          <w:tab w:val="left" w:pos="360"/>
        </w:tabs>
        <w:ind w:right="283"/>
        <w:jc w:val="both"/>
        <w:rPr>
          <w:rFonts w:ascii="Arial" w:hAnsi="Arial" w:cs="Arial"/>
          <w:sz w:val="22"/>
          <w:szCs w:val="22"/>
        </w:rPr>
      </w:pPr>
      <w:r w:rsidRPr="00FE321F">
        <w:rPr>
          <w:rFonts w:ascii="Arial" w:hAnsi="Arial" w:cs="Arial"/>
          <w:sz w:val="22"/>
          <w:szCs w:val="22"/>
        </w:rPr>
        <w:t xml:space="preserve">Para monitoramento dos dois disjuntores do PESS é necessário adicionar blocos de contato de posição. </w:t>
      </w:r>
    </w:p>
    <w:p w14:paraId="74DDE238" w14:textId="77777777" w:rsidR="00FE321F" w:rsidRPr="00FE321F" w:rsidRDefault="00FE321F" w:rsidP="00FE321F">
      <w:pPr>
        <w:keepNext/>
        <w:keepLines/>
        <w:spacing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</w:p>
    <w:p w14:paraId="7F3C7939" w14:textId="77777777" w:rsidR="00FE321F" w:rsidRPr="00FE321F" w:rsidRDefault="00FE321F" w:rsidP="00FE321F">
      <w:pPr>
        <w:suppressAutoHyphens w:val="0"/>
        <w:rPr>
          <w:rFonts w:ascii="Arial" w:eastAsia="Yu Gothic Light" w:hAnsi="Arial"/>
          <w:b/>
          <w:sz w:val="24"/>
        </w:rPr>
      </w:pPr>
      <w:r w:rsidRPr="00FE321F">
        <w:rPr>
          <w:rFonts w:eastAsia="Yu Gothic Light"/>
        </w:rPr>
        <w:br w:type="page"/>
      </w:r>
    </w:p>
    <w:p w14:paraId="71E05F89" w14:textId="77777777" w:rsidR="00CA1FFA" w:rsidRPr="00CA1FFA" w:rsidRDefault="00CA1FFA" w:rsidP="00CA1FFA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CA1FFA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QDCC –  Quadro de Distribuição de Corrente Contínua</w:t>
      </w:r>
      <w:bookmarkEnd w:id="106"/>
      <w:r w:rsidRPr="00CA1FFA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</w:t>
      </w:r>
    </w:p>
    <w:p w14:paraId="47BE0940" w14:textId="77777777" w:rsidR="00CA1FFA" w:rsidRPr="00CA1FFA" w:rsidRDefault="00CA1FFA" w:rsidP="00CA1FFA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CA1FFA">
        <w:rPr>
          <w:rFonts w:ascii="Arial" w:hAnsi="Arial" w:cs="Arial"/>
          <w:sz w:val="22"/>
          <w:szCs w:val="22"/>
        </w:rPr>
        <w:t>O subsistema do QDCC terá a interface com o SCADA, através da Remota I/O de Adequação, via protocolo de comunicação Modbus TCP e a interligação será conforme descrito no tópico “</w:t>
      </w:r>
      <w:r w:rsidRPr="00CA1FFA">
        <w:rPr>
          <w:rFonts w:ascii="Arial" w:hAnsi="Arial" w:cs="Arial"/>
          <w:b/>
          <w:bCs/>
          <w:sz w:val="22"/>
          <w:szCs w:val="22"/>
        </w:rPr>
        <w:t>Interligação I/O – Contato Seco</w:t>
      </w:r>
      <w:r w:rsidRPr="00CA1FFA">
        <w:rPr>
          <w:rFonts w:ascii="Arial" w:hAnsi="Arial" w:cs="Arial"/>
          <w:sz w:val="22"/>
          <w:szCs w:val="22"/>
        </w:rPr>
        <w:t xml:space="preserve">”; </w:t>
      </w:r>
    </w:p>
    <w:p w14:paraId="6075A71A" w14:textId="77777777" w:rsidR="00CA1FFA" w:rsidRPr="00CA1FFA" w:rsidRDefault="00CA1FFA" w:rsidP="00CA1FFA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1C987BE5" w14:textId="77777777" w:rsidR="00CA1FFA" w:rsidRPr="00CA1FFA" w:rsidRDefault="00CA1FFA" w:rsidP="00CA1FFA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CA1FFA">
        <w:rPr>
          <w:rFonts w:ascii="Arial" w:hAnsi="Arial" w:cs="Arial"/>
          <w:sz w:val="22"/>
          <w:szCs w:val="22"/>
        </w:rPr>
        <w:t>Segue no print do diagrama abaixo os bornes para interligação do subsistema QDCC:</w:t>
      </w:r>
    </w:p>
    <w:p w14:paraId="20D5C5CD" w14:textId="77777777" w:rsidR="00CA1FFA" w:rsidRPr="00CA1FFA" w:rsidRDefault="00CA1FFA" w:rsidP="00CA1FFA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CA1FFA">
        <w:rPr>
          <w:noProof/>
          <w:sz w:val="24"/>
          <w:szCs w:val="24"/>
        </w:rPr>
        <w:drawing>
          <wp:inline distT="0" distB="0" distL="0" distR="0" wp14:anchorId="78212952" wp14:editId="2B3B3254">
            <wp:extent cx="5664530" cy="4389254"/>
            <wp:effectExtent l="0" t="0" r="0" b="0"/>
            <wp:docPr id="160760784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9216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8430" cy="439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197F" w14:textId="77777777" w:rsidR="00CA1FFA" w:rsidRPr="00CA1FFA" w:rsidRDefault="00CA1FFA" w:rsidP="00CA1FFA">
      <w:pPr>
        <w:spacing w:after="200"/>
        <w:jc w:val="center"/>
        <w:rPr>
          <w:i/>
          <w:iCs/>
          <w:sz w:val="18"/>
          <w:szCs w:val="18"/>
        </w:rPr>
      </w:pPr>
      <w:r w:rsidRPr="00CA1FFA">
        <w:rPr>
          <w:i/>
          <w:iCs/>
          <w:sz w:val="18"/>
          <w:szCs w:val="18"/>
        </w:rPr>
        <w:t xml:space="preserve">Figura </w:t>
      </w:r>
      <w:r w:rsidRPr="00CA1FFA">
        <w:rPr>
          <w:i/>
          <w:iCs/>
          <w:sz w:val="18"/>
          <w:szCs w:val="18"/>
        </w:rPr>
        <w:fldChar w:fldCharType="begin"/>
      </w:r>
      <w:r w:rsidRPr="00CA1FFA">
        <w:rPr>
          <w:i/>
          <w:iCs/>
          <w:sz w:val="18"/>
          <w:szCs w:val="18"/>
        </w:rPr>
        <w:instrText xml:space="preserve"> SEQ Figura \* ARABIC </w:instrText>
      </w:r>
      <w:r w:rsidRPr="00CA1FFA">
        <w:rPr>
          <w:i/>
          <w:iCs/>
          <w:sz w:val="18"/>
          <w:szCs w:val="18"/>
        </w:rPr>
        <w:fldChar w:fldCharType="separate"/>
      </w:r>
      <w:r w:rsidRPr="00CA1FFA">
        <w:rPr>
          <w:i/>
          <w:iCs/>
          <w:noProof/>
          <w:sz w:val="18"/>
          <w:szCs w:val="18"/>
        </w:rPr>
        <w:t>14</w:t>
      </w:r>
      <w:r w:rsidRPr="00CA1FFA">
        <w:rPr>
          <w:i/>
          <w:iCs/>
          <w:sz w:val="18"/>
          <w:szCs w:val="18"/>
        </w:rPr>
        <w:fldChar w:fldCharType="end"/>
      </w:r>
      <w:r w:rsidRPr="00CA1FFA">
        <w:rPr>
          <w:i/>
          <w:iCs/>
          <w:sz w:val="18"/>
          <w:szCs w:val="18"/>
        </w:rPr>
        <w:t xml:space="preserve"> Bornes para status do QDCC</w:t>
      </w:r>
    </w:p>
    <w:p w14:paraId="0568F6AE" w14:textId="77777777" w:rsidR="00CA1FFA" w:rsidRPr="00CA1FFA" w:rsidRDefault="00CA1FFA" w:rsidP="00CA1FFA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26CC2703" w14:textId="77777777" w:rsidR="00CA1FFA" w:rsidRPr="00CA1FFA" w:rsidRDefault="00CA1FFA" w:rsidP="00CA1FFA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eastAsia="Yu Gothic Light" w:hAnsi="Arial"/>
          <w:sz w:val="22"/>
        </w:rPr>
      </w:pPr>
    </w:p>
    <w:p w14:paraId="0101619B" w14:textId="77777777" w:rsidR="00CA1FFA" w:rsidRPr="00CA1FFA" w:rsidRDefault="00CA1FFA" w:rsidP="00CA1FFA">
      <w:pPr>
        <w:suppressAutoHyphens w:val="0"/>
        <w:rPr>
          <w:rFonts w:ascii="Arial" w:eastAsia="Yu Gothic Light" w:hAnsi="Arial"/>
          <w:b/>
          <w:sz w:val="24"/>
          <w:shd w:val="clear" w:color="auto" w:fill="FFFFFF"/>
        </w:rPr>
      </w:pPr>
      <w:r w:rsidRPr="00CA1FFA">
        <w:rPr>
          <w:rFonts w:eastAsia="Yu Gothic Light"/>
          <w:shd w:val="clear" w:color="auto" w:fill="FFFFFF"/>
        </w:rPr>
        <w:br w:type="page"/>
      </w:r>
    </w:p>
    <w:p w14:paraId="2D0A1DAC" w14:textId="77777777" w:rsidR="00CA1FFA" w:rsidRPr="00CA1FFA" w:rsidRDefault="00CA1FFA" w:rsidP="00CA1FFA">
      <w:pPr>
        <w:keepLines/>
        <w:widowControl w:val="0"/>
        <w:tabs>
          <w:tab w:val="left" w:pos="567"/>
        </w:tabs>
        <w:spacing w:before="60"/>
        <w:jc w:val="both"/>
        <w:rPr>
          <w:rFonts w:ascii="Arial" w:eastAsia="Yu Gothic Light" w:hAnsi="Arial"/>
          <w:sz w:val="22"/>
        </w:rPr>
      </w:pPr>
    </w:p>
    <w:p w14:paraId="5CB5ECEE" w14:textId="77777777" w:rsidR="00EF5556" w:rsidRDefault="00EF5556" w:rsidP="00EF5556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SCL-REM-01\PVST-01  Painel de Ventilação das Salas Técnicas. Monitorado na remota 01</w:t>
      </w:r>
    </w:p>
    <w:p w14:paraId="383D2BDC" w14:textId="3C06674E" w:rsidR="00236D82" w:rsidRPr="00236D82" w:rsidRDefault="00236D82" w:rsidP="00236D82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236D82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Cabine Primária - Relé de Proteção</w:t>
      </w:r>
      <w:bookmarkEnd w:id="107"/>
    </w:p>
    <w:p w14:paraId="1DC855A4" w14:textId="77777777" w:rsidR="00236D82" w:rsidRPr="00236D82" w:rsidRDefault="00236D82" w:rsidP="00236D82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298A2954" w14:textId="77777777" w:rsidR="00236D82" w:rsidRPr="00236D82" w:rsidRDefault="00236D82" w:rsidP="00236D82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O subsistema da cabine primária terá os seguintes equipamentos com interface para o SCADA;</w:t>
      </w:r>
    </w:p>
    <w:p w14:paraId="3460508F" w14:textId="77777777" w:rsidR="00236D82" w:rsidRPr="00236D82" w:rsidRDefault="00236D82" w:rsidP="00236D82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6DFF5E01" w14:textId="77777777" w:rsidR="00236D82" w:rsidRPr="00236D82" w:rsidRDefault="00236D82" w:rsidP="00236D82">
      <w:pPr>
        <w:widowControl w:val="0"/>
        <w:numPr>
          <w:ilvl w:val="0"/>
          <w:numId w:val="7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Relé de proteção: Relé Schneider SEPAM REL59812;</w:t>
      </w:r>
    </w:p>
    <w:p w14:paraId="78C64751" w14:textId="77777777" w:rsidR="00236D82" w:rsidRPr="00236D82" w:rsidRDefault="00236D82" w:rsidP="00236D82">
      <w:pPr>
        <w:suppressAutoHyphens w:val="0"/>
        <w:rPr>
          <w:rFonts w:cs="Arial"/>
          <w:sz w:val="22"/>
          <w:szCs w:val="22"/>
        </w:rPr>
      </w:pPr>
    </w:p>
    <w:p w14:paraId="69AAF179" w14:textId="77777777" w:rsidR="00236D82" w:rsidRPr="00236D82" w:rsidRDefault="00236D82" w:rsidP="00236D82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O equipamento citado, terá a interface com o SCADA, será através porta serial RS-485, conforme foto abaixo, e a interligação será conforme tópico “</w:t>
      </w:r>
      <w:r w:rsidRPr="00236D82">
        <w:rPr>
          <w:rFonts w:ascii="Arial" w:hAnsi="Arial" w:cs="Arial"/>
          <w:b/>
          <w:bCs/>
          <w:sz w:val="22"/>
          <w:szCs w:val="22"/>
        </w:rPr>
        <w:t>Interface Serial RS 485</w:t>
      </w:r>
      <w:r w:rsidRPr="00236D82">
        <w:rPr>
          <w:rFonts w:ascii="Arial" w:hAnsi="Arial" w:cs="Arial"/>
          <w:sz w:val="22"/>
          <w:szCs w:val="22"/>
        </w:rPr>
        <w:t>”, via protocolo Modbus TCP.</w:t>
      </w:r>
    </w:p>
    <w:p w14:paraId="5DFEA352" w14:textId="77777777" w:rsidR="00236D82" w:rsidRPr="00236D82" w:rsidRDefault="00236D82" w:rsidP="00236D82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236D82">
        <w:rPr>
          <w:noProof/>
          <w:sz w:val="24"/>
          <w:szCs w:val="24"/>
        </w:rPr>
        <w:drawing>
          <wp:inline distT="0" distB="0" distL="0" distR="0" wp14:anchorId="79B578EA" wp14:editId="41ECB14D">
            <wp:extent cx="4381500" cy="3196634"/>
            <wp:effectExtent l="0" t="0" r="0" b="3810"/>
            <wp:docPr id="1895927489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27489" name="Imagem 30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0" r="21395"/>
                    <a:stretch/>
                  </pic:blipFill>
                  <pic:spPr bwMode="auto">
                    <a:xfrm>
                      <a:off x="0" y="0"/>
                      <a:ext cx="4385786" cy="319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5E01" w14:textId="77777777" w:rsidR="00236D82" w:rsidRPr="00236D82" w:rsidRDefault="00236D82" w:rsidP="00236D82">
      <w:pPr>
        <w:spacing w:after="200"/>
        <w:jc w:val="center"/>
        <w:rPr>
          <w:rFonts w:ascii="Arial" w:hAnsi="Arial" w:cs="Arial"/>
          <w:i/>
          <w:iCs/>
          <w:noProof/>
          <w:sz w:val="18"/>
          <w:szCs w:val="18"/>
        </w:rPr>
      </w:pPr>
      <w:r w:rsidRPr="00236D82">
        <w:rPr>
          <w:rFonts w:ascii="Arial" w:hAnsi="Arial" w:cs="Arial"/>
          <w:i/>
          <w:iCs/>
          <w:sz w:val="18"/>
          <w:szCs w:val="18"/>
        </w:rPr>
        <w:t xml:space="preserve">Figura </w:t>
      </w:r>
      <w:r w:rsidRPr="00236D82">
        <w:rPr>
          <w:rFonts w:ascii="Arial" w:hAnsi="Arial" w:cs="Arial"/>
          <w:i/>
          <w:iCs/>
          <w:sz w:val="18"/>
          <w:szCs w:val="18"/>
        </w:rPr>
        <w:fldChar w:fldCharType="begin"/>
      </w:r>
      <w:r w:rsidRPr="00236D82">
        <w:rPr>
          <w:rFonts w:ascii="Arial" w:hAnsi="Arial" w:cs="Arial"/>
          <w:i/>
          <w:iCs/>
          <w:sz w:val="18"/>
          <w:szCs w:val="18"/>
        </w:rPr>
        <w:instrText xml:space="preserve"> SEQ Figura \* ARABIC </w:instrText>
      </w:r>
      <w:r w:rsidRPr="00236D82">
        <w:rPr>
          <w:rFonts w:ascii="Arial" w:hAnsi="Arial" w:cs="Arial"/>
          <w:i/>
          <w:iCs/>
          <w:sz w:val="18"/>
          <w:szCs w:val="18"/>
        </w:rPr>
        <w:fldChar w:fldCharType="separate"/>
      </w:r>
      <w:r w:rsidRPr="00236D82">
        <w:rPr>
          <w:rFonts w:ascii="Arial" w:hAnsi="Arial" w:cs="Arial"/>
          <w:i/>
          <w:iCs/>
          <w:noProof/>
          <w:sz w:val="18"/>
          <w:szCs w:val="18"/>
        </w:rPr>
        <w:t>18</w:t>
      </w:r>
      <w:r w:rsidRPr="00236D82">
        <w:rPr>
          <w:rFonts w:ascii="Arial" w:hAnsi="Arial" w:cs="Arial"/>
          <w:i/>
          <w:iCs/>
          <w:sz w:val="18"/>
          <w:szCs w:val="18"/>
        </w:rPr>
        <w:fldChar w:fldCharType="end"/>
      </w:r>
      <w:r w:rsidRPr="00236D82">
        <w:rPr>
          <w:rFonts w:ascii="Arial" w:hAnsi="Arial" w:cs="Arial"/>
          <w:i/>
          <w:iCs/>
          <w:sz w:val="18"/>
          <w:szCs w:val="18"/>
        </w:rPr>
        <w:t xml:space="preserve"> </w:t>
      </w:r>
      <w:r w:rsidRPr="00236D82">
        <w:rPr>
          <w:rFonts w:ascii="Arial" w:hAnsi="Arial" w:cs="Arial"/>
          <w:i/>
          <w:iCs/>
          <w:noProof/>
          <w:sz w:val="18"/>
          <w:szCs w:val="18"/>
        </w:rPr>
        <w:t>Relé Schneider SEPAM REL59812</w:t>
      </w:r>
    </w:p>
    <w:p w14:paraId="173EFE58" w14:textId="77777777" w:rsidR="00236D82" w:rsidRPr="00236D82" w:rsidRDefault="00236D82" w:rsidP="00236D82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Segue abaixo as modificações necessária para instalação do conversor Modbus TCP/RTU;</w:t>
      </w:r>
    </w:p>
    <w:p w14:paraId="66B02F5D" w14:textId="77777777" w:rsidR="00236D82" w:rsidRPr="00236D82" w:rsidRDefault="00236D82" w:rsidP="00236D82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1015E1DF" w14:textId="77777777" w:rsidR="00236D82" w:rsidRPr="00236D82" w:rsidRDefault="00236D82" w:rsidP="00236D82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Instalação conversor Modbus TCP/RTU;</w:t>
      </w:r>
    </w:p>
    <w:p w14:paraId="3286EEBF" w14:textId="77777777" w:rsidR="00236D82" w:rsidRPr="00236D82" w:rsidRDefault="00236D82" w:rsidP="00236D82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t>Instalação fonte 24vcc para o conversor Modbus TCP/RTU;</w:t>
      </w:r>
    </w:p>
    <w:p w14:paraId="7D81DAD8" w14:textId="77777777" w:rsidR="00236D82" w:rsidRPr="00236D82" w:rsidRDefault="00236D82" w:rsidP="00236D82">
      <w:pPr>
        <w:suppressAutoHyphens w:val="0"/>
        <w:rPr>
          <w:rFonts w:ascii="Arial" w:hAnsi="Arial" w:cs="Arial"/>
          <w:sz w:val="22"/>
          <w:szCs w:val="22"/>
        </w:rPr>
      </w:pPr>
      <w:r w:rsidRPr="00236D82">
        <w:rPr>
          <w:rFonts w:ascii="Arial" w:hAnsi="Arial" w:cs="Arial"/>
          <w:sz w:val="22"/>
          <w:szCs w:val="22"/>
        </w:rPr>
        <w:br w:type="page"/>
      </w:r>
    </w:p>
    <w:p w14:paraId="272E6592" w14:textId="77777777" w:rsidR="00542133" w:rsidRPr="00542133" w:rsidRDefault="00542133" w:rsidP="00542133">
      <w:pPr>
        <w:keepNext/>
        <w:keepLines/>
        <w:numPr>
          <w:ilvl w:val="1"/>
          <w:numId w:val="1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542133">
        <w:rPr>
          <w:rFonts w:ascii="Arial" w:eastAsia="Yu Gothic Light" w:hAnsi="Arial" w:cs="Arial"/>
          <w:b/>
          <w:color w:val="000000"/>
          <w:sz w:val="24"/>
          <w:szCs w:val="24"/>
        </w:rPr>
        <w:t>Transformador</w:t>
      </w:r>
      <w:bookmarkEnd w:id="108"/>
      <w:r w:rsidRPr="00542133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- Relé Pextron PCPT 4</w:t>
      </w:r>
    </w:p>
    <w:p w14:paraId="39FB4B0F" w14:textId="77777777" w:rsidR="00542133" w:rsidRPr="00542133" w:rsidRDefault="00542133" w:rsidP="00542133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787B610D" w14:textId="77777777" w:rsidR="00542133" w:rsidRPr="00542133" w:rsidRDefault="00542133" w:rsidP="00542133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542133">
        <w:rPr>
          <w:rFonts w:ascii="Arial" w:hAnsi="Arial" w:cs="Arial"/>
          <w:sz w:val="22"/>
          <w:szCs w:val="22"/>
        </w:rPr>
        <w:t>O subsistema do Transformador terá os seguintes equipamentos com interface para o SCADA;</w:t>
      </w:r>
    </w:p>
    <w:p w14:paraId="3047316D" w14:textId="77777777" w:rsidR="00542133" w:rsidRPr="00542133" w:rsidRDefault="00542133" w:rsidP="00542133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363FE642" w14:textId="77777777" w:rsidR="00542133" w:rsidRPr="00542133" w:rsidRDefault="00542133" w:rsidP="00542133">
      <w:pPr>
        <w:widowControl w:val="0"/>
        <w:numPr>
          <w:ilvl w:val="0"/>
          <w:numId w:val="7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sz w:val="22"/>
          <w:szCs w:val="22"/>
        </w:rPr>
      </w:pPr>
      <w:r w:rsidRPr="00542133">
        <w:rPr>
          <w:rFonts w:ascii="Arial" w:hAnsi="Arial" w:cs="Arial"/>
          <w:sz w:val="22"/>
          <w:szCs w:val="22"/>
        </w:rPr>
        <w:t>Relé de Proteção Térmica: Relé Pextron PCPT 4;</w:t>
      </w:r>
    </w:p>
    <w:p w14:paraId="4C714CA4" w14:textId="77777777" w:rsidR="00542133" w:rsidRPr="00542133" w:rsidRDefault="00542133" w:rsidP="00542133">
      <w:pPr>
        <w:widowControl w:val="0"/>
        <w:numPr>
          <w:ilvl w:val="0"/>
          <w:numId w:val="7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sz w:val="22"/>
          <w:szCs w:val="22"/>
        </w:rPr>
      </w:pPr>
      <w:r w:rsidRPr="00542133">
        <w:rPr>
          <w:rFonts w:ascii="Arial" w:hAnsi="Arial" w:cs="Arial"/>
          <w:sz w:val="22"/>
          <w:szCs w:val="22"/>
        </w:rPr>
        <w:t>Multimedidor Schneider PM710;</w:t>
      </w:r>
    </w:p>
    <w:p w14:paraId="3196012D" w14:textId="77777777" w:rsidR="00542133" w:rsidRPr="00542133" w:rsidRDefault="00542133" w:rsidP="00542133">
      <w:pPr>
        <w:suppressAutoHyphens w:val="0"/>
        <w:rPr>
          <w:rFonts w:cs="Arial"/>
          <w:sz w:val="22"/>
          <w:szCs w:val="22"/>
        </w:rPr>
      </w:pPr>
    </w:p>
    <w:p w14:paraId="4534ABD9" w14:textId="77777777" w:rsidR="00C16278" w:rsidRDefault="00C16278" w:rsidP="00C16278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SCL-REM-01\PL-01  Painel de Luz 01. Monitorado na remota 01.</w:t>
      </w:r>
    </w:p>
    <w:p w14:paraId="4DF17602" w14:textId="27AD7A2C" w:rsidR="00AB035B" w:rsidRDefault="00AB035B" w:rsidP="00AB035B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SCL-REM-02\PL-02  Painel de Luz 02. Monitorado na remota 02.</w:t>
      </w:r>
    </w:p>
    <w:p w14:paraId="2F2DBF0F" w14:textId="21AB914A" w:rsidR="00903D57" w:rsidRDefault="00903D57" w:rsidP="00903D57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SCL-REM-01\PL-03  Painel de Luz 03. Monitorado na remota 01.</w:t>
      </w:r>
    </w:p>
    <w:p w14:paraId="6F7517CB" w14:textId="197B6DBE" w:rsidR="00CC60CF" w:rsidRDefault="00CC60CF" w:rsidP="00CC60CF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SCL-REM-01\PL-04  Painel de Luz 04. Monitorado na remota 04.</w:t>
      </w:r>
    </w:p>
    <w:p w14:paraId="779E0842" w14:textId="2CD48167" w:rsidR="00315763" w:rsidRPr="00315763" w:rsidRDefault="00315763" w:rsidP="00315763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315763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Central de incêndio</w:t>
      </w:r>
      <w:bookmarkEnd w:id="109"/>
      <w:bookmarkEnd w:id="110"/>
    </w:p>
    <w:p w14:paraId="04AFB46E" w14:textId="77777777" w:rsidR="00315763" w:rsidRPr="00315763" w:rsidRDefault="00315763" w:rsidP="00315763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63A99B87" w14:textId="77777777" w:rsidR="00315763" w:rsidRPr="00315763" w:rsidRDefault="00315763" w:rsidP="00315763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  <w:r w:rsidRPr="00315763">
        <w:rPr>
          <w:rFonts w:ascii="Arial" w:hAnsi="Arial"/>
          <w:sz w:val="22"/>
        </w:rPr>
        <w:t>Driver Elipse: Modbus TCP</w:t>
      </w:r>
    </w:p>
    <w:p w14:paraId="7CC07364" w14:textId="77777777" w:rsidR="00315763" w:rsidRPr="00315763" w:rsidRDefault="00315763" w:rsidP="00315763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  <w:r w:rsidRPr="00315763">
        <w:rPr>
          <w:rFonts w:ascii="Arial" w:hAnsi="Arial"/>
          <w:sz w:val="22"/>
        </w:rPr>
        <w:t>Interligação: Interface Ethernet</w:t>
      </w:r>
    </w:p>
    <w:p w14:paraId="7E17AC00" w14:textId="77777777" w:rsidR="00315763" w:rsidRPr="00315763" w:rsidRDefault="00315763" w:rsidP="00315763">
      <w:pPr>
        <w:suppressAutoHyphens w:val="0"/>
        <w:autoSpaceDN/>
        <w:ind w:right="283"/>
        <w:jc w:val="both"/>
        <w:textAlignment w:val="auto"/>
        <w:rPr>
          <w:rFonts w:ascii="Calibri" w:hAnsi="Calibri" w:cs="Calibri"/>
          <w:sz w:val="22"/>
          <w:szCs w:val="22"/>
          <w:shd w:val="clear" w:color="auto" w:fill="FFFFFF"/>
        </w:rPr>
      </w:pPr>
    </w:p>
    <w:p w14:paraId="6D2E72C2" w14:textId="77777777" w:rsidR="00315763" w:rsidRPr="00315763" w:rsidRDefault="00315763" w:rsidP="00315763">
      <w:pPr>
        <w:suppressAutoHyphens w:val="0"/>
        <w:autoSpaceDN/>
        <w:ind w:right="283"/>
        <w:contextualSpacing/>
        <w:jc w:val="both"/>
        <w:textAlignment w:val="auto"/>
        <w:rPr>
          <w:rFonts w:ascii="Arial" w:hAnsi="Arial" w:cs="Arial"/>
          <w:sz w:val="22"/>
          <w:szCs w:val="22"/>
        </w:rPr>
      </w:pPr>
    </w:p>
    <w:p w14:paraId="2BAD6F7F" w14:textId="77777777" w:rsidR="00344B8D" w:rsidRPr="00344B8D" w:rsidRDefault="00344B8D" w:rsidP="00344B8D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344B8D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Elevador – 01</w:t>
      </w:r>
      <w:bookmarkEnd w:id="111"/>
      <w:r w:rsidRPr="00344B8D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GCA26800KX1</w:t>
      </w:r>
    </w:p>
    <w:p w14:paraId="379B2FBB" w14:textId="77777777" w:rsidR="00344B8D" w:rsidRPr="00344B8D" w:rsidRDefault="00344B8D" w:rsidP="00344B8D">
      <w:pPr>
        <w:widowControl w:val="0"/>
        <w:tabs>
          <w:tab w:val="left" w:pos="567"/>
        </w:tabs>
        <w:spacing w:before="240"/>
        <w:ind w:left="284" w:right="283"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O subsistema do Elevador-01 terá os seguintes equipamentos com interface para o SCADA;</w:t>
      </w:r>
    </w:p>
    <w:p w14:paraId="5782F58B" w14:textId="77777777" w:rsidR="00344B8D" w:rsidRPr="00344B8D" w:rsidRDefault="00344B8D" w:rsidP="00344B8D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</w:p>
    <w:p w14:paraId="5612C2D1" w14:textId="77777777" w:rsidR="00344B8D" w:rsidRPr="00344B8D" w:rsidRDefault="00344B8D" w:rsidP="00344B8D">
      <w:pPr>
        <w:widowControl w:val="0"/>
        <w:numPr>
          <w:ilvl w:val="0"/>
          <w:numId w:val="7"/>
        </w:numPr>
        <w:tabs>
          <w:tab w:val="left" w:pos="567"/>
        </w:tabs>
        <w:ind w:right="283"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OTIS Placa GCA26800KX1;</w:t>
      </w:r>
    </w:p>
    <w:p w14:paraId="28C8A64B" w14:textId="77777777" w:rsidR="00344B8D" w:rsidRPr="00344B8D" w:rsidRDefault="00344B8D" w:rsidP="00344B8D">
      <w:pPr>
        <w:suppressAutoHyphens w:val="0"/>
        <w:rPr>
          <w:rFonts w:cs="Arial"/>
          <w:sz w:val="22"/>
          <w:szCs w:val="22"/>
        </w:rPr>
      </w:pPr>
    </w:p>
    <w:p w14:paraId="34A040F8" w14:textId="77777777" w:rsidR="00344B8D" w:rsidRPr="00344B8D" w:rsidRDefault="00344B8D" w:rsidP="00344B8D">
      <w:pPr>
        <w:widowControl w:val="0"/>
        <w:tabs>
          <w:tab w:val="left" w:pos="567"/>
        </w:tabs>
        <w:ind w:left="284" w:right="283"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O equipamento citado, terá a interface com o SCADA, será através porta serial DB9, conforme foto abaixo, e a interligação será conforme tópico “</w:t>
      </w:r>
      <w:r w:rsidRPr="00344B8D">
        <w:rPr>
          <w:rFonts w:ascii="Arial" w:hAnsi="Arial" w:cs="Arial"/>
          <w:b/>
          <w:bCs/>
          <w:sz w:val="22"/>
          <w:szCs w:val="22"/>
        </w:rPr>
        <w:t>Interface Serial RS 485 DB9-Terminal</w:t>
      </w:r>
      <w:r w:rsidRPr="00344B8D">
        <w:rPr>
          <w:rFonts w:ascii="Arial" w:hAnsi="Arial" w:cs="Arial"/>
          <w:sz w:val="22"/>
          <w:szCs w:val="22"/>
        </w:rPr>
        <w:t>”.</w:t>
      </w:r>
    </w:p>
    <w:p w14:paraId="02E94D01" w14:textId="77777777" w:rsidR="00344B8D" w:rsidRPr="00344B8D" w:rsidRDefault="00344B8D" w:rsidP="00344B8D">
      <w:pPr>
        <w:suppressAutoHyphens w:val="0"/>
        <w:autoSpaceDN/>
        <w:spacing w:before="100" w:beforeAutospacing="1"/>
        <w:jc w:val="center"/>
        <w:textAlignment w:val="auto"/>
        <w:rPr>
          <w:sz w:val="24"/>
          <w:szCs w:val="24"/>
        </w:rPr>
      </w:pPr>
      <w:r w:rsidRPr="00344B8D">
        <w:rPr>
          <w:noProof/>
          <w:sz w:val="24"/>
          <w:szCs w:val="24"/>
        </w:rPr>
        <w:drawing>
          <wp:inline distT="0" distB="0" distL="0" distR="0" wp14:anchorId="79B1FF8B" wp14:editId="1DACD35B">
            <wp:extent cx="4488180" cy="3854450"/>
            <wp:effectExtent l="0" t="0" r="7620" b="0"/>
            <wp:docPr id="341836139" name="Imagem 32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36139" name="Imagem 32" descr="Uma imagem contendo eletrônico, circui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52" b="31301"/>
                    <a:stretch/>
                  </pic:blipFill>
                  <pic:spPr bwMode="auto">
                    <a:xfrm>
                      <a:off x="0" y="0"/>
                      <a:ext cx="448818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C9D9" w14:textId="77777777" w:rsidR="00344B8D" w:rsidRPr="00344B8D" w:rsidRDefault="00344B8D" w:rsidP="00344B8D">
      <w:pPr>
        <w:spacing w:after="200"/>
        <w:jc w:val="center"/>
        <w:rPr>
          <w:rFonts w:ascii="Arial" w:hAnsi="Arial" w:cs="Arial"/>
          <w:i/>
          <w:iCs/>
          <w:sz w:val="18"/>
          <w:szCs w:val="18"/>
        </w:rPr>
      </w:pPr>
      <w:r w:rsidRPr="00344B8D">
        <w:rPr>
          <w:rFonts w:ascii="Arial" w:hAnsi="Arial" w:cs="Arial"/>
          <w:i/>
          <w:iCs/>
          <w:sz w:val="18"/>
          <w:szCs w:val="18"/>
        </w:rPr>
        <w:t xml:space="preserve">Figura </w:t>
      </w:r>
      <w:r w:rsidRPr="00344B8D">
        <w:rPr>
          <w:rFonts w:ascii="Arial" w:hAnsi="Arial" w:cs="Arial"/>
          <w:i/>
          <w:iCs/>
          <w:sz w:val="18"/>
          <w:szCs w:val="18"/>
        </w:rPr>
        <w:fldChar w:fldCharType="begin"/>
      </w:r>
      <w:r w:rsidRPr="00344B8D">
        <w:rPr>
          <w:rFonts w:ascii="Arial" w:hAnsi="Arial" w:cs="Arial"/>
          <w:i/>
          <w:iCs/>
          <w:sz w:val="18"/>
          <w:szCs w:val="18"/>
        </w:rPr>
        <w:instrText xml:space="preserve"> SEQ Figura \* ARABIC </w:instrText>
      </w:r>
      <w:r w:rsidRPr="00344B8D">
        <w:rPr>
          <w:rFonts w:ascii="Arial" w:hAnsi="Arial" w:cs="Arial"/>
          <w:i/>
          <w:iCs/>
          <w:sz w:val="18"/>
          <w:szCs w:val="18"/>
        </w:rPr>
        <w:fldChar w:fldCharType="separate"/>
      </w:r>
      <w:r w:rsidRPr="00344B8D">
        <w:rPr>
          <w:rFonts w:ascii="Arial" w:hAnsi="Arial" w:cs="Arial"/>
          <w:i/>
          <w:iCs/>
          <w:noProof/>
          <w:sz w:val="18"/>
          <w:szCs w:val="18"/>
        </w:rPr>
        <w:t>20</w:t>
      </w:r>
      <w:r w:rsidRPr="00344B8D">
        <w:rPr>
          <w:rFonts w:ascii="Arial" w:hAnsi="Arial" w:cs="Arial"/>
          <w:i/>
          <w:iCs/>
          <w:sz w:val="18"/>
          <w:szCs w:val="18"/>
        </w:rPr>
        <w:fldChar w:fldCharType="end"/>
      </w:r>
      <w:r w:rsidRPr="00344B8D">
        <w:rPr>
          <w:rFonts w:ascii="Arial" w:hAnsi="Arial" w:cs="Arial"/>
          <w:i/>
          <w:iCs/>
          <w:sz w:val="18"/>
          <w:szCs w:val="18"/>
        </w:rPr>
        <w:t xml:space="preserve"> Placa GCA26800KX1 – Elevador – 01 </w:t>
      </w:r>
    </w:p>
    <w:p w14:paraId="4FBB634C" w14:textId="77777777" w:rsidR="00344B8D" w:rsidRPr="00344B8D" w:rsidRDefault="00344B8D" w:rsidP="00344B8D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Segue abaixo as modificações necessária para instalação do Conversor Serial/Ethernet;</w:t>
      </w:r>
    </w:p>
    <w:p w14:paraId="62DD46CE" w14:textId="77777777" w:rsidR="00344B8D" w:rsidRPr="00344B8D" w:rsidRDefault="00344B8D" w:rsidP="00344B8D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5DF231C3" w14:textId="77777777" w:rsidR="00344B8D" w:rsidRPr="00344B8D" w:rsidRDefault="00344B8D" w:rsidP="00344B8D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Instalação conversor Serial/Ethernet;</w:t>
      </w:r>
    </w:p>
    <w:p w14:paraId="2F6BF961" w14:textId="77777777" w:rsidR="00344B8D" w:rsidRPr="00344B8D" w:rsidRDefault="00344B8D" w:rsidP="00344B8D">
      <w:pPr>
        <w:numPr>
          <w:ilvl w:val="0"/>
          <w:numId w:val="11"/>
        </w:numPr>
        <w:suppressAutoHyphens w:val="0"/>
        <w:contextualSpacing/>
        <w:jc w:val="both"/>
        <w:rPr>
          <w:rFonts w:ascii="Arial" w:hAnsi="Arial" w:cs="Arial"/>
          <w:sz w:val="22"/>
          <w:szCs w:val="22"/>
        </w:rPr>
      </w:pPr>
      <w:r w:rsidRPr="00344B8D">
        <w:rPr>
          <w:rFonts w:ascii="Arial" w:hAnsi="Arial" w:cs="Arial"/>
          <w:sz w:val="22"/>
          <w:szCs w:val="22"/>
        </w:rPr>
        <w:t>Instalação fonte 24vcc para o conversor Serial/Ethernet;</w:t>
      </w:r>
    </w:p>
    <w:p w14:paraId="5C4ADB86" w14:textId="77777777" w:rsidR="00344B8D" w:rsidRPr="00344B8D" w:rsidRDefault="00344B8D" w:rsidP="00344B8D">
      <w:pPr>
        <w:suppressAutoHyphens w:val="0"/>
        <w:jc w:val="both"/>
        <w:rPr>
          <w:rFonts w:ascii="Arial" w:hAnsi="Arial" w:cs="Arial"/>
          <w:sz w:val="22"/>
          <w:szCs w:val="22"/>
        </w:rPr>
      </w:pPr>
    </w:p>
    <w:p w14:paraId="3ED482FD" w14:textId="77777777" w:rsidR="00344B8D" w:rsidRPr="00344B8D" w:rsidRDefault="00344B8D" w:rsidP="00344B8D">
      <w:pPr>
        <w:suppressAutoHyphens w:val="0"/>
        <w:rPr>
          <w:rFonts w:ascii="Arial" w:eastAsia="Yu Gothic Light" w:hAnsi="Arial" w:cs="Arial"/>
          <w:b/>
          <w:color w:val="000000"/>
          <w:sz w:val="24"/>
          <w:szCs w:val="24"/>
        </w:rPr>
      </w:pPr>
      <w:r w:rsidRPr="00344B8D">
        <w:rPr>
          <w:rFonts w:ascii="Arial" w:eastAsia="Yu Gothic Light" w:hAnsi="Arial" w:cs="Arial"/>
          <w:b/>
          <w:color w:val="000000"/>
          <w:sz w:val="24"/>
          <w:szCs w:val="24"/>
        </w:rPr>
        <w:br w:type="page"/>
      </w:r>
    </w:p>
    <w:p w14:paraId="1B621979" w14:textId="77777777" w:rsidR="00957B46" w:rsidRDefault="00957B46" w:rsidP="00957B46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Elevador – 02 GCA26800KX2</w:t>
      </w:r>
    </w:p>
    <w:p w14:paraId="3E2BA761" w14:textId="01C91CCA" w:rsidR="00EA1BC0" w:rsidRDefault="00EA1BC0" w:rsidP="00EA1BC0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Elevador – 03 GCA26800KX3</w:t>
      </w:r>
    </w:p>
    <w:p w14:paraId="5194329B" w14:textId="6CA2D754" w:rsidR="00673041" w:rsidRDefault="00673041" w:rsidP="00673041">
      <w:pPr>
        <w:pStyle w:val="Ttulo2"/>
        <w:rPr>
          <w:rFonts w:eastAsia="Yu Gothic Light"/>
          <w:shd w:val="clear" w:color="auto" w:fill="FFFFFF"/>
        </w:rPr>
      </w:pPr>
      <w:r>
        <w:rPr>
          <w:rFonts w:eastAsia="Yu Gothic Light"/>
          <w:shd w:val="clear" w:color="auto" w:fill="FFFFFF"/>
        </w:rPr>
        <w:t>Item não Encontrado Gerador - Cummins</w:t>
      </w:r>
    </w:p>
    <w:p w14:paraId="6C7A8DE4" w14:textId="50BBD982" w:rsidR="00D75257" w:rsidRPr="00D75257" w:rsidRDefault="00D75257" w:rsidP="00D75257">
      <w:pPr>
        <w:keepNext/>
        <w:keepLines/>
        <w:numPr>
          <w:ilvl w:val="1"/>
          <w:numId w:val="1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D75257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Temperatura de Salas Técnicas</w:t>
      </w:r>
      <w:bookmarkEnd w:id="112"/>
      <w:bookmarkEnd w:id="113"/>
    </w:p>
    <w:p w14:paraId="34A253FF" w14:textId="77777777" w:rsidR="00D75257" w:rsidRPr="00D75257" w:rsidRDefault="00D75257" w:rsidP="00D75257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527D3FDE" w14:textId="77777777" w:rsidR="00D75257" w:rsidRPr="00D75257" w:rsidRDefault="00D75257" w:rsidP="00D75257">
      <w:pPr>
        <w:suppressAutoHyphens w:val="0"/>
        <w:autoSpaceDN/>
        <w:ind w:left="960"/>
        <w:jc w:val="both"/>
        <w:rPr>
          <w:rFonts w:ascii="Segoe UI" w:hAnsi="Segoe UI" w:cs="Segoe UI"/>
          <w:sz w:val="18"/>
          <w:szCs w:val="18"/>
        </w:rPr>
      </w:pPr>
      <w:r w:rsidRPr="00D75257">
        <w:rPr>
          <w:rFonts w:ascii="Arial" w:hAnsi="Arial" w:cs="Arial"/>
          <w:sz w:val="22"/>
          <w:szCs w:val="22"/>
        </w:rPr>
        <w:t xml:space="preserve">Driver Elipse: </w:t>
      </w:r>
      <w:bookmarkStart w:id="124" w:name="_Hlk135741602"/>
      <w:r w:rsidRPr="00D75257">
        <w:rPr>
          <w:rFonts w:ascii="Arial" w:hAnsi="Arial" w:cs="Arial"/>
          <w:sz w:val="22"/>
          <w:szCs w:val="22"/>
        </w:rPr>
        <w:t>SNMP </w:t>
      </w:r>
      <w:bookmarkEnd w:id="124"/>
    </w:p>
    <w:p w14:paraId="2A080682" w14:textId="77777777" w:rsidR="00D75257" w:rsidRPr="00D75257" w:rsidRDefault="00D75257" w:rsidP="00D75257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  <w:r w:rsidRPr="00D75257">
        <w:rPr>
          <w:rFonts w:ascii="Arial" w:hAnsi="Arial" w:cs="Arial"/>
          <w:sz w:val="22"/>
          <w:szCs w:val="22"/>
        </w:rPr>
        <w:t>Interligação: Interface Ethernet</w:t>
      </w:r>
    </w:p>
    <w:p w14:paraId="10EE816C" w14:textId="77777777" w:rsidR="00D75257" w:rsidRPr="00D75257" w:rsidRDefault="00D75257" w:rsidP="00D75257">
      <w:pPr>
        <w:suppressAutoHyphens w:val="0"/>
        <w:autoSpaceDN/>
        <w:jc w:val="both"/>
        <w:rPr>
          <w:sz w:val="24"/>
          <w:szCs w:val="24"/>
        </w:rPr>
      </w:pPr>
    </w:p>
    <w:p w14:paraId="28E7B7B2" w14:textId="77777777" w:rsidR="00D75257" w:rsidRPr="00D75257" w:rsidRDefault="00D75257" w:rsidP="00D75257">
      <w:pPr>
        <w:suppressAutoHyphens w:val="0"/>
        <w:autoSpaceDN/>
        <w:jc w:val="both"/>
        <w:rPr>
          <w:rFonts w:ascii="Arial" w:hAnsi="Arial" w:cs="Arial"/>
          <w:sz w:val="22"/>
          <w:szCs w:val="22"/>
        </w:rPr>
      </w:pPr>
    </w:p>
    <w:p w14:paraId="316F9B54" w14:textId="77777777" w:rsidR="00FC6852" w:rsidRPr="00FC6852" w:rsidRDefault="00FC6852" w:rsidP="00FC6852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FC6852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Sistema de Controle de Acesso</w:t>
      </w:r>
    </w:p>
    <w:p w14:paraId="21A6AD99" w14:textId="77777777" w:rsidR="00FC6852" w:rsidRPr="00FC6852" w:rsidRDefault="00FC6852" w:rsidP="00FC6852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125E9662" w14:textId="77777777" w:rsidR="00FC6852" w:rsidRPr="00FC6852" w:rsidRDefault="00FC6852" w:rsidP="00FC6852">
      <w:pPr>
        <w:suppressAutoHyphens w:val="0"/>
        <w:autoSpaceDN/>
        <w:ind w:left="960"/>
        <w:jc w:val="both"/>
        <w:rPr>
          <w:rFonts w:ascii="Segoe UI" w:hAnsi="Segoe UI" w:cs="Segoe UI"/>
          <w:sz w:val="18"/>
          <w:szCs w:val="18"/>
        </w:rPr>
      </w:pPr>
      <w:r w:rsidRPr="00FC6852">
        <w:rPr>
          <w:rFonts w:ascii="Arial" w:hAnsi="Arial" w:cs="Arial"/>
          <w:sz w:val="22"/>
          <w:szCs w:val="22"/>
        </w:rPr>
        <w:t>Driver Elipse: WebService</w:t>
      </w:r>
    </w:p>
    <w:p w14:paraId="51BBF23C" w14:textId="77777777" w:rsidR="00FC6852" w:rsidRPr="00FC6852" w:rsidRDefault="00FC6852" w:rsidP="00FC6852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  <w:r w:rsidRPr="00FC6852">
        <w:rPr>
          <w:rFonts w:ascii="Arial" w:hAnsi="Arial" w:cs="Arial"/>
          <w:sz w:val="22"/>
          <w:szCs w:val="22"/>
        </w:rPr>
        <w:t>Interligação: Interface Ethernet</w:t>
      </w:r>
    </w:p>
    <w:p w14:paraId="3248D053" w14:textId="77777777" w:rsidR="00FC6852" w:rsidRPr="00FC6852" w:rsidRDefault="00FC6852" w:rsidP="00FC6852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</w:p>
    <w:p w14:paraId="2E6CC28A" w14:textId="77777777" w:rsidR="00FC6852" w:rsidRPr="00FC6852" w:rsidRDefault="00FC6852" w:rsidP="00FC6852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</w:p>
    <w:p w14:paraId="1D6FFF6D" w14:textId="77777777" w:rsidR="00FC6852" w:rsidRPr="00FC6852" w:rsidRDefault="00FC6852" w:rsidP="00FC6852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</w:p>
    <w:p w14:paraId="6CA6C386" w14:textId="77777777" w:rsidR="00FC6852" w:rsidRPr="00FC6852" w:rsidRDefault="00FC6852" w:rsidP="00FC6852">
      <w:pPr>
        <w:suppressAutoHyphens w:val="0"/>
        <w:autoSpaceDN/>
        <w:jc w:val="both"/>
        <w:rPr>
          <w:rFonts w:ascii="Arial" w:hAnsi="Arial" w:cs="Arial"/>
          <w:sz w:val="22"/>
          <w:szCs w:val="22"/>
          <w:lang w:val="en-US"/>
        </w:rPr>
      </w:pPr>
    </w:p>
    <w:p w14:paraId="54A7DE18" w14:textId="77777777" w:rsidR="00FC6852" w:rsidRPr="00FC6852" w:rsidRDefault="00FC6852" w:rsidP="00FC6852">
      <w:pPr>
        <w:suppressAutoHyphens w:val="0"/>
        <w:autoSpaceDN/>
        <w:ind w:left="360"/>
        <w:jc w:val="both"/>
        <w:rPr>
          <w:sz w:val="22"/>
          <w:szCs w:val="22"/>
          <w:lang w:val="en-US"/>
        </w:rPr>
      </w:pPr>
    </w:p>
    <w:p w14:paraId="409F23FE" w14:textId="77777777" w:rsidR="002F4025" w:rsidRPr="002F4025" w:rsidRDefault="002F4025" w:rsidP="002F4025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2F4025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Câmeras - CFTV / SME / SVMD</w:t>
      </w:r>
    </w:p>
    <w:p w14:paraId="343491AE" w14:textId="77777777" w:rsidR="002F4025" w:rsidRPr="002F4025" w:rsidRDefault="002F4025" w:rsidP="002F4025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5FC581D9" w14:textId="77777777" w:rsidR="002F4025" w:rsidRPr="002F4025" w:rsidRDefault="002F4025" w:rsidP="002F4025">
      <w:pPr>
        <w:suppressAutoHyphens w:val="0"/>
        <w:autoSpaceDN/>
        <w:ind w:left="960"/>
        <w:jc w:val="both"/>
        <w:rPr>
          <w:rFonts w:ascii="Segoe UI" w:hAnsi="Segoe UI" w:cs="Segoe UI"/>
          <w:sz w:val="18"/>
          <w:szCs w:val="18"/>
        </w:rPr>
      </w:pPr>
      <w:r w:rsidRPr="002F4025">
        <w:rPr>
          <w:rFonts w:ascii="Arial" w:hAnsi="Arial" w:cs="Arial"/>
          <w:sz w:val="22"/>
          <w:szCs w:val="22"/>
        </w:rPr>
        <w:t>Driver Elipse: WebBrowser </w:t>
      </w:r>
    </w:p>
    <w:p w14:paraId="3713402B" w14:textId="77777777" w:rsidR="002F4025" w:rsidRPr="002F4025" w:rsidRDefault="002F4025" w:rsidP="002F4025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  <w:r w:rsidRPr="002F4025">
        <w:rPr>
          <w:rFonts w:ascii="Arial" w:hAnsi="Arial" w:cs="Arial"/>
          <w:sz w:val="22"/>
          <w:szCs w:val="22"/>
        </w:rPr>
        <w:t>Interligação: Interface Ethernet</w:t>
      </w:r>
    </w:p>
    <w:p w14:paraId="78917F65" w14:textId="77777777" w:rsidR="002F4025" w:rsidRPr="002F4025" w:rsidRDefault="002F4025" w:rsidP="002F4025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</w:p>
    <w:p w14:paraId="3FB28989" w14:textId="77777777" w:rsidR="002D5868" w:rsidRPr="002D5868" w:rsidRDefault="002D5868" w:rsidP="002D5868">
      <w:pPr>
        <w:keepNext/>
        <w:keepLines/>
        <w:numPr>
          <w:ilvl w:val="1"/>
          <w:numId w:val="1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2D5868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Sistema de Multimídia (PMV/SON/CRONO)</w:t>
      </w:r>
      <w:bookmarkEnd w:id="114"/>
      <w:bookmarkEnd w:id="115"/>
      <w:bookmarkEnd w:id="116"/>
    </w:p>
    <w:p w14:paraId="3F531FB7" w14:textId="77777777" w:rsidR="002D5868" w:rsidRPr="002D5868" w:rsidRDefault="002D5868" w:rsidP="002D5868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72F48C3D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rFonts w:ascii="Segoe UI" w:hAnsi="Segoe UI" w:cs="Segoe UI"/>
          <w:sz w:val="18"/>
          <w:szCs w:val="18"/>
          <w:lang w:val="en-US"/>
        </w:rPr>
      </w:pPr>
      <w:r w:rsidRPr="002D5868">
        <w:rPr>
          <w:rFonts w:ascii="Arial" w:hAnsi="Arial" w:cs="Arial"/>
          <w:sz w:val="22"/>
          <w:szCs w:val="22"/>
          <w:lang w:val="en-US"/>
        </w:rPr>
        <w:t xml:space="preserve">Driver Elipse: </w:t>
      </w:r>
      <w:bookmarkStart w:id="125" w:name="_Hlk135741618"/>
      <w:r w:rsidRPr="002D5868">
        <w:rPr>
          <w:rFonts w:ascii="Arial" w:hAnsi="Arial" w:cs="Arial"/>
          <w:sz w:val="22"/>
          <w:szCs w:val="22"/>
          <w:lang w:val="en-US"/>
        </w:rPr>
        <w:t>WebService</w:t>
      </w:r>
      <w:bookmarkEnd w:id="125"/>
    </w:p>
    <w:p w14:paraId="2AB4FB6B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  <w:lang w:val="en-US"/>
        </w:rPr>
      </w:pPr>
      <w:r w:rsidRPr="002D5868">
        <w:rPr>
          <w:rFonts w:ascii="Arial" w:hAnsi="Arial" w:cs="Arial"/>
          <w:sz w:val="22"/>
          <w:szCs w:val="22"/>
          <w:lang w:val="en-US"/>
        </w:rPr>
        <w:t>Interligação: Interface Ethernet</w:t>
      </w:r>
    </w:p>
    <w:p w14:paraId="7C1E0A10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  <w:lang w:val="en-US"/>
        </w:rPr>
      </w:pPr>
    </w:p>
    <w:p w14:paraId="277511FB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sz w:val="24"/>
          <w:szCs w:val="24"/>
          <w:lang w:val="en-US"/>
        </w:rPr>
      </w:pPr>
    </w:p>
    <w:p w14:paraId="513FA1ED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  <w:lang w:val="en-US"/>
        </w:rPr>
      </w:pPr>
    </w:p>
    <w:p w14:paraId="1133CF7A" w14:textId="77777777" w:rsidR="002D5868" w:rsidRPr="002D5868" w:rsidRDefault="002D5868" w:rsidP="002D5868">
      <w:pPr>
        <w:suppressAutoHyphens w:val="0"/>
        <w:autoSpaceDN/>
        <w:ind w:left="960"/>
        <w:jc w:val="both"/>
        <w:rPr>
          <w:sz w:val="24"/>
          <w:szCs w:val="24"/>
          <w:lang w:val="en-US"/>
        </w:rPr>
      </w:pPr>
    </w:p>
    <w:p w14:paraId="0F9BDF0E" w14:textId="77777777" w:rsidR="00384694" w:rsidRPr="00384694" w:rsidRDefault="00384694" w:rsidP="00384694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384694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SSX - Sistema de Solicitação de Auxílio ao Usuário</w:t>
      </w:r>
      <w:bookmarkEnd w:id="117"/>
    </w:p>
    <w:p w14:paraId="69C8DA80" w14:textId="77777777" w:rsidR="00384694" w:rsidRPr="00384694" w:rsidRDefault="00384694" w:rsidP="00384694">
      <w:pPr>
        <w:keepLines/>
        <w:widowControl w:val="0"/>
        <w:tabs>
          <w:tab w:val="left" w:pos="567"/>
        </w:tabs>
        <w:spacing w:before="60"/>
        <w:ind w:left="964"/>
        <w:jc w:val="both"/>
        <w:textAlignment w:val="auto"/>
        <w:rPr>
          <w:rFonts w:ascii="Arial" w:hAnsi="Arial"/>
          <w:sz w:val="22"/>
        </w:rPr>
      </w:pPr>
    </w:p>
    <w:p w14:paraId="5973461A" w14:textId="77777777" w:rsidR="00384694" w:rsidRPr="00384694" w:rsidRDefault="00384694" w:rsidP="00384694">
      <w:pPr>
        <w:suppressAutoHyphens w:val="0"/>
        <w:autoSpaceDN/>
        <w:ind w:left="960"/>
        <w:jc w:val="both"/>
        <w:rPr>
          <w:rFonts w:ascii="Segoe UI" w:hAnsi="Segoe UI" w:cs="Segoe UI"/>
          <w:sz w:val="18"/>
          <w:szCs w:val="18"/>
          <w:lang w:val="en-US"/>
        </w:rPr>
      </w:pPr>
      <w:r w:rsidRPr="00384694">
        <w:rPr>
          <w:rFonts w:ascii="Arial" w:hAnsi="Arial" w:cs="Arial"/>
          <w:sz w:val="22"/>
          <w:szCs w:val="22"/>
          <w:lang w:val="en-US"/>
        </w:rPr>
        <w:t>Protocolo: Webservice </w:t>
      </w:r>
    </w:p>
    <w:p w14:paraId="365538F9" w14:textId="77777777" w:rsidR="00384694" w:rsidRPr="00384694" w:rsidRDefault="00384694" w:rsidP="00384694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  <w:lang w:val="en-US"/>
        </w:rPr>
      </w:pPr>
      <w:r w:rsidRPr="00384694">
        <w:rPr>
          <w:rFonts w:ascii="Arial" w:hAnsi="Arial" w:cs="Arial"/>
          <w:sz w:val="22"/>
          <w:szCs w:val="22"/>
          <w:lang w:val="en-US"/>
        </w:rPr>
        <w:t>Interligação: Interface Ethernet</w:t>
      </w:r>
    </w:p>
    <w:p w14:paraId="7E778703" w14:textId="77777777" w:rsidR="00384694" w:rsidRPr="00384694" w:rsidRDefault="00384694" w:rsidP="00384694">
      <w:pPr>
        <w:suppressAutoHyphens w:val="0"/>
        <w:autoSpaceDN/>
        <w:jc w:val="both"/>
        <w:rPr>
          <w:rFonts w:ascii="Arial" w:hAnsi="Arial" w:cs="Arial"/>
          <w:sz w:val="22"/>
          <w:szCs w:val="22"/>
        </w:rPr>
      </w:pPr>
    </w:p>
    <w:p w14:paraId="4A838722" w14:textId="77777777" w:rsidR="00384694" w:rsidRPr="00384694" w:rsidRDefault="00384694" w:rsidP="00384694">
      <w:pPr>
        <w:suppressAutoHyphens w:val="0"/>
        <w:autoSpaceDN/>
        <w:jc w:val="both"/>
        <w:rPr>
          <w:rFonts w:ascii="Arial" w:hAnsi="Arial" w:cs="Arial"/>
          <w:sz w:val="22"/>
          <w:szCs w:val="22"/>
        </w:rPr>
      </w:pPr>
    </w:p>
    <w:p w14:paraId="32E405BC" w14:textId="77777777" w:rsidR="00384694" w:rsidRPr="00384694" w:rsidRDefault="00384694" w:rsidP="00384694">
      <w:pPr>
        <w:suppressAutoHyphens w:val="0"/>
        <w:autoSpaceDN/>
        <w:ind w:left="360"/>
        <w:jc w:val="both"/>
        <w:rPr>
          <w:rFonts w:ascii="Arial" w:hAnsi="Arial"/>
          <w:sz w:val="22"/>
          <w:szCs w:val="22"/>
          <w:lang w:val="en-US"/>
        </w:rPr>
      </w:pPr>
    </w:p>
    <w:p w14:paraId="2F04D08F" w14:textId="77777777" w:rsidR="00DF7709" w:rsidRPr="00DF7709" w:rsidRDefault="00DF7709" w:rsidP="00DF7709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DF7709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>Bloqueios</w:t>
      </w:r>
    </w:p>
    <w:p w14:paraId="66C1C6DA" w14:textId="77777777" w:rsidR="00DF7709" w:rsidRPr="00DF7709" w:rsidRDefault="00DF7709" w:rsidP="00DF7709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32F68F49" w14:textId="77777777" w:rsidR="00DF7709" w:rsidRPr="00DF7709" w:rsidRDefault="00DF7709" w:rsidP="00DF7709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  <w:r w:rsidRPr="00DF7709">
        <w:rPr>
          <w:rFonts w:ascii="Arial" w:hAnsi="Arial" w:cs="Arial"/>
          <w:sz w:val="22"/>
          <w:szCs w:val="22"/>
        </w:rPr>
        <w:t>Driver Elipse: Consulta Banco de Dados Firebird</w:t>
      </w:r>
    </w:p>
    <w:p w14:paraId="37E3A130" w14:textId="77777777" w:rsidR="00DF7709" w:rsidRPr="00DF7709" w:rsidRDefault="00DF7709" w:rsidP="00DF7709">
      <w:pPr>
        <w:suppressAutoHyphens w:val="0"/>
        <w:autoSpaceDN/>
        <w:ind w:left="960"/>
        <w:jc w:val="both"/>
        <w:rPr>
          <w:rFonts w:ascii="Arial" w:hAnsi="Arial" w:cs="Arial"/>
          <w:sz w:val="22"/>
          <w:szCs w:val="22"/>
        </w:rPr>
      </w:pPr>
      <w:r w:rsidRPr="00DF7709">
        <w:rPr>
          <w:rFonts w:ascii="Arial" w:hAnsi="Arial" w:cs="Arial"/>
          <w:sz w:val="22"/>
          <w:szCs w:val="22"/>
        </w:rPr>
        <w:t>Interligação: Interface Ethernet</w:t>
      </w:r>
    </w:p>
    <w:p w14:paraId="71A15518" w14:textId="77777777" w:rsidR="002C2446" w:rsidRPr="002C2446" w:rsidRDefault="002C2446" w:rsidP="002C2446">
      <w:pPr>
        <w:keepNext/>
        <w:keepLines/>
        <w:numPr>
          <w:ilvl w:val="1"/>
          <w:numId w:val="16"/>
        </w:numPr>
        <w:spacing w:before="160" w:after="80"/>
        <w:outlineLvl w:val="1"/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</w:pPr>
      <w:r w:rsidRPr="002C2446">
        <w:rPr>
          <w:rFonts w:ascii="Arial" w:eastAsia="Yu Gothic Light" w:hAnsi="Arial" w:cs="Arial"/>
          <w:b/>
          <w:color w:val="000000"/>
          <w:sz w:val="24"/>
          <w:szCs w:val="24"/>
        </w:rPr>
        <w:t>Multimedidor do QGD</w:t>
      </w:r>
      <w:r w:rsidRPr="002C2446">
        <w:rPr>
          <w:rFonts w:ascii="Arial" w:eastAsia="Yu Gothic Light" w:hAnsi="Arial" w:cs="Arial"/>
          <w:b/>
          <w:color w:val="000000"/>
          <w:sz w:val="24"/>
          <w:szCs w:val="24"/>
          <w:shd w:val="clear" w:color="auto" w:fill="FFFFFF"/>
        </w:rPr>
        <w:t xml:space="preserve"> - </w:t>
      </w:r>
      <w:r w:rsidRPr="002C2446">
        <w:rPr>
          <w:rFonts w:ascii="Arial" w:eastAsia="Yu Gothic Light" w:hAnsi="Arial" w:cs="Arial"/>
          <w:b/>
          <w:color w:val="000000"/>
          <w:sz w:val="24"/>
          <w:szCs w:val="24"/>
          <w:lang w:val="en-US"/>
        </w:rPr>
        <w:t>Merlin Gerin PowerLogic PM710</w:t>
      </w:r>
    </w:p>
    <w:p w14:paraId="554A64F1" w14:textId="77777777" w:rsidR="002C2446" w:rsidRPr="002C2446" w:rsidRDefault="002C2446" w:rsidP="002C2446">
      <w:pPr>
        <w:keepLines/>
        <w:widowControl w:val="0"/>
        <w:tabs>
          <w:tab w:val="left" w:pos="567"/>
        </w:tabs>
        <w:spacing w:before="60"/>
        <w:ind w:left="964"/>
        <w:jc w:val="both"/>
        <w:rPr>
          <w:rFonts w:ascii="Arial" w:hAnsi="Arial"/>
          <w:sz w:val="22"/>
        </w:rPr>
      </w:pPr>
    </w:p>
    <w:p w14:paraId="220F48B2" w14:textId="77777777" w:rsidR="002C2446" w:rsidRPr="002C2446" w:rsidRDefault="002C2446" w:rsidP="002C2446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  <w:r w:rsidRPr="002C2446">
        <w:rPr>
          <w:rFonts w:ascii="Arial" w:hAnsi="Arial" w:cs="Arial"/>
          <w:sz w:val="22"/>
          <w:szCs w:val="22"/>
        </w:rPr>
        <w:t>O subsistema da cabine primária terá o seguinte equipamento com interface para o SCADA;</w:t>
      </w:r>
    </w:p>
    <w:p w14:paraId="3F6491A8" w14:textId="77777777" w:rsidR="002C2446" w:rsidRPr="002C2446" w:rsidRDefault="002C2446" w:rsidP="002C2446">
      <w:pPr>
        <w:widowControl w:val="0"/>
        <w:tabs>
          <w:tab w:val="left" w:pos="567"/>
        </w:tabs>
        <w:spacing w:before="60"/>
        <w:ind w:left="360" w:right="283"/>
        <w:jc w:val="both"/>
        <w:rPr>
          <w:rFonts w:ascii="Arial" w:hAnsi="Arial" w:cs="Arial"/>
          <w:sz w:val="22"/>
          <w:szCs w:val="22"/>
        </w:rPr>
      </w:pPr>
    </w:p>
    <w:p w14:paraId="1034AE54" w14:textId="77777777" w:rsidR="002C2446" w:rsidRPr="002C2446" w:rsidRDefault="002C2446" w:rsidP="002C2446">
      <w:pPr>
        <w:widowControl w:val="0"/>
        <w:numPr>
          <w:ilvl w:val="0"/>
          <w:numId w:val="9"/>
        </w:numPr>
        <w:tabs>
          <w:tab w:val="left" w:pos="567"/>
        </w:tabs>
        <w:spacing w:before="60"/>
        <w:ind w:right="283"/>
        <w:jc w:val="both"/>
        <w:rPr>
          <w:rFonts w:ascii="Arial" w:hAnsi="Arial" w:cs="Arial"/>
          <w:b/>
          <w:bCs/>
          <w:sz w:val="22"/>
          <w:szCs w:val="22"/>
          <w:lang w:val="en-US"/>
        </w:rPr>
      </w:pPr>
      <w:r w:rsidRPr="002C2446">
        <w:rPr>
          <w:rFonts w:ascii="Arial" w:hAnsi="Arial" w:cs="Arial"/>
          <w:sz w:val="22"/>
          <w:szCs w:val="22"/>
          <w:lang w:val="en-US"/>
        </w:rPr>
        <w:t>Multimedidor: Merlin Gerin PowerLogic PM710;</w:t>
      </w:r>
    </w:p>
    <w:p w14:paraId="50108D41" w14:textId="77777777" w:rsidR="002C2446" w:rsidRPr="002C2446" w:rsidRDefault="002C2446" w:rsidP="002C2446">
      <w:pPr>
        <w:widowControl w:val="0"/>
        <w:tabs>
          <w:tab w:val="left" w:pos="567"/>
        </w:tabs>
        <w:spacing w:before="60"/>
        <w:ind w:left="1004" w:right="283"/>
        <w:jc w:val="both"/>
        <w:rPr>
          <w:rFonts w:ascii="Arial" w:hAnsi="Arial" w:cs="Arial"/>
          <w:b/>
          <w:bCs/>
          <w:sz w:val="22"/>
          <w:szCs w:val="22"/>
          <w:lang w:val="en-US"/>
        </w:rPr>
      </w:pPr>
    </w:p>
    <w:p w14:paraId="2607CE0E" w14:textId="77777777" w:rsidR="002C2446" w:rsidRPr="002C2446" w:rsidRDefault="002C2446" w:rsidP="002C2446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sz w:val="22"/>
          <w:szCs w:val="22"/>
        </w:rPr>
      </w:pPr>
      <w:r w:rsidRPr="002C2446">
        <w:rPr>
          <w:rFonts w:ascii="Arial" w:hAnsi="Arial" w:cs="Arial"/>
          <w:sz w:val="22"/>
          <w:szCs w:val="22"/>
        </w:rPr>
        <w:t>O equipamento citado, terá a interface com o SCADA, será através porta serial RS-485 e a interligação é existente, está interligado a porta serial do CLP ALTUS PO3142 do QGD, porém é necessário verificar a ligação existente e se necessário fazer correções.</w:t>
      </w:r>
    </w:p>
    <w:p w14:paraId="1478C7F4" w14:textId="77777777" w:rsidR="002C2446" w:rsidRPr="002C2446" w:rsidRDefault="002C2446" w:rsidP="002C2446">
      <w:pPr>
        <w:widowControl w:val="0"/>
        <w:tabs>
          <w:tab w:val="left" w:pos="567"/>
        </w:tabs>
        <w:spacing w:before="60"/>
        <w:ind w:left="284" w:right="283"/>
        <w:jc w:val="both"/>
        <w:rPr>
          <w:rFonts w:ascii="Arial" w:hAnsi="Arial" w:cs="Arial"/>
          <w:b/>
          <w:bCs/>
          <w:sz w:val="22"/>
          <w:szCs w:val="22"/>
        </w:rPr>
      </w:pPr>
    </w:p>
    <w:p w14:paraId="789B9F73" w14:textId="77777777" w:rsidR="002C2446" w:rsidRPr="002C2446" w:rsidRDefault="002C2446" w:rsidP="002C2446">
      <w:pPr>
        <w:keepNext/>
        <w:suppressAutoHyphens w:val="0"/>
        <w:jc w:val="center"/>
      </w:pPr>
      <w:r w:rsidRPr="002C2446">
        <w:rPr>
          <w:noProof/>
        </w:rPr>
        <w:drawing>
          <wp:inline distT="0" distB="0" distL="0" distR="0" wp14:anchorId="15A09EA2" wp14:editId="4DF27562">
            <wp:extent cx="2105025" cy="2297037"/>
            <wp:effectExtent l="0" t="0" r="0" b="8255"/>
            <wp:docPr id="1901832444" name="Imagem 1901832444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Tela de um aparelho eletrônic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12986" cy="23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E762" w14:textId="77777777" w:rsidR="002C2446" w:rsidRPr="002C2446" w:rsidRDefault="002C2446" w:rsidP="002C2446">
      <w:pPr>
        <w:spacing w:after="200"/>
        <w:jc w:val="center"/>
        <w:rPr>
          <w:rFonts w:ascii="Arial" w:hAnsi="Arial" w:cs="Arial"/>
          <w:i/>
          <w:iCs/>
          <w:sz w:val="18"/>
          <w:szCs w:val="18"/>
        </w:rPr>
      </w:pPr>
      <w:bookmarkStart w:id="126" w:name="_Toc132725019"/>
      <w:bookmarkStart w:id="127" w:name="_Toc132811624"/>
      <w:bookmarkStart w:id="128" w:name="_Toc161232661"/>
      <w:r w:rsidRPr="002C2446">
        <w:rPr>
          <w:rFonts w:ascii="Arial" w:hAnsi="Arial" w:cs="Arial"/>
          <w:i/>
          <w:iCs/>
          <w:sz w:val="18"/>
          <w:szCs w:val="18"/>
        </w:rPr>
        <w:t xml:space="preserve">Figura </w:t>
      </w:r>
      <w:r w:rsidRPr="002C2446">
        <w:rPr>
          <w:rFonts w:ascii="Arial" w:hAnsi="Arial" w:cs="Arial"/>
          <w:i/>
          <w:iCs/>
          <w:sz w:val="18"/>
          <w:szCs w:val="18"/>
        </w:rPr>
        <w:fldChar w:fldCharType="begin"/>
      </w:r>
      <w:r w:rsidRPr="002C2446">
        <w:rPr>
          <w:rFonts w:ascii="Arial" w:hAnsi="Arial" w:cs="Arial"/>
          <w:i/>
          <w:iCs/>
          <w:sz w:val="18"/>
          <w:szCs w:val="18"/>
        </w:rPr>
        <w:instrText xml:space="preserve"> SEQ Figura \* ARABIC </w:instrText>
      </w:r>
      <w:r w:rsidRPr="002C2446">
        <w:rPr>
          <w:rFonts w:ascii="Arial" w:hAnsi="Arial" w:cs="Arial"/>
          <w:i/>
          <w:iCs/>
          <w:sz w:val="18"/>
          <w:szCs w:val="18"/>
        </w:rPr>
        <w:fldChar w:fldCharType="separate"/>
      </w:r>
      <w:r w:rsidRPr="002C2446">
        <w:rPr>
          <w:rFonts w:ascii="Arial" w:hAnsi="Arial" w:cs="Arial"/>
          <w:i/>
          <w:iCs/>
          <w:noProof/>
          <w:sz w:val="18"/>
          <w:szCs w:val="18"/>
        </w:rPr>
        <w:t>14</w:t>
      </w:r>
      <w:r w:rsidRPr="002C2446">
        <w:rPr>
          <w:rFonts w:ascii="Arial" w:hAnsi="Arial" w:cs="Arial"/>
          <w:i/>
          <w:iCs/>
          <w:sz w:val="18"/>
          <w:szCs w:val="18"/>
        </w:rPr>
        <w:fldChar w:fldCharType="end"/>
      </w:r>
      <w:r w:rsidRPr="002C2446">
        <w:rPr>
          <w:rFonts w:ascii="Arial" w:hAnsi="Arial" w:cs="Arial"/>
          <w:i/>
          <w:iCs/>
          <w:sz w:val="18"/>
          <w:szCs w:val="18"/>
        </w:rPr>
        <w:t xml:space="preserve"> Multimedidor Merlin Gerlin</w:t>
      </w:r>
      <w:bookmarkEnd w:id="126"/>
      <w:bookmarkEnd w:id="127"/>
      <w:bookmarkEnd w:id="128"/>
    </w:p>
    <w:p w14:paraId="25F93D98" w14:textId="77777777" w:rsidR="002C2446" w:rsidRPr="002C2446" w:rsidRDefault="002C2446" w:rsidP="002C2446">
      <w:pPr>
        <w:suppressAutoHyphens w:val="0"/>
      </w:pPr>
      <w:r w:rsidRPr="002C2446">
        <w:br w:type="page"/>
      </w:r>
    </w:p>
    <w:p w14:paraId="65BCC363" w14:textId="77777777" w:rsidR="002C2446" w:rsidRPr="002C2446" w:rsidRDefault="002C2446" w:rsidP="002C2446"/>
    <w:p w14:paraId="234B28CC" w14:textId="0523C26A" w:rsidR="004967DD" w:rsidRPr="007032B7" w:rsidRDefault="00AB7BF5" w:rsidP="004967DD">
      <w:pPr>
        <w:pStyle w:val="Ttulo1"/>
      </w:pPr>
      <w:r w:rsidRPr="007032B7">
        <w:t>RELAÇÃO TÓPICOS DE EQUIPAMENTOS X MAPA DE COMUNICAÇÃO</w:t>
      </w:r>
      <w:bookmarkEnd w:id="118"/>
      <w:bookmarkEnd w:id="119"/>
    </w:p>
    <w:p w14:paraId="1568EEEE" w14:textId="08C9075F" w:rsidR="004967DD" w:rsidRDefault="004967DD" w:rsidP="004967DD">
      <w:pPr>
        <w:pStyle w:val="Estilo2"/>
        <w:tabs>
          <w:tab w:val="clear" w:pos="567"/>
          <w:tab w:val="left" w:pos="360"/>
        </w:tabs>
        <w:ind w:left="360" w:right="283"/>
        <w:rPr>
          <w:rFonts w:cs="Arial"/>
          <w:sz w:val="22"/>
          <w:szCs w:val="22"/>
        </w:rPr>
      </w:pPr>
      <w:r w:rsidRPr="007032B7">
        <w:rPr>
          <w:rFonts w:cs="Arial"/>
          <w:sz w:val="22"/>
          <w:szCs w:val="22"/>
        </w:rPr>
        <w:t>No tópico “</w:t>
      </w:r>
      <w:r w:rsidRPr="00EE75F7">
        <w:rPr>
          <w:rFonts w:cs="Arial"/>
          <w:sz w:val="22"/>
          <w:szCs w:val="22"/>
        </w:rPr>
        <w:t>6.</w:t>
      </w:r>
      <w:r w:rsidR="00FE7D89">
        <w:rPr>
          <w:rFonts w:cs="Arial"/>
          <w:sz w:val="22"/>
          <w:szCs w:val="22"/>
        </w:rPr>
        <w:t xml:space="preserve"> </w:t>
      </w:r>
      <w:r w:rsidRPr="00EE75F7">
        <w:rPr>
          <w:rFonts w:cs="Arial"/>
          <w:sz w:val="22"/>
          <w:szCs w:val="22"/>
        </w:rPr>
        <w:t>TIPO DE INTEGRAÇÃO POR SISTEMA</w:t>
      </w:r>
      <w:r w:rsidRPr="007032B7">
        <w:rPr>
          <w:rFonts w:cs="Arial"/>
          <w:sz w:val="22"/>
          <w:szCs w:val="22"/>
        </w:rPr>
        <w:t xml:space="preserve">” </w:t>
      </w:r>
      <w:r w:rsidR="00114939">
        <w:rPr>
          <w:rFonts w:cs="Arial"/>
          <w:sz w:val="22"/>
          <w:szCs w:val="22"/>
        </w:rPr>
        <w:t>são</w:t>
      </w:r>
      <w:r w:rsidRPr="007032B7">
        <w:rPr>
          <w:rFonts w:cs="Arial"/>
          <w:sz w:val="22"/>
          <w:szCs w:val="22"/>
        </w:rPr>
        <w:t xml:space="preserve"> indicado</w:t>
      </w:r>
      <w:r w:rsidR="00114939">
        <w:rPr>
          <w:rFonts w:cs="Arial"/>
          <w:sz w:val="22"/>
          <w:szCs w:val="22"/>
        </w:rPr>
        <w:t>s</w:t>
      </w:r>
      <w:r w:rsidRPr="007032B7">
        <w:rPr>
          <w:rFonts w:cs="Arial"/>
          <w:sz w:val="22"/>
          <w:szCs w:val="22"/>
        </w:rPr>
        <w:t xml:space="preserve"> os equipamentos e seus respectivos subtópicos</w:t>
      </w:r>
      <w:r w:rsidR="00114939">
        <w:rPr>
          <w:rFonts w:cs="Arial"/>
          <w:sz w:val="22"/>
          <w:szCs w:val="22"/>
        </w:rPr>
        <w:t xml:space="preserve">. A relação Equipamento x Mapa de Comunicação pode ser identificada no documento </w:t>
      </w:r>
      <w:r w:rsidRPr="007032B7">
        <w:rPr>
          <w:rFonts w:cs="Arial"/>
          <w:sz w:val="22"/>
          <w:szCs w:val="22"/>
        </w:rPr>
        <w:t>Mapa de Comunicação</w:t>
      </w:r>
      <w:r>
        <w:rPr>
          <w:rFonts w:cs="Arial"/>
          <w:sz w:val="22"/>
          <w:szCs w:val="22"/>
        </w:rPr>
        <w:t xml:space="preserve"> </w:t>
      </w:r>
      <w:r w:rsidRPr="00A47831">
        <w:rPr>
          <w:rFonts w:cs="Arial"/>
          <w:sz w:val="22"/>
          <w:szCs w:val="22"/>
        </w:rPr>
        <w:t>DD-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Cb1_Sistema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T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Cb1_Linha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08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Cb1_Trecho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34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Cb1_Linha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08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Cb1_Conjunto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1299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/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Cb1_Etapa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6</w:t>
      </w:r>
      <w:r w:rsidRPr="00346F7A">
        <w:rPr>
          <w:sz w:val="22"/>
          <w:szCs w:val="22"/>
        </w:rPr>
        <w:fldChar w:fldCharType="end"/>
      </w:r>
      <w:r w:rsidRPr="00346F7A">
        <w:rPr>
          <w:sz w:val="22"/>
          <w:szCs w:val="22"/>
        </w:rPr>
        <w:t>-</w:t>
      </w:r>
      <w:r w:rsidRPr="00346F7A">
        <w:rPr>
          <w:sz w:val="22"/>
          <w:szCs w:val="22"/>
        </w:rPr>
        <w:fldChar w:fldCharType="begin"/>
      </w:r>
      <w:r w:rsidRPr="00346F7A">
        <w:rPr>
          <w:sz w:val="22"/>
          <w:szCs w:val="22"/>
        </w:rPr>
        <w:instrText xml:space="preserve"> DOCPROPERTY  Cb1_Classe  \* MERGEFORMAT </w:instrText>
      </w:r>
      <w:r w:rsidRPr="00346F7A">
        <w:rPr>
          <w:sz w:val="22"/>
          <w:szCs w:val="22"/>
        </w:rPr>
        <w:fldChar w:fldCharType="separate"/>
      </w:r>
      <w:r w:rsidR="00F50B63">
        <w:rPr>
          <w:sz w:val="22"/>
          <w:szCs w:val="22"/>
        </w:rPr>
        <w:t>R11</w:t>
      </w:r>
      <w:r w:rsidRPr="00346F7A">
        <w:rPr>
          <w:sz w:val="22"/>
          <w:szCs w:val="22"/>
        </w:rPr>
        <w:fldChar w:fldCharType="end"/>
      </w:r>
      <w:r w:rsidRPr="00A47831">
        <w:rPr>
          <w:rFonts w:cs="Arial"/>
          <w:sz w:val="22"/>
          <w:szCs w:val="22"/>
        </w:rPr>
        <w:t>-001</w:t>
      </w:r>
      <w:r w:rsidRPr="007032B7">
        <w:rPr>
          <w:rFonts w:cs="Arial"/>
          <w:sz w:val="22"/>
          <w:szCs w:val="22"/>
        </w:rPr>
        <w:t>;</w:t>
      </w:r>
    </w:p>
    <w:p w14:paraId="5E9529FF" w14:textId="77777777" w:rsidR="00B74802" w:rsidRDefault="00B74802" w:rsidP="00B74802"/>
    <w:p w14:paraId="16999FC0" w14:textId="1645C9E0" w:rsidR="00B74802" w:rsidRPr="007032B7" w:rsidRDefault="00B74802" w:rsidP="00B74802">
      <w:pPr>
        <w:pStyle w:val="Ttulo1"/>
      </w:pPr>
      <w:bookmarkStart w:id="129" w:name="_Toc171412743"/>
      <w:r>
        <w:t>Conversores Serial/Ethernet e Fontes 24V</w:t>
      </w:r>
      <w:r w:rsidRPr="00B74802">
        <w:rPr>
          <w:vertAlign w:val="subscript"/>
        </w:rPr>
        <w:t>CC</w:t>
      </w:r>
      <w:bookmarkEnd w:id="129"/>
    </w:p>
    <w:p w14:paraId="1E924778" w14:textId="7D9F2042" w:rsidR="00B74802" w:rsidRDefault="00B74802" w:rsidP="00B74802">
      <w:pPr>
        <w:pStyle w:val="Estilo2"/>
        <w:tabs>
          <w:tab w:val="clear" w:pos="567"/>
          <w:tab w:val="left" w:pos="360"/>
        </w:tabs>
        <w:ind w:left="360" w:right="283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 xml:space="preserve">Segue abaixo os conversores e as fontes que devem ser instalados na estação </w:t>
      </w:r>
      <w:r w:rsidR="00114939">
        <w:rPr>
          <w:rFonts w:cs="Arial"/>
          <w:sz w:val="22"/>
          <w:szCs w:val="22"/>
        </w:rPr>
        <w:fldChar w:fldCharType="begin"/>
      </w:r>
      <w:r w:rsidR="00114939">
        <w:rPr>
          <w:rFonts w:cs="Arial"/>
          <w:sz w:val="22"/>
          <w:szCs w:val="22"/>
        </w:rPr>
        <w:instrText xml:space="preserve"> DOCPROPERTY  Cb1_Estação  \* MERGEFORMAT </w:instrText>
      </w:r>
      <w:r w:rsidR="00114939">
        <w:rPr>
          <w:rFonts w:cs="Arial"/>
          <w:sz w:val="22"/>
          <w:szCs w:val="22"/>
        </w:rPr>
        <w:fldChar w:fldCharType="separate"/>
      </w:r>
      <w:r w:rsidR="00F50B63">
        <w:rPr>
          <w:rFonts w:cs="Arial"/>
          <w:sz w:val="22"/>
          <w:szCs w:val="22"/>
        </w:rPr>
        <w:t>ENGENHEIRO CARDOSO</w:t>
      </w:r>
      <w:r w:rsidR="00114939">
        <w:rPr>
          <w:rFonts w:cs="Arial"/>
          <w:sz w:val="22"/>
          <w:szCs w:val="22"/>
        </w:rPr>
        <w:fldChar w:fldCharType="end"/>
      </w:r>
      <w:r>
        <w:rPr>
          <w:rFonts w:cs="Arial"/>
          <w:sz w:val="22"/>
          <w:szCs w:val="22"/>
        </w:rPr>
        <w:t>.</w:t>
      </w:r>
      <w:r w:rsidR="00114939">
        <w:rPr>
          <w:rFonts w:cs="Arial"/>
          <w:sz w:val="22"/>
          <w:szCs w:val="22"/>
        </w:rPr>
        <w:t xml:space="preserve"> </w:t>
      </w:r>
    </w:p>
    <w:p w14:paraId="4A198577" w14:textId="77777777" w:rsidR="00B74802" w:rsidRDefault="00B74802" w:rsidP="00B74802">
      <w:pPr>
        <w:pStyle w:val="Estilo2"/>
        <w:tabs>
          <w:tab w:val="clear" w:pos="567"/>
          <w:tab w:val="left" w:pos="360"/>
        </w:tabs>
        <w:ind w:left="360" w:right="283"/>
        <w:jc w:val="center"/>
        <w:rPr>
          <w:rFonts w:cs="Arial"/>
          <w:sz w:val="22"/>
          <w:szCs w:val="22"/>
        </w:rPr>
      </w:pPr>
    </w:p>
    <w:tbl>
      <w:tblPr>
        <w:tblStyle w:val="Tabelacomgrade"/>
        <w:tblW w:w="9962" w:type="dxa"/>
        <w:tblLook w:val="04A0" w:firstRow="1" w:lastRow="0" w:firstColumn="1" w:lastColumn="0" w:noHBand="0" w:noVBand="1"/>
      </w:tblPr>
      <w:tblGrid>
        <w:gridCol w:w="2835"/>
        <w:gridCol w:w="3402"/>
        <w:gridCol w:w="2268"/>
        <w:gridCol w:w="1457"/>
      </w:tblGrid>
      <w:tr w:rsidR="00B74802" w:rsidRPr="00194BF2" w14:paraId="527E9D66" w14:textId="77777777" w:rsidTr="00C31952">
        <w:trPr>
          <w:trHeight w:val="397"/>
          <w:tblHeader/>
        </w:trPr>
        <w:tc>
          <w:tcPr>
            <w:tcW w:w="9962" w:type="dxa"/>
            <w:gridSpan w:val="4"/>
            <w:shd w:val="clear" w:color="auto" w:fill="D0CECE" w:themeFill="background2" w:themeFillShade="E6"/>
            <w:vAlign w:val="center"/>
          </w:tcPr>
          <w:p w14:paraId="617B4E7B" w14:textId="545C8F6D" w:rsidR="00B74802" w:rsidRPr="00194BF2" w:rsidRDefault="00B74802" w:rsidP="00114939">
            <w:pPr>
              <w:pStyle w:val="Estilo2"/>
              <w:tabs>
                <w:tab w:val="clear" w:pos="567"/>
                <w:tab w:val="left" w:pos="360"/>
              </w:tabs>
              <w:ind w:left="360" w:right="283"/>
              <w:jc w:val="center"/>
              <w:rPr>
                <w:rFonts w:cs="Arial"/>
                <w:b/>
                <w:bCs/>
                <w:sz w:val="22"/>
                <w:szCs w:val="22"/>
              </w:rPr>
            </w:pPr>
            <w:r w:rsidRPr="00194BF2">
              <w:rPr>
                <w:rFonts w:cs="Arial" w:ascii="Arial" w:hAnsi="Arial"/>
                <w:b/>
                <w:bCs/>
                <w:sz w:val="14"/>
                <w:szCs w:val="22"/>
              </w:rPr>
              <w:t xml:space="preserve">Estação </w:t>
            </w:r>
            <w:r w:rsidR="00114939" w:rsidRPr="00114939">
              <w:rPr>
                <w:rFonts w:cs="Arial" w:ascii="Arial" w:hAnsi="Arial"/>
                <w:b/>
                <w:bCs/>
                <w:sz w:val="14"/>
                <w:szCs w:val="22"/>
              </w:rPr>
              <w:fldChar w:fldCharType="begin"/>
            </w:r>
            <w:r w:rsidR="00114939" w:rsidRPr="00114939">
              <w:rPr>
                <w:rFonts w:cs="Arial" w:ascii="Arial" w:hAnsi="Arial"/>
                <w:b/>
                <w:bCs/>
                <w:sz w:val="14"/>
                <w:szCs w:val="22"/>
              </w:rPr>
              <w:instrText xml:space="preserve"> DOCPROPERTY  Cb1_Estação  \* MERGEFORMAT </w:instrText>
            </w:r>
            <w:r w:rsidR="00114939" w:rsidRPr="00114939">
              <w:rPr>
                <w:rFonts w:cs="Arial" w:ascii="Arial" w:hAnsi="Arial"/>
                <w:b/>
                <w:bCs/>
                <w:sz w:val="14"/>
                <w:szCs w:val="22"/>
              </w:rPr>
              <w:fldChar w:fldCharType="separate"/>
            </w:r>
            <w:r w:rsidR="00F50B63">
              <w:rPr>
                <w:rFonts w:cs="Arial" w:ascii="Arial" w:hAnsi="Arial"/>
                <w:b/>
                <w:bCs/>
                <w:sz w:val="14"/>
                <w:szCs w:val="22"/>
              </w:rPr>
              <w:t>ENGENHEIRO</w:t>
            </w:r>
            <w:r w:rsidR="00F50B63" w:rsidRPr="00F50B63">
              <w:rPr>
                <w:rFonts w:cs="Arial" w:ascii="Arial" w:hAnsi="Arial"/>
                <w:sz w:val="14"/>
                <w:szCs w:val="22"/>
              </w:rPr>
              <w:t xml:space="preserve"> </w:t>
            </w:r>
            <w:r w:rsidR="00F50B63">
              <w:rPr>
                <w:rFonts w:cs="Arial" w:ascii="Arial" w:hAnsi="Arial"/>
                <w:b/>
                <w:bCs/>
                <w:sz w:val="14"/>
                <w:szCs w:val="22"/>
              </w:rPr>
              <w:t>CARDOSO</w:t>
            </w:r>
            <w:r w:rsidR="00114939" w:rsidRPr="00114939">
              <w:rPr>
                <w:rFonts w:cs="Arial" w:ascii="Arial" w:hAnsi="Arial"/>
                <w:b/>
                <w:bCs/>
                <w:sz w:val="14"/>
                <w:szCs w:val="22"/>
              </w:rPr>
              <w:fldChar w:fldCharType="end"/>
            </w:r>
            <w:r w:rsidR="00114939">
              <w:rPr>
                <w:rFonts w:cs="Arial" w:ascii="Arial" w:hAnsi="Arial"/>
                <w:sz w:val="14"/>
                <w:szCs w:val="22"/>
              </w:rPr>
              <w:t xml:space="preserve"> </w:t>
            </w:r>
            <w:r w:rsidRPr="00194BF2">
              <w:rPr>
                <w:rFonts w:cs="Arial" w:ascii="Arial" w:hAnsi="Arial"/>
                <w:b/>
                <w:bCs/>
                <w:sz w:val="14"/>
                <w:szCs w:val="22"/>
              </w:rPr>
              <w:t xml:space="preserve">– </w:t>
            </w:r>
            <w:r>
              <w:rPr>
                <w:rFonts w:cs="Arial" w:ascii="Arial" w:hAnsi="Arial"/>
                <w:b/>
                <w:bCs/>
                <w:sz w:val="14"/>
                <w:szCs w:val="22"/>
              </w:rPr>
              <w:t>Conversores Serial/Ethernet</w:t>
            </w:r>
          </w:p>
        </w:tc>
      </w:tr>
      <w:tr w:rsidR="00B74802" w:rsidRPr="00194BF2" w14:paraId="40153377" w14:textId="77777777" w:rsidTr="00C31952">
        <w:trPr>
          <w:tblHeader/>
        </w:trPr>
        <w:tc>
          <w:tcPr>
            <w:tcW w:w="2835" w:type="dxa"/>
            <w:shd w:val="clear" w:color="auto" w:fill="D0CECE" w:themeFill="background2" w:themeFillShade="E6"/>
            <w:vAlign w:val="center"/>
          </w:tcPr>
          <w:p w14:paraId="5E692E4A" w14:textId="77777777" w:rsidR="00B74802" w:rsidRPr="00194BF2" w:rsidRDefault="00B74802" w:rsidP="00C31952">
            <w:pPr>
              <w:spacing w:before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94BF2">
              <w:rPr>
                <w:rFonts w:ascii="Arial" w:hAnsi="Arial" w:cs="Arial"/>
                <w:b/>
                <w:bCs/>
                <w:sz w:val="14"/>
                <w:szCs w:val="18"/>
              </w:rPr>
              <w:t>Subsistema</w:t>
            </w:r>
          </w:p>
        </w:tc>
        <w:tc>
          <w:tcPr>
            <w:tcW w:w="3402" w:type="dxa"/>
            <w:shd w:val="clear" w:color="auto" w:fill="D0CECE" w:themeFill="background2" w:themeFillShade="E6"/>
            <w:vAlign w:val="center"/>
          </w:tcPr>
          <w:p w14:paraId="0421BDBB" w14:textId="77777777" w:rsidR="00B74802" w:rsidRPr="00194BF2" w:rsidRDefault="00B74802" w:rsidP="00C31952">
            <w:pPr>
              <w:spacing w:before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94BF2">
              <w:rPr>
                <w:rFonts w:ascii="Arial" w:hAnsi="Arial" w:cs="Arial"/>
                <w:b/>
                <w:bCs/>
                <w:sz w:val="14"/>
                <w:szCs w:val="18"/>
              </w:rPr>
              <w:t>Tipo de conversor</w:t>
            </w:r>
          </w:p>
        </w:tc>
        <w:tc>
          <w:tcPr>
            <w:tcW w:w="2268" w:type="dxa"/>
            <w:shd w:val="clear" w:color="auto" w:fill="D0CECE" w:themeFill="background2" w:themeFillShade="E6"/>
            <w:vAlign w:val="center"/>
          </w:tcPr>
          <w:p w14:paraId="1D78512E" w14:textId="77777777" w:rsidR="00B74802" w:rsidRPr="00194BF2" w:rsidRDefault="00B74802" w:rsidP="00C31952">
            <w:pPr>
              <w:spacing w:before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4"/>
                <w:szCs w:val="18"/>
              </w:rPr>
              <w:t>Interface</w:t>
            </w:r>
          </w:p>
        </w:tc>
        <w:tc>
          <w:tcPr>
            <w:tcW w:w="1457" w:type="dxa"/>
            <w:shd w:val="clear" w:color="auto" w:fill="D0CECE" w:themeFill="background2" w:themeFillShade="E6"/>
            <w:vAlign w:val="center"/>
          </w:tcPr>
          <w:p w14:paraId="2BCF0590" w14:textId="4023A0BF" w:rsidR="00B74802" w:rsidRPr="00194BF2" w:rsidRDefault="00B74802" w:rsidP="00C31952">
            <w:pPr>
              <w:spacing w:before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94BF2">
              <w:rPr>
                <w:rFonts w:ascii="Arial" w:hAnsi="Arial" w:cs="Arial"/>
                <w:b/>
                <w:bCs/>
                <w:sz w:val="14"/>
                <w:szCs w:val="18"/>
              </w:rPr>
              <w:t xml:space="preserve">Quantidade </w:t>
            </w:r>
            <w:r w:rsidR="004B4D57">
              <w:rPr>
                <w:rFonts w:ascii="Arial" w:hAnsi="Arial" w:cs="Arial"/>
                <w:b/>
                <w:bCs/>
                <w:sz w:val="14"/>
                <w:szCs w:val="18"/>
              </w:rPr>
              <w:t>C</w:t>
            </w:r>
            <w:r>
              <w:rPr>
                <w:rFonts w:ascii="Arial" w:hAnsi="Arial" w:cs="Arial"/>
                <w:b/>
                <w:bCs/>
                <w:sz w:val="14"/>
                <w:szCs w:val="18"/>
              </w:rPr>
              <w:t>onversores</w:t>
            </w:r>
            <w:r w:rsidRPr="00194BF2">
              <w:rPr>
                <w:rFonts w:ascii="Arial" w:hAnsi="Arial" w:cs="Arial"/>
                <w:b/>
                <w:bCs/>
                <w:sz w:val="14"/>
                <w:szCs w:val="18"/>
              </w:rPr>
              <w:t xml:space="preserve"> Adicionais</w:t>
            </w:r>
          </w:p>
        </w:tc>
      </w:tr>
      <w:tr>
        <w:tc>
          <w:tcPr>
            <w:tcW w:type="dxa" w:w="2835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Cabine Primária</w:t>
            </w:r>
          </w:p>
        </w:tc>
        <w:tc>
          <w:tcPr>
            <w:tcW w:type="dxa" w:w="3402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Conversor Modbus RTU/TCP</w:t>
            </w:r>
          </w:p>
        </w:tc>
        <w:tc>
          <w:tcPr>
            <w:tcW w:type="dxa" w:w="2268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Interface Serial RS-485</w:t>
            </w:r>
          </w:p>
        </w:tc>
        <w:tc>
          <w:tcPr>
            <w:tcW w:type="dxa" w:w="1457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1</w:t>
            </w:r>
          </w:p>
        </w:tc>
      </w:tr>
      <w:tr>
        <w:tc>
          <w:tcPr>
            <w:tcW w:type="dxa" w:w="2835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Cabine Primária - Transformador</w:t>
            </w:r>
          </w:p>
        </w:tc>
        <w:tc>
          <w:tcPr>
            <w:tcW w:type="dxa" w:w="3402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Conversor Modbus RTU/TCP</w:t>
            </w:r>
          </w:p>
        </w:tc>
        <w:tc>
          <w:tcPr>
            <w:tcW w:type="dxa" w:w="2268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Interface Serial RS-485</w:t>
            </w:r>
          </w:p>
        </w:tc>
        <w:tc>
          <w:tcPr>
            <w:tcW w:type="dxa" w:w="1457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1</w:t>
            </w:r>
          </w:p>
        </w:tc>
      </w:tr>
      <w:tr>
        <w:tc>
          <w:tcPr>
            <w:tcW w:type="dxa" w:w="2835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Sala Gerador</w:t>
            </w:r>
          </w:p>
        </w:tc>
        <w:tc>
          <w:tcPr>
            <w:tcW w:type="dxa" w:w="3402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Conversor Modbus RTU/TCP</w:t>
            </w:r>
          </w:p>
        </w:tc>
        <w:tc>
          <w:tcPr>
            <w:tcW w:type="dxa" w:w="2268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Interface Serial RS-485</w:t>
            </w:r>
          </w:p>
        </w:tc>
        <w:tc>
          <w:tcPr>
            <w:tcW w:type="dxa" w:w="1457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1</w:t>
            </w:r>
          </w:p>
        </w:tc>
      </w:tr>
      <w:tr>
        <w:tc>
          <w:tcPr>
            <w:tcW w:type="dxa" w:w="2835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Cabine Primária - Transformador</w:t>
            </w:r>
          </w:p>
        </w:tc>
        <w:tc>
          <w:tcPr>
            <w:tcW w:type="dxa" w:w="3402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Conversor Modbus RTU/TCP</w:t>
            </w:r>
          </w:p>
        </w:tc>
        <w:tc>
          <w:tcPr>
            <w:tcW w:type="dxa" w:w="2268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Interface Serial RS-485</w:t>
            </w:r>
          </w:p>
        </w:tc>
        <w:tc>
          <w:tcPr>
            <w:tcW w:type="dxa" w:w="1457"/>
          </w:tcPr>
          <w:p>
            <w:pPr>
              <w:jc w:val="center"/>
            </w:pPr>
            <w:r>
              <w:rPr>
                <w:rFonts w:ascii="Arial" w:hAnsi="Arial"/>
                <w:sz w:val="14"/>
              </w:rPr>
              <w:t>1</w:t>
            </w:r>
          </w:p>
        </w:tc>
      </w:tr>
    </w:tbl>
    <w:p w14:paraId="5BF1ACB4" w14:textId="77777777" w:rsidR="00B74802" w:rsidRDefault="00B74802" w:rsidP="00B74802">
      <w:pPr>
        <w:pStyle w:val="Estilo2"/>
        <w:tabs>
          <w:tab w:val="clear" w:pos="567"/>
          <w:tab w:val="left" w:pos="360"/>
        </w:tabs>
        <w:ind w:left="360" w:right="283"/>
        <w:jc w:val="center"/>
        <w:rPr>
          <w:rFonts w:cs="Arial"/>
          <w:sz w:val="22"/>
          <w:szCs w:val="22"/>
        </w:rPr>
      </w:pPr>
    </w:p>
    <w:p w14:paraId="0D36FAEC" w14:textId="77777777" w:rsidR="00B74802" w:rsidRPr="00B74802" w:rsidRDefault="00B74802" w:rsidP="00B74802"/>
    <w:bookmarkEnd w:id="120"/>
    <w:p w14:paraId="5FB1D876" w14:textId="44369935" w:rsidR="00114939" w:rsidRDefault="00114939" w:rsidP="00114939">
      <w:pPr>
        <w:pStyle w:val="Estilo2"/>
        <w:tabs>
          <w:tab w:val="clear" w:pos="567"/>
          <w:tab w:val="left" w:pos="360"/>
        </w:tabs>
        <w:ind w:left="360" w:right="283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 xml:space="preserve">Deve ser previsto alimentação de 24Vcc para os conversores através da instalação de uma nova fonte de alimentação. </w:t>
      </w:r>
    </w:p>
    <w:p w14:paraId="44CA17B6" w14:textId="77777777" w:rsidR="00114939" w:rsidRDefault="00114939" w:rsidP="00114939">
      <w:pPr>
        <w:pStyle w:val="Estilo2"/>
        <w:tabs>
          <w:tab w:val="clear" w:pos="567"/>
          <w:tab w:val="left" w:pos="360"/>
        </w:tabs>
        <w:ind w:left="360" w:right="283"/>
        <w:jc w:val="center"/>
        <w:rPr>
          <w:rFonts w:cs="Arial"/>
          <w:sz w:val="22"/>
          <w:szCs w:val="22"/>
        </w:rPr>
      </w:pPr>
    </w:p>
    <w:p w14:paraId="3BE0D138" w14:textId="1C9D7583" w:rsidR="00902C5E" w:rsidRPr="003A57D6" w:rsidRDefault="00902C5E" w:rsidP="00114939">
      <w:pPr>
        <w:suppressAutoHyphens w:val="0"/>
        <w:rPr>
          <w:rStyle w:val="normaltextrun"/>
          <w:rFonts w:ascii="Arial" w:hAnsi="Arial" w:cs="Arial"/>
          <w:sz w:val="22"/>
          <w:szCs w:val="22"/>
        </w:rPr>
      </w:pPr>
    </w:p>
    <w:sectPr w:rsidR="00902C5E" w:rsidRPr="003A57D6" w:rsidSect="004A0B97">
      <w:type w:val="continuous"/>
      <w:pgSz w:w="11907" w:h="16840"/>
      <w:pgMar w:top="567" w:right="708" w:bottom="567" w:left="1276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B31212" w14:textId="77777777" w:rsidR="00074FD9" w:rsidRDefault="00074FD9">
      <w:r>
        <w:separator/>
      </w:r>
    </w:p>
  </w:endnote>
  <w:endnote w:type="continuationSeparator" w:id="0">
    <w:p w14:paraId="53F0BE78" w14:textId="77777777" w:rsidR="00074FD9" w:rsidRDefault="00074F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166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56"/>
      <w:gridCol w:w="8930"/>
      <w:gridCol w:w="680"/>
    </w:tblGrid>
    <w:tr w:rsidR="005D105B" w14:paraId="721C08E7" w14:textId="77777777">
      <w:trPr>
        <w:jc w:val="center"/>
      </w:trPr>
      <w:tc>
        <w:tcPr>
          <w:tcW w:w="556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273FFDD7" w14:textId="77777777" w:rsidR="00F560A7" w:rsidRDefault="005A25E2">
          <w:pPr>
            <w:pStyle w:val="Rodap"/>
            <w:spacing w:before="120"/>
          </w:pPr>
          <w:r>
            <w:rPr>
              <w:rFonts w:ascii="Arial" w:hAnsi="Arial"/>
              <w:sz w:val="14"/>
              <w:szCs w:val="14"/>
            </w:rPr>
            <w:t>7122</w:t>
          </w:r>
        </w:p>
      </w:tc>
      <w:tc>
        <w:tcPr>
          <w:tcW w:w="893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5CF9D9E6" w14:textId="77777777" w:rsidR="00F560A7" w:rsidRDefault="005A25E2">
          <w:pPr>
            <w:pStyle w:val="Rodap"/>
            <w:spacing w:before="40"/>
          </w:pPr>
          <w:r>
            <w:rPr>
              <w:rFonts w:ascii="Arial" w:hAnsi="Arial"/>
              <w:sz w:val="14"/>
              <w:szCs w:val="14"/>
            </w:rPr>
            <w:t>Esta folha é propriedade da Companhia Paulista de Trens Metropolitanos e seu conteúdo não pode ser copiado ou revelado a terceiros sem autorização expressa. A liberação ou aprovação deste Documento não exime o projetista de sua responsabilidade sobre o mesmo</w:t>
          </w:r>
        </w:p>
      </w:tc>
      <w:tc>
        <w:tcPr>
          <w:tcW w:w="680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7829409E" w14:textId="77777777" w:rsidR="00F560A7" w:rsidRDefault="005A25E2">
          <w:pPr>
            <w:spacing w:before="40"/>
            <w:rPr>
              <w:rFonts w:ascii="Arial" w:hAnsi="Arial"/>
              <w:sz w:val="14"/>
              <w:szCs w:val="14"/>
            </w:rPr>
          </w:pPr>
          <w:r>
            <w:rPr>
              <w:rFonts w:ascii="Arial" w:hAnsi="Arial"/>
              <w:sz w:val="14"/>
              <w:szCs w:val="14"/>
            </w:rPr>
            <w:t>PÁG.</w:t>
          </w:r>
        </w:p>
        <w:p w14:paraId="61A0D519" w14:textId="77777777" w:rsidR="00F560A7" w:rsidRDefault="005A25E2">
          <w:pPr>
            <w:pStyle w:val="Rodap"/>
            <w:spacing w:before="40"/>
          </w:pP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PAGE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  <w:r>
            <w:rPr>
              <w:rFonts w:ascii="Arial" w:hAnsi="Arial"/>
              <w:sz w:val="14"/>
              <w:szCs w:val="14"/>
            </w:rPr>
            <w:t>/</w:t>
          </w: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NUMPAGES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</w:p>
      </w:tc>
    </w:tr>
  </w:tbl>
  <w:p w14:paraId="388E8A8B" w14:textId="77777777" w:rsidR="00F560A7" w:rsidRDefault="00F560A7">
    <w:pPr>
      <w:pStyle w:val="Rodap"/>
      <w:rPr>
        <w:sz w:val="8"/>
        <w:szCs w:val="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155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55"/>
      <w:gridCol w:w="8634"/>
      <w:gridCol w:w="966"/>
    </w:tblGrid>
    <w:tr w:rsidR="005D105B" w14:paraId="446CFFBB" w14:textId="77777777">
      <w:trPr>
        <w:jc w:val="center"/>
      </w:trPr>
      <w:tc>
        <w:tcPr>
          <w:tcW w:w="555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6DB08A2E" w14:textId="77777777" w:rsidR="00F560A7" w:rsidRDefault="005A25E2">
          <w:pPr>
            <w:pStyle w:val="Rodap"/>
            <w:spacing w:before="120"/>
          </w:pPr>
          <w:r>
            <w:rPr>
              <w:rFonts w:ascii="Arial" w:hAnsi="Arial"/>
              <w:sz w:val="14"/>
              <w:szCs w:val="14"/>
            </w:rPr>
            <w:t>7122</w:t>
          </w:r>
        </w:p>
      </w:tc>
      <w:tc>
        <w:tcPr>
          <w:tcW w:w="863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28B1FDEC" w14:textId="498E485E" w:rsidR="00F560A7" w:rsidRDefault="00F560A7">
          <w:pPr>
            <w:pStyle w:val="Rodap"/>
            <w:spacing w:before="40"/>
          </w:pPr>
        </w:p>
      </w:tc>
      <w:tc>
        <w:tcPr>
          <w:tcW w:w="966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4F672046" w14:textId="77777777" w:rsidR="00F560A7" w:rsidRDefault="005A25E2">
          <w:pPr>
            <w:spacing w:before="40"/>
            <w:rPr>
              <w:rFonts w:ascii="Arial" w:hAnsi="Arial"/>
              <w:sz w:val="14"/>
              <w:szCs w:val="14"/>
            </w:rPr>
          </w:pPr>
          <w:r>
            <w:rPr>
              <w:rFonts w:ascii="Arial" w:hAnsi="Arial"/>
              <w:sz w:val="14"/>
              <w:szCs w:val="14"/>
            </w:rPr>
            <w:t>PÁG.</w:t>
          </w:r>
        </w:p>
        <w:p w14:paraId="424DF997" w14:textId="77777777" w:rsidR="00F560A7" w:rsidRDefault="005A25E2">
          <w:pPr>
            <w:spacing w:before="40"/>
          </w:pP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PAGE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2</w:t>
          </w:r>
          <w:r>
            <w:rPr>
              <w:rFonts w:ascii="Arial" w:hAnsi="Arial"/>
              <w:sz w:val="14"/>
              <w:szCs w:val="14"/>
            </w:rPr>
            <w:fldChar w:fldCharType="end"/>
          </w:r>
          <w:r>
            <w:rPr>
              <w:rFonts w:ascii="Arial" w:hAnsi="Arial"/>
              <w:sz w:val="14"/>
              <w:szCs w:val="14"/>
            </w:rPr>
            <w:t>/</w:t>
          </w: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NUMPAGES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</w:p>
      </w:tc>
    </w:tr>
  </w:tbl>
  <w:p w14:paraId="249B75AA" w14:textId="77777777" w:rsidR="00F560A7" w:rsidRDefault="00F560A7">
    <w:pPr>
      <w:pStyle w:val="Rodap"/>
      <w:rPr>
        <w:sz w:val="8"/>
        <w:szCs w:val="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166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56"/>
      <w:gridCol w:w="8930"/>
      <w:gridCol w:w="680"/>
    </w:tblGrid>
    <w:tr w:rsidR="005D105B" w14:paraId="2385377C" w14:textId="77777777">
      <w:trPr>
        <w:jc w:val="center"/>
      </w:trPr>
      <w:tc>
        <w:tcPr>
          <w:tcW w:w="556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038C9921" w14:textId="77777777" w:rsidR="00F560A7" w:rsidRDefault="005A25E2">
          <w:pPr>
            <w:pStyle w:val="Rodap"/>
            <w:spacing w:before="120"/>
          </w:pPr>
          <w:r>
            <w:rPr>
              <w:rFonts w:ascii="Arial" w:hAnsi="Arial"/>
              <w:sz w:val="14"/>
              <w:szCs w:val="14"/>
            </w:rPr>
            <w:t>7122</w:t>
          </w:r>
        </w:p>
      </w:tc>
      <w:tc>
        <w:tcPr>
          <w:tcW w:w="893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43DB2E7A" w14:textId="3943C240" w:rsidR="00F560A7" w:rsidRDefault="00F560A7">
          <w:pPr>
            <w:pStyle w:val="Rodap"/>
            <w:spacing w:before="40"/>
          </w:pPr>
        </w:p>
      </w:tc>
      <w:tc>
        <w:tcPr>
          <w:tcW w:w="680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4A92CD98" w14:textId="77777777" w:rsidR="00F560A7" w:rsidRDefault="005A25E2">
          <w:pPr>
            <w:spacing w:before="40"/>
            <w:rPr>
              <w:rFonts w:ascii="Arial" w:hAnsi="Arial"/>
              <w:sz w:val="14"/>
              <w:szCs w:val="14"/>
            </w:rPr>
          </w:pPr>
          <w:r>
            <w:rPr>
              <w:rFonts w:ascii="Arial" w:hAnsi="Arial"/>
              <w:sz w:val="14"/>
              <w:szCs w:val="14"/>
            </w:rPr>
            <w:t>PÁG.</w:t>
          </w:r>
        </w:p>
        <w:p w14:paraId="7CE620CC" w14:textId="77777777" w:rsidR="00F560A7" w:rsidRDefault="005A25E2">
          <w:pPr>
            <w:pStyle w:val="Rodap"/>
            <w:spacing w:before="40"/>
          </w:pP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PAGE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  <w:r>
            <w:rPr>
              <w:rFonts w:ascii="Arial" w:hAnsi="Arial"/>
              <w:sz w:val="14"/>
              <w:szCs w:val="14"/>
            </w:rPr>
            <w:t>/</w:t>
          </w: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NUMPAGES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</w:p>
      </w:tc>
    </w:tr>
  </w:tbl>
  <w:p w14:paraId="48AE4FD0" w14:textId="77777777" w:rsidR="00F560A7" w:rsidRDefault="00F560A7">
    <w:pPr>
      <w:pStyle w:val="Rodap"/>
      <w:rPr>
        <w:sz w:val="8"/>
        <w:szCs w:val="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155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55"/>
      <w:gridCol w:w="8634"/>
      <w:gridCol w:w="966"/>
    </w:tblGrid>
    <w:tr w:rsidR="005D105B" w14:paraId="7F07927B" w14:textId="77777777">
      <w:trPr>
        <w:jc w:val="center"/>
      </w:trPr>
      <w:tc>
        <w:tcPr>
          <w:tcW w:w="555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168E519D" w14:textId="77777777" w:rsidR="00F560A7" w:rsidRDefault="005A25E2">
          <w:pPr>
            <w:pStyle w:val="Rodap"/>
            <w:spacing w:before="120"/>
          </w:pPr>
          <w:r>
            <w:rPr>
              <w:rFonts w:ascii="Arial" w:hAnsi="Arial"/>
              <w:sz w:val="14"/>
              <w:szCs w:val="14"/>
            </w:rPr>
            <w:t>7122</w:t>
          </w:r>
        </w:p>
      </w:tc>
      <w:tc>
        <w:tcPr>
          <w:tcW w:w="8634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6CDDBCCA" w14:textId="6274E360" w:rsidR="00F560A7" w:rsidRDefault="00F560A7">
          <w:pPr>
            <w:pStyle w:val="Rodap"/>
            <w:spacing w:before="40"/>
          </w:pPr>
        </w:p>
      </w:tc>
      <w:tc>
        <w:tcPr>
          <w:tcW w:w="966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11A07989" w14:textId="77777777" w:rsidR="00F560A7" w:rsidRDefault="005A25E2">
          <w:pPr>
            <w:spacing w:before="40"/>
            <w:rPr>
              <w:rFonts w:ascii="Arial" w:hAnsi="Arial"/>
              <w:sz w:val="14"/>
              <w:szCs w:val="14"/>
            </w:rPr>
          </w:pPr>
          <w:r>
            <w:rPr>
              <w:rFonts w:ascii="Arial" w:hAnsi="Arial"/>
              <w:sz w:val="14"/>
              <w:szCs w:val="14"/>
            </w:rPr>
            <w:t>PÁG.</w:t>
          </w:r>
        </w:p>
        <w:p w14:paraId="546342D4" w14:textId="77777777" w:rsidR="00F560A7" w:rsidRDefault="005A25E2">
          <w:pPr>
            <w:spacing w:before="40"/>
          </w:pP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PAGE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2</w:t>
          </w:r>
          <w:r>
            <w:rPr>
              <w:rFonts w:ascii="Arial" w:hAnsi="Arial"/>
              <w:sz w:val="14"/>
              <w:szCs w:val="14"/>
            </w:rPr>
            <w:fldChar w:fldCharType="end"/>
          </w:r>
          <w:r>
            <w:rPr>
              <w:rFonts w:ascii="Arial" w:hAnsi="Arial"/>
              <w:sz w:val="14"/>
              <w:szCs w:val="14"/>
            </w:rPr>
            <w:t>/</w:t>
          </w:r>
          <w:r>
            <w:rPr>
              <w:rFonts w:ascii="Arial" w:hAnsi="Arial"/>
              <w:sz w:val="14"/>
              <w:szCs w:val="14"/>
            </w:rPr>
            <w:fldChar w:fldCharType="begin"/>
          </w:r>
          <w:r>
            <w:rPr>
              <w:rFonts w:ascii="Arial" w:hAnsi="Arial"/>
              <w:sz w:val="14"/>
              <w:szCs w:val="14"/>
            </w:rPr>
            <w:instrText xml:space="preserve"> NUMPAGES \* ARABIC </w:instrText>
          </w:r>
          <w:r>
            <w:rPr>
              <w:rFonts w:ascii="Arial" w:hAnsi="Arial"/>
              <w:sz w:val="14"/>
              <w:szCs w:val="14"/>
            </w:rPr>
            <w:fldChar w:fldCharType="separate"/>
          </w:r>
          <w:r>
            <w:rPr>
              <w:rFonts w:ascii="Arial" w:hAnsi="Arial"/>
              <w:sz w:val="14"/>
              <w:szCs w:val="14"/>
            </w:rPr>
            <w:t>3</w:t>
          </w:r>
          <w:r>
            <w:rPr>
              <w:rFonts w:ascii="Arial" w:hAnsi="Arial"/>
              <w:sz w:val="14"/>
              <w:szCs w:val="14"/>
            </w:rPr>
            <w:fldChar w:fldCharType="end"/>
          </w:r>
        </w:p>
      </w:tc>
    </w:tr>
  </w:tbl>
  <w:p w14:paraId="608B8639" w14:textId="77777777" w:rsidR="00F560A7" w:rsidRDefault="00F560A7">
    <w:pPr>
      <w:pStyle w:val="Rodap"/>
      <w:rPr>
        <w:sz w:val="8"/>
        <w:szCs w:val="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057DD5" w14:textId="77777777" w:rsidR="00074FD9" w:rsidRDefault="00074FD9">
      <w:r>
        <w:rPr>
          <w:color w:val="000000"/>
        </w:rPr>
        <w:separator/>
      </w:r>
    </w:p>
  </w:footnote>
  <w:footnote w:type="continuationSeparator" w:id="0">
    <w:p w14:paraId="2D98F05D" w14:textId="77777777" w:rsidR="00074FD9" w:rsidRDefault="00074F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83CD34" w14:textId="77777777" w:rsidR="00F560A7" w:rsidRDefault="00F560A7">
    <w:pPr>
      <w:rPr>
        <w:sz w:val="4"/>
      </w:rPr>
    </w:pPr>
  </w:p>
  <w:tbl>
    <w:tblPr>
      <w:tblW w:w="10199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952"/>
      <w:gridCol w:w="123"/>
      <w:gridCol w:w="1644"/>
      <w:gridCol w:w="1277"/>
      <w:gridCol w:w="197"/>
      <w:gridCol w:w="1167"/>
      <w:gridCol w:w="1810"/>
      <w:gridCol w:w="2029"/>
    </w:tblGrid>
    <w:tr w:rsidR="005D105B" w14:paraId="3308C272" w14:textId="77777777">
      <w:trPr>
        <w:trHeight w:val="737"/>
      </w:trPr>
      <w:tc>
        <w:tcPr>
          <w:tcW w:w="1609" w:type="dxa"/>
          <w:gridSpan w:val="2"/>
          <w:tcBorders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1D6419EA" w14:textId="77777777" w:rsidR="00F560A7" w:rsidRDefault="005A25E2">
          <w:pPr>
            <w:pStyle w:val="Cabealho"/>
            <w:jc w:val="center"/>
          </w:pPr>
          <w:r>
            <w:rPr>
              <w:noProof/>
            </w:rPr>
            <w:drawing>
              <wp:inline distT="0" distB="0" distL="0" distR="0" wp14:anchorId="2FC71E05" wp14:editId="04D764E9">
                <wp:extent cx="1160775" cy="341628"/>
                <wp:effectExtent l="0" t="0" r="1275" b="1272"/>
                <wp:docPr id="3" name="Imagem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0775" cy="341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97" w:type="dxa"/>
          <w:gridSpan w:val="6"/>
          <w:tcBorders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2442D597" w14:textId="0D5ED25A" w:rsidR="00F560A7" w:rsidRDefault="005A25E2">
          <w:pPr>
            <w:pStyle w:val="Cabealho"/>
            <w:jc w:val="center"/>
          </w:pPr>
          <w:r>
            <w:rPr>
              <w:rFonts w:ascii="Arial" w:hAnsi="Arial"/>
              <w:b/>
              <w:sz w:val="24"/>
              <w:szCs w:val="24"/>
            </w:rPr>
            <w:fldChar w:fldCharType="begin"/>
          </w:r>
          <w:r>
            <w:rPr>
              <w:rFonts w:ascii="Arial" w:hAnsi="Arial"/>
              <w:b/>
              <w:sz w:val="24"/>
              <w:szCs w:val="24"/>
            </w:rPr>
            <w:instrText xml:space="preserve"> REF Texto46 </w:instrText>
          </w:r>
          <w:r>
            <w:rPr>
              <w:rFonts w:ascii="Arial" w:hAnsi="Arial"/>
              <w:b/>
              <w:sz w:val="24"/>
              <w:szCs w:val="24"/>
            </w:rPr>
            <w:fldChar w:fldCharType="separate"/>
          </w:r>
          <w:r w:rsidR="004F19D2">
            <w:rPr>
              <w:rFonts w:ascii="Arial" w:hAnsi="Arial"/>
              <w:bCs/>
              <w:sz w:val="24"/>
              <w:szCs w:val="24"/>
            </w:rPr>
            <w:t>Erro! Fonte de referência não encontrada.</w:t>
          </w:r>
          <w:r>
            <w:rPr>
              <w:rFonts w:ascii="Arial" w:hAnsi="Arial"/>
              <w:b/>
              <w:sz w:val="24"/>
              <w:szCs w:val="24"/>
            </w:rPr>
            <w:fldChar w:fldCharType="end"/>
          </w:r>
          <w:r>
            <w:t xml:space="preserve"> - </w:t>
          </w:r>
          <w:r>
            <w:fldChar w:fldCharType="begin"/>
          </w:r>
          <w:r>
            <w:instrText xml:space="preserve"> REF Texto47 </w:instrText>
          </w:r>
          <w:r>
            <w:fldChar w:fldCharType="separate"/>
          </w:r>
          <w:r w:rsidR="004F19D2">
            <w:rPr>
              <w:b/>
              <w:bCs/>
            </w:rPr>
            <w:t>Erro! Fonte de referência não encontrada.</w:t>
          </w:r>
          <w:r>
            <w:fldChar w:fldCharType="end"/>
          </w:r>
        </w:p>
      </w:tc>
    </w:tr>
    <w:tr w:rsidR="005D105B" w14:paraId="2078C5AB" w14:textId="77777777">
      <w:trPr>
        <w:trHeight w:val="907"/>
      </w:trPr>
      <w:tc>
        <w:tcPr>
          <w:tcW w:w="7966" w:type="dxa"/>
          <w:gridSpan w:val="7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21858EA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TÍTULO</w:t>
          </w:r>
        </w:p>
        <w:p w14:paraId="2B18107B" w14:textId="170C7A14" w:rsidR="00F560A7" w:rsidRDefault="005A25E2">
          <w:pPr>
            <w:pStyle w:val="Cabealho"/>
            <w:spacing w:before="40"/>
          </w:pPr>
          <w:r>
            <w:rPr>
              <w:rFonts w:ascii="Arial" w:hAnsi="Arial"/>
              <w:b/>
              <w:sz w:val="18"/>
              <w:szCs w:val="18"/>
            </w:rPr>
            <w:fldChar w:fldCharType="begin"/>
          </w:r>
          <w:r>
            <w:rPr>
              <w:rFonts w:ascii="Arial" w:hAnsi="Arial"/>
              <w:b/>
              <w:sz w:val="18"/>
              <w:szCs w:val="18"/>
            </w:rPr>
            <w:instrText xml:space="preserve"> REF Texto48 </w:instrText>
          </w:r>
          <w:r>
            <w:rPr>
              <w:rFonts w:ascii="Arial" w:hAnsi="Arial"/>
              <w:b/>
              <w:sz w:val="18"/>
              <w:szCs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  <w:szCs w:val="18"/>
            </w:rPr>
            <w:t>Erro! Fonte de referência não encontrada.</w:t>
          </w:r>
          <w:r>
            <w:rPr>
              <w:rFonts w:ascii="Arial" w:hAnsi="Arial"/>
              <w:b/>
              <w:sz w:val="18"/>
              <w:szCs w:val="18"/>
            </w:rPr>
            <w:fldChar w:fldCharType="end"/>
          </w:r>
        </w:p>
      </w:tc>
      <w:tc>
        <w:tcPr>
          <w:tcW w:w="224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553D01BE" w14:textId="5A5FCE4D" w:rsidR="00F560A7" w:rsidRDefault="005A25E2">
          <w:pPr>
            <w:pStyle w:val="Cabealho"/>
            <w:spacing w:before="40"/>
            <w:jc w:val="center"/>
          </w:pPr>
          <w:r>
            <w:fldChar w:fldCharType="begin"/>
          </w:r>
          <w:r>
            <w:instrText xml:space="preserve"> REF Texto73 </w:instrText>
          </w:r>
          <w:r>
            <w:fldChar w:fldCharType="separate"/>
          </w:r>
          <w:r w:rsidR="004F19D2">
            <w:rPr>
              <w:b/>
              <w:bCs/>
            </w:rPr>
            <w:t>Erro! Fonte de referência não encontrada.</w:t>
          </w:r>
          <w:r>
            <w:fldChar w:fldCharType="end"/>
          </w:r>
        </w:p>
      </w:tc>
    </w:tr>
    <w:tr w:rsidR="005D105B" w14:paraId="16F7FB2A" w14:textId="77777777">
      <w:trPr>
        <w:trHeight w:val="454"/>
      </w:trPr>
      <w:tc>
        <w:tcPr>
          <w:tcW w:w="148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5443FD52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TIPO</w:t>
          </w:r>
        </w:p>
        <w:p w14:paraId="4F5A2893" w14:textId="6D43574F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Texto49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822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50D37DEC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SISTEMA</w:t>
          </w:r>
        </w:p>
        <w:p w14:paraId="5C929D80" w14:textId="4C42E191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Texto50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616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FB11E5F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LINHA</w:t>
          </w:r>
        </w:p>
        <w:p w14:paraId="48E731C6" w14:textId="47B575D5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Texto51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12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686D5E28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KM</w:t>
          </w:r>
        </w:p>
        <w:p w14:paraId="46C20D95" w14:textId="6D67675D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Texto52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9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14:paraId="1D8FD9EF" w14:textId="77777777" w:rsidR="00F560A7" w:rsidRDefault="005A25E2">
          <w:pPr>
            <w:pStyle w:val="Cabealho"/>
            <w:spacing w:before="40"/>
            <w:jc w:val="center"/>
          </w:pPr>
          <w:r>
            <w:rPr>
              <w:noProof/>
            </w:rPr>
            <w:drawing>
              <wp:inline distT="0" distB="0" distL="0" distR="0" wp14:anchorId="5646EFDF" wp14:editId="7A6D24CF">
                <wp:extent cx="648401" cy="190835"/>
                <wp:effectExtent l="0" t="0" r="0" b="0"/>
                <wp:docPr id="4" name="Imagem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401" cy="19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24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32A86045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PROJETISTA</w:t>
          </w:r>
        </w:p>
        <w:p w14:paraId="0082049F" w14:textId="4891DBEB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Texto72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</w:tr>
    <w:tr w:rsidR="005D105B" w14:paraId="5267F3FD" w14:textId="77777777">
      <w:trPr>
        <w:trHeight w:val="454"/>
      </w:trPr>
      <w:tc>
        <w:tcPr>
          <w:tcW w:w="148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426B44F6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TRECHO</w:t>
          </w:r>
        </w:p>
        <w:p w14:paraId="28417A62" w14:textId="5F522BE8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Texto53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822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300B7B2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SUBTRECHO</w:t>
          </w:r>
        </w:p>
        <w:p w14:paraId="7D942D68" w14:textId="3A0E915E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Texto54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2740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389EF7D3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SUBSISTEMA/CONJUNTO</w:t>
          </w:r>
        </w:p>
        <w:p w14:paraId="45963C08" w14:textId="654DA7AF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Texto55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9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2F89EBB4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AREA</w:t>
          </w:r>
        </w:p>
        <w:p w14:paraId="59242857" w14:textId="08050F12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Texto56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224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5B2C642D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N.º CONTRATO</w:t>
          </w:r>
        </w:p>
        <w:p w14:paraId="510BF2A1" w14:textId="5642A9AF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Texto57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</w:tr>
    <w:tr w:rsidR="005D105B" w14:paraId="54D0BE30" w14:textId="77777777">
      <w:trPr>
        <w:trHeight w:val="454"/>
      </w:trPr>
      <w:tc>
        <w:tcPr>
          <w:tcW w:w="148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9080128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ETAPA</w:t>
          </w:r>
        </w:p>
        <w:p w14:paraId="432149FA" w14:textId="0390DC6B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Texto58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822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6F1FCBC4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CLASSE/SUBCLASSE</w:t>
          </w:r>
        </w:p>
        <w:p w14:paraId="31D91723" w14:textId="666EDE45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Texto59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329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0597A25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SEQUENCIAL</w:t>
          </w:r>
        </w:p>
        <w:p w14:paraId="33AFD4E1" w14:textId="389C9C94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Texto60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411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B8683E4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N.º CONTROLE</w:t>
          </w:r>
        </w:p>
        <w:p w14:paraId="727EBEF5" w14:textId="2E6EFD3F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Texto61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9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0370A409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VERIFICAÇÃO/DATA</w:t>
          </w:r>
        </w:p>
        <w:p w14:paraId="13519775" w14:textId="3D0F1DCE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Texto62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  <w:tc>
        <w:tcPr>
          <w:tcW w:w="224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3C2C2118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VERIFICAÇÃO/DATA</w:t>
          </w:r>
        </w:p>
        <w:p w14:paraId="03FE7B67" w14:textId="32C0B2A1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Texto63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</w:tr>
    <w:tr w:rsidR="005D105B" w14:paraId="2B7CB876" w14:textId="77777777">
      <w:trPr>
        <w:trHeight w:val="454"/>
      </w:trPr>
      <w:tc>
        <w:tcPr>
          <w:tcW w:w="4924" w:type="dxa"/>
          <w:gridSpan w:val="5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671D11E0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IDENTIFICAÇÃO</w:t>
          </w:r>
        </w:p>
        <w:p w14:paraId="6143A16E" w14:textId="41ABC563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Texto64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12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A94D7BE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REVISÃO</w:t>
          </w:r>
        </w:p>
        <w:p w14:paraId="3B258B9C" w14:textId="26FF1876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Texto65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9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2A69B59E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APROVAÇÃO/DATA</w:t>
          </w:r>
        </w:p>
        <w:p w14:paraId="34692EFD" w14:textId="7A4ADB79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Texto66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  <w:tc>
        <w:tcPr>
          <w:tcW w:w="224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423C696A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APROVAÇÃO/DATA</w:t>
          </w:r>
        </w:p>
        <w:p w14:paraId="22A4E89E" w14:textId="5C698384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Texto67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</w:tr>
    <w:tr w:rsidR="005D105B" w14:paraId="611BA42D" w14:textId="77777777">
      <w:trPr>
        <w:trHeight w:val="454"/>
      </w:trPr>
      <w:tc>
        <w:tcPr>
          <w:tcW w:w="148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6ABD5025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N.º CONTRATO</w:t>
          </w:r>
        </w:p>
        <w:p w14:paraId="7BB88E01" w14:textId="51D0A87B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Texto68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  <w:tc>
        <w:tcPr>
          <w:tcW w:w="1822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722CB226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VERIFICAÇÃO/DATA</w:t>
          </w:r>
        </w:p>
        <w:p w14:paraId="37BB4A53" w14:textId="4F06B84E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Texto69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  <w:tc>
        <w:tcPr>
          <w:tcW w:w="2740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271F28FF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APROVAÇÃO/DATA</w:t>
          </w:r>
        </w:p>
        <w:p w14:paraId="7174861E" w14:textId="6014F267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5"/>
              <w:szCs w:val="15"/>
            </w:rPr>
            <w:fldChar w:fldCharType="begin"/>
          </w:r>
          <w:r>
            <w:rPr>
              <w:rFonts w:ascii="Arial" w:hAnsi="Arial"/>
              <w:b/>
              <w:sz w:val="15"/>
              <w:szCs w:val="15"/>
            </w:rPr>
            <w:instrText xml:space="preserve"> REF Texto70 </w:instrText>
          </w:r>
          <w:r>
            <w:rPr>
              <w:rFonts w:ascii="Arial" w:hAnsi="Arial"/>
              <w:b/>
              <w:sz w:val="15"/>
              <w:szCs w:val="15"/>
            </w:rPr>
            <w:fldChar w:fldCharType="separate"/>
          </w:r>
          <w:r w:rsidR="004F19D2">
            <w:rPr>
              <w:rFonts w:ascii="Arial" w:hAnsi="Arial"/>
              <w:bCs/>
              <w:sz w:val="15"/>
              <w:szCs w:val="15"/>
            </w:rPr>
            <w:t>Erro! Fonte de referência não encontrada.</w:t>
          </w:r>
          <w:r>
            <w:rPr>
              <w:rFonts w:ascii="Arial" w:hAnsi="Arial"/>
              <w:b/>
              <w:sz w:val="15"/>
              <w:szCs w:val="15"/>
            </w:rPr>
            <w:fldChar w:fldCharType="end"/>
          </w:r>
        </w:p>
      </w:tc>
      <w:tc>
        <w:tcPr>
          <w:tcW w:w="4158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14:paraId="1E4A11AE" w14:textId="77777777" w:rsidR="00F560A7" w:rsidRDefault="005A25E2">
          <w:pPr>
            <w:pStyle w:val="Cabealho"/>
            <w:spacing w:before="40"/>
            <w:rPr>
              <w:rFonts w:ascii="Arial" w:hAnsi="Arial" w:cs="Arial"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SUPERVISORA</w:t>
          </w:r>
        </w:p>
        <w:p w14:paraId="1A94FF87" w14:textId="6D214C98" w:rsidR="00F560A7" w:rsidRDefault="005A25E2">
          <w:pPr>
            <w:pStyle w:val="Cabealho"/>
            <w:spacing w:before="40"/>
            <w:jc w:val="center"/>
          </w:pPr>
          <w:r>
            <w:rPr>
              <w:rFonts w:ascii="Arial" w:hAnsi="Arial"/>
              <w:b/>
              <w:sz w:val="18"/>
            </w:rPr>
            <w:fldChar w:fldCharType="begin"/>
          </w:r>
          <w:r>
            <w:rPr>
              <w:rFonts w:ascii="Arial" w:hAnsi="Arial"/>
              <w:b/>
              <w:sz w:val="18"/>
            </w:rPr>
            <w:instrText xml:space="preserve"> REF Texto71 </w:instrText>
          </w:r>
          <w:r>
            <w:rPr>
              <w:rFonts w:ascii="Arial" w:hAnsi="Arial"/>
              <w:b/>
              <w:sz w:val="18"/>
            </w:rPr>
            <w:fldChar w:fldCharType="separate"/>
          </w:r>
          <w:r w:rsidR="004F19D2">
            <w:rPr>
              <w:rFonts w:ascii="Arial" w:hAnsi="Arial"/>
              <w:bCs/>
              <w:sz w:val="18"/>
            </w:rPr>
            <w:t>Erro! Fonte de referência não encontrada.</w:t>
          </w:r>
          <w:r>
            <w:rPr>
              <w:rFonts w:ascii="Arial" w:hAnsi="Arial"/>
              <w:b/>
              <w:sz w:val="18"/>
            </w:rPr>
            <w:fldChar w:fldCharType="end"/>
          </w:r>
        </w:p>
      </w:tc>
    </w:tr>
  </w:tbl>
  <w:p w14:paraId="7C762CC8" w14:textId="77777777" w:rsidR="00F560A7" w:rsidRDefault="00F560A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120577" w14:textId="77777777" w:rsidR="00F560A7" w:rsidRDefault="00F560A7">
    <w:pPr>
      <w:rPr>
        <w:sz w:val="4"/>
      </w:rPr>
    </w:pPr>
  </w:p>
  <w:tbl>
    <w:tblPr>
      <w:tblW w:w="9923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2042"/>
      <w:gridCol w:w="7881"/>
    </w:tblGrid>
    <w:tr w:rsidR="005D105B" w14:paraId="7C996555" w14:textId="77777777">
      <w:trPr>
        <w:trHeight w:hRule="exact" w:val="737"/>
        <w:jc w:val="center"/>
      </w:trPr>
      <w:tc>
        <w:tcPr>
          <w:tcW w:w="2042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5B68A622" w14:textId="1D5F536A" w:rsidR="00F560A7" w:rsidRDefault="00150D00">
          <w:pPr>
            <w:pStyle w:val="Cabealho"/>
            <w:spacing w:before="60"/>
            <w:ind w:left="-57"/>
          </w:pPr>
          <w:r>
            <w:object w:dxaOrig="4320" w:dyaOrig="1398" w14:anchorId="058ACF54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9" type="#_x0000_t75" style="width:94.5pt;height:30pt" o:ole="">
                <v:imagedata r:id="rId1" o:title=""/>
              </v:shape>
              <o:OLEObject Type="Embed" ProgID="PBrush" ShapeID="_x0000_i1029" DrawAspect="Content" ObjectID="_1782027236" r:id="rId2"/>
            </w:object>
          </w:r>
        </w:p>
      </w:tc>
      <w:tc>
        <w:tcPr>
          <w:tcW w:w="7881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58BA4296" w14:textId="23B86D16" w:rsidR="00F560A7" w:rsidRDefault="00F560A7">
          <w:pPr>
            <w:pStyle w:val="Cabealho"/>
            <w:spacing w:before="60"/>
            <w:jc w:val="center"/>
          </w:pPr>
        </w:p>
      </w:tc>
    </w:tr>
  </w:tbl>
  <w:p w14:paraId="23D15CDA" w14:textId="77777777" w:rsidR="00F560A7" w:rsidRDefault="00F560A7">
    <w:pPr>
      <w:rPr>
        <w:sz w:val="4"/>
      </w:rPr>
    </w:pPr>
  </w:p>
  <w:tbl>
    <w:tblPr>
      <w:tblW w:w="9968" w:type="dxa"/>
      <w:jc w:val="center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217"/>
      <w:gridCol w:w="1096"/>
      <w:gridCol w:w="1843"/>
      <w:gridCol w:w="1074"/>
      <w:gridCol w:w="2448"/>
      <w:gridCol w:w="2290"/>
    </w:tblGrid>
    <w:tr w:rsidR="005D105B" w14:paraId="4BAC648B" w14:textId="77777777">
      <w:trPr>
        <w:cantSplit/>
        <w:trHeight w:hRule="exact" w:val="454"/>
        <w:jc w:val="center"/>
      </w:trPr>
      <w:tc>
        <w:tcPr>
          <w:tcW w:w="1217" w:type="dxa"/>
          <w:tcBorders>
            <w:top w:val="single" w:sz="12" w:space="0" w:color="000000"/>
            <w:left w:val="single" w:sz="12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31E3CB1F" w14:textId="5A40C3A4" w:rsidR="00F560A7" w:rsidRDefault="00150D00">
          <w:pPr>
            <w:spacing w:before="40"/>
          </w:pPr>
          <w:r>
            <w:object w:dxaOrig="4320" w:dyaOrig="1398" w14:anchorId="78176619">
              <v:shape id="_x0000_i1030" type="#_x0000_t75" style="width:57pt;height:21pt" o:ole="">
                <v:imagedata r:id="rId1" o:title=""/>
              </v:shape>
              <o:OLEObject Type="Embed" ProgID="PBrush" ShapeID="_x0000_i1030" DrawAspect="Content" ObjectID="_1782027237" r:id="rId3"/>
            </w:object>
          </w:r>
        </w:p>
      </w:tc>
      <w:tc>
        <w:tcPr>
          <w:tcW w:w="1096" w:type="dxa"/>
          <w:tcBorders>
            <w:top w:val="single" w:sz="12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0AF43962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ÁREA</w:t>
          </w:r>
        </w:p>
        <w:p w14:paraId="564A2543" w14:textId="2931876D" w:rsidR="00F560A7" w:rsidRDefault="00F560A7">
          <w:pPr>
            <w:spacing w:before="40"/>
            <w:jc w:val="center"/>
          </w:pPr>
        </w:p>
      </w:tc>
      <w:tc>
        <w:tcPr>
          <w:tcW w:w="1843" w:type="dxa"/>
          <w:tcBorders>
            <w:top w:val="single" w:sz="12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  <w:vAlign w:val="center"/>
        </w:tcPr>
        <w:p w14:paraId="7584722C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Nº CONTROLE</w:t>
          </w:r>
        </w:p>
        <w:p w14:paraId="751D0555" w14:textId="2433336C" w:rsidR="00F560A7" w:rsidRDefault="006D6639">
          <w:pPr>
            <w:spacing w:before="40"/>
            <w:jc w:val="center"/>
          </w:pPr>
          <w:r w:rsidRPr="006D6639">
            <w:rPr>
              <w:rFonts w:ascii="Arial" w:hAnsi="Arial" w:cs="Arial"/>
              <w:b/>
              <w:sz w:val="16"/>
              <w:szCs w:val="16"/>
            </w:rPr>
            <w:t>BI5352-1</w:t>
          </w:r>
        </w:p>
      </w:tc>
      <w:tc>
        <w:tcPr>
          <w:tcW w:w="1074" w:type="dxa"/>
          <w:tcBorders>
            <w:top w:val="single" w:sz="12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756277C0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REVISÃO</w:t>
          </w:r>
        </w:p>
        <w:p w14:paraId="5D98F3EA" w14:textId="06C99D3D" w:rsidR="00F560A7" w:rsidRDefault="006D6639">
          <w:pPr>
            <w:spacing w:before="40"/>
            <w:jc w:val="center"/>
          </w:pPr>
          <w:r>
            <w:rPr>
              <w:rFonts w:ascii="Arial" w:hAnsi="Arial"/>
              <w:b/>
              <w:sz w:val="18"/>
            </w:rPr>
            <w:t>0</w:t>
          </w:r>
        </w:p>
      </w:tc>
      <w:tc>
        <w:tcPr>
          <w:tcW w:w="2448" w:type="dxa"/>
          <w:tcBorders>
            <w:top w:val="single" w:sz="12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4FD238E4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VERIFICAÇÃO/DATA</w:t>
          </w:r>
        </w:p>
        <w:p w14:paraId="4EDD5759" w14:textId="08839ACF" w:rsidR="00F560A7" w:rsidRPr="00527248" w:rsidRDefault="006D6639">
          <w:pPr>
            <w:spacing w:before="40"/>
            <w:jc w:val="center"/>
            <w:rPr>
              <w:rFonts w:ascii="Arial" w:hAnsi="Arial" w:cs="Arial"/>
              <w:b/>
              <w:bCs/>
            </w:rPr>
          </w:pPr>
          <w:r>
            <w:rPr>
              <w:rFonts w:ascii="Arial" w:hAnsi="Arial" w:cs="Arial"/>
              <w:b/>
              <w:bCs/>
              <w:sz w:val="18"/>
              <w:szCs w:val="18"/>
            </w:rPr>
            <w:t>13/12/2023</w:t>
          </w:r>
        </w:p>
      </w:tc>
      <w:tc>
        <w:tcPr>
          <w:tcW w:w="2290" w:type="dxa"/>
          <w:tcBorders>
            <w:top w:val="single" w:sz="12" w:space="0" w:color="000000"/>
            <w:left w:val="single" w:sz="6" w:space="0" w:color="000000"/>
            <w:bottom w:val="single" w:sz="6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1C6CC6FA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APROVAÇÃO/DATA</w:t>
          </w:r>
        </w:p>
        <w:p w14:paraId="141A2FE7" w14:textId="0007AE53" w:rsidR="00F560A7" w:rsidRDefault="00F560A7">
          <w:pPr>
            <w:spacing w:before="40"/>
            <w:jc w:val="center"/>
          </w:pPr>
        </w:p>
      </w:tc>
    </w:tr>
    <w:tr w:rsidR="005D105B" w14:paraId="6C3EB98F" w14:textId="77777777">
      <w:trPr>
        <w:cantSplit/>
        <w:trHeight w:hRule="exact" w:val="454"/>
        <w:jc w:val="center"/>
      </w:trPr>
      <w:tc>
        <w:tcPr>
          <w:tcW w:w="5230" w:type="dxa"/>
          <w:gridSpan w:val="4"/>
          <w:tcBorders>
            <w:top w:val="single" w:sz="6" w:space="0" w:color="000000"/>
            <w:left w:val="single" w:sz="12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2F9A081B" w14:textId="77777777" w:rsidR="00F560A7" w:rsidRDefault="005A25E2">
          <w:pPr>
            <w:pStyle w:val="Cabealho"/>
            <w:tabs>
              <w:tab w:val="clear" w:pos="4419"/>
              <w:tab w:val="clear" w:pos="8838"/>
            </w:tabs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PROJETISTA</w:t>
          </w:r>
        </w:p>
        <w:p w14:paraId="4335C4F5" w14:textId="3A4780C9" w:rsidR="00F560A7" w:rsidRDefault="00527248">
          <w:pPr>
            <w:spacing w:before="40"/>
            <w:jc w:val="center"/>
          </w:pPr>
          <w:r>
            <w:rPr>
              <w:rFonts w:ascii="Arial" w:hAnsi="Arial" w:cs="Arial"/>
              <w:b/>
              <w:sz w:val="18"/>
              <w:szCs w:val="18"/>
            </w:rPr>
            <w:t>AUTOMIND: O-BG-526</w:t>
          </w:r>
        </w:p>
      </w:tc>
      <w:tc>
        <w:tcPr>
          <w:tcW w:w="2448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00D1B9FC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VERIFICAÇÃO/DATA</w:t>
          </w:r>
        </w:p>
        <w:p w14:paraId="08D896E6" w14:textId="7A1DA8AD" w:rsidR="00F560A7" w:rsidRDefault="00F560A7">
          <w:pPr>
            <w:spacing w:before="40"/>
            <w:jc w:val="center"/>
          </w:pPr>
        </w:p>
      </w:tc>
      <w:tc>
        <w:tcPr>
          <w:tcW w:w="2290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78219852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APROVAÇÃO/DATA</w:t>
          </w:r>
        </w:p>
        <w:p w14:paraId="39682ACC" w14:textId="70E89079" w:rsidR="00F560A7" w:rsidRDefault="00F560A7" w:rsidP="002F36CB">
          <w:pPr>
            <w:spacing w:before="40"/>
            <w:jc w:val="center"/>
            <w:rPr>
              <w:rFonts w:ascii="Arial" w:hAnsi="Arial"/>
              <w:sz w:val="144"/>
              <w:szCs w:val="144"/>
            </w:rPr>
          </w:pPr>
        </w:p>
      </w:tc>
    </w:tr>
    <w:tr w:rsidR="005D105B" w14:paraId="060A1512" w14:textId="77777777">
      <w:trPr>
        <w:cantSplit/>
        <w:trHeight w:hRule="exact" w:val="454"/>
        <w:jc w:val="center"/>
      </w:trPr>
      <w:tc>
        <w:tcPr>
          <w:tcW w:w="5230" w:type="dxa"/>
          <w:gridSpan w:val="4"/>
          <w:tcBorders>
            <w:top w:val="single" w:sz="6" w:space="0" w:color="000000"/>
            <w:left w:val="single" w:sz="12" w:space="0" w:color="000000"/>
            <w:bottom w:val="single" w:sz="12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3D61A0E7" w14:textId="77777777" w:rsidR="00F560A7" w:rsidRDefault="005A25E2">
          <w:pPr>
            <w:pStyle w:val="Cabealho"/>
            <w:tabs>
              <w:tab w:val="clear" w:pos="4419"/>
              <w:tab w:val="clear" w:pos="8838"/>
            </w:tabs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SUPERVISORA</w:t>
          </w:r>
        </w:p>
        <w:p w14:paraId="6566A4CB" w14:textId="30FFBC27" w:rsidR="00F560A7" w:rsidRDefault="00F560A7">
          <w:pPr>
            <w:spacing w:before="40"/>
            <w:jc w:val="center"/>
          </w:pPr>
        </w:p>
      </w:tc>
      <w:tc>
        <w:tcPr>
          <w:tcW w:w="2448" w:type="dxa"/>
          <w:tcBorders>
            <w:top w:val="single" w:sz="6" w:space="0" w:color="000000"/>
            <w:left w:val="single" w:sz="6" w:space="0" w:color="000000"/>
            <w:bottom w:val="single" w:sz="12" w:space="0" w:color="000000"/>
            <w:right w:val="single" w:sz="6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2DCCE8A6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VERIFICAÇÃO/DATA</w:t>
          </w:r>
        </w:p>
        <w:p w14:paraId="628245AB" w14:textId="2EAF7AD1" w:rsidR="00F560A7" w:rsidRDefault="00F560A7" w:rsidP="002F36CB">
          <w:pPr>
            <w:spacing w:before="40"/>
            <w:jc w:val="center"/>
            <w:rPr>
              <w:rFonts w:ascii="Arial" w:hAnsi="Arial"/>
              <w:sz w:val="144"/>
              <w:szCs w:val="144"/>
            </w:rPr>
          </w:pPr>
        </w:p>
      </w:tc>
      <w:tc>
        <w:tcPr>
          <w:tcW w:w="2290" w:type="dxa"/>
          <w:tcBorders>
            <w:top w:val="single" w:sz="6" w:space="0" w:color="000000"/>
            <w:left w:val="single" w:sz="6" w:space="0" w:color="000000"/>
            <w:bottom w:val="single" w:sz="12" w:space="0" w:color="000000"/>
            <w:right w:val="single" w:sz="12" w:space="0" w:color="000000"/>
          </w:tcBorders>
          <w:shd w:val="clear" w:color="auto" w:fill="auto"/>
          <w:tcMar>
            <w:top w:w="0" w:type="dxa"/>
            <w:left w:w="71" w:type="dxa"/>
            <w:bottom w:w="0" w:type="dxa"/>
            <w:right w:w="71" w:type="dxa"/>
          </w:tcMar>
        </w:tcPr>
        <w:p w14:paraId="3AB7A449" w14:textId="77777777" w:rsidR="00F560A7" w:rsidRDefault="005A25E2">
          <w:pPr>
            <w:spacing w:before="40"/>
            <w:rPr>
              <w:rFonts w:ascii="Arial" w:hAnsi="Arial"/>
              <w:sz w:val="14"/>
            </w:rPr>
          </w:pPr>
          <w:r>
            <w:rPr>
              <w:rFonts w:ascii="Arial" w:hAnsi="Arial"/>
              <w:sz w:val="14"/>
            </w:rPr>
            <w:t>APROVAÇÃO/DATA</w:t>
          </w:r>
        </w:p>
        <w:p w14:paraId="32266554" w14:textId="7D4FB5C4" w:rsidR="00F560A7" w:rsidRDefault="00F560A7">
          <w:pPr>
            <w:spacing w:before="40"/>
            <w:jc w:val="center"/>
          </w:pPr>
        </w:p>
      </w:tc>
    </w:tr>
  </w:tbl>
  <w:p w14:paraId="4BD706F1" w14:textId="77777777" w:rsidR="00F560A7" w:rsidRDefault="00F560A7">
    <w:pPr>
      <w:pStyle w:val="Cabealho"/>
      <w:rPr>
        <w:rFonts w:ascii="Arial" w:hAnsi="Arial"/>
        <w:sz w:val="4"/>
        <w:szCs w:val="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975528" w14:textId="77777777" w:rsidR="00F560A7" w:rsidRDefault="00F560A7">
    <w:pPr>
      <w:pStyle w:val="Cabealho"/>
      <w:rPr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A56930"/>
    <w:multiLevelType w:val="hybridMultilevel"/>
    <w:tmpl w:val="4F6C38C4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D924290"/>
    <w:multiLevelType w:val="hybridMultilevel"/>
    <w:tmpl w:val="C442CC58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EA27ECF"/>
    <w:multiLevelType w:val="hybridMultilevel"/>
    <w:tmpl w:val="606C902C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FD93AF3"/>
    <w:multiLevelType w:val="hybridMultilevel"/>
    <w:tmpl w:val="75A2494E"/>
    <w:lvl w:ilvl="0" w:tplc="04160001">
      <w:start w:val="1"/>
      <w:numFmt w:val="bullet"/>
      <w:lvlText w:val=""/>
      <w:lvlJc w:val="left"/>
      <w:pPr>
        <w:ind w:left="16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44" w:hanging="360"/>
      </w:pPr>
      <w:rPr>
        <w:rFonts w:ascii="Wingdings" w:hAnsi="Wingdings" w:hint="default"/>
      </w:rPr>
    </w:lvl>
  </w:abstractNum>
  <w:abstractNum w:abstractNumId="4" w15:restartNumberingAfterBreak="0">
    <w:nsid w:val="10F54ABB"/>
    <w:multiLevelType w:val="multilevel"/>
    <w:tmpl w:val="6F9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E03203D"/>
    <w:multiLevelType w:val="multilevel"/>
    <w:tmpl w:val="EEBAD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F164906"/>
    <w:multiLevelType w:val="multilevel"/>
    <w:tmpl w:val="EEAE2936"/>
    <w:styleLink w:val="WWOutlineListStyle"/>
    <w:lvl w:ilvl="0">
      <w:start w:val="1"/>
      <w:numFmt w:val="decimal"/>
      <w:pStyle w:val="Ttulo1"/>
      <w:lvlText w:val="%1."/>
      <w:lvlJc w:val="left"/>
    </w:lvl>
    <w:lvl w:ilvl="1">
      <w:start w:val="1"/>
      <w:numFmt w:val="decimal"/>
      <w:pStyle w:val="Ttulo2"/>
      <w:lvlText w:val="%1.%2."/>
      <w:lvlJc w:val="left"/>
      <w:pPr>
        <w:ind w:left="907" w:hanging="907"/>
      </w:pPr>
    </w:lvl>
    <w:lvl w:ilvl="2">
      <w:start w:val="1"/>
      <w:numFmt w:val="decimal"/>
      <w:pStyle w:val="Ttulo3"/>
      <w:lvlText w:val="%1.%2.%3."/>
      <w:lvlJc w:val="left"/>
    </w:lvl>
    <w:lvl w:ilvl="3">
      <w:start w:val="1"/>
      <w:numFmt w:val="lowerLetter"/>
      <w:pStyle w:val="Ttulo4"/>
      <w:lvlText w:val="%4.)"/>
      <w:lvlJc w:val="left"/>
    </w:lvl>
    <w:lvl w:ilvl="4">
      <w:start w:val="1"/>
      <w:numFmt w:val="decimal"/>
      <w:pStyle w:val="Ttulo5"/>
      <w:lvlText w:val="%5."/>
      <w:lvlJc w:val="left"/>
    </w:lvl>
    <w:lvl w:ilvl="5">
      <w:start w:val="1"/>
      <w:numFmt w:val="decimal"/>
      <w:pStyle w:val="Ttulo6"/>
      <w:lvlText w:val="%1.%2.%3.%4.%5.%6"/>
      <w:lvlJc w:val="left"/>
    </w:lvl>
    <w:lvl w:ilvl="6">
      <w:start w:val="1"/>
      <w:numFmt w:val="decimal"/>
      <w:pStyle w:val="Ttulo7"/>
      <w:lvlText w:val="%1.%2.%3.%4.%5.%6.%7"/>
      <w:lvlJc w:val="left"/>
    </w:lvl>
    <w:lvl w:ilvl="7">
      <w:start w:val="1"/>
      <w:numFmt w:val="decimal"/>
      <w:pStyle w:val="Ttulo8"/>
      <w:lvlText w:val="%1.%2.%3.%4.%5.%6.%7.%8"/>
      <w:lvlJc w:val="left"/>
    </w:lvl>
    <w:lvl w:ilvl="8">
      <w:start w:val="1"/>
      <w:numFmt w:val="decimal"/>
      <w:pStyle w:val="Ttulo9"/>
      <w:lvlText w:val="%1.%2.%3.%4.%5.%6.%7.%8.%9"/>
      <w:lvlJc w:val="left"/>
    </w:lvl>
  </w:abstractNum>
  <w:abstractNum w:abstractNumId="7" w15:restartNumberingAfterBreak="0">
    <w:nsid w:val="27837700"/>
    <w:multiLevelType w:val="multilevel"/>
    <w:tmpl w:val="3C0C0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2052B2D"/>
    <w:multiLevelType w:val="hybridMultilevel"/>
    <w:tmpl w:val="2DB8544A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3515737"/>
    <w:multiLevelType w:val="multilevel"/>
    <w:tmpl w:val="44E2F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9775605"/>
    <w:multiLevelType w:val="multilevel"/>
    <w:tmpl w:val="9884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BA9723A"/>
    <w:multiLevelType w:val="hybridMultilevel"/>
    <w:tmpl w:val="C2DE543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985462"/>
    <w:multiLevelType w:val="multilevel"/>
    <w:tmpl w:val="DFCA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CED024F"/>
    <w:multiLevelType w:val="hybridMultilevel"/>
    <w:tmpl w:val="815C0C1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0C171FC"/>
    <w:multiLevelType w:val="hybridMultilevel"/>
    <w:tmpl w:val="27787558"/>
    <w:lvl w:ilvl="0" w:tplc="0416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5" w15:restartNumberingAfterBreak="0">
    <w:nsid w:val="43E207D7"/>
    <w:multiLevelType w:val="multilevel"/>
    <w:tmpl w:val="E932C7A6"/>
    <w:styleLink w:val="LFO4"/>
    <w:lvl w:ilvl="0">
      <w:start w:val="1"/>
      <w:numFmt w:val="decimal"/>
      <w:pStyle w:val="Estilo4"/>
      <w:lvlText w:val="%1."/>
      <w:lvlJc w:val="left"/>
      <w:pPr>
        <w:ind w:left="284" w:hanging="284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6" w15:restartNumberingAfterBreak="0">
    <w:nsid w:val="5D1835D6"/>
    <w:multiLevelType w:val="multilevel"/>
    <w:tmpl w:val="0D5A8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5E0A7935"/>
    <w:multiLevelType w:val="hybridMultilevel"/>
    <w:tmpl w:val="659CA416"/>
    <w:lvl w:ilvl="0" w:tplc="0416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FFB5D11"/>
    <w:multiLevelType w:val="multilevel"/>
    <w:tmpl w:val="345AA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68C87EBC"/>
    <w:multiLevelType w:val="hybridMultilevel"/>
    <w:tmpl w:val="6AC46F4A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74D8438C"/>
    <w:multiLevelType w:val="hybridMultilevel"/>
    <w:tmpl w:val="15B66FC6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75592251"/>
    <w:multiLevelType w:val="multilevel"/>
    <w:tmpl w:val="851C0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81613578">
    <w:abstractNumId w:val="6"/>
    <w:lvlOverride w:ilvl="0">
      <w:lvl w:ilvl="0">
        <w:start w:val="1"/>
        <w:numFmt w:val="decimal"/>
        <w:pStyle w:val="Ttulo1"/>
        <w:lvlText w:val="%1."/>
        <w:lvlJc w:val="left"/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907" w:hanging="907"/>
        </w:pPr>
      </w:lvl>
    </w:lvlOverride>
    <w:lvlOverride w:ilvl="2">
      <w:lvl w:ilvl="2">
        <w:start w:val="1"/>
        <w:numFmt w:val="decimal"/>
        <w:pStyle w:val="Ttulo3"/>
        <w:lvlText w:val="%1.%2.%3."/>
        <w:lvlJc w:val="left"/>
      </w:lvl>
    </w:lvlOverride>
    <w:lvlOverride w:ilvl="3">
      <w:lvl w:ilvl="3">
        <w:start w:val="1"/>
        <w:numFmt w:val="lowerLetter"/>
        <w:pStyle w:val="Ttulo4"/>
        <w:lvlText w:val="%4.)"/>
        <w:lvlJc w:val="left"/>
      </w:lvl>
    </w:lvlOverride>
    <w:lvlOverride w:ilvl="4">
      <w:lvl w:ilvl="4">
        <w:start w:val="1"/>
        <w:numFmt w:val="decimal"/>
        <w:pStyle w:val="Ttulo5"/>
        <w:lvlText w:val="%5."/>
        <w:lvlJc w:val="left"/>
      </w:lvl>
    </w:lvlOverride>
    <w:lvlOverride w:ilvl="5">
      <w:lvl w:ilvl="5">
        <w:start w:val="1"/>
        <w:numFmt w:val="decimal"/>
        <w:pStyle w:val="Ttulo6"/>
        <w:lvlText w:val="%1.%2.%3.%4.%5.%6"/>
        <w:lvlJc w:val="left"/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</w:lvl>
    </w:lvlOverride>
  </w:num>
  <w:num w:numId="2" w16cid:durableId="1638952031">
    <w:abstractNumId w:val="15"/>
  </w:num>
  <w:num w:numId="3" w16cid:durableId="1847939315">
    <w:abstractNumId w:val="6"/>
    <w:lvlOverride w:ilvl="0">
      <w:lvl w:ilvl="0">
        <w:start w:val="1"/>
        <w:numFmt w:val="decimal"/>
        <w:pStyle w:val="Ttulo1"/>
        <w:lvlText w:val="%1."/>
        <w:lvlJc w:val="left"/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907" w:hanging="907"/>
        </w:pPr>
        <w:rPr>
          <w:b/>
          <w:bCs w:val="0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</w:lvl>
    </w:lvlOverride>
    <w:lvlOverride w:ilvl="3">
      <w:lvl w:ilvl="3">
        <w:start w:val="1"/>
        <w:numFmt w:val="lowerLetter"/>
        <w:pStyle w:val="Ttulo4"/>
        <w:lvlText w:val="%4.)"/>
        <w:lvlJc w:val="left"/>
      </w:lvl>
    </w:lvlOverride>
    <w:lvlOverride w:ilvl="4">
      <w:lvl w:ilvl="4">
        <w:start w:val="1"/>
        <w:numFmt w:val="decimal"/>
        <w:pStyle w:val="Ttulo5"/>
        <w:lvlText w:val="%5."/>
        <w:lvlJc w:val="left"/>
      </w:lvl>
    </w:lvlOverride>
    <w:lvlOverride w:ilvl="5">
      <w:lvl w:ilvl="5">
        <w:start w:val="1"/>
        <w:numFmt w:val="decimal"/>
        <w:pStyle w:val="Ttulo6"/>
        <w:lvlText w:val="%1.%2.%3.%4.%5.%6"/>
        <w:lvlJc w:val="left"/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</w:lvl>
    </w:lvlOverride>
  </w:num>
  <w:num w:numId="4" w16cid:durableId="1516190833">
    <w:abstractNumId w:val="6"/>
    <w:lvlOverride w:ilvl="0">
      <w:startOverride w:val="1"/>
      <w:lvl w:ilvl="0">
        <w:start w:val="1"/>
        <w:numFmt w:val="decimal"/>
        <w:pStyle w:val="Ttulo1"/>
        <w:lvlText w:val="%1."/>
        <w:lvlJc w:val="left"/>
      </w:lvl>
    </w:lvlOverride>
    <w:lvlOverride w:ilvl="1">
      <w:startOverride w:val="1"/>
      <w:lvl w:ilvl="1">
        <w:start w:val="1"/>
        <w:numFmt w:val="decimal"/>
        <w:pStyle w:val="Ttulo2"/>
        <w:lvlText w:val="%1.%2."/>
        <w:lvlJc w:val="left"/>
        <w:pPr>
          <w:ind w:left="907" w:hanging="907"/>
        </w:pPr>
      </w:lvl>
    </w:lvlOverride>
    <w:lvlOverride w:ilvl="2">
      <w:startOverride w:val="1"/>
      <w:lvl w:ilvl="2">
        <w:start w:val="1"/>
        <w:numFmt w:val="decimal"/>
        <w:pStyle w:val="Ttulo3"/>
        <w:lvlText w:val="%1.%2.%3."/>
        <w:lvlJc w:val="left"/>
      </w:lvl>
    </w:lvlOverride>
    <w:lvlOverride w:ilvl="3">
      <w:startOverride w:val="1"/>
      <w:lvl w:ilvl="3">
        <w:start w:val="1"/>
        <w:numFmt w:val="lowerLetter"/>
        <w:pStyle w:val="Ttulo4"/>
        <w:lvlText w:val="%4.)"/>
        <w:lvlJc w:val="left"/>
      </w:lvl>
    </w:lvlOverride>
    <w:lvlOverride w:ilvl="4">
      <w:startOverride w:val="1"/>
      <w:lvl w:ilvl="4">
        <w:start w:val="1"/>
        <w:numFmt w:val="decimal"/>
        <w:pStyle w:val="Ttulo5"/>
        <w:lvlText w:val="%5."/>
        <w:lvlJc w:val="left"/>
      </w:lvl>
    </w:lvlOverride>
    <w:lvlOverride w:ilvl="5">
      <w:startOverride w:val="1"/>
      <w:lvl w:ilvl="5">
        <w:start w:val="1"/>
        <w:numFmt w:val="decimal"/>
        <w:pStyle w:val="Ttulo6"/>
        <w:lvlText w:val="%1.%2.%3.%4.%5.%6"/>
        <w:lvlJc w:val="left"/>
      </w:lvl>
    </w:lvlOverride>
    <w:lvlOverride w:ilvl="6">
      <w:startOverride w:val="1"/>
      <w:lvl w:ilvl="6">
        <w:start w:val="1"/>
        <w:numFmt w:val="decimal"/>
        <w:pStyle w:val="Ttulo7"/>
        <w:lvlText w:val="%1.%2.%3.%4.%5.%6.%7"/>
        <w:lvlJc w:val="left"/>
      </w:lvl>
    </w:lvlOverride>
    <w:lvlOverride w:ilvl="7">
      <w:startOverride w:val="1"/>
      <w:lvl w:ilvl="7">
        <w:start w:val="1"/>
        <w:numFmt w:val="decimal"/>
        <w:pStyle w:val="Ttulo8"/>
        <w:lvlText w:val="%1.%2.%3.%4.%5.%6.%7.%8"/>
        <w:lvlJc w:val="left"/>
      </w:lvl>
    </w:lvlOverride>
    <w:lvlOverride w:ilvl="8">
      <w:startOverride w:val="1"/>
      <w:lvl w:ilvl="8">
        <w:start w:val="1"/>
        <w:numFmt w:val="decimal"/>
        <w:pStyle w:val="Ttulo9"/>
        <w:lvlText w:val="%1.%2.%3.%4.%5.%6.%7.%8.%9"/>
        <w:lvlJc w:val="left"/>
      </w:lvl>
    </w:lvlOverride>
  </w:num>
  <w:num w:numId="5" w16cid:durableId="161824031">
    <w:abstractNumId w:val="6"/>
  </w:num>
  <w:num w:numId="6" w16cid:durableId="565341981">
    <w:abstractNumId w:val="0"/>
  </w:num>
  <w:num w:numId="7" w16cid:durableId="2042851591">
    <w:abstractNumId w:val="19"/>
  </w:num>
  <w:num w:numId="8" w16cid:durableId="221186074">
    <w:abstractNumId w:val="20"/>
  </w:num>
  <w:num w:numId="9" w16cid:durableId="836501667">
    <w:abstractNumId w:val="1"/>
  </w:num>
  <w:num w:numId="10" w16cid:durableId="188108212">
    <w:abstractNumId w:val="8"/>
  </w:num>
  <w:num w:numId="11" w16cid:durableId="1849099271">
    <w:abstractNumId w:val="13"/>
  </w:num>
  <w:num w:numId="12" w16cid:durableId="479074988">
    <w:abstractNumId w:val="17"/>
  </w:num>
  <w:num w:numId="13" w16cid:durableId="1109203242">
    <w:abstractNumId w:val="2"/>
  </w:num>
  <w:num w:numId="14" w16cid:durableId="1930653066">
    <w:abstractNumId w:val="3"/>
  </w:num>
  <w:num w:numId="15" w16cid:durableId="441803173">
    <w:abstractNumId w:val="14"/>
  </w:num>
  <w:num w:numId="16" w16cid:durableId="576404277">
    <w:abstractNumId w:val="6"/>
    <w:lvlOverride w:ilvl="0">
      <w:lvl w:ilvl="0">
        <w:start w:val="1"/>
        <w:numFmt w:val="decimal"/>
        <w:pStyle w:val="Ttulo1"/>
        <w:lvlText w:val="%1."/>
        <w:lvlJc w:val="left"/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907" w:hanging="907"/>
        </w:pPr>
        <w:rPr>
          <w:color w:val="000000" w:themeColor="text1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</w:lvl>
    </w:lvlOverride>
    <w:lvlOverride w:ilvl="3">
      <w:lvl w:ilvl="3">
        <w:start w:val="1"/>
        <w:numFmt w:val="lowerLetter"/>
        <w:pStyle w:val="Ttulo4"/>
        <w:lvlText w:val="%4.)"/>
        <w:lvlJc w:val="left"/>
      </w:lvl>
    </w:lvlOverride>
    <w:lvlOverride w:ilvl="4">
      <w:lvl w:ilvl="4">
        <w:start w:val="1"/>
        <w:numFmt w:val="decimal"/>
        <w:pStyle w:val="Ttulo5"/>
        <w:lvlText w:val="%5."/>
        <w:lvlJc w:val="left"/>
      </w:lvl>
    </w:lvlOverride>
    <w:lvlOverride w:ilvl="5">
      <w:lvl w:ilvl="5">
        <w:start w:val="1"/>
        <w:numFmt w:val="decimal"/>
        <w:pStyle w:val="Ttulo6"/>
        <w:lvlText w:val="%1.%2.%3.%4.%5.%6"/>
        <w:lvlJc w:val="left"/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</w:lvl>
    </w:lvlOverride>
  </w:num>
  <w:num w:numId="17" w16cid:durableId="1548033021">
    <w:abstractNumId w:val="16"/>
  </w:num>
  <w:num w:numId="18" w16cid:durableId="1985350502">
    <w:abstractNumId w:val="7"/>
  </w:num>
  <w:num w:numId="19" w16cid:durableId="2137596560">
    <w:abstractNumId w:val="5"/>
  </w:num>
  <w:num w:numId="20" w16cid:durableId="1838420156">
    <w:abstractNumId w:val="10"/>
  </w:num>
  <w:num w:numId="21" w16cid:durableId="859927376">
    <w:abstractNumId w:val="12"/>
  </w:num>
  <w:num w:numId="22" w16cid:durableId="253979105">
    <w:abstractNumId w:val="18"/>
  </w:num>
  <w:num w:numId="23" w16cid:durableId="1491019129">
    <w:abstractNumId w:val="9"/>
  </w:num>
  <w:num w:numId="24" w16cid:durableId="1451781051">
    <w:abstractNumId w:val="21"/>
  </w:num>
  <w:num w:numId="25" w16cid:durableId="1855873597">
    <w:abstractNumId w:val="4"/>
  </w:num>
  <w:num w:numId="26" w16cid:durableId="251160467">
    <w:abstractNumId w:val="1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7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A4B"/>
    <w:rsid w:val="000013A4"/>
    <w:rsid w:val="00002352"/>
    <w:rsid w:val="00002AED"/>
    <w:rsid w:val="00003722"/>
    <w:rsid w:val="00011E58"/>
    <w:rsid w:val="00013AF6"/>
    <w:rsid w:val="000140FD"/>
    <w:rsid w:val="000235ED"/>
    <w:rsid w:val="00023DF6"/>
    <w:rsid w:val="00025058"/>
    <w:rsid w:val="00025405"/>
    <w:rsid w:val="000254F2"/>
    <w:rsid w:val="00034F3A"/>
    <w:rsid w:val="00036276"/>
    <w:rsid w:val="00036E49"/>
    <w:rsid w:val="00037AE6"/>
    <w:rsid w:val="000417D8"/>
    <w:rsid w:val="000465D9"/>
    <w:rsid w:val="000566DB"/>
    <w:rsid w:val="00057381"/>
    <w:rsid w:val="00070D80"/>
    <w:rsid w:val="0007202E"/>
    <w:rsid w:val="00074FD9"/>
    <w:rsid w:val="000771BD"/>
    <w:rsid w:val="000777EF"/>
    <w:rsid w:val="000923B6"/>
    <w:rsid w:val="000A0520"/>
    <w:rsid w:val="000B152E"/>
    <w:rsid w:val="000B4116"/>
    <w:rsid w:val="000B696A"/>
    <w:rsid w:val="000B6FA7"/>
    <w:rsid w:val="000C43A2"/>
    <w:rsid w:val="000C68FD"/>
    <w:rsid w:val="000D182F"/>
    <w:rsid w:val="000D2153"/>
    <w:rsid w:val="000D2B80"/>
    <w:rsid w:val="000D3CD7"/>
    <w:rsid w:val="000D5CAA"/>
    <w:rsid w:val="000D60DA"/>
    <w:rsid w:val="000E34D5"/>
    <w:rsid w:val="000F11B8"/>
    <w:rsid w:val="000F52BB"/>
    <w:rsid w:val="000F7CEF"/>
    <w:rsid w:val="00100FDB"/>
    <w:rsid w:val="00104E9D"/>
    <w:rsid w:val="00106F4D"/>
    <w:rsid w:val="00111364"/>
    <w:rsid w:val="00112127"/>
    <w:rsid w:val="001123CB"/>
    <w:rsid w:val="00114350"/>
    <w:rsid w:val="00114939"/>
    <w:rsid w:val="00116E2B"/>
    <w:rsid w:val="0012065F"/>
    <w:rsid w:val="00121EA9"/>
    <w:rsid w:val="00124999"/>
    <w:rsid w:val="00131FE4"/>
    <w:rsid w:val="00132DED"/>
    <w:rsid w:val="00136047"/>
    <w:rsid w:val="00140A9D"/>
    <w:rsid w:val="00140AB1"/>
    <w:rsid w:val="00146D75"/>
    <w:rsid w:val="00150D00"/>
    <w:rsid w:val="00160EDD"/>
    <w:rsid w:val="00172926"/>
    <w:rsid w:val="00173078"/>
    <w:rsid w:val="001779B0"/>
    <w:rsid w:val="00182D05"/>
    <w:rsid w:val="00185423"/>
    <w:rsid w:val="00191AB4"/>
    <w:rsid w:val="00192650"/>
    <w:rsid w:val="001A0852"/>
    <w:rsid w:val="001A46F2"/>
    <w:rsid w:val="001B25B4"/>
    <w:rsid w:val="001B4532"/>
    <w:rsid w:val="001B7695"/>
    <w:rsid w:val="001C136F"/>
    <w:rsid w:val="001C22F5"/>
    <w:rsid w:val="001C403A"/>
    <w:rsid w:val="001C4B38"/>
    <w:rsid w:val="001C58B4"/>
    <w:rsid w:val="001C7F1C"/>
    <w:rsid w:val="001D05C8"/>
    <w:rsid w:val="001D19BA"/>
    <w:rsid w:val="001D4622"/>
    <w:rsid w:val="001E1900"/>
    <w:rsid w:val="001E5903"/>
    <w:rsid w:val="001E7F03"/>
    <w:rsid w:val="001F1B8D"/>
    <w:rsid w:val="001F28D9"/>
    <w:rsid w:val="001F3137"/>
    <w:rsid w:val="001F5F12"/>
    <w:rsid w:val="001F79D7"/>
    <w:rsid w:val="0020076F"/>
    <w:rsid w:val="00200843"/>
    <w:rsid w:val="00200CB6"/>
    <w:rsid w:val="00202212"/>
    <w:rsid w:val="00204D8C"/>
    <w:rsid w:val="00205844"/>
    <w:rsid w:val="00205EE5"/>
    <w:rsid w:val="00207751"/>
    <w:rsid w:val="00214D33"/>
    <w:rsid w:val="00216188"/>
    <w:rsid w:val="00217750"/>
    <w:rsid w:val="00220759"/>
    <w:rsid w:val="00224A2A"/>
    <w:rsid w:val="00233C09"/>
    <w:rsid w:val="00235A86"/>
    <w:rsid w:val="0023649E"/>
    <w:rsid w:val="00236D82"/>
    <w:rsid w:val="002373B5"/>
    <w:rsid w:val="0024115D"/>
    <w:rsid w:val="00241BAE"/>
    <w:rsid w:val="00242951"/>
    <w:rsid w:val="00250EB7"/>
    <w:rsid w:val="00252FC7"/>
    <w:rsid w:val="00253C18"/>
    <w:rsid w:val="002607E4"/>
    <w:rsid w:val="002647B6"/>
    <w:rsid w:val="00265C00"/>
    <w:rsid w:val="0027190F"/>
    <w:rsid w:val="002728A2"/>
    <w:rsid w:val="00286074"/>
    <w:rsid w:val="00290F30"/>
    <w:rsid w:val="00295A0D"/>
    <w:rsid w:val="002971B3"/>
    <w:rsid w:val="0029791D"/>
    <w:rsid w:val="002A20A7"/>
    <w:rsid w:val="002A34BF"/>
    <w:rsid w:val="002A3D14"/>
    <w:rsid w:val="002B0195"/>
    <w:rsid w:val="002B063B"/>
    <w:rsid w:val="002B0A33"/>
    <w:rsid w:val="002B240A"/>
    <w:rsid w:val="002B7190"/>
    <w:rsid w:val="002B775E"/>
    <w:rsid w:val="002C2446"/>
    <w:rsid w:val="002C4F60"/>
    <w:rsid w:val="002D5868"/>
    <w:rsid w:val="002D62D4"/>
    <w:rsid w:val="002D7472"/>
    <w:rsid w:val="002E0CC9"/>
    <w:rsid w:val="002E55AE"/>
    <w:rsid w:val="002E742C"/>
    <w:rsid w:val="002E7F88"/>
    <w:rsid w:val="002F36CB"/>
    <w:rsid w:val="002F4025"/>
    <w:rsid w:val="002F57F9"/>
    <w:rsid w:val="002F76A5"/>
    <w:rsid w:val="003023FA"/>
    <w:rsid w:val="00302847"/>
    <w:rsid w:val="003051B4"/>
    <w:rsid w:val="00307C63"/>
    <w:rsid w:val="00313FDA"/>
    <w:rsid w:val="003149E7"/>
    <w:rsid w:val="00315763"/>
    <w:rsid w:val="0032053F"/>
    <w:rsid w:val="0033035B"/>
    <w:rsid w:val="003315EB"/>
    <w:rsid w:val="00332BA8"/>
    <w:rsid w:val="00344B8D"/>
    <w:rsid w:val="003455DD"/>
    <w:rsid w:val="00345F97"/>
    <w:rsid w:val="003524EC"/>
    <w:rsid w:val="00352D5E"/>
    <w:rsid w:val="00354571"/>
    <w:rsid w:val="00355A54"/>
    <w:rsid w:val="00356101"/>
    <w:rsid w:val="00356F53"/>
    <w:rsid w:val="00361BA1"/>
    <w:rsid w:val="00361DCF"/>
    <w:rsid w:val="0037002D"/>
    <w:rsid w:val="00370B2A"/>
    <w:rsid w:val="00372725"/>
    <w:rsid w:val="00373817"/>
    <w:rsid w:val="00375B59"/>
    <w:rsid w:val="00375C3A"/>
    <w:rsid w:val="00377802"/>
    <w:rsid w:val="0038163F"/>
    <w:rsid w:val="00384694"/>
    <w:rsid w:val="00386A7F"/>
    <w:rsid w:val="0039302B"/>
    <w:rsid w:val="00393863"/>
    <w:rsid w:val="00393DA4"/>
    <w:rsid w:val="00397659"/>
    <w:rsid w:val="003A137D"/>
    <w:rsid w:val="003A3433"/>
    <w:rsid w:val="003A566C"/>
    <w:rsid w:val="003A57D6"/>
    <w:rsid w:val="003B05BD"/>
    <w:rsid w:val="003B234D"/>
    <w:rsid w:val="003C1DC8"/>
    <w:rsid w:val="003C4903"/>
    <w:rsid w:val="003C7737"/>
    <w:rsid w:val="003C7BD1"/>
    <w:rsid w:val="003D1768"/>
    <w:rsid w:val="003D1E3C"/>
    <w:rsid w:val="003D7071"/>
    <w:rsid w:val="003F5756"/>
    <w:rsid w:val="003F6534"/>
    <w:rsid w:val="004019C8"/>
    <w:rsid w:val="00402576"/>
    <w:rsid w:val="004059B4"/>
    <w:rsid w:val="004066EF"/>
    <w:rsid w:val="004104DD"/>
    <w:rsid w:val="00411BC5"/>
    <w:rsid w:val="00414BFC"/>
    <w:rsid w:val="00416856"/>
    <w:rsid w:val="00426324"/>
    <w:rsid w:val="00431731"/>
    <w:rsid w:val="00433384"/>
    <w:rsid w:val="0043377B"/>
    <w:rsid w:val="00440DEA"/>
    <w:rsid w:val="00441A7A"/>
    <w:rsid w:val="00443189"/>
    <w:rsid w:val="004434FE"/>
    <w:rsid w:val="0044486F"/>
    <w:rsid w:val="004527F9"/>
    <w:rsid w:val="004546D5"/>
    <w:rsid w:val="00454F03"/>
    <w:rsid w:val="00457F5D"/>
    <w:rsid w:val="0046066C"/>
    <w:rsid w:val="00462076"/>
    <w:rsid w:val="00462AAD"/>
    <w:rsid w:val="00465D45"/>
    <w:rsid w:val="00465ED4"/>
    <w:rsid w:val="0046738E"/>
    <w:rsid w:val="00473D33"/>
    <w:rsid w:val="00474E5A"/>
    <w:rsid w:val="004860B9"/>
    <w:rsid w:val="0048688F"/>
    <w:rsid w:val="004901DD"/>
    <w:rsid w:val="00494895"/>
    <w:rsid w:val="004949E0"/>
    <w:rsid w:val="004967DD"/>
    <w:rsid w:val="004A08DA"/>
    <w:rsid w:val="004A0B97"/>
    <w:rsid w:val="004A2E06"/>
    <w:rsid w:val="004B08A0"/>
    <w:rsid w:val="004B2883"/>
    <w:rsid w:val="004B3D15"/>
    <w:rsid w:val="004B3F98"/>
    <w:rsid w:val="004B4D57"/>
    <w:rsid w:val="004B543C"/>
    <w:rsid w:val="004B78EC"/>
    <w:rsid w:val="004C1CE1"/>
    <w:rsid w:val="004C5573"/>
    <w:rsid w:val="004D775F"/>
    <w:rsid w:val="004E3557"/>
    <w:rsid w:val="004E5BA6"/>
    <w:rsid w:val="004F14BB"/>
    <w:rsid w:val="004F19D2"/>
    <w:rsid w:val="004F3F4A"/>
    <w:rsid w:val="004F5CDB"/>
    <w:rsid w:val="004F76D0"/>
    <w:rsid w:val="004F7A9A"/>
    <w:rsid w:val="00502575"/>
    <w:rsid w:val="0051207A"/>
    <w:rsid w:val="005130A9"/>
    <w:rsid w:val="005132F8"/>
    <w:rsid w:val="005137E0"/>
    <w:rsid w:val="00515B49"/>
    <w:rsid w:val="00517EBF"/>
    <w:rsid w:val="00527248"/>
    <w:rsid w:val="005313ED"/>
    <w:rsid w:val="005325A2"/>
    <w:rsid w:val="00532C56"/>
    <w:rsid w:val="00533624"/>
    <w:rsid w:val="005378F6"/>
    <w:rsid w:val="005416B7"/>
    <w:rsid w:val="00542133"/>
    <w:rsid w:val="005469BB"/>
    <w:rsid w:val="005619D2"/>
    <w:rsid w:val="0056300E"/>
    <w:rsid w:val="0056431F"/>
    <w:rsid w:val="0056584C"/>
    <w:rsid w:val="0057141E"/>
    <w:rsid w:val="00575E8A"/>
    <w:rsid w:val="00577467"/>
    <w:rsid w:val="0057798A"/>
    <w:rsid w:val="00591FCB"/>
    <w:rsid w:val="005941FA"/>
    <w:rsid w:val="005A25E2"/>
    <w:rsid w:val="005A73A2"/>
    <w:rsid w:val="005A77E3"/>
    <w:rsid w:val="005B1AA1"/>
    <w:rsid w:val="005B5586"/>
    <w:rsid w:val="005B574E"/>
    <w:rsid w:val="005B7499"/>
    <w:rsid w:val="005C01FE"/>
    <w:rsid w:val="005D240F"/>
    <w:rsid w:val="005D5DAE"/>
    <w:rsid w:val="005D64A9"/>
    <w:rsid w:val="005E2F95"/>
    <w:rsid w:val="005E3783"/>
    <w:rsid w:val="005E6B9F"/>
    <w:rsid w:val="005E7DDA"/>
    <w:rsid w:val="0060139B"/>
    <w:rsid w:val="0060396C"/>
    <w:rsid w:val="006042B0"/>
    <w:rsid w:val="00605179"/>
    <w:rsid w:val="00605BDC"/>
    <w:rsid w:val="00610AF4"/>
    <w:rsid w:val="006119B7"/>
    <w:rsid w:val="00611C9C"/>
    <w:rsid w:val="006142B0"/>
    <w:rsid w:val="00614E06"/>
    <w:rsid w:val="0061713D"/>
    <w:rsid w:val="00622D4D"/>
    <w:rsid w:val="00624193"/>
    <w:rsid w:val="00632531"/>
    <w:rsid w:val="00635112"/>
    <w:rsid w:val="006378F0"/>
    <w:rsid w:val="0064698A"/>
    <w:rsid w:val="00652B16"/>
    <w:rsid w:val="006539D1"/>
    <w:rsid w:val="006547DA"/>
    <w:rsid w:val="006570A4"/>
    <w:rsid w:val="0066039E"/>
    <w:rsid w:val="006726EC"/>
    <w:rsid w:val="00673041"/>
    <w:rsid w:val="006764F8"/>
    <w:rsid w:val="00676610"/>
    <w:rsid w:val="006922C6"/>
    <w:rsid w:val="006A181C"/>
    <w:rsid w:val="006A18AB"/>
    <w:rsid w:val="006A6F92"/>
    <w:rsid w:val="006B0527"/>
    <w:rsid w:val="006B06E9"/>
    <w:rsid w:val="006B0FAE"/>
    <w:rsid w:val="006B156F"/>
    <w:rsid w:val="006B4510"/>
    <w:rsid w:val="006C5A52"/>
    <w:rsid w:val="006D234A"/>
    <w:rsid w:val="006D6639"/>
    <w:rsid w:val="006D7E21"/>
    <w:rsid w:val="006E074B"/>
    <w:rsid w:val="006E3730"/>
    <w:rsid w:val="006F266F"/>
    <w:rsid w:val="006F605E"/>
    <w:rsid w:val="00702F45"/>
    <w:rsid w:val="0070542F"/>
    <w:rsid w:val="00706B40"/>
    <w:rsid w:val="0071123A"/>
    <w:rsid w:val="00714780"/>
    <w:rsid w:val="007151EC"/>
    <w:rsid w:val="00716D68"/>
    <w:rsid w:val="007237A9"/>
    <w:rsid w:val="007265CE"/>
    <w:rsid w:val="007317FE"/>
    <w:rsid w:val="007329EA"/>
    <w:rsid w:val="007410D4"/>
    <w:rsid w:val="00741882"/>
    <w:rsid w:val="007448CC"/>
    <w:rsid w:val="00746952"/>
    <w:rsid w:val="007558C3"/>
    <w:rsid w:val="00755B05"/>
    <w:rsid w:val="007615F6"/>
    <w:rsid w:val="00764E31"/>
    <w:rsid w:val="00767CE7"/>
    <w:rsid w:val="00770196"/>
    <w:rsid w:val="00775084"/>
    <w:rsid w:val="00781478"/>
    <w:rsid w:val="00781609"/>
    <w:rsid w:val="00785E83"/>
    <w:rsid w:val="007A093F"/>
    <w:rsid w:val="007A477C"/>
    <w:rsid w:val="007B2EB1"/>
    <w:rsid w:val="007B37DC"/>
    <w:rsid w:val="007C2CEE"/>
    <w:rsid w:val="007D5362"/>
    <w:rsid w:val="007D7518"/>
    <w:rsid w:val="007E63FF"/>
    <w:rsid w:val="007F10A6"/>
    <w:rsid w:val="007F7C0A"/>
    <w:rsid w:val="00802A84"/>
    <w:rsid w:val="008132A6"/>
    <w:rsid w:val="00813874"/>
    <w:rsid w:val="008164B3"/>
    <w:rsid w:val="008241B4"/>
    <w:rsid w:val="008252F9"/>
    <w:rsid w:val="00825AE2"/>
    <w:rsid w:val="00825E1C"/>
    <w:rsid w:val="008337B2"/>
    <w:rsid w:val="00833D6C"/>
    <w:rsid w:val="0083760D"/>
    <w:rsid w:val="00840F55"/>
    <w:rsid w:val="008468A7"/>
    <w:rsid w:val="00850B00"/>
    <w:rsid w:val="00851CCC"/>
    <w:rsid w:val="008534DC"/>
    <w:rsid w:val="0085723E"/>
    <w:rsid w:val="008607C8"/>
    <w:rsid w:val="00865E50"/>
    <w:rsid w:val="00867469"/>
    <w:rsid w:val="0087072F"/>
    <w:rsid w:val="00871B95"/>
    <w:rsid w:val="00875A79"/>
    <w:rsid w:val="00883AA3"/>
    <w:rsid w:val="00884674"/>
    <w:rsid w:val="00891B99"/>
    <w:rsid w:val="0089604A"/>
    <w:rsid w:val="008A0014"/>
    <w:rsid w:val="008A1E71"/>
    <w:rsid w:val="008A422D"/>
    <w:rsid w:val="008A47C0"/>
    <w:rsid w:val="008B0511"/>
    <w:rsid w:val="008B3716"/>
    <w:rsid w:val="008C010D"/>
    <w:rsid w:val="008C2396"/>
    <w:rsid w:val="008C6A50"/>
    <w:rsid w:val="008D57E4"/>
    <w:rsid w:val="008D7195"/>
    <w:rsid w:val="008D7C10"/>
    <w:rsid w:val="008E6FCF"/>
    <w:rsid w:val="008F563A"/>
    <w:rsid w:val="008F6CAC"/>
    <w:rsid w:val="00902C5E"/>
    <w:rsid w:val="00903D57"/>
    <w:rsid w:val="0091019A"/>
    <w:rsid w:val="009208B2"/>
    <w:rsid w:val="009317E9"/>
    <w:rsid w:val="00934C6D"/>
    <w:rsid w:val="0093623A"/>
    <w:rsid w:val="00937C6E"/>
    <w:rsid w:val="00942F77"/>
    <w:rsid w:val="00951523"/>
    <w:rsid w:val="00954B01"/>
    <w:rsid w:val="00957B46"/>
    <w:rsid w:val="00963260"/>
    <w:rsid w:val="0096462D"/>
    <w:rsid w:val="00967BF1"/>
    <w:rsid w:val="00970A1C"/>
    <w:rsid w:val="00971B9E"/>
    <w:rsid w:val="00975B98"/>
    <w:rsid w:val="00981CF2"/>
    <w:rsid w:val="0098434D"/>
    <w:rsid w:val="009874BE"/>
    <w:rsid w:val="00987627"/>
    <w:rsid w:val="00996B7B"/>
    <w:rsid w:val="009A561B"/>
    <w:rsid w:val="009A5A5B"/>
    <w:rsid w:val="009B05B0"/>
    <w:rsid w:val="009B2C82"/>
    <w:rsid w:val="009B6835"/>
    <w:rsid w:val="009B75EA"/>
    <w:rsid w:val="009C5AA7"/>
    <w:rsid w:val="009C7E61"/>
    <w:rsid w:val="009E2484"/>
    <w:rsid w:val="009E2845"/>
    <w:rsid w:val="009E5B5C"/>
    <w:rsid w:val="00A01A1D"/>
    <w:rsid w:val="00A1232E"/>
    <w:rsid w:val="00A170FB"/>
    <w:rsid w:val="00A30589"/>
    <w:rsid w:val="00A336DF"/>
    <w:rsid w:val="00A337CA"/>
    <w:rsid w:val="00A3612C"/>
    <w:rsid w:val="00A37B1A"/>
    <w:rsid w:val="00A44939"/>
    <w:rsid w:val="00A44BF1"/>
    <w:rsid w:val="00A454EF"/>
    <w:rsid w:val="00A46CB4"/>
    <w:rsid w:val="00A47917"/>
    <w:rsid w:val="00A50549"/>
    <w:rsid w:val="00A56FBD"/>
    <w:rsid w:val="00A60BA1"/>
    <w:rsid w:val="00A67496"/>
    <w:rsid w:val="00A73520"/>
    <w:rsid w:val="00A81DEB"/>
    <w:rsid w:val="00A85F5E"/>
    <w:rsid w:val="00A878BB"/>
    <w:rsid w:val="00A9141E"/>
    <w:rsid w:val="00A91F37"/>
    <w:rsid w:val="00A93460"/>
    <w:rsid w:val="00A950F8"/>
    <w:rsid w:val="00AA3A4B"/>
    <w:rsid w:val="00AA6121"/>
    <w:rsid w:val="00AA6C85"/>
    <w:rsid w:val="00AA7022"/>
    <w:rsid w:val="00AA7CDE"/>
    <w:rsid w:val="00AB035B"/>
    <w:rsid w:val="00AB7BF5"/>
    <w:rsid w:val="00AC5B12"/>
    <w:rsid w:val="00AC75F4"/>
    <w:rsid w:val="00AD132C"/>
    <w:rsid w:val="00AD1CBC"/>
    <w:rsid w:val="00AD79B3"/>
    <w:rsid w:val="00AE2474"/>
    <w:rsid w:val="00AE2E86"/>
    <w:rsid w:val="00AF05FA"/>
    <w:rsid w:val="00AF1AA0"/>
    <w:rsid w:val="00AF4CAE"/>
    <w:rsid w:val="00AF632B"/>
    <w:rsid w:val="00B05A6D"/>
    <w:rsid w:val="00B062CC"/>
    <w:rsid w:val="00B11BBC"/>
    <w:rsid w:val="00B11D66"/>
    <w:rsid w:val="00B12AFD"/>
    <w:rsid w:val="00B14D32"/>
    <w:rsid w:val="00B22543"/>
    <w:rsid w:val="00B258B9"/>
    <w:rsid w:val="00B30C44"/>
    <w:rsid w:val="00B33895"/>
    <w:rsid w:val="00B34EDB"/>
    <w:rsid w:val="00B367AE"/>
    <w:rsid w:val="00B462A0"/>
    <w:rsid w:val="00B502A1"/>
    <w:rsid w:val="00B5654C"/>
    <w:rsid w:val="00B61732"/>
    <w:rsid w:val="00B63AE7"/>
    <w:rsid w:val="00B66CA9"/>
    <w:rsid w:val="00B7370F"/>
    <w:rsid w:val="00B74802"/>
    <w:rsid w:val="00B84AB7"/>
    <w:rsid w:val="00B914CA"/>
    <w:rsid w:val="00BA49D9"/>
    <w:rsid w:val="00BA6BFA"/>
    <w:rsid w:val="00BB1CC7"/>
    <w:rsid w:val="00BB4B4A"/>
    <w:rsid w:val="00BC0D02"/>
    <w:rsid w:val="00BC7563"/>
    <w:rsid w:val="00BC7612"/>
    <w:rsid w:val="00BD0D49"/>
    <w:rsid w:val="00BD428D"/>
    <w:rsid w:val="00BD42FE"/>
    <w:rsid w:val="00BE0F00"/>
    <w:rsid w:val="00BE0FAD"/>
    <w:rsid w:val="00BE13E0"/>
    <w:rsid w:val="00BE1450"/>
    <w:rsid w:val="00BE1ECE"/>
    <w:rsid w:val="00BE1F81"/>
    <w:rsid w:val="00BE6731"/>
    <w:rsid w:val="00BF48E8"/>
    <w:rsid w:val="00BF6C9A"/>
    <w:rsid w:val="00BF6CF8"/>
    <w:rsid w:val="00C02052"/>
    <w:rsid w:val="00C10C9E"/>
    <w:rsid w:val="00C16278"/>
    <w:rsid w:val="00C20C51"/>
    <w:rsid w:val="00C26480"/>
    <w:rsid w:val="00C31E29"/>
    <w:rsid w:val="00C36ADF"/>
    <w:rsid w:val="00C4287B"/>
    <w:rsid w:val="00C443C9"/>
    <w:rsid w:val="00C47D6C"/>
    <w:rsid w:val="00C50719"/>
    <w:rsid w:val="00C55983"/>
    <w:rsid w:val="00C6174F"/>
    <w:rsid w:val="00C6367A"/>
    <w:rsid w:val="00C648CA"/>
    <w:rsid w:val="00C653FC"/>
    <w:rsid w:val="00C6672F"/>
    <w:rsid w:val="00C75195"/>
    <w:rsid w:val="00C7526F"/>
    <w:rsid w:val="00C758EC"/>
    <w:rsid w:val="00C76A57"/>
    <w:rsid w:val="00C87643"/>
    <w:rsid w:val="00C91580"/>
    <w:rsid w:val="00C91D2D"/>
    <w:rsid w:val="00C93FA1"/>
    <w:rsid w:val="00C9572C"/>
    <w:rsid w:val="00C95A17"/>
    <w:rsid w:val="00CA1FFA"/>
    <w:rsid w:val="00CA477F"/>
    <w:rsid w:val="00CC20CB"/>
    <w:rsid w:val="00CC2401"/>
    <w:rsid w:val="00CC60CF"/>
    <w:rsid w:val="00CC6146"/>
    <w:rsid w:val="00CC7F9E"/>
    <w:rsid w:val="00CD1B71"/>
    <w:rsid w:val="00CD1DED"/>
    <w:rsid w:val="00CD3A86"/>
    <w:rsid w:val="00CD6C88"/>
    <w:rsid w:val="00CE0D9C"/>
    <w:rsid w:val="00CE58E8"/>
    <w:rsid w:val="00CE639A"/>
    <w:rsid w:val="00CF2A45"/>
    <w:rsid w:val="00CF4F1A"/>
    <w:rsid w:val="00CF6D03"/>
    <w:rsid w:val="00D05CA1"/>
    <w:rsid w:val="00D12292"/>
    <w:rsid w:val="00D14BF6"/>
    <w:rsid w:val="00D20F1F"/>
    <w:rsid w:val="00D21D87"/>
    <w:rsid w:val="00D23307"/>
    <w:rsid w:val="00D3401A"/>
    <w:rsid w:val="00D34CC7"/>
    <w:rsid w:val="00D360E8"/>
    <w:rsid w:val="00D4004E"/>
    <w:rsid w:val="00D414B7"/>
    <w:rsid w:val="00D53A01"/>
    <w:rsid w:val="00D628D2"/>
    <w:rsid w:val="00D6485B"/>
    <w:rsid w:val="00D65829"/>
    <w:rsid w:val="00D701A9"/>
    <w:rsid w:val="00D75257"/>
    <w:rsid w:val="00D77299"/>
    <w:rsid w:val="00D82B77"/>
    <w:rsid w:val="00D84473"/>
    <w:rsid w:val="00D911DD"/>
    <w:rsid w:val="00DA4F3B"/>
    <w:rsid w:val="00DA5C49"/>
    <w:rsid w:val="00DB072B"/>
    <w:rsid w:val="00DB17BB"/>
    <w:rsid w:val="00DB6619"/>
    <w:rsid w:val="00DB68C3"/>
    <w:rsid w:val="00DB7256"/>
    <w:rsid w:val="00DD57A1"/>
    <w:rsid w:val="00DD7241"/>
    <w:rsid w:val="00DE2686"/>
    <w:rsid w:val="00DE3D82"/>
    <w:rsid w:val="00DE53A9"/>
    <w:rsid w:val="00DE53C0"/>
    <w:rsid w:val="00DE723A"/>
    <w:rsid w:val="00DF1116"/>
    <w:rsid w:val="00DF2B12"/>
    <w:rsid w:val="00DF42B0"/>
    <w:rsid w:val="00DF7709"/>
    <w:rsid w:val="00E02BEA"/>
    <w:rsid w:val="00E03199"/>
    <w:rsid w:val="00E07ADD"/>
    <w:rsid w:val="00E11DD9"/>
    <w:rsid w:val="00E1575C"/>
    <w:rsid w:val="00E16910"/>
    <w:rsid w:val="00E302EB"/>
    <w:rsid w:val="00E433BE"/>
    <w:rsid w:val="00E46DAB"/>
    <w:rsid w:val="00E511A0"/>
    <w:rsid w:val="00E51875"/>
    <w:rsid w:val="00E623ED"/>
    <w:rsid w:val="00E62D9C"/>
    <w:rsid w:val="00E6355B"/>
    <w:rsid w:val="00E71DDA"/>
    <w:rsid w:val="00E754E5"/>
    <w:rsid w:val="00E778D4"/>
    <w:rsid w:val="00E85315"/>
    <w:rsid w:val="00E93CE0"/>
    <w:rsid w:val="00E9568D"/>
    <w:rsid w:val="00EA0095"/>
    <w:rsid w:val="00EA0B9B"/>
    <w:rsid w:val="00EA1BC0"/>
    <w:rsid w:val="00EB4A15"/>
    <w:rsid w:val="00EC3EA6"/>
    <w:rsid w:val="00ED005E"/>
    <w:rsid w:val="00ED23CC"/>
    <w:rsid w:val="00ED37C3"/>
    <w:rsid w:val="00ED6471"/>
    <w:rsid w:val="00ED729E"/>
    <w:rsid w:val="00ED798C"/>
    <w:rsid w:val="00EE161D"/>
    <w:rsid w:val="00EF5556"/>
    <w:rsid w:val="00EF6B8D"/>
    <w:rsid w:val="00F01265"/>
    <w:rsid w:val="00F018E4"/>
    <w:rsid w:val="00F0202B"/>
    <w:rsid w:val="00F02CE4"/>
    <w:rsid w:val="00F0300D"/>
    <w:rsid w:val="00F03DD8"/>
    <w:rsid w:val="00F050DE"/>
    <w:rsid w:val="00F058C0"/>
    <w:rsid w:val="00F06691"/>
    <w:rsid w:val="00F07442"/>
    <w:rsid w:val="00F07B25"/>
    <w:rsid w:val="00F10422"/>
    <w:rsid w:val="00F1555D"/>
    <w:rsid w:val="00F17641"/>
    <w:rsid w:val="00F2009C"/>
    <w:rsid w:val="00F20C4A"/>
    <w:rsid w:val="00F22822"/>
    <w:rsid w:val="00F231AC"/>
    <w:rsid w:val="00F25D81"/>
    <w:rsid w:val="00F3075E"/>
    <w:rsid w:val="00F33098"/>
    <w:rsid w:val="00F3593B"/>
    <w:rsid w:val="00F40F70"/>
    <w:rsid w:val="00F413DA"/>
    <w:rsid w:val="00F431F6"/>
    <w:rsid w:val="00F43A0A"/>
    <w:rsid w:val="00F45AE7"/>
    <w:rsid w:val="00F50B63"/>
    <w:rsid w:val="00F51E41"/>
    <w:rsid w:val="00F560A7"/>
    <w:rsid w:val="00F561D9"/>
    <w:rsid w:val="00F60955"/>
    <w:rsid w:val="00F618D4"/>
    <w:rsid w:val="00F63677"/>
    <w:rsid w:val="00F66C18"/>
    <w:rsid w:val="00F73743"/>
    <w:rsid w:val="00F763C0"/>
    <w:rsid w:val="00F81A80"/>
    <w:rsid w:val="00F843AE"/>
    <w:rsid w:val="00F864E9"/>
    <w:rsid w:val="00F86839"/>
    <w:rsid w:val="00F90087"/>
    <w:rsid w:val="00FB2760"/>
    <w:rsid w:val="00FB294A"/>
    <w:rsid w:val="00FB3011"/>
    <w:rsid w:val="00FB4319"/>
    <w:rsid w:val="00FB4656"/>
    <w:rsid w:val="00FB4D05"/>
    <w:rsid w:val="00FC268E"/>
    <w:rsid w:val="00FC6852"/>
    <w:rsid w:val="00FC70CC"/>
    <w:rsid w:val="00FD37EC"/>
    <w:rsid w:val="00FD57E7"/>
    <w:rsid w:val="00FD7325"/>
    <w:rsid w:val="00FE321F"/>
    <w:rsid w:val="00FE629C"/>
    <w:rsid w:val="00FE7154"/>
    <w:rsid w:val="00FE7D89"/>
    <w:rsid w:val="00FF15AE"/>
    <w:rsid w:val="00FF457F"/>
    <w:rsid w:val="00FF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1"/>
    <o:shapelayout v:ext="edit">
      <o:idmap v:ext="edit" data="2"/>
    </o:shapelayout>
  </w:shapeDefaults>
  <w:decimalSymbol w:val=","/>
  <w:listSeparator w:val=";"/>
  <w14:docId w14:val="13C42EA1"/>
  <w15:docId w15:val="{15FD4256-218B-4470-B1CE-88FC505F0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37DC"/>
    <w:pPr>
      <w:suppressAutoHyphens/>
    </w:pPr>
  </w:style>
  <w:style w:type="paragraph" w:styleId="Ttulo1">
    <w:name w:val="heading 1"/>
    <w:next w:val="texto"/>
    <w:uiPriority w:val="9"/>
    <w:qFormat/>
    <w:rsid w:val="00AD1CBC"/>
    <w:pPr>
      <w:keepNext/>
      <w:numPr>
        <w:numId w:val="3"/>
      </w:numPr>
      <w:suppressAutoHyphens/>
      <w:spacing w:before="240" w:after="240"/>
      <w:ind w:right="283"/>
      <w:outlineLvl w:val="0"/>
    </w:pPr>
    <w:rPr>
      <w:rFonts w:ascii="Arial" w:hAnsi="Arial"/>
      <w:b/>
      <w:kern w:val="3"/>
      <w:sz w:val="24"/>
    </w:rPr>
  </w:style>
  <w:style w:type="paragraph" w:styleId="Ttulo2">
    <w:name w:val="heading 2"/>
    <w:next w:val="texto"/>
    <w:uiPriority w:val="9"/>
    <w:unhideWhenUsed/>
    <w:qFormat/>
    <w:rsid w:val="00AD1CBC"/>
    <w:pPr>
      <w:keepNext/>
      <w:numPr>
        <w:ilvl w:val="1"/>
        <w:numId w:val="1"/>
      </w:numPr>
      <w:suppressAutoHyphens/>
      <w:spacing w:before="120"/>
      <w:outlineLvl w:val="1"/>
    </w:pPr>
    <w:rPr>
      <w:rFonts w:ascii="Arial" w:hAnsi="Arial"/>
      <w:b/>
      <w:sz w:val="24"/>
    </w:rPr>
  </w:style>
  <w:style w:type="paragraph" w:styleId="Ttulo3">
    <w:name w:val="heading 3"/>
    <w:next w:val="texto"/>
    <w:uiPriority w:val="9"/>
    <w:unhideWhenUsed/>
    <w:qFormat/>
    <w:pPr>
      <w:keepNext/>
      <w:numPr>
        <w:ilvl w:val="2"/>
        <w:numId w:val="1"/>
      </w:numPr>
      <w:suppressAutoHyphens/>
      <w:spacing w:before="240" w:after="60"/>
      <w:outlineLvl w:val="2"/>
    </w:pPr>
    <w:rPr>
      <w:rFonts w:ascii="Arial" w:hAnsi="Arial"/>
      <w:sz w:val="24"/>
    </w:rPr>
  </w:style>
  <w:style w:type="paragraph" w:styleId="Ttulo4">
    <w:name w:val="heading 4"/>
    <w:next w:val="texto"/>
    <w:uiPriority w:val="9"/>
    <w:unhideWhenUsed/>
    <w:qFormat/>
    <w:pPr>
      <w:keepNext/>
      <w:numPr>
        <w:ilvl w:val="3"/>
        <w:numId w:val="1"/>
      </w:numPr>
      <w:suppressAutoHyphens/>
      <w:spacing w:before="60"/>
      <w:jc w:val="both"/>
      <w:outlineLvl w:val="3"/>
    </w:pPr>
    <w:rPr>
      <w:rFonts w:ascii="Arial" w:hAnsi="Arial"/>
      <w:sz w:val="22"/>
    </w:rPr>
  </w:style>
  <w:style w:type="paragraph" w:styleId="Ttulo5">
    <w:name w:val="heading 5"/>
    <w:basedOn w:val="Normal"/>
    <w:next w:val="Normal"/>
    <w:uiPriority w:val="9"/>
    <w:unhideWhenUsed/>
    <w:qFormat/>
    <w:pPr>
      <w:numPr>
        <w:ilvl w:val="4"/>
        <w:numId w:val="1"/>
      </w:numPr>
      <w:spacing w:before="60" w:after="60"/>
      <w:outlineLvl w:val="4"/>
    </w:pPr>
    <w:rPr>
      <w:rFonts w:ascii="Arial" w:hAnsi="Arial"/>
      <w:sz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Ttulo7">
    <w:name w:val="heading 7"/>
    <w:basedOn w:val="Normal"/>
    <w:next w:val="Normal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pPr>
      <w:numPr>
        <w:ilvl w:val="8"/>
        <w:numId w:val="1"/>
      </w:numPr>
      <w:spacing w:before="240" w:after="60"/>
      <w:outlineLvl w:val="8"/>
    </w:pPr>
    <w:rPr>
      <w:rFonts w:ascii="Arial" w:hAnsi="Arial"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numbering" w:customStyle="1" w:styleId="WWOutlineListStyle">
    <w:name w:val="WW_OutlineListStyle"/>
    <w:basedOn w:val="Semlista"/>
    <w:pPr>
      <w:numPr>
        <w:numId w:val="5"/>
      </w:numPr>
    </w:p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spacing w:after="120"/>
    </w:pPr>
    <w:rPr>
      <w:rFonts w:ascii="Arial" w:hAnsi="Arial"/>
      <w:sz w:val="22"/>
    </w:rPr>
  </w:style>
  <w:style w:type="paragraph" w:customStyle="1" w:styleId="texto">
    <w:name w:val="texto"/>
    <w:pPr>
      <w:keepLines/>
      <w:widowControl w:val="0"/>
      <w:tabs>
        <w:tab w:val="left" w:pos="567"/>
      </w:tabs>
      <w:suppressAutoHyphens/>
      <w:spacing w:before="60"/>
      <w:ind w:left="964"/>
      <w:jc w:val="both"/>
    </w:pPr>
    <w:rPr>
      <w:rFonts w:ascii="Arial" w:hAnsi="Arial"/>
      <w:sz w:val="22"/>
    </w:rPr>
  </w:style>
  <w:style w:type="paragraph" w:customStyle="1" w:styleId="Marcador">
    <w:name w:val="Marcador"/>
    <w:basedOn w:val="Normal"/>
    <w:next w:val="texto"/>
    <w:pPr>
      <w:spacing w:before="60"/>
      <w:ind w:left="1248" w:hanging="284"/>
      <w:jc w:val="both"/>
    </w:pPr>
    <w:rPr>
      <w:rFonts w:ascii="Arial" w:hAnsi="Arial"/>
      <w:sz w:val="22"/>
    </w:rPr>
  </w:style>
  <w:style w:type="paragraph" w:customStyle="1" w:styleId="Estilo4">
    <w:name w:val="Estilo4"/>
    <w:basedOn w:val="Normal"/>
    <w:pPr>
      <w:numPr>
        <w:numId w:val="2"/>
      </w:numPr>
    </w:pPr>
  </w:style>
  <w:style w:type="paragraph" w:customStyle="1" w:styleId="Estilo1">
    <w:name w:val="Estilo1"/>
    <w:basedOn w:val="Normal"/>
    <w:autoRedefine/>
    <w:pPr>
      <w:widowControl w:val="0"/>
      <w:tabs>
        <w:tab w:val="left" w:pos="993"/>
      </w:tabs>
      <w:spacing w:before="120"/>
    </w:pPr>
    <w:rPr>
      <w:rFonts w:ascii="Arial" w:hAnsi="Arial"/>
      <w:b/>
      <w:sz w:val="22"/>
    </w:rPr>
  </w:style>
  <w:style w:type="paragraph" w:customStyle="1" w:styleId="Estilo2">
    <w:name w:val="Estilo2"/>
    <w:basedOn w:val="texto"/>
    <w:pPr>
      <w:keepLines w:val="0"/>
    </w:pPr>
    <w:rPr>
      <w:sz w:val="20"/>
    </w:rPr>
  </w:style>
  <w:style w:type="paragraph" w:styleId="Remissivo1">
    <w:name w:val="index 1"/>
    <w:basedOn w:val="Normal"/>
    <w:next w:val="Normal"/>
    <w:autoRedefine/>
    <w:pPr>
      <w:ind w:left="200" w:hanging="200"/>
    </w:pPr>
  </w:style>
  <w:style w:type="paragraph" w:styleId="Remissivo2">
    <w:name w:val="index 2"/>
    <w:basedOn w:val="Normal"/>
    <w:next w:val="Normal"/>
    <w:autoRedefine/>
    <w:pPr>
      <w:ind w:left="400" w:hanging="200"/>
    </w:pPr>
  </w:style>
  <w:style w:type="paragraph" w:styleId="Remissivo3">
    <w:name w:val="index 3"/>
    <w:basedOn w:val="Normal"/>
    <w:next w:val="Normal"/>
    <w:autoRedefine/>
    <w:pPr>
      <w:ind w:left="600" w:hanging="200"/>
    </w:pPr>
  </w:style>
  <w:style w:type="paragraph" w:styleId="Remissivo4">
    <w:name w:val="index 4"/>
    <w:basedOn w:val="Normal"/>
    <w:next w:val="Normal"/>
    <w:autoRedefine/>
    <w:pPr>
      <w:ind w:left="800" w:hanging="200"/>
    </w:pPr>
  </w:style>
  <w:style w:type="paragraph" w:styleId="Remissivo5">
    <w:name w:val="index 5"/>
    <w:basedOn w:val="Normal"/>
    <w:next w:val="Normal"/>
    <w:autoRedefine/>
    <w:pPr>
      <w:ind w:left="1000" w:hanging="200"/>
    </w:pPr>
  </w:style>
  <w:style w:type="paragraph" w:styleId="Remissivo6">
    <w:name w:val="index 6"/>
    <w:basedOn w:val="Normal"/>
    <w:next w:val="Normal"/>
    <w:autoRedefine/>
    <w:pPr>
      <w:ind w:left="1200" w:hanging="200"/>
    </w:pPr>
  </w:style>
  <w:style w:type="paragraph" w:styleId="Remissivo7">
    <w:name w:val="index 7"/>
    <w:basedOn w:val="Normal"/>
    <w:next w:val="Normal"/>
    <w:autoRedefine/>
    <w:pPr>
      <w:ind w:left="1400" w:hanging="200"/>
    </w:pPr>
  </w:style>
  <w:style w:type="paragraph" w:styleId="Remissivo8">
    <w:name w:val="index 8"/>
    <w:basedOn w:val="Normal"/>
    <w:next w:val="Normal"/>
    <w:autoRedefine/>
    <w:pPr>
      <w:ind w:left="1600" w:hanging="200"/>
    </w:pPr>
  </w:style>
  <w:style w:type="paragraph" w:styleId="Remissivo9">
    <w:name w:val="index 9"/>
    <w:basedOn w:val="Normal"/>
    <w:next w:val="Normal"/>
    <w:autoRedefine/>
    <w:pPr>
      <w:ind w:left="1800" w:hanging="200"/>
    </w:pPr>
  </w:style>
  <w:style w:type="paragraph" w:styleId="Ttulodendiceremissivo">
    <w:name w:val="index heading"/>
    <w:basedOn w:val="Normal"/>
    <w:next w:val="Remissivo1"/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numbering" w:customStyle="1" w:styleId="LFO4">
    <w:name w:val="LFO4"/>
    <w:basedOn w:val="Semlista"/>
    <w:pPr>
      <w:numPr>
        <w:numId w:val="2"/>
      </w:numPr>
    </w:pPr>
  </w:style>
  <w:style w:type="character" w:customStyle="1" w:styleId="fontstyle01">
    <w:name w:val="fontstyle01"/>
    <w:basedOn w:val="Fontepargpadro"/>
    <w:rsid w:val="00457F5D"/>
    <w:rPr>
      <w:rFonts w:ascii="Arial-BoldMT" w:hAnsi="Arial-BoldMT" w:hint="default"/>
      <w:b/>
      <w:bCs/>
      <w:i w:val="0"/>
      <w:iCs w:val="0"/>
      <w:color w:val="000000"/>
      <w:sz w:val="16"/>
      <w:szCs w:val="16"/>
    </w:rPr>
  </w:style>
  <w:style w:type="table" w:styleId="Tabelacomgrade">
    <w:name w:val="Table Grid"/>
    <w:basedOn w:val="Tabelanormal"/>
    <w:uiPriority w:val="39"/>
    <w:rsid w:val="007B37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CE58E8"/>
    <w:pPr>
      <w:keepLines/>
      <w:numPr>
        <w:numId w:val="0"/>
      </w:numPr>
      <w:suppressAutoHyphens w:val="0"/>
      <w:autoSpaceDN/>
      <w:spacing w:after="0" w:line="259" w:lineRule="auto"/>
      <w:ind w:right="0"/>
      <w:textAlignment w:val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02352"/>
    <w:pPr>
      <w:tabs>
        <w:tab w:val="left" w:pos="400"/>
        <w:tab w:val="right" w:leader="dot" w:pos="10196"/>
      </w:tabs>
      <w:spacing w:after="100"/>
    </w:pPr>
    <w:rPr>
      <w:rFonts w:ascii="Arial" w:hAnsi="Arial"/>
    </w:rPr>
  </w:style>
  <w:style w:type="paragraph" w:styleId="Sumrio2">
    <w:name w:val="toc 2"/>
    <w:basedOn w:val="Normal"/>
    <w:next w:val="Normal"/>
    <w:autoRedefine/>
    <w:uiPriority w:val="39"/>
    <w:unhideWhenUsed/>
    <w:rsid w:val="00002352"/>
    <w:pPr>
      <w:spacing w:after="100"/>
      <w:ind w:left="200"/>
    </w:pPr>
    <w:rPr>
      <w:rFonts w:ascii="Arial" w:hAnsi="Arial"/>
    </w:rPr>
  </w:style>
  <w:style w:type="character" w:styleId="Hyperlink">
    <w:name w:val="Hyperlink"/>
    <w:basedOn w:val="Fontepargpadro"/>
    <w:uiPriority w:val="99"/>
    <w:unhideWhenUsed/>
    <w:rsid w:val="00CE58E8"/>
    <w:rPr>
      <w:color w:val="0563C1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002352"/>
    <w:pPr>
      <w:spacing w:after="100"/>
      <w:ind w:left="400"/>
    </w:pPr>
    <w:rPr>
      <w:rFonts w:ascii="Arial" w:hAnsi="Arial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02352"/>
    <w:pPr>
      <w:spacing w:after="100"/>
      <w:ind w:left="600"/>
    </w:pPr>
    <w:rPr>
      <w:rFonts w:ascii="Arial" w:hAnsi="Arial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02352"/>
    <w:pPr>
      <w:spacing w:after="100"/>
      <w:ind w:left="800"/>
    </w:pPr>
    <w:rPr>
      <w:rFonts w:ascii="Arial" w:hAnsi="Arial"/>
    </w:rPr>
  </w:style>
  <w:style w:type="character" w:customStyle="1" w:styleId="normaltextrun">
    <w:name w:val="normaltextrun"/>
    <w:basedOn w:val="Fontepargpadro"/>
    <w:rsid w:val="00332BA8"/>
  </w:style>
  <w:style w:type="character" w:customStyle="1" w:styleId="eop">
    <w:name w:val="eop"/>
    <w:basedOn w:val="Fontepargpadro"/>
    <w:rsid w:val="003D1E3C"/>
  </w:style>
  <w:style w:type="paragraph" w:customStyle="1" w:styleId="paragraph">
    <w:name w:val="paragraph"/>
    <w:basedOn w:val="Normal"/>
    <w:rsid w:val="003D1E3C"/>
    <w:pPr>
      <w:suppressAutoHyphens w:val="0"/>
      <w:autoSpaceDN/>
      <w:spacing w:before="100" w:beforeAutospacing="1" w:after="100" w:afterAutospacing="1"/>
      <w:textAlignment w:val="auto"/>
    </w:pPr>
    <w:rPr>
      <w:sz w:val="24"/>
      <w:szCs w:val="24"/>
    </w:rPr>
  </w:style>
  <w:style w:type="paragraph" w:styleId="PargrafodaLista">
    <w:name w:val="List Paragraph"/>
    <w:basedOn w:val="Normal"/>
    <w:uiPriority w:val="34"/>
    <w:qFormat/>
    <w:rsid w:val="00CA477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0B4116"/>
    <w:pPr>
      <w:spacing w:after="200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785E83"/>
    <w:pPr>
      <w:ind w:left="400" w:hanging="400"/>
    </w:pPr>
    <w:rPr>
      <w:rFonts w:asciiTheme="minorHAnsi" w:hAnsiTheme="minorHAnsi" w:cstheme="minorHAnsi"/>
      <w:smallCaps/>
    </w:rPr>
  </w:style>
  <w:style w:type="numbering" w:customStyle="1" w:styleId="WWOutlineListStyle1">
    <w:name w:val="WW_OutlineListStyle1"/>
    <w:rsid w:val="002C2446"/>
  </w:style>
  <w:style w:type="numbering" w:customStyle="1" w:styleId="WWOutlineListStyle11">
    <w:name w:val="WW_OutlineListStyle11"/>
    <w:rsid w:val="00DF7709"/>
  </w:style>
  <w:style w:type="numbering" w:customStyle="1" w:styleId="WWOutlineListStyle12">
    <w:name w:val="WW_OutlineListStyle12"/>
    <w:rsid w:val="00384694"/>
  </w:style>
  <w:style w:type="numbering" w:customStyle="1" w:styleId="WWOutlineListStyle13">
    <w:name w:val="WW_OutlineListStyle13"/>
    <w:rsid w:val="002D5868"/>
  </w:style>
  <w:style w:type="numbering" w:customStyle="1" w:styleId="WWOutlineListStyle14">
    <w:name w:val="WW_OutlineListStyle14"/>
    <w:rsid w:val="002F4025"/>
  </w:style>
  <w:style w:type="numbering" w:customStyle="1" w:styleId="WWOutlineListStyle15">
    <w:name w:val="WW_OutlineListStyle15"/>
    <w:rsid w:val="00FC6852"/>
  </w:style>
  <w:style w:type="numbering" w:customStyle="1" w:styleId="WWOutlineListStyle16">
    <w:name w:val="WW_OutlineListStyle16"/>
    <w:rsid w:val="00D75257"/>
  </w:style>
  <w:style w:type="numbering" w:customStyle="1" w:styleId="WWOutlineListStyle17">
    <w:name w:val="WW_OutlineListStyle17"/>
    <w:rsid w:val="00344B8D"/>
  </w:style>
  <w:style w:type="numbering" w:customStyle="1" w:styleId="WWOutlineListStyle18">
    <w:name w:val="WW_OutlineListStyle18"/>
    <w:rsid w:val="00315763"/>
  </w:style>
  <w:style w:type="numbering" w:customStyle="1" w:styleId="WWOutlineListStyle19">
    <w:name w:val="WW_OutlineListStyle19"/>
    <w:rsid w:val="00542133"/>
  </w:style>
  <w:style w:type="numbering" w:customStyle="1" w:styleId="WWOutlineListStyle110">
    <w:name w:val="WW_OutlineListStyle110"/>
    <w:rsid w:val="00236D82"/>
  </w:style>
  <w:style w:type="numbering" w:customStyle="1" w:styleId="WWOutlineListStyle111">
    <w:name w:val="WW_OutlineListStyle111"/>
    <w:rsid w:val="00CA1FFA"/>
  </w:style>
  <w:style w:type="numbering" w:customStyle="1" w:styleId="WWOutlineListStyle112">
    <w:name w:val="WW_OutlineListStyle112"/>
    <w:rsid w:val="00FE321F"/>
  </w:style>
  <w:style w:type="numbering" w:customStyle="1" w:styleId="WWOutlineListStyle113">
    <w:name w:val="WW_OutlineListStyle113"/>
    <w:rsid w:val="004D775F"/>
  </w:style>
  <w:style w:type="numbering" w:customStyle="1" w:styleId="WWOutlineListStyle114">
    <w:name w:val="WW_OutlineListStyle114"/>
    <w:rsid w:val="00C95A17"/>
  </w:style>
  <w:style w:type="numbering" w:customStyle="1" w:styleId="WWOutlineListStyle115">
    <w:name w:val="WW_OutlineListStyle115"/>
    <w:rsid w:val="004E5BA6"/>
  </w:style>
  <w:style w:type="numbering" w:customStyle="1" w:styleId="WWOutlineListStyle116">
    <w:name w:val="WW_OutlineListStyle116"/>
    <w:rsid w:val="00023DF6"/>
  </w:style>
  <w:style w:type="numbering" w:customStyle="1" w:styleId="WWOutlineListStyle117">
    <w:name w:val="WW_OutlineListStyle117"/>
    <w:rsid w:val="00BF6CF8"/>
  </w:style>
  <w:style w:type="numbering" w:customStyle="1" w:styleId="WWOutlineListStyle118">
    <w:name w:val="WW_OutlineListStyle118"/>
    <w:rsid w:val="00345F97"/>
  </w:style>
  <w:style w:type="numbering" w:customStyle="1" w:styleId="WWOutlineListStyle119">
    <w:name w:val="WW_OutlineListStyle119"/>
    <w:rsid w:val="00025405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4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394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15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65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97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2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04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1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0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8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18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4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5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2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1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7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95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4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2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footer" Target="footer3.xml"/><Relationship Id="rId42" Type="http://schemas.openxmlformats.org/officeDocument/2006/relationships/image" Target="media/image13.png"/><Relationship Id="rId47" Type="http://schemas.openxmlformats.org/officeDocument/2006/relationships/oleObject" Target="embeddings/oleObject19.bin"/><Relationship Id="rId63" Type="http://schemas.openxmlformats.org/officeDocument/2006/relationships/image" Target="media/image23.jpeg"/><Relationship Id="rId68" Type="http://schemas.openxmlformats.org/officeDocument/2006/relationships/image" Target="media/image28.jpe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oleObject" Target="embeddings/oleObject10.bin"/><Relationship Id="rId37" Type="http://schemas.openxmlformats.org/officeDocument/2006/relationships/oleObject" Target="embeddings/oleObject13.bin"/><Relationship Id="rId40" Type="http://schemas.openxmlformats.org/officeDocument/2006/relationships/oleObject" Target="embeddings/oleObject15.bin"/><Relationship Id="rId45" Type="http://schemas.openxmlformats.org/officeDocument/2006/relationships/oleObject" Target="embeddings/oleObject18.bin"/><Relationship Id="rId53" Type="http://schemas.openxmlformats.org/officeDocument/2006/relationships/image" Target="media/image16.png"/><Relationship Id="rId58" Type="http://schemas.openxmlformats.org/officeDocument/2006/relationships/image" Target="media/image20.png"/><Relationship Id="rId66" Type="http://schemas.openxmlformats.org/officeDocument/2006/relationships/image" Target="media/image2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customXml" Target="ink/ink2.xml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2.bin"/><Relationship Id="rId22" Type="http://schemas.openxmlformats.org/officeDocument/2006/relationships/header" Target="header3.xml"/><Relationship Id="rId27" Type="http://schemas.openxmlformats.org/officeDocument/2006/relationships/image" Target="media/image6.png"/><Relationship Id="rId30" Type="http://schemas.openxmlformats.org/officeDocument/2006/relationships/oleObject" Target="embeddings/oleObject9.bin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20.bin"/><Relationship Id="rId56" Type="http://schemas.openxmlformats.org/officeDocument/2006/relationships/image" Target="media/image19.png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8" Type="http://schemas.openxmlformats.org/officeDocument/2006/relationships/webSettings" Target="webSettings.xml"/><Relationship Id="rId51" Type="http://schemas.openxmlformats.org/officeDocument/2006/relationships/image" Target="media/image15.png"/><Relationship Id="rId72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1.bin"/><Relationship Id="rId17" Type="http://schemas.openxmlformats.org/officeDocument/2006/relationships/footer" Target="footer2.xml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1.png"/><Relationship Id="rId46" Type="http://schemas.openxmlformats.org/officeDocument/2006/relationships/image" Target="media/image14.png"/><Relationship Id="rId59" Type="http://schemas.openxmlformats.org/officeDocument/2006/relationships/image" Target="media/image21.jpeg"/><Relationship Id="rId67" Type="http://schemas.openxmlformats.org/officeDocument/2006/relationships/image" Target="media/image27.jpeg"/><Relationship Id="rId20" Type="http://schemas.openxmlformats.org/officeDocument/2006/relationships/header" Target="header2.xml"/><Relationship Id="rId41" Type="http://schemas.openxmlformats.org/officeDocument/2006/relationships/image" Target="media/image12.png"/><Relationship Id="rId54" Type="http://schemas.openxmlformats.org/officeDocument/2006/relationships/image" Target="media/image17.png"/><Relationship Id="rId62" Type="http://schemas.openxmlformats.org/officeDocument/2006/relationships/image" Target="media/image200.png"/><Relationship Id="rId70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footer" Target="footer4.xml"/><Relationship Id="rId28" Type="http://schemas.openxmlformats.org/officeDocument/2006/relationships/oleObject" Target="embeddings/oleObject8.bin"/><Relationship Id="rId36" Type="http://schemas.openxmlformats.org/officeDocument/2006/relationships/image" Target="media/image10.png"/><Relationship Id="rId49" Type="http://schemas.openxmlformats.org/officeDocument/2006/relationships/oleObject" Target="embeddings/oleObject21.bin"/><Relationship Id="rId57" Type="http://schemas.openxmlformats.org/officeDocument/2006/relationships/customXml" Target="ink/ink1.xml"/><Relationship Id="rId10" Type="http://schemas.openxmlformats.org/officeDocument/2006/relationships/endnotes" Target="endnotes.xml"/><Relationship Id="rId31" Type="http://schemas.openxmlformats.org/officeDocument/2006/relationships/image" Target="media/image8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image" Target="media/image22.jpeg"/><Relationship Id="rId65" Type="http://schemas.openxmlformats.org/officeDocument/2006/relationships/image" Target="media/image2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4.bin"/><Relationship Id="rId34" Type="http://schemas.openxmlformats.org/officeDocument/2006/relationships/image" Target="media/image9.png"/><Relationship Id="rId50" Type="http://schemas.openxmlformats.org/officeDocument/2006/relationships/oleObject" Target="embeddings/oleObject22.bin"/><Relationship Id="rId55" Type="http://schemas.openxmlformats.org/officeDocument/2006/relationships/image" Target="media/image18.png"/><Relationship Id="rId7" Type="http://schemas.openxmlformats.org/officeDocument/2006/relationships/settings" Target="settings.xml"/><Relationship Id="rId71" Type="http://schemas.openxmlformats.org/officeDocument/2006/relationships/image" Target="media/image31.jpe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3.wmf"/></Relationships>
</file>

<file path=word/_rels/header2.xml.rels><?xml version='1.0' encoding='UTF-8' standalone='yes'?>
<Relationships xmlns="http://schemas.openxmlformats.org/package/2006/relationships"><Relationship Id="rId3" Type="http://schemas.openxmlformats.org/officeDocument/2006/relationships/oleObject" Target="embeddings/oleObject6.bin"/><Relationship Id="rId2" Type="http://schemas.openxmlformats.org/officeDocument/2006/relationships/oleObject" Target="embeddings/oleObject5.bin"/><Relationship Id="rId1" Type="http://schemas.openxmlformats.org/officeDocument/2006/relationships/image" Target="media/image1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Users\30-01655\Documents\Grupo%20CCR\02_Projetos\01_Linhas%208%20e%209\Diversos\2021.08%20-%20Template%20Documentos\DOCTEC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7T14:32:44.38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5T20:29:31.84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e817dd8-ec6c-4e4f-ae5e-d906e038923c" xsi:nil="true"/>
    <lcf76f155ced4ddcb4097134ff3c332f xmlns="b92f478d-9556-4ecb-a62e-8c9ab62d4339">
      <Terms xmlns="http://schemas.microsoft.com/office/infopath/2007/PartnerControls"/>
    </lcf76f155ced4ddcb4097134ff3c332f>
    <_Flow_SignoffStatus xmlns="b92f478d-9556-4ecb-a62e-8c9ab62d4339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FE3EFAED81AB04AAE9658E280BC3C4E" ma:contentTypeVersion="17" ma:contentTypeDescription="Crie um novo documento." ma:contentTypeScope="" ma:versionID="5a1e4b90f24b8f9f37684d35eab65c36">
  <xsd:schema xmlns:xsd="http://www.w3.org/2001/XMLSchema" xmlns:xs="http://www.w3.org/2001/XMLSchema" xmlns:p="http://schemas.microsoft.com/office/2006/metadata/properties" xmlns:ns2="b92f478d-9556-4ecb-a62e-8c9ab62d4339" xmlns:ns3="ee817dd8-ec6c-4e4f-ae5e-d906e038923c" targetNamespace="http://schemas.microsoft.com/office/2006/metadata/properties" ma:root="true" ma:fieldsID="0d39c355afd60762aef98bebd6594335" ns2:_="" ns3:_="">
    <xsd:import namespace="b92f478d-9556-4ecb-a62e-8c9ab62d4339"/>
    <xsd:import namespace="ee817dd8-ec6c-4e4f-ae5e-d906e03892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_Flow_SignoffStatu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2f478d-9556-4ecb-a62e-8c9ab62d433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Flow_SignoffStatus" ma:index="21" nillable="true" ma:displayName="Estado da aprovação" ma:internalName="Estado_x0020_da_x0020_aprova_x00e7__x00e3_o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Marcações de imagem" ma:readOnly="false" ma:fieldId="{5cf76f15-5ced-4ddc-b409-7134ff3c332f}" ma:taxonomyMulti="true" ma:sspId="3ed15e6d-dc85-4b59-a090-70919157f7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817dd8-ec6c-4e4f-ae5e-d906e038923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ebaa3ffc-29d6-4eec-aab6-25977fe85dcc}" ma:internalName="TaxCatchAll" ma:showField="CatchAllData" ma:web="ee817dd8-ec6c-4e4f-ae5e-d906e03892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F818B47-7EDD-4497-B9B7-43F4AD1BCB6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B83DD1-2738-4E36-B152-304D9E21E77D}">
  <ds:schemaRefs>
    <ds:schemaRef ds:uri="http://schemas.microsoft.com/office/2006/metadata/properties"/>
    <ds:schemaRef ds:uri="http://schemas.microsoft.com/office/infopath/2007/PartnerControls"/>
    <ds:schemaRef ds:uri="ee817dd8-ec6c-4e4f-ae5e-d906e038923c"/>
    <ds:schemaRef ds:uri="b92f478d-9556-4ecb-a62e-8c9ab62d4339"/>
  </ds:schemaRefs>
</ds:datastoreItem>
</file>

<file path=customXml/itemProps3.xml><?xml version="1.0" encoding="utf-8"?>
<ds:datastoreItem xmlns:ds="http://schemas.openxmlformats.org/officeDocument/2006/customXml" ds:itemID="{62844B99-C10C-4A76-8CC8-3DAC53AB44C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7A098A6-1DC7-4133-866E-A8F57AE516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2f478d-9556-4ecb-a62e-8c9ab62d4339"/>
    <ds:schemaRef ds:uri="ee817dd8-ec6c-4e4f-ae5e-d906e03892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DOCTEC</Template>
  <TotalTime>0</TotalTime>
  <Pages>15</Pages>
  <Words>4691</Words>
  <Characters>25337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Plano de Integração</vt:lpstr>
    </vt:vector>
  </TitlesOfParts>
  <Company/>
  <LinksUpToDate>false</LinksUpToDate>
  <CharactersWithSpaces>29969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Plano de Integração</dc:title>
  <dc:creator>Filipe Olival Gomes</dc:creator>
  <cp:lastModifiedBy>Artur Ribeiro Da Rocha</cp:lastModifiedBy>
  <cp:revision>34</cp:revision>
  <cp:lastPrinted>2023-12-15T16:46:00Z</cp:lastPrinted>
  <dcterms:created xsi:type="dcterms:W3CDTF">2024-07-09T13:18:00Z</dcterms:created>
  <dcterms:modified xsi:type="dcterms:W3CDTF">2024-07-09T13:21:00Z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0x01010011DA285A28C8B24AA38F5E3B59068D1E</vt:lpwstr>
  </property>
  <property fmtid="{D5CDD505-2E9C-101B-9397-08002B2CF9AE}" pid="3" name="MSIP_Label_da6992c7-41ed-41d3-aed6-d8caf03a2570_Enabled">
    <vt:lpwstr>True</vt:lpwstr>
  </property>
  <property fmtid="{D5CDD505-2E9C-101B-9397-08002B2CF9AE}" pid="4" name="MSIP_Label_da6992c7-41ed-41d3-aed6-d8caf03a2570_SiteId">
    <vt:lpwstr>d233d58a-9973-43a7-af69-6763630548a0</vt:lpwstr>
  </property>
  <property fmtid="{D5CDD505-2E9C-101B-9397-08002B2CF9AE}" pid="5" name="MSIP_Label_da6992c7-41ed-41d3-aed6-d8caf03a2570_Owner">
    <vt:lpwstr>mauricio.toda@grupoccr.com.br</vt:lpwstr>
  </property>
  <property fmtid="{D5CDD505-2E9C-101B-9397-08002B2CF9AE}" pid="6" name="MSIP_Label_da6992c7-41ed-41d3-aed6-d8caf03a2570_SetDate">
    <vt:lpwstr>2021-11-29T12:23:37.5567394Z</vt:lpwstr>
  </property>
  <property fmtid="{D5CDD505-2E9C-101B-9397-08002B2CF9AE}" pid="7" name="MSIP_Label_da6992c7-41ed-41d3-aed6-d8caf03a2570_Name">
    <vt:lpwstr>PUBLICA</vt:lpwstr>
  </property>
  <property fmtid="{D5CDD505-2E9C-101B-9397-08002B2CF9AE}" pid="8" name="MSIP_Label_da6992c7-41ed-41d3-aed6-d8caf03a2570_Application">
    <vt:lpwstr>Microsoft Azure Information Protection</vt:lpwstr>
  </property>
  <property fmtid="{D5CDD505-2E9C-101B-9397-08002B2CF9AE}" pid="9" name="MSIP_Label_da6992c7-41ed-41d3-aed6-d8caf03a2570_ActionId">
    <vt:lpwstr>d14ab953-28a2-4880-9fff-338825bd6464</vt:lpwstr>
  </property>
  <property fmtid="{D5CDD505-2E9C-101B-9397-08002B2CF9AE}" pid="10" name="MSIP_Label_da6992c7-41ed-41d3-aed6-d8caf03a2570_Extended_MSFT_Method">
    <vt:lpwstr>Manual</vt:lpwstr>
  </property>
  <property fmtid="{D5CDD505-2E9C-101B-9397-08002B2CF9AE}" pid="11" name="Sensitivity">
    <vt:lpwstr>PUBLICA</vt:lpwstr>
  </property>
  <property fmtid="{D5CDD505-2E9C-101B-9397-08002B2CF9AE}" pid="12" name="Cb1_Tipo">
    <vt:lpwstr>MD</vt:lpwstr>
  </property>
  <property fmtid="{D5CDD505-2E9C-101B-9397-08002B2CF9AE}" pid="13" name="Cb1_Linha">
    <vt:lpwstr>08</vt:lpwstr>
  </property>
  <property fmtid="{D5CDD505-2E9C-101B-9397-08002B2CF9AE}" pid="14" name="Cb1_Trecho">
    <vt:lpwstr>34</vt:lpwstr>
  </property>
  <property fmtid="{D5CDD505-2E9C-101B-9397-08002B2CF9AE}" pid="15" name="Cb1_Subtrecho">
    <vt:lpwstr>03</vt:lpwstr>
  </property>
  <property fmtid="{D5CDD505-2E9C-101B-9397-08002B2CF9AE}" pid="16" name="Cb1_Conjunto">
    <vt:lpwstr>1299</vt:lpwstr>
  </property>
  <property fmtid="{D5CDD505-2E9C-101B-9397-08002B2CF9AE}" pid="17" name="Cb1_Etapa">
    <vt:lpwstr>6</vt:lpwstr>
  </property>
  <property fmtid="{D5CDD505-2E9C-101B-9397-08002B2CF9AE}" pid="18" name="Cb1_Classe">
    <vt:lpwstr>R11</vt:lpwstr>
  </property>
  <property fmtid="{D5CDD505-2E9C-101B-9397-08002B2CF9AE}" pid="19" name="Cb1_Sequencia">
    <vt:lpwstr>003</vt:lpwstr>
  </property>
  <property fmtid="{D5CDD505-2E9C-101B-9397-08002B2CF9AE}" pid="20" name="Cb1_KM">
    <vt:lpwstr>34+321   </vt:lpwstr>
  </property>
  <property fmtid="{D5CDD505-2E9C-101B-9397-08002B2CF9AE}" pid="21" name="Cb1_Sistema">
    <vt:lpwstr>T</vt:lpwstr>
  </property>
  <property fmtid="{D5CDD505-2E9C-101B-9397-08002B2CF9AE}" pid="22" name="Cb1_Estação">
    <vt:lpwstr>ENGENHEIRO CARDOSO</vt:lpwstr>
  </property>
  <property fmtid="{D5CDD505-2E9C-101B-9397-08002B2CF9AE}" pid="23" name="Cb1_Controle">
    <vt:lpwstr>ENGENHEIRO CARDOSO</vt:lpwstr>
  </property>
</Properties>
</file>