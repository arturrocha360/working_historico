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"/>
        <w:gridCol w:w="32"/>
        <w:gridCol w:w="487"/>
        <w:gridCol w:w="567"/>
        <w:gridCol w:w="919"/>
        <w:gridCol w:w="136"/>
        <w:gridCol w:w="1561"/>
        <w:gridCol w:w="1072"/>
        <w:gridCol w:w="410"/>
        <w:gridCol w:w="27"/>
        <w:gridCol w:w="269"/>
        <w:gridCol w:w="766"/>
        <w:gridCol w:w="419"/>
        <w:gridCol w:w="374"/>
        <w:gridCol w:w="903"/>
        <w:gridCol w:w="798"/>
        <w:gridCol w:w="1430"/>
        <w:gridCol w:w="34"/>
      </w:tblGrid>
      <w:tr w:rsidR="00F66482" w14:paraId="67A90FD6" w14:textId="77777777" w:rsidTr="00F66482">
        <w:trPr>
          <w:trHeight w:hRule="exact" w:val="1077"/>
          <w:jc w:val="center"/>
        </w:trPr>
        <w:tc>
          <w:tcPr>
            <w:tcW w:w="2149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BB50D" w14:textId="77777777" w:rsidR="00F66482" w:rsidRDefault="00F66482" w:rsidP="00FB30EB">
            <w:pPr>
              <w:pStyle w:val="Cabealho"/>
              <w:spacing w:before="60"/>
            </w:pPr>
            <w:r>
              <w:object w:dxaOrig="4320" w:dyaOrig="1398" w14:anchorId="038404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75pt;height:33.75pt" o:ole="">
                  <v:imagedata r:id="rId11" o:title=""/>
                </v:shape>
                <o:OLEObject Type="Embed" ProgID="PBrush" ShapeID="_x0000_i1025" DrawAspect="Content" ObjectID="_1782025439" r:id="rId12"/>
              </w:object>
            </w:r>
          </w:p>
        </w:tc>
        <w:tc>
          <w:tcPr>
            <w:tcW w:w="4524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D9043" w14:textId="4375923C" w:rsidR="00F66482" w:rsidRDefault="001D4DA4" w:rsidP="00FB30EB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="00F6648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  <w:tc>
          <w:tcPr>
            <w:tcW w:w="3539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F66482" w14:paraId="70C2E6FF" w14:textId="77777777" w:rsidTr="00FB30EB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941A53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F66482" w14:paraId="76E921F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024C6CB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EAFA7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5A9875B6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E8A95A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69B59A30" w14:textId="77777777" w:rsidR="00F66482" w:rsidRDefault="00F66482" w:rsidP="00FB30EB"/>
              </w:tc>
            </w:tr>
            <w:tr w:rsidR="00F66482" w14:paraId="55F83FDD" w14:textId="77777777" w:rsidTr="00FB30EB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C9DF18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2380830C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14302958" w14:textId="77777777" w:rsidR="00F66482" w:rsidRDefault="00F66482" w:rsidP="00FB30E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16AEE179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E0CA3E4" w14:textId="77777777" w:rsidR="00F66482" w:rsidRDefault="00F66482" w:rsidP="00FB30EB"/>
              </w:tc>
            </w:tr>
            <w:tr w:rsidR="00F66482" w14:paraId="5D46894B" w14:textId="77777777" w:rsidTr="00FB30EB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B6D98D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4C4CF0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F66482" w14:paraId="15D2AB94" w14:textId="77777777" w:rsidTr="00FB30EB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0DEEF7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956914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ECD4BE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AA6ADF" w14:textId="77777777" w:rsidR="00F66482" w:rsidRDefault="00F66482" w:rsidP="00FB30EB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4E0D19F1" w14:textId="77777777" w:rsidR="00F66482" w:rsidRDefault="00F66482" w:rsidP="00FB30E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F66482" w14:paraId="26B889F7" w14:textId="77777777" w:rsidTr="00F66482">
        <w:trPr>
          <w:cantSplit/>
          <w:trHeight w:val="907"/>
          <w:jc w:val="center"/>
        </w:trPr>
        <w:tc>
          <w:tcPr>
            <w:tcW w:w="40" w:type="dxa"/>
            <w:gridSpan w:val="2"/>
          </w:tcPr>
          <w:p w14:paraId="5BD1640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AF8225D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4B02E1" w14:textId="692A8625" w:rsidR="00F66482" w:rsidRDefault="00F66482" w:rsidP="00FB30EB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1D4DA4" w:rsidRPr="001D4DA4">
              <w:rPr>
                <w:rFonts w:ascii="Arial" w:hAnsi="Arial"/>
                <w:b/>
                <w:sz w:val="18"/>
                <w:szCs w:val="18"/>
              </w:rPr>
              <w:t>LISTA DE ENTRADAS E SAÍDAS</w:t>
            </w:r>
            <w:r w:rsidR="00E001E7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9410EB">
              <w:rPr>
                <w:rFonts w:ascii="Arial" w:hAnsi="Arial"/>
                <w:b/>
                <w:sz w:val="18"/>
                <w:szCs w:val="18"/>
              </w:rPr>
              <w:t xml:space="preserve">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  <w:szCs w:val="18"/>
              </w:rPr>
              <w:t>ENGENHEIRO CARDOSO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14BA5B51" w14:textId="77777777" w:rsidR="00F66482" w:rsidRDefault="00F66482" w:rsidP="00FB30E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C4DE35B" w14:textId="77777777" w:rsidR="00F66482" w:rsidRDefault="00F66482" w:rsidP="00FB30E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331AA189" wp14:editId="1FB3CCA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3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6317E4FC" w14:textId="77777777" w:rsidR="00F66482" w:rsidRDefault="00F66482" w:rsidP="00FB30EB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F66482" w14:paraId="2C46209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0918A3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7056B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02BC8D0C" w14:textId="21EAFB1E" w:rsidR="00F66482" w:rsidRDefault="00493626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7BA68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20B15AF9" w14:textId="6354865A" w:rsidR="00F66482" w:rsidRDefault="00F66482" w:rsidP="00FB30EB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FBD494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2E170E9A" w14:textId="3B62C633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805C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7423A432" w14:textId="42D3E5A2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34+321   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5F15BE" w14:textId="77777777" w:rsidR="00F66482" w:rsidRDefault="00F66482" w:rsidP="00FB30EB">
            <w:pPr>
              <w:jc w:val="center"/>
            </w:pPr>
            <w:r>
              <w:object w:dxaOrig="4320" w:dyaOrig="1398" w14:anchorId="7AACE009">
                <v:shape id="_x0000_i1026" type="#_x0000_t75" style="width:69.75pt;height:22.5pt" o:ole="">
                  <v:imagedata r:id="rId11" o:title=""/>
                </v:shape>
                <o:OLEObject Type="Embed" ProgID="PBrush" ShapeID="_x0000_i1026" DrawAspect="Content" ObjectID="_1782025440" r:id="rId14"/>
              </w:objec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D1CC0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038BFBC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4540E023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95BFB0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BAC0D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2F83FA61" w14:textId="3AE86699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34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52916C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445CC62F" w14:textId="33F3A75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03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BE1E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4C8612D0" w14:textId="0DF0A9B3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8CA2BC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044BD2B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DFE789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7C254EE" w14:textId="77777777" w:rsidR="00F66482" w:rsidRDefault="00F66482" w:rsidP="00FB30EB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0A63B06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64E388F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80A34F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0A9DA06D" w14:textId="0B5A5E24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2022C7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57E31A70" w14:textId="617F57B3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E7A14F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6C838FF0" w14:textId="57022E0D" w:rsidR="00F66482" w:rsidRDefault="00F66482" w:rsidP="00FB30EB">
            <w:pPr>
              <w:spacing w:before="40"/>
              <w:jc w:val="center"/>
            </w:pPr>
            <w:r w:rsidRPr="00C300BD">
              <w:rPr>
                <w:rFonts w:ascii="Arial" w:hAnsi="Arial"/>
                <w:b/>
                <w:sz w:val="18"/>
              </w:rPr>
              <w:fldChar w:fldCharType="begin"/>
            </w:r>
            <w:r w:rsidRPr="00C300BD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Pr="00C300BD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007</w:t>
            </w:r>
            <w:r w:rsidRPr="00C300BD">
              <w:rPr>
                <w:rFonts w:ascii="Arial" w:hAnsi="Arial"/>
                <w:b/>
                <w:sz w:val="18"/>
              </w:rPr>
              <w:fldChar w:fldCharType="end"/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  <w:r w:rsidRPr="00C300BD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35D138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41A7FB87" w14:textId="7A5ECC56" w:rsidR="00F66482" w:rsidRDefault="00C300BD" w:rsidP="00FB30EB">
            <w:pPr>
              <w:spacing w:before="40"/>
              <w:jc w:val="center"/>
            </w:pPr>
            <w:r w:rsidRPr="00753344">
              <w:rPr>
                <w:rFonts w:ascii="Arial" w:hAnsi="Arial"/>
                <w:b/>
                <w:sz w:val="18"/>
              </w:rPr>
              <w:t>BI5283-5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 w:rsidRPr="004B6362">
              <w:rPr>
                <w:rFonts w:ascii="Arial" w:hAnsi="Arial" w:cs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  <w:r w:rsidR="00F6648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4694DFF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6E21551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88A90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C86A63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F66482" w14:paraId="0A594FD9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54330D9A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9D9E2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4AC9AD90" w14:textId="5E107171" w:rsidR="00F66482" w:rsidRPr="00AF29EF" w:rsidRDefault="001D4DA4" w:rsidP="00FB30EB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8B1B80">
              <w:rPr>
                <w:rStyle w:val="fontstyle01"/>
                <w:sz w:val="20"/>
                <w:szCs w:val="20"/>
              </w:rPr>
              <w:t>DE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begin"/>
            </w:r>
            <w:r w:rsidR="00F66482"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T</w:t>
            </w:r>
            <w:r w:rsidR="00F66482" w:rsidRPr="00386151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08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34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03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1299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6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R11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2624C4">
              <w:rPr>
                <w:rStyle w:val="fontstyle01"/>
                <w:sz w:val="20"/>
                <w:szCs w:val="20"/>
              </w:rPr>
              <w:t>-</w:t>
            </w:r>
            <w:r w:rsidR="00F66482">
              <w:rPr>
                <w:rFonts w:ascii="Arial" w:hAnsi="Arial"/>
                <w:b/>
                <w:sz w:val="18"/>
              </w:rPr>
              <w:fldChar w:fldCharType="begin"/>
            </w:r>
            <w:r w:rsidR="00F66482"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 w:rsidR="00F66482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007</w:t>
            </w:r>
            <w:r w:rsidR="00F66482">
              <w:rPr>
                <w:rFonts w:ascii="Arial" w:hAnsi="Arial"/>
                <w:b/>
                <w:sz w:val="18"/>
              </w:rPr>
              <w:fldChar w:fldCharType="end"/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  <w:r w:rsidR="00F66482"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145444" w14:textId="77777777" w:rsidR="00F66482" w:rsidRDefault="00F66482" w:rsidP="00FB30EB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4F17E35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F83985B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678EAD8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7D65031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3CF14B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F66482" w14:paraId="25907D10" w14:textId="77777777" w:rsidTr="00F66482">
        <w:trPr>
          <w:cantSplit/>
          <w:trHeight w:hRule="exact" w:val="454"/>
          <w:jc w:val="center"/>
        </w:trPr>
        <w:tc>
          <w:tcPr>
            <w:tcW w:w="40" w:type="dxa"/>
            <w:gridSpan w:val="2"/>
          </w:tcPr>
          <w:p w14:paraId="1F58FC3E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D1AA25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0D791C32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3B59F7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51F7549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74E213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5711B5BD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D75EE66" w14:textId="77777777" w:rsidR="00F66482" w:rsidRDefault="00F66482" w:rsidP="00FB30EB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04797A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F66482" w14:paraId="17E55B0B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85F86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F66482" w14:paraId="7D895E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273C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80C81B" w14:textId="77777777" w:rsidR="00F66482" w:rsidRDefault="00F66482" w:rsidP="00FB30EB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F66482" w14:paraId="2741DFC5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61C95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35148" w14:textId="6D4A4E3A" w:rsidR="00F66482" w:rsidRPr="00181658" w:rsidRDefault="00F66482" w:rsidP="00FB30EB">
            <w:pPr>
              <w:spacing w:before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 w:cs="Arial"/>
                <w:b/>
                <w:bCs/>
                <w:sz w:val="18"/>
                <w:szCs w:val="18"/>
              </w:rPr>
              <w:t>34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80674C">
              <w:rPr>
                <w:rFonts w:ascii="Arial" w:hAnsi="Arial"/>
                <w:b/>
                <w:sz w:val="18"/>
              </w:rPr>
              <w:t>/</w:t>
            </w:r>
            <w:r w:rsidR="0080674C">
              <w:rPr>
                <w:rFonts w:ascii="Arial" w:hAnsi="Arial"/>
                <w:b/>
                <w:sz w:val="18"/>
              </w:rPr>
              <w:fldChar w:fldCharType="begin"/>
            </w:r>
            <w:r w:rsidR="0080674C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80674C">
              <w:rPr>
                <w:rFonts w:ascii="Arial" w:hAnsi="Arial"/>
                <w:b/>
                <w:sz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</w:rPr>
              <w:t>6</w:t>
            </w:r>
            <w:r w:rsidR="0080674C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 w:cs="Arial"/>
                <w:b/>
                <w:bCs/>
                <w:sz w:val="18"/>
                <w:szCs w:val="18"/>
              </w:rPr>
              <w:t>007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CB7353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B1B80">
              <w:rPr>
                <w:rFonts w:ascii="Arial" w:hAnsi="Arial"/>
                <w:b/>
                <w:sz w:val="18"/>
                <w:szCs w:val="18"/>
              </w:rPr>
              <w:t>ENGENHEIRO CARDOSO</w:t>
            </w:r>
            <w:r w:rsidR="00CB7353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F66482" w14:paraId="3711F35D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324D47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B65ED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574FBBAB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20E7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13F8C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4D9544D8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F78D9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BDBA0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072830F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EE363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E653C4" w14:textId="77777777" w:rsidR="00F66482" w:rsidRDefault="00F66482" w:rsidP="00FB30E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F66482" w14:paraId="1DE9512D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C28E3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F66482" w14:paraId="1BE2D1F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BF47B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ED0F4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77DA329A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CF85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F569B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E7380D9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423ED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72F6D1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5622C44C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2E544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232C7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1396A02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186CE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D5598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4D94ECC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494A2" w14:textId="77777777" w:rsidR="00F66482" w:rsidRDefault="00F66482" w:rsidP="00F66482">
            <w:pPr>
              <w:pStyle w:val="Ttulo5"/>
              <w:numPr>
                <w:ilvl w:val="4"/>
                <w:numId w:val="34"/>
              </w:numPr>
            </w:pPr>
          </w:p>
        </w:tc>
        <w:tc>
          <w:tcPr>
            <w:tcW w:w="9651" w:type="dxa"/>
            <w:gridSpan w:val="14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6F6C0" w14:textId="77777777" w:rsidR="00F66482" w:rsidRDefault="00F66482" w:rsidP="00FB30E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66482" w14:paraId="68147BEC" w14:textId="77777777" w:rsidTr="00F66482">
        <w:trPr>
          <w:gridBefore w:val="1"/>
          <w:gridAfter w:val="1"/>
          <w:wBefore w:w="8" w:type="dxa"/>
          <w:wAfter w:w="34" w:type="dxa"/>
          <w:jc w:val="center"/>
        </w:trPr>
        <w:tc>
          <w:tcPr>
            <w:tcW w:w="10170" w:type="dxa"/>
            <w:gridSpan w:val="1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D787F" w14:textId="77777777" w:rsidR="00F66482" w:rsidRDefault="00F66482" w:rsidP="00FB30EB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F66482" w14:paraId="42A2A552" w14:textId="77777777" w:rsidTr="00F66482">
        <w:trPr>
          <w:gridBefore w:val="1"/>
          <w:gridAfter w:val="1"/>
          <w:wBefore w:w="8" w:type="dxa"/>
          <w:wAfter w:w="34" w:type="dxa"/>
          <w:cantSplit/>
          <w:trHeight w:val="1500"/>
          <w:jc w:val="center"/>
        </w:trPr>
        <w:tc>
          <w:tcPr>
            <w:tcW w:w="10170" w:type="dxa"/>
            <w:gridSpan w:val="1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2FA20" w14:textId="77777777" w:rsidR="00F66482" w:rsidRDefault="00F66482" w:rsidP="00FB30E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F66482" w14:paraId="14FE5AC9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D12D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8394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9AF0E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DA59F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79037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46473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2AE7B1F7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D7DA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B399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CB39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3678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66EB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16A4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4081C8AE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A307B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C50D9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66C5A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722B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39B5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A0EAD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F66482" w14:paraId="79A48D93" w14:textId="77777777" w:rsidTr="00F66482">
        <w:trPr>
          <w:gridBefore w:val="1"/>
          <w:gridAfter w:val="1"/>
          <w:wBefore w:w="8" w:type="dxa"/>
          <w:wAfter w:w="34" w:type="dxa"/>
          <w:cantSplit/>
          <w:trHeight w:val="284"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CA024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85240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864E6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3AAF1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19BCC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29615" w14:textId="77777777" w:rsidR="00F66482" w:rsidRDefault="00F66482" w:rsidP="00FB30EB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13/02/2023</w:t>
            </w:r>
          </w:p>
        </w:tc>
      </w:tr>
      <w:tr w:rsidR="00F66482" w14:paraId="53E07DEE" w14:textId="77777777" w:rsidTr="00F66482">
        <w:trPr>
          <w:gridBefore w:val="1"/>
          <w:gridAfter w:val="1"/>
          <w:wBefore w:w="8" w:type="dxa"/>
          <w:wAfter w:w="34" w:type="dxa"/>
          <w:cantSplit/>
          <w:jc w:val="center"/>
        </w:trPr>
        <w:tc>
          <w:tcPr>
            <w:tcW w:w="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83A9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D5666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87E30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DF04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86CEC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7875A" w14:textId="77777777" w:rsidR="00F66482" w:rsidRDefault="00F66482" w:rsidP="00FB30EB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58DAE790" w14:textId="245A07A4" w:rsidR="002B3980" w:rsidRDefault="002B3980" w:rsidP="00F66482"/>
    <w:p w14:paraId="323F42D4" w14:textId="77777777" w:rsidR="00B12AFD" w:rsidRDefault="00B12AFD" w:rsidP="00AD1CBC">
      <w:pPr>
        <w:sectPr w:rsidR="00B12AFD" w:rsidSect="00A3458C">
          <w:headerReference w:type="default" r:id="rId15"/>
          <w:footerReference w:type="default" r:id="rId16"/>
          <w:footerReference w:type="first" r:id="rId17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75pt;height:30pt" o:ole="">
                  <v:imagedata r:id="rId11" o:title=""/>
                </v:shape>
                <o:OLEObject Type="Embed" ProgID="PBrush" ShapeID="_x0000_i1027" DrawAspect="Content" ObjectID="_1782025441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3D94DD56" w:rsidR="00AA3A4B" w:rsidRDefault="005325A2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DESENHO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pt;height:18pt" o:ole="">
                  <v:imagedata r:id="rId11" o:title=""/>
                </v:shape>
                <o:OLEObject Type="Embed" ProgID="PBrush" ShapeID="_x0000_i1028" DrawAspect="Content" ObjectID="_1782025442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0040AED9" w:rsidR="00AA3A4B" w:rsidRDefault="00295A0D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2909338F" w:rsidR="00AA3A4B" w:rsidRDefault="00C87643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01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A3458C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4170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DC048" w14:textId="2A60A395" w:rsidR="00CE58E8" w:rsidRDefault="00CE58E8" w:rsidP="00002352">
          <w:pPr>
            <w:pStyle w:val="CabealhodoSumrio"/>
            <w:ind w:left="142" w:right="283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ÍNDICE</w:t>
          </w:r>
        </w:p>
        <w:p w14:paraId="58705023" w14:textId="77777777" w:rsidR="00CE58E8" w:rsidRPr="00CE58E8" w:rsidRDefault="00CE58E8" w:rsidP="00002352">
          <w:pPr>
            <w:ind w:left="142" w:right="283" w:firstLine="142"/>
          </w:pPr>
        </w:p>
        <w:p w14:paraId="14093CF2" w14:textId="0236CCC0" w:rsidR="0080674C" w:rsidRDefault="00002352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cs="Arial"/>
              <w:sz w:val="22"/>
              <w:szCs w:val="22"/>
            </w:rPr>
            <w:fldChar w:fldCharType="begin"/>
          </w:r>
          <w:r>
            <w:rPr>
              <w:rFonts w:cs="Arial"/>
              <w:sz w:val="22"/>
              <w:szCs w:val="22"/>
            </w:rPr>
            <w:instrText xml:space="preserve"> TOC \o "1-3" \h \z \u </w:instrText>
          </w:r>
          <w:r>
            <w:rPr>
              <w:rFonts w:cs="Arial"/>
              <w:sz w:val="22"/>
              <w:szCs w:val="22"/>
            </w:rPr>
            <w:fldChar w:fldCharType="separate"/>
          </w:r>
          <w:hyperlink w:anchor="_Toc129034526" w:history="1">
            <w:r w:rsidR="0080674C" w:rsidRPr="006A6F72">
              <w:rPr>
                <w:rStyle w:val="Hyperlink"/>
                <w:noProof/>
              </w:rPr>
              <w:t>1.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FINALIDADE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 w:rsidR="008B1B80"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173CB08" w14:textId="00F4FD09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7" w:history="1">
            <w:r w:rsidR="0080674C" w:rsidRPr="006A6F72">
              <w:rPr>
                <w:rStyle w:val="Hyperlink"/>
                <w:noProof/>
              </w:rPr>
              <w:t>2.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VISÃO GERAL CLP’S E REMOTAS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240D7D0" w14:textId="79084F03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8" w:history="1">
            <w:r w:rsidR="0080674C" w:rsidRPr="006A6F72">
              <w:rPr>
                <w:rStyle w:val="Hyperlink"/>
                <w:noProof/>
              </w:rPr>
              <w:t>3.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A3FB3C" w14:textId="1D24EC78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29" w:history="1">
            <w:r w:rsidR="0080674C" w:rsidRPr="006A6F72">
              <w:rPr>
                <w:rStyle w:val="Hyperlink"/>
                <w:noProof/>
              </w:rPr>
              <w:t>3.1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_Toc129034529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9EA213D" w14:textId="2AAA1A25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0" w:history="1">
            <w:r w:rsidR="0080674C" w:rsidRPr="006A6F72">
              <w:rPr>
                <w:rStyle w:val="Hyperlink"/>
                <w:noProof/>
              </w:rPr>
              <w:t>3.2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4609DEFA" w14:textId="1227F8D2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1" w:history="1">
            <w:r w:rsidR="0080674C" w:rsidRPr="006A6F72">
              <w:rPr>
                <w:rStyle w:val="Hyperlink"/>
                <w:noProof/>
              </w:rPr>
              <w:t>3.3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BBF10B" w14:textId="3C499961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2" w:history="1">
            <w:r w:rsidR="0080674C" w:rsidRPr="006A6F72">
              <w:rPr>
                <w:rStyle w:val="Hyperlink"/>
                <w:noProof/>
              </w:rPr>
              <w:t>3.4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Remota-01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C1AECC4" w14:textId="6C368EA2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3" w:history="1">
            <w:r w:rsidR="0080674C" w:rsidRPr="006A6F72">
              <w:rPr>
                <w:rStyle w:val="Hyperlink"/>
                <w:noProof/>
              </w:rPr>
              <w:t>4.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_Toc129034533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FF9F6C5" w14:textId="24214E6F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4" w:history="1">
            <w:r w:rsidR="0080674C" w:rsidRPr="006A6F72">
              <w:rPr>
                <w:rStyle w:val="Hyperlink"/>
                <w:noProof/>
              </w:rPr>
              <w:t>4.1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_Toc129034534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37C95B3" w14:textId="19C75317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5" w:history="1">
            <w:r w:rsidR="0080674C" w:rsidRPr="006A6F72">
              <w:rPr>
                <w:rStyle w:val="Hyperlink"/>
                <w:noProof/>
              </w:rPr>
              <w:t>4.2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_Toc129034535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D8794FF" w14:textId="2D452A40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6" w:history="1">
            <w:r w:rsidR="0080674C" w:rsidRPr="006A6F72">
              <w:rPr>
                <w:rStyle w:val="Hyperlink"/>
                <w:noProof/>
              </w:rPr>
              <w:t>4.3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_Toc129034536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56BD17B" w14:textId="36C8D36B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7" w:history="1">
            <w:r w:rsidR="0080674C" w:rsidRPr="006A6F72">
              <w:rPr>
                <w:rStyle w:val="Hyperlink"/>
                <w:noProof/>
              </w:rPr>
              <w:t>4.4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Remota-02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_Toc129034537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0450232B" w14:textId="6A8F975C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8" w:history="1">
            <w:r w:rsidR="0080674C" w:rsidRPr="006A6F72">
              <w:rPr>
                <w:rStyle w:val="Hyperlink"/>
                <w:noProof/>
              </w:rPr>
              <w:t>5.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I/O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_Toc129034538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161E70A" w14:textId="3CC2448D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39" w:history="1">
            <w:r w:rsidR="0080674C" w:rsidRPr="006A6F72">
              <w:rPr>
                <w:rStyle w:val="Hyperlink"/>
                <w:noProof/>
              </w:rPr>
              <w:t>5.1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_Toc129034539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73E929DF" w14:textId="159E22D7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0" w:history="1">
            <w:r w:rsidR="0080674C" w:rsidRPr="006A6F72">
              <w:rPr>
                <w:rStyle w:val="Hyperlink"/>
                <w:noProof/>
              </w:rPr>
              <w:t>5.2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Digitais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_Toc129034540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52F8358A" w14:textId="64B37A33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1" w:history="1">
            <w:r w:rsidR="0080674C" w:rsidRPr="006A6F72">
              <w:rPr>
                <w:rStyle w:val="Hyperlink"/>
                <w:noProof/>
              </w:rPr>
              <w:t>5.3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Entradas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_Toc129034541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172ACDC5" w14:textId="708D0190" w:rsidR="0080674C" w:rsidRDefault="008B1B8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034542" w:history="1">
            <w:r w:rsidR="0080674C" w:rsidRPr="006A6F72">
              <w:rPr>
                <w:rStyle w:val="Hyperlink"/>
                <w:noProof/>
              </w:rPr>
              <w:t>5.4</w:t>
            </w:r>
            <w:r w:rsidR="0080674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674C" w:rsidRPr="006A6F72">
              <w:rPr>
                <w:rStyle w:val="Hyperlink"/>
                <w:noProof/>
              </w:rPr>
              <w:t>Saídas Analógicas Remota-03</w:t>
            </w:r>
            <w:r w:rsidR="0080674C">
              <w:rPr>
                <w:noProof/>
                <w:webHidden/>
              </w:rPr>
              <w:tab/>
            </w:r>
            <w:r w:rsidR="0080674C">
              <w:rPr>
                <w:noProof/>
                <w:webHidden/>
              </w:rPr>
              <w:fldChar w:fldCharType="begin"/>
            </w:r>
            <w:r w:rsidR="0080674C">
              <w:rPr>
                <w:noProof/>
                <w:webHidden/>
              </w:rPr>
              <w:instrText xml:space="preserve"> PAGEREF _Toc129034542 \h </w:instrText>
            </w:r>
            <w:r w:rsidR="0080674C">
              <w:rPr>
                <w:noProof/>
                <w:webHidden/>
              </w:rPr>
            </w:r>
            <w:r w:rsidR="0080674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80674C">
              <w:rPr>
                <w:noProof/>
                <w:webHidden/>
              </w:rPr>
              <w:fldChar w:fldCharType="end"/>
            </w:r>
          </w:hyperlink>
        </w:p>
        <w:p w14:paraId="3AC6814B" w14:textId="6024C1DA" w:rsidR="00CE58E8" w:rsidRDefault="00002352" w:rsidP="00002352">
          <w:pPr>
            <w:ind w:left="142" w:right="283"/>
          </w:pPr>
          <w:r>
            <w:rPr>
              <w:rFonts w:ascii="Arial" w:hAnsi="Arial" w:cs="Arial"/>
              <w:sz w:val="22"/>
              <w:szCs w:val="22"/>
            </w:rPr>
            <w:fldChar w:fldCharType="end"/>
          </w:r>
        </w:p>
      </w:sdtContent>
    </w:sdt>
    <w:p w14:paraId="59210F0D" w14:textId="7BC0E254" w:rsidR="00AD1CBC" w:rsidRDefault="00AD1CBC">
      <w:pPr>
        <w:suppressAutoHyphens w:val="0"/>
      </w:pPr>
    </w:p>
    <w:p w14:paraId="4151D764" w14:textId="0583A9FE" w:rsidR="00CE58E8" w:rsidRDefault="00CE58E8">
      <w:pPr>
        <w:suppressAutoHyphens w:val="0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14:paraId="0636D551" w14:textId="5BECD0F0" w:rsidR="00457F5D" w:rsidRPr="00CE58E8" w:rsidRDefault="00457F5D" w:rsidP="00CE58E8">
      <w:pPr>
        <w:pStyle w:val="Ttulo1"/>
        <w:numPr>
          <w:ilvl w:val="0"/>
          <w:numId w:val="16"/>
        </w:numPr>
      </w:pPr>
      <w:bookmarkStart w:id="0" w:name="_Toc128558599"/>
      <w:bookmarkStart w:id="1" w:name="_Toc129034526"/>
      <w:r w:rsidRPr="00CE58E8">
        <w:lastRenderedPageBreak/>
        <w:t>FINALIDADE</w:t>
      </w:r>
      <w:bookmarkEnd w:id="0"/>
      <w:bookmarkEnd w:id="1"/>
    </w:p>
    <w:p w14:paraId="00A24159" w14:textId="432861E5" w:rsidR="00457F5D" w:rsidRPr="00397659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397659">
        <w:rPr>
          <w:rFonts w:ascii="Arial" w:hAnsi="Arial" w:cs="Arial"/>
          <w:sz w:val="22"/>
          <w:szCs w:val="22"/>
        </w:rPr>
        <w:t>Este documento tem por objetivo listar</w:t>
      </w:r>
      <w:r w:rsidR="00A44939">
        <w:rPr>
          <w:rFonts w:ascii="Arial" w:hAnsi="Arial" w:cs="Arial"/>
          <w:sz w:val="22"/>
          <w:szCs w:val="22"/>
        </w:rPr>
        <w:t xml:space="preserve"> de forma</w:t>
      </w:r>
      <w:r w:rsidRPr="00397659">
        <w:rPr>
          <w:rFonts w:ascii="Arial" w:hAnsi="Arial" w:cs="Arial"/>
          <w:sz w:val="22"/>
          <w:szCs w:val="22"/>
        </w:rPr>
        <w:t xml:space="preserve"> </w:t>
      </w:r>
      <w:r w:rsidR="00A44939">
        <w:rPr>
          <w:rFonts w:ascii="Arial" w:hAnsi="Arial" w:cs="Arial"/>
          <w:sz w:val="22"/>
          <w:szCs w:val="22"/>
        </w:rPr>
        <w:t xml:space="preserve">geral </w:t>
      </w:r>
      <w:r w:rsidR="00BC7563">
        <w:rPr>
          <w:rFonts w:ascii="Arial" w:hAnsi="Arial" w:cs="Arial"/>
          <w:sz w:val="22"/>
          <w:szCs w:val="22"/>
        </w:rPr>
        <w:t xml:space="preserve">as entradas e saídas </w:t>
      </w:r>
      <w:r w:rsidR="005A73A2">
        <w:rPr>
          <w:rFonts w:ascii="Arial" w:hAnsi="Arial" w:cs="Arial"/>
          <w:sz w:val="22"/>
          <w:szCs w:val="22"/>
        </w:rPr>
        <w:t>dos controladores e remotas que fazem parte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5A73A2">
        <w:rPr>
          <w:rFonts w:ascii="Arial" w:hAnsi="Arial" w:cs="Arial"/>
          <w:sz w:val="22"/>
          <w:szCs w:val="22"/>
        </w:rPr>
        <w:t>do</w:t>
      </w:r>
      <w:r w:rsidR="00A44939">
        <w:rPr>
          <w:rFonts w:ascii="Arial" w:hAnsi="Arial" w:cs="Arial"/>
          <w:sz w:val="22"/>
          <w:szCs w:val="22"/>
        </w:rPr>
        <w:t xml:space="preserve"> </w:t>
      </w:r>
      <w:r w:rsidR="00173078">
        <w:rPr>
          <w:rFonts w:ascii="Arial" w:hAnsi="Arial" w:cs="Arial"/>
          <w:sz w:val="22"/>
          <w:szCs w:val="22"/>
        </w:rPr>
        <w:t>SCL</w:t>
      </w:r>
      <w:r w:rsidRPr="00397659">
        <w:rPr>
          <w:rFonts w:ascii="Arial" w:hAnsi="Arial" w:cs="Arial"/>
          <w:sz w:val="22"/>
          <w:szCs w:val="22"/>
        </w:rPr>
        <w:t xml:space="preserve"> Sistema de Controle Local –</w:t>
      </w:r>
      <w:r w:rsidR="005A73A2">
        <w:rPr>
          <w:rFonts w:ascii="Arial" w:hAnsi="Arial" w:cs="Arial"/>
          <w:sz w:val="22"/>
          <w:szCs w:val="22"/>
        </w:rPr>
        <w:t xml:space="preserve"> </w:t>
      </w:r>
      <w:r w:rsidRPr="00397659">
        <w:rPr>
          <w:rFonts w:ascii="Arial" w:hAnsi="Arial" w:cs="Arial"/>
          <w:sz w:val="22"/>
          <w:szCs w:val="22"/>
        </w:rPr>
        <w:t xml:space="preserve">da </w:t>
      </w:r>
      <w:r w:rsidR="005A73A2">
        <w:rPr>
          <w:rFonts w:ascii="Arial" w:hAnsi="Arial" w:cs="Arial"/>
          <w:sz w:val="22"/>
          <w:szCs w:val="22"/>
        </w:rPr>
        <w:t>E</w:t>
      </w:r>
      <w:r w:rsidR="00A44939">
        <w:rPr>
          <w:rFonts w:ascii="Arial" w:hAnsi="Arial" w:cs="Arial"/>
          <w:sz w:val="22"/>
          <w:szCs w:val="22"/>
        </w:rPr>
        <w:t>staç</w:t>
      </w:r>
      <w:r w:rsidR="005A73A2">
        <w:rPr>
          <w:rFonts w:ascii="Arial" w:hAnsi="Arial" w:cs="Arial"/>
          <w:sz w:val="22"/>
          <w:szCs w:val="22"/>
        </w:rPr>
        <w:t xml:space="preserve">ão </w:t>
      </w:r>
      <w:r w:rsidR="008600F9">
        <w:rPr>
          <w:rFonts w:ascii="Arial" w:hAnsi="Arial" w:cs="Arial"/>
          <w:sz w:val="22"/>
          <w:szCs w:val="22"/>
        </w:rPr>
        <w:fldChar w:fldCharType="begin"/>
      </w:r>
      <w:r w:rsidR="008600F9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8600F9">
        <w:rPr>
          <w:rFonts w:ascii="Arial" w:hAnsi="Arial" w:cs="Arial"/>
          <w:sz w:val="22"/>
          <w:szCs w:val="22"/>
        </w:rPr>
        <w:fldChar w:fldCharType="separate"/>
      </w:r>
      <w:r w:rsidR="008B1B80">
        <w:rPr>
          <w:rFonts w:ascii="Arial" w:hAnsi="Arial" w:cs="Arial"/>
          <w:sz w:val="22"/>
          <w:szCs w:val="22"/>
        </w:rPr>
        <w:t>ENGENHEIRO CARDOSO</w:t>
      </w:r>
      <w:r w:rsidR="008600F9">
        <w:rPr>
          <w:rFonts w:ascii="Arial" w:hAnsi="Arial" w:cs="Arial"/>
          <w:sz w:val="22"/>
          <w:szCs w:val="22"/>
        </w:rPr>
        <w:fldChar w:fldCharType="end"/>
      </w:r>
      <w:r w:rsidR="008600F9">
        <w:rPr>
          <w:rFonts w:ascii="Arial" w:hAnsi="Arial" w:cs="Arial"/>
          <w:sz w:val="22"/>
          <w:szCs w:val="22"/>
        </w:rPr>
        <w:t xml:space="preserve"> </w:t>
      </w:r>
      <w:r w:rsidR="00DA7736">
        <w:rPr>
          <w:rFonts w:ascii="Arial" w:hAnsi="Arial" w:cs="Arial"/>
          <w:sz w:val="22"/>
          <w:szCs w:val="22"/>
        </w:rPr>
        <w:t>-</w:t>
      </w:r>
      <w:r w:rsidR="00A44939">
        <w:rPr>
          <w:rFonts w:ascii="Arial" w:hAnsi="Arial" w:cs="Arial"/>
          <w:sz w:val="22"/>
          <w:szCs w:val="22"/>
        </w:rPr>
        <w:t xml:space="preserve"> Linha 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8B1B80">
        <w:rPr>
          <w:rFonts w:ascii="Arial" w:hAnsi="Arial" w:cs="Arial"/>
          <w:sz w:val="22"/>
          <w:szCs w:val="22"/>
        </w:rPr>
        <w:t>08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44939">
        <w:rPr>
          <w:rFonts w:ascii="Arial" w:hAnsi="Arial" w:cs="Arial"/>
          <w:sz w:val="22"/>
          <w:szCs w:val="22"/>
        </w:rPr>
        <w:t>-</w: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IF </w:instrText>
      </w:r>
      <w:r w:rsidR="00AF37C5">
        <w:rPr>
          <w:rFonts w:ascii="Arial" w:hAnsi="Arial" w:cs="Arial"/>
          <w:sz w:val="22"/>
          <w:szCs w:val="22"/>
        </w:rPr>
        <w:fldChar w:fldCharType="begin"/>
      </w:r>
      <w:r w:rsidR="00AF37C5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8B1B80">
        <w:rPr>
          <w:rFonts w:ascii="Arial" w:hAnsi="Arial" w:cs="Arial"/>
          <w:sz w:val="22"/>
          <w:szCs w:val="22"/>
        </w:rPr>
        <w:instrText>08</w:instrTex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AF37C5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AF37C5">
        <w:rPr>
          <w:rFonts w:ascii="Arial" w:hAnsi="Arial" w:cs="Arial"/>
          <w:sz w:val="22"/>
          <w:szCs w:val="22"/>
        </w:rPr>
        <w:fldChar w:fldCharType="separate"/>
      </w:r>
      <w:r w:rsidR="008B1B80">
        <w:rPr>
          <w:rFonts w:ascii="Arial" w:hAnsi="Arial" w:cs="Arial"/>
          <w:noProof/>
          <w:sz w:val="22"/>
          <w:szCs w:val="22"/>
        </w:rPr>
        <w:t>Diamante</w:t>
      </w:r>
      <w:r w:rsidR="00AF37C5">
        <w:rPr>
          <w:rFonts w:ascii="Arial" w:hAnsi="Arial" w:cs="Arial"/>
          <w:sz w:val="22"/>
          <w:szCs w:val="22"/>
        </w:rPr>
        <w:fldChar w:fldCharType="end"/>
      </w:r>
      <w:r w:rsidR="005A73A2">
        <w:rPr>
          <w:rFonts w:ascii="Arial" w:hAnsi="Arial" w:cs="Arial"/>
          <w:sz w:val="22"/>
          <w:szCs w:val="22"/>
        </w:rPr>
        <w:t xml:space="preserve">, referente </w:t>
      </w:r>
      <w:r w:rsidRPr="00397659">
        <w:rPr>
          <w:rFonts w:ascii="Arial" w:hAnsi="Arial" w:cs="Arial"/>
          <w:sz w:val="22"/>
          <w:szCs w:val="22"/>
        </w:rPr>
        <w:t xml:space="preserve">as linhas de trens metropolitanos de São Paulo. </w:t>
      </w:r>
    </w:p>
    <w:p w14:paraId="6BB19A4B" w14:textId="7E22A869" w:rsidR="00457F5D" w:rsidRPr="006D1EEB" w:rsidRDefault="005619D2" w:rsidP="00AD1CBC">
      <w:pPr>
        <w:pStyle w:val="Ttulo1"/>
      </w:pPr>
      <w:bookmarkStart w:id="2" w:name="_Toc129034527"/>
      <w:r>
        <w:t>VIS</w:t>
      </w:r>
      <w:r w:rsidR="005A73A2">
        <w:t>Ã</w:t>
      </w:r>
      <w:r>
        <w:t xml:space="preserve">O GERAL </w:t>
      </w:r>
      <w:r w:rsidR="005A73A2">
        <w:t>CLP’S E REMOTAS</w:t>
      </w:r>
      <w:bookmarkEnd w:id="2"/>
    </w:p>
    <w:p w14:paraId="05FBA8A7" w14:textId="62EFA314" w:rsidR="00386A7F" w:rsidRDefault="00386A7F" w:rsidP="00605BD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 ilustração abaixo está apresentado </w:t>
      </w:r>
      <w:r w:rsidR="00813874">
        <w:rPr>
          <w:rFonts w:cs="Arial"/>
          <w:sz w:val="22"/>
          <w:szCs w:val="22"/>
        </w:rPr>
        <w:t xml:space="preserve">os racks, slots reservas, cartões I/O e fontes, referentes aos CLP’s e Remotas que compõem o SCL da Estação </w:t>
      </w:r>
      <w:r w:rsidR="008600F9">
        <w:rPr>
          <w:rFonts w:cs="Arial"/>
          <w:sz w:val="22"/>
          <w:szCs w:val="22"/>
        </w:rPr>
        <w:fldChar w:fldCharType="begin"/>
      </w:r>
      <w:r w:rsidR="008600F9">
        <w:rPr>
          <w:rFonts w:cs="Arial"/>
          <w:sz w:val="22"/>
          <w:szCs w:val="22"/>
        </w:rPr>
        <w:instrText xml:space="preserve"> DOCPROPERTY  Cb1_Estação  \* MERGEFORMAT </w:instrText>
      </w:r>
      <w:r w:rsidR="008600F9">
        <w:rPr>
          <w:rFonts w:cs="Arial"/>
          <w:sz w:val="22"/>
          <w:szCs w:val="22"/>
        </w:rPr>
        <w:fldChar w:fldCharType="separate"/>
      </w:r>
      <w:r w:rsidR="008B1B80">
        <w:rPr>
          <w:rFonts w:cs="Arial"/>
          <w:sz w:val="22"/>
          <w:szCs w:val="22"/>
        </w:rPr>
        <w:t>ENGENHEIRO CARDOSO</w:t>
      </w:r>
      <w:r w:rsidR="008600F9">
        <w:rPr>
          <w:rFonts w:cs="Arial"/>
          <w:sz w:val="22"/>
          <w:szCs w:val="22"/>
        </w:rPr>
        <w:fldChar w:fldCharType="end"/>
      </w:r>
      <w:r w:rsidR="00813874">
        <w:rPr>
          <w:rFonts w:cs="Arial"/>
          <w:sz w:val="22"/>
          <w:szCs w:val="22"/>
        </w:rPr>
        <w:t>.</w:t>
      </w:r>
    </w:p>
    <w:p w14:paraId="0A13B1C5" w14:textId="30979AF3" w:rsidR="003B234D" w:rsidRDefault="003B234D" w:rsidP="00605BDC">
      <w:pPr>
        <w:pStyle w:val="Estilo2"/>
        <w:ind w:left="284" w:right="283"/>
        <w:rPr>
          <w:rFonts w:cs="Arial"/>
          <w:sz w:val="22"/>
          <w:szCs w:val="22"/>
        </w:rPr>
      </w:pPr>
    </w:p>
    <w:p w14:paraId="5777BA43" w14:textId="1EE71DFF" w:rsidR="005619D2" w:rsidRDefault="005619D2" w:rsidP="006764F8">
      <w:pPr>
        <w:pStyle w:val="Estilo2"/>
        <w:ind w:left="0" w:right="284"/>
        <w:rPr>
          <w:rFonts w:cs="Arial"/>
          <w:sz w:val="22"/>
          <w:szCs w:val="22"/>
        </w:rPr>
      </w:pPr>
    </w:p>
    <w:p w14:paraId="6028370F" w14:textId="14B76298" w:rsidR="00E71DDA" w:rsidRDefault="00D53A01" w:rsidP="000417D8">
      <w:pPr>
        <w:pStyle w:val="texto"/>
        <w:ind w:left="0"/>
        <w:rPr>
          <w:rFonts w:cs="Arial"/>
          <w:color w:val="FF0000"/>
          <w:szCs w:val="22"/>
        </w:rPr>
      </w:pPr>
      <w:r>
        <w:rPr>
          <w:rFonts w:cs="Arial"/>
          <w:noProof/>
          <w:szCs w:val="22"/>
        </w:rPr>
        <w:lastRenderedPageBreak/>
        <mc:AlternateContent>
          <mc:Choice Requires="wpc">
            <w:drawing>
              <wp:inline distT="0" distB="0" distL="0" distR="0" wp14:anchorId="2063A800" wp14:editId="4BE9706C">
                <wp:extent cx="6276975" cy="7962900"/>
                <wp:effectExtent l="0" t="0" r="9525" b="0"/>
                <wp:docPr id="100" name="Tela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44" name="Agrupar 1944"/>
                        <wpg:cNvGrpSpPr/>
                        <wpg:grpSpPr>
                          <a:xfrm>
                            <a:off x="1889491" y="6436526"/>
                            <a:ext cx="4331336" cy="1345563"/>
                            <a:chOff x="0" y="0"/>
                            <a:chExt cx="4331491" cy="1345768"/>
                          </a:xfrm>
                        </wpg:grpSpPr>
                        <wps:wsp>
                          <wps:cNvPr id="19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79F9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FCD89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030F25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5FFF0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38C71E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CA692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5E31623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39F176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5950C0E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1079B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3019810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8B9C1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58F14B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0B249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5887B49B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1DA9BA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6A931CB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5A04F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507E384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883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C3BB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1C24C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1958" name="Agrupar 19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1970" name="Retângulo 19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1" name="Retângulo 19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2" name="Retângulo 19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3" name="Retângulo 19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4" name="Retângulo 19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5" name="Retângulo 19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6" name="Retângulo 19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7" name="Retângulo 19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8" name="Retângulo 19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79" name="Retângulo 19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0" name="Retângulo 19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1" name="Retângulo 19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2" name="Retângulo 19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3" name="Retângulo 19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4" name="Retângulo 19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5" name="Retângulo 19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6" name="Retângulo 19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7" name="Retângulo 19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8" name="Retângulo 19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89" name="Retângulo 19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0" name="Retângulo 19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1" name="Retângulo 19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2" name="Retângulo 19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993" name="Retângulo 19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9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F7FED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DCD1C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507E3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29E70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E119D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AD75AF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4A86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5C0A4C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252AF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AA39BA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9F9F7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1994" name="Agrupar 1994"/>
                        <wpg:cNvGrpSpPr/>
                        <wpg:grpSpPr>
                          <a:xfrm>
                            <a:off x="1874935" y="4592969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199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CA06B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199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E30052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2343B33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C151F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C718F5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0DD5B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2CCD8EC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99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E528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48C1A17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181C49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5A60047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F8F6D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6C5ED1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6476E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933325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BA8CD6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15DCFE4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16D894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239532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0A8A3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6D1BD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0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54D0AD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08" name="Agrupar 200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20" name="Retângulo 202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1" name="Retângulo 202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2" name="Retângulo 202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3" name="Retângulo 202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4" name="Retângulo 202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5" name="Retângulo 202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6" name="Retângulo 202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7" name="Retângulo 202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8" name="Retângulo 202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29" name="Retângulo 202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0" name="Retângulo 203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1" name="Retângulo 203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2" name="Retângulo 203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3" name="Retângulo 203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4" name="Retângulo 203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5" name="Retângulo 203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6" name="Retângulo 203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7" name="Retângulo 203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8" name="Retângulo 203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39" name="Retângulo 203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0" name="Retângulo 204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1" name="Retângulo 204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2" name="Retângulo 204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43" name="Retângulo 204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0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BB3490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336FF6D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314CDE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9FFB0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90C0E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B0993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20F5A4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9220C2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D5ABE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39DEEFC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1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ECDF5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044" name="Agrupar 2044"/>
                        <wpg:cNvGrpSpPr/>
                        <wpg:grpSpPr>
                          <a:xfrm>
                            <a:off x="1873487" y="2730505"/>
                            <a:ext cx="4331336" cy="1344932"/>
                            <a:chOff x="0" y="0"/>
                            <a:chExt cx="4331491" cy="1345768"/>
                          </a:xfrm>
                        </wpg:grpSpPr>
                        <wps:wsp>
                          <wps:cNvPr id="2045" name="CaixaDeTexto 237"/>
                          <wps:cNvSpPr txBox="1"/>
                          <wps:spPr>
                            <a:xfrm>
                              <a:off x="33366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0179817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46" name="CaixaDeTexto 215"/>
                          <wps:cNvSpPr txBox="1"/>
                          <wps:spPr>
                            <a:xfrm rot="16200000">
                              <a:off x="-5565" y="624025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615914F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COM-REMOTA </w:t>
                                </w:r>
                              </w:p>
                              <w:p w14:paraId="3474759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In: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7" name="CaixaDeTexto 244"/>
                          <wps:cNvSpPr txBox="1"/>
                          <wps:spPr>
                            <a:xfrm rot="16200000">
                              <a:off x="-369798" y="623900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8F57088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7AEAFF8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8" name="CaixaDeTexto 270"/>
                          <wps:cNvSpPr txBox="1"/>
                          <wps:spPr>
                            <a:xfrm rot="16200000">
                              <a:off x="347492" y="62305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7D2A66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ED-01 </w:t>
                                </w:r>
                              </w:p>
                              <w:p w14:paraId="6747BD6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49" name="CaixaDeTexto 271"/>
                          <wps:cNvSpPr txBox="1"/>
                          <wps:spPr>
                            <a:xfrm rot="16200000">
                              <a:off x="707157" y="623993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BC25D7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ED-02 </w:t>
                                </w:r>
                              </w:p>
                              <w:p w14:paraId="3B048C7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0" name="CaixaDeTexto 272"/>
                          <wps:cNvSpPr txBox="1"/>
                          <wps:spPr>
                            <a:xfrm rot="16200000">
                              <a:off x="1068734" y="623838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BE2A413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ED-03</w:t>
                                </w:r>
                              </w:p>
                              <w:p w14:paraId="70BD6C21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1" name="CaixaDeTexto 273"/>
                          <wps:cNvSpPr txBox="1"/>
                          <wps:spPr>
                            <a:xfrm rot="16200000">
                              <a:off x="1437143" y="624256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0E1624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SD-01</w:t>
                                </w:r>
                              </w:p>
                              <w:p w14:paraId="397459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2" name="CaixaDeTexto 274"/>
                          <wps:cNvSpPr txBox="1"/>
                          <wps:spPr>
                            <a:xfrm rot="16200000">
                              <a:off x="1807510" y="624107"/>
                              <a:ext cx="1079500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70D6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SD-02</w:t>
                                </w:r>
                              </w:p>
                              <w:p w14:paraId="311A9909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16 Saídas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3" name="CaixaDeTexto 275"/>
                          <wps:cNvSpPr txBox="1"/>
                          <wps:spPr>
                            <a:xfrm rot="16200000">
                              <a:off x="2154245" y="623600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CEB069D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EA-01</w:t>
                                </w:r>
                              </w:p>
                              <w:p w14:paraId="3F69ABC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Entradas Digitais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4" name="CaixaDeTexto 276"/>
                          <wps:cNvSpPr txBox="1"/>
                          <wps:spPr>
                            <a:xfrm rot="16200000">
                              <a:off x="2519554" y="624299"/>
                              <a:ext cx="1080135" cy="2959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8CF43E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SA-01</w:t>
                                </w:r>
                              </w:p>
                              <w:p w14:paraId="2882D002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8 Saídas Analógicas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5" name="CaixaDeTexto 277"/>
                          <wps:cNvSpPr txBox="1"/>
                          <wps:spPr>
                            <a:xfrm rot="16200000">
                              <a:off x="2865515" y="708863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E52C21A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6" name="CaixaDeTexto 278"/>
                          <wps:cNvSpPr txBox="1"/>
                          <wps:spPr>
                            <a:xfrm rot="16200000">
                              <a:off x="3231606" y="708272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E868CDC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57" name="CaixaDeTexto 279"/>
                          <wps:cNvSpPr txBox="1"/>
                          <wps:spPr>
                            <a:xfrm rot="16200000">
                              <a:off x="3571261" y="708271"/>
                              <a:ext cx="108013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106065" w14:textId="77777777" w:rsidR="00635112" w:rsidRDefault="00635112" w:rsidP="00635112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g:grpSp>
                          <wpg:cNvPr id="2058" name="Agrupar 2058"/>
                          <wpg:cNvGrpSpPr/>
                          <wpg:grpSpPr>
                            <a:xfrm>
                              <a:off x="0" y="5617"/>
                              <a:ext cx="4331491" cy="1338462"/>
                              <a:chOff x="0" y="5617"/>
                              <a:chExt cx="4331491" cy="1338462"/>
                            </a:xfrm>
                          </wpg:grpSpPr>
                          <wps:wsp>
                            <wps:cNvPr id="2070" name="Retângulo 2070"/>
                            <wps:cNvSpPr/>
                            <wps:spPr>
                              <a:xfrm>
                                <a:off x="720502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1" name="Retângulo 2071"/>
                            <wps:cNvSpPr/>
                            <wps:spPr>
                              <a:xfrm>
                                <a:off x="358486" y="6579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2" name="Retângulo 2072"/>
                            <wps:cNvSpPr/>
                            <wps:spPr>
                              <a:xfrm>
                                <a:off x="0" y="642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3" name="Retângulo 2073"/>
                            <wps:cNvSpPr/>
                            <wps:spPr>
                              <a:xfrm>
                                <a:off x="1080856" y="6203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4" name="Retângulo 2074"/>
                            <wps:cNvSpPr/>
                            <wps:spPr>
                              <a:xfrm>
                                <a:off x="3611965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5" name="Retângulo 2075"/>
                            <wps:cNvSpPr/>
                            <wps:spPr>
                              <a:xfrm>
                                <a:off x="1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6" name="Retângulo 2076"/>
                            <wps:cNvSpPr/>
                            <wps:spPr>
                              <a:xfrm>
                                <a:off x="35848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7" name="Retângulo 2077"/>
                            <wps:cNvSpPr/>
                            <wps:spPr>
                              <a:xfrm>
                                <a:off x="719674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8" name="Retângulo 2078"/>
                            <wps:cNvSpPr/>
                            <wps:spPr>
                              <a:xfrm>
                                <a:off x="108133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79" name="Retângulo 2079"/>
                            <wps:cNvSpPr/>
                            <wps:spPr>
                              <a:xfrm>
                                <a:off x="1442608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0" name="Retângulo 2080"/>
                            <wps:cNvSpPr/>
                            <wps:spPr>
                              <a:xfrm>
                                <a:off x="1806537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1" name="Retângulo 2081"/>
                            <wps:cNvSpPr/>
                            <wps:spPr>
                              <a:xfrm>
                                <a:off x="2172802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2" name="Retângulo 2082"/>
                            <wps:cNvSpPr/>
                            <wps:spPr>
                              <a:xfrm>
                                <a:off x="2523263" y="263797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3" name="Retângulo 2083"/>
                            <wps:cNvSpPr/>
                            <wps:spPr>
                              <a:xfrm>
                                <a:off x="2891669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4" name="Retângulo 2084"/>
                            <wps:cNvSpPr/>
                            <wps:spPr>
                              <a:xfrm>
                                <a:off x="3247226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5" name="Retângulo 2085"/>
                            <wps:cNvSpPr/>
                            <wps:spPr>
                              <a:xfrm>
                                <a:off x="3612424" y="264145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6" name="Retângulo 2086"/>
                            <wps:cNvSpPr/>
                            <wps:spPr>
                              <a:xfrm>
                                <a:off x="3971492" y="264146"/>
                                <a:ext cx="359959" cy="107993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7" name="Retângulo 2087"/>
                            <wps:cNvSpPr/>
                            <wps:spPr>
                              <a:xfrm>
                                <a:off x="2891668" y="644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8" name="Retângulo 2088"/>
                            <wps:cNvSpPr/>
                            <wps:spPr>
                              <a:xfrm>
                                <a:off x="3971491" y="561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89" name="Retângulo 2089"/>
                            <wps:cNvSpPr/>
                            <wps:spPr>
                              <a:xfrm>
                                <a:off x="3247566" y="6098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0" name="Retângulo 2090"/>
                            <wps:cNvSpPr/>
                            <wps:spPr>
                              <a:xfrm>
                                <a:off x="2172201" y="6151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1" name="Retângulo 2091"/>
                            <wps:cNvSpPr/>
                            <wps:spPr>
                              <a:xfrm>
                                <a:off x="1806375" y="5997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2" name="Retângulo 2092"/>
                            <wps:cNvSpPr/>
                            <wps:spPr>
                              <a:xfrm>
                                <a:off x="1442174" y="6474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093" name="Retângulo 2093"/>
                            <wps:cNvSpPr/>
                            <wps:spPr>
                              <a:xfrm>
                                <a:off x="2523030" y="6256"/>
                                <a:ext cx="360000" cy="25198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059" name="CaixaDeTexto 237"/>
                          <wps:cNvSpPr txBox="1"/>
                          <wps:spPr>
                            <a:xfrm>
                              <a:off x="385588" y="6256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814A53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0" name="CaixaDeTexto 237"/>
                          <wps:cNvSpPr txBox="1"/>
                          <wps:spPr>
                            <a:xfrm>
                              <a:off x="749821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0751B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1" name="CaixaDeTexto 237"/>
                          <wps:cNvSpPr txBox="1"/>
                          <wps:spPr>
                            <a:xfrm>
                              <a:off x="1115736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1A36F9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2" name="CaixaDeTexto 237"/>
                          <wps:cNvSpPr txBox="1"/>
                          <wps:spPr>
                            <a:xfrm>
                              <a:off x="1462837" y="0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AB9E98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3" name="CaixaDeTexto 237"/>
                          <wps:cNvSpPr txBox="1"/>
                          <wps:spPr>
                            <a:xfrm>
                              <a:off x="1824588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2C87D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06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4" name="CaixaDeTexto 237"/>
                          <wps:cNvSpPr txBox="1"/>
                          <wps:spPr>
                            <a:xfrm>
                              <a:off x="219280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322A5B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07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5" name="CaixaDeTexto 237"/>
                          <wps:cNvSpPr txBox="1"/>
                          <wps:spPr>
                            <a:xfrm>
                              <a:off x="2541760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567D61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6" name="CaixaDeTexto 237"/>
                          <wps:cNvSpPr txBox="1"/>
                          <wps:spPr>
                            <a:xfrm>
                              <a:off x="2910323" y="5997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4A787E4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09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7" name="CaixaDeTexto 237"/>
                          <wps:cNvSpPr txBox="1"/>
                          <wps:spPr>
                            <a:xfrm>
                              <a:off x="3269466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DC5CF6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8" name="CaixaDeTexto 237"/>
                          <wps:cNvSpPr txBox="1"/>
                          <wps:spPr>
                            <a:xfrm>
                              <a:off x="3641242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3E63D5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69" name="CaixaDeTexto 237"/>
                          <wps:cNvSpPr txBox="1"/>
                          <wps:spPr>
                            <a:xfrm>
                              <a:off x="3980931" y="6579"/>
                              <a:ext cx="325120" cy="2622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FAC670" w14:textId="77777777" w:rsidR="00635112" w:rsidRDefault="00635112" w:rsidP="00635112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4" name="Agrupar 2144"/>
                        <wpg:cNvGrpSpPr/>
                        <wpg:grpSpPr>
                          <a:xfrm>
                            <a:off x="186416" y="440010"/>
                            <a:ext cx="1802502" cy="1343244"/>
                            <a:chOff x="180000" y="179999"/>
                            <a:chExt cx="1802502" cy="1343244"/>
                          </a:xfrm>
                        </wpg:grpSpPr>
                        <wps:wsp>
                          <wps:cNvPr id="2095" name="CaixaDeTexto 237"/>
                          <wps:cNvSpPr txBox="1"/>
                          <wps:spPr>
                            <a:xfrm>
                              <a:off x="213365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20AAAA3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096" name="CaixaDeTexto 215"/>
                          <wps:cNvSpPr txBox="1"/>
                          <wps:spPr>
                            <a:xfrm rot="16200000">
                              <a:off x="174751" y="803550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29C1993" w14:textId="704943A3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C</w:t>
                                </w:r>
                                <w:r w:rsidR="006764F8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PU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</w:p>
                              <w:p w14:paraId="198E1411" w14:textId="285DB741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Principal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7" name="CaixaDeTexto 244"/>
                          <wps:cNvSpPr txBox="1"/>
                          <wps:spPr>
                            <a:xfrm rot="16200000">
                              <a:off x="-189469" y="803425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122B96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201EFE0C" w14:textId="77777777" w:rsidR="00D20F1F" w:rsidRDefault="00D20F1F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8" name="CaixaDeTexto 270"/>
                          <wps:cNvSpPr txBox="1"/>
                          <wps:spPr>
                            <a:xfrm rot="16200000">
                              <a:off x="527796" y="802578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7877DD" w14:textId="26133D2C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99" name="CaixaDeTexto 271"/>
                          <wps:cNvSpPr txBox="1"/>
                          <wps:spPr>
                            <a:xfrm rot="16200000">
                              <a:off x="957584" y="868768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E42E1F9" w14:textId="3207E5DA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00" name="CaixaDeTexto 272"/>
                          <wps:cNvSpPr txBox="1"/>
                          <wps:spPr>
                            <a:xfrm rot="16200000">
                              <a:off x="1249012" y="803363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D44F04" w14:textId="7834A394" w:rsidR="00D20F1F" w:rsidRDefault="006764F8" w:rsidP="00D20F1F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20" name="Retângulo 2120"/>
                          <wps:cNvSpPr/>
                          <wps:spPr>
                            <a:xfrm>
                              <a:off x="900476" y="18609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1" name="Retângulo 2121"/>
                          <wps:cNvSpPr/>
                          <wps:spPr>
                            <a:xfrm>
                              <a:off x="538473" y="186574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2" name="Retângulo 2122"/>
                          <wps:cNvSpPr/>
                          <wps:spPr>
                            <a:xfrm>
                              <a:off x="180000" y="186417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3" name="Retângulo 2123"/>
                          <wps:cNvSpPr/>
                          <wps:spPr>
                            <a:xfrm>
                              <a:off x="1260817" y="18619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5" name="Retângulo 2125"/>
                          <wps:cNvSpPr/>
                          <wps:spPr>
                            <a:xfrm>
                              <a:off x="180001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6" name="Retângulo 2126"/>
                          <wps:cNvSpPr/>
                          <wps:spPr>
                            <a:xfrm>
                              <a:off x="538474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7" name="Retângulo 2127"/>
                          <wps:cNvSpPr/>
                          <wps:spPr>
                            <a:xfrm>
                              <a:off x="899648" y="443633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8" name="Retângulo 2128"/>
                          <wps:cNvSpPr/>
                          <wps:spPr>
                            <a:xfrm>
                              <a:off x="1261297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29" name="Retângulo 2129"/>
                          <wps:cNvSpPr/>
                          <wps:spPr>
                            <a:xfrm>
                              <a:off x="1622556" y="443980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42" name="Retângulo 2142"/>
                          <wps:cNvSpPr/>
                          <wps:spPr>
                            <a:xfrm>
                              <a:off x="1622122" y="186469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09" name="CaixaDeTexto 237"/>
                          <wps:cNvSpPr txBox="1"/>
                          <wps:spPr>
                            <a:xfrm>
                              <a:off x="565574" y="186251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2E03B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0" name="CaixaDeTexto 237"/>
                          <wps:cNvSpPr txBox="1"/>
                          <wps:spPr>
                            <a:xfrm>
                              <a:off x="929794" y="179999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7C19E78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1" name="CaixaDeTexto 237"/>
                          <wps:cNvSpPr txBox="1"/>
                          <wps:spPr>
                            <a:xfrm>
                              <a:off x="1295696" y="18599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A2575D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12" name="CaixaDeTexto 237"/>
                          <wps:cNvSpPr txBox="1"/>
                          <wps:spPr>
                            <a:xfrm>
                              <a:off x="1642785" y="186574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DEE416" w14:textId="77777777" w:rsidR="00D20F1F" w:rsidRDefault="00D20F1F" w:rsidP="00D20F1F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g:wgp>
                        <wpg:cNvPr id="2145" name="Agrupar 2145"/>
                        <wpg:cNvGrpSpPr/>
                        <wpg:grpSpPr>
                          <a:xfrm>
                            <a:off x="3916209" y="457201"/>
                            <a:ext cx="1802131" cy="1343024"/>
                            <a:chOff x="0" y="0"/>
                            <a:chExt cx="1802502" cy="1343244"/>
                          </a:xfrm>
                        </wpg:grpSpPr>
                        <wps:wsp>
                          <wps:cNvPr id="2146" name="CaixaDeTexto 237"/>
                          <wps:cNvSpPr txBox="1"/>
                          <wps:spPr>
                            <a:xfrm>
                              <a:off x="33365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7DF5D91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47" name="CaixaDeTexto 215"/>
                          <wps:cNvSpPr txBox="1"/>
                          <wps:spPr>
                            <a:xfrm rot="16200000">
                              <a:off x="-5249" y="623551"/>
                              <a:ext cx="1079464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D8FB118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CPU </w:t>
                                </w:r>
                              </w:p>
                              <w:p w14:paraId="4C89C5C7" w14:textId="21E647D0" w:rsidR="006764F8" w:rsidRDefault="009B75EA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Redundante</w:t>
                                </w:r>
                                <w:r w:rsidR="006764F8"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 –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8" name="CaixaDeTexto 244"/>
                          <wps:cNvSpPr txBox="1"/>
                          <wps:spPr>
                            <a:xfrm rot="16200000">
                              <a:off x="-369469" y="623426"/>
                              <a:ext cx="1078829" cy="2958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20B23A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 xml:space="preserve">FONTE </w:t>
                                </w:r>
                              </w:p>
                              <w:p w14:paraId="50620F12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Out: 24vcc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49" name="CaixaDeTexto 270"/>
                          <wps:cNvSpPr txBox="1"/>
                          <wps:spPr>
                            <a:xfrm rot="16200000">
                              <a:off x="347796" y="622579"/>
                              <a:ext cx="1079500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7EF15C1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0" name="CaixaDeTexto 271"/>
                          <wps:cNvSpPr txBox="1"/>
                          <wps:spPr>
                            <a:xfrm rot="16200000">
                              <a:off x="777584" y="688769"/>
                              <a:ext cx="94805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CBDEE4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1" name="CaixaDeTexto 272"/>
                          <wps:cNvSpPr txBox="1"/>
                          <wps:spPr>
                            <a:xfrm rot="16200000">
                              <a:off x="1069012" y="623364"/>
                              <a:ext cx="1078865" cy="1936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0F6959" w14:textId="77777777" w:rsidR="006764F8" w:rsidRDefault="006764F8" w:rsidP="006764F8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/>
                                    <w:kern w:val="24"/>
                                    <w:sz w:val="14"/>
                                    <w:szCs w:val="14"/>
                                  </w:rPr>
                                  <w:t>Reserva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152" name="Retângulo 2152"/>
                          <wps:cNvSpPr/>
                          <wps:spPr>
                            <a:xfrm>
                              <a:off x="720476" y="609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3" name="Retângulo 2153"/>
                          <wps:cNvSpPr/>
                          <wps:spPr>
                            <a:xfrm>
                              <a:off x="358473" y="6575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4" name="Retângulo 2154"/>
                          <wps:cNvSpPr/>
                          <wps:spPr>
                            <a:xfrm>
                              <a:off x="0" y="6418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5" name="Retângulo 2155"/>
                          <wps:cNvSpPr/>
                          <wps:spPr>
                            <a:xfrm>
                              <a:off x="1080817" y="620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6" name="Retângulo 2156"/>
                          <wps:cNvSpPr/>
                          <wps:spPr>
                            <a:xfrm>
                              <a:off x="1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7" name="Retângulo 2157"/>
                          <wps:cNvSpPr/>
                          <wps:spPr>
                            <a:xfrm>
                              <a:off x="358474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8" name="Retângulo 2158"/>
                          <wps:cNvSpPr/>
                          <wps:spPr>
                            <a:xfrm>
                              <a:off x="719648" y="263634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59" name="Retângulo 2159"/>
                          <wps:cNvSpPr/>
                          <wps:spPr>
                            <a:xfrm>
                              <a:off x="1081297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0" name="Retângulo 2160"/>
                          <wps:cNvSpPr/>
                          <wps:spPr>
                            <a:xfrm>
                              <a:off x="1442556" y="263981"/>
                              <a:ext cx="359946" cy="10792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1" name="Retângulo 2161"/>
                          <wps:cNvSpPr/>
                          <wps:spPr>
                            <a:xfrm>
                              <a:off x="1442122" y="6470"/>
                              <a:ext cx="359987" cy="25182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2" name="CaixaDeTexto 237"/>
                          <wps:cNvSpPr txBox="1"/>
                          <wps:spPr>
                            <a:xfrm>
                              <a:off x="385574" y="6252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7E86C7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02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3" name="CaixaDeTexto 237"/>
                          <wps:cNvSpPr txBox="1"/>
                          <wps:spPr>
                            <a:xfrm>
                              <a:off x="749794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9BB84D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03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4" name="CaixaDeTexto 237"/>
                          <wps:cNvSpPr txBox="1"/>
                          <wps:spPr>
                            <a:xfrm>
                              <a:off x="1115696" y="5993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22879E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04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2165" name="CaixaDeTexto 237"/>
                          <wps:cNvSpPr txBox="1"/>
                          <wps:spPr>
                            <a:xfrm>
                              <a:off x="1462785" y="0"/>
                              <a:ext cx="325108" cy="262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7620E5" w14:textId="77777777" w:rsidR="006764F8" w:rsidRDefault="006764F8" w:rsidP="006764F8">
                                <w:pP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bCs/>
                                    <w:color w:val="000000"/>
                                    <w:kern w:val="24"/>
                                    <w:sz w:val="22"/>
                                    <w:szCs w:val="22"/>
                                  </w:rPr>
                                  <w:t>05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wgp>
                      <wps:wsp>
                        <wps:cNvPr id="2166" name="Caixa de Texto 2166"/>
                        <wps:cNvSpPr txBox="1"/>
                        <wps:spPr>
                          <a:xfrm>
                            <a:off x="1891698" y="6184431"/>
                            <a:ext cx="1003300" cy="25209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E0C386" w14:textId="31BFF895" w:rsidR="006764F8" w:rsidRP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 w:rsidRPr="006764F8"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7" name="Caixa de Texto 2166"/>
                        <wps:cNvSpPr txBox="1"/>
                        <wps:spPr>
                          <a:xfrm>
                            <a:off x="1873487" y="2479045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97384" w14:textId="77777777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8" name="Caixa de Texto 2166"/>
                        <wps:cNvSpPr txBox="1"/>
                        <wps:spPr>
                          <a:xfrm>
                            <a:off x="1875108" y="4348084"/>
                            <a:ext cx="1003300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087E4" w14:textId="79AC2313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REMOTA-02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9" name="Caixa de Texto 2166"/>
                        <wps:cNvSpPr txBox="1"/>
                        <wps:spPr>
                          <a:xfrm>
                            <a:off x="186416" y="188550"/>
                            <a:ext cx="118935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ADFA3" w14:textId="0BC4655D" w:rsidR="006764F8" w:rsidRDefault="006764F8" w:rsidP="006764F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Principal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0" name="Caixa de Texto 2166"/>
                        <wps:cNvSpPr txBox="1"/>
                        <wps:spPr>
                          <a:xfrm>
                            <a:off x="3913657" y="203675"/>
                            <a:ext cx="14065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8C4F3" w14:textId="1455EA74" w:rsidR="00DE2686" w:rsidRDefault="00DE2686" w:rsidP="00DE2686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CLP - Redundante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4" name="Imagem 2174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146" y="6501300"/>
                            <a:ext cx="2092325" cy="402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5" name="Imagem 2175" descr="Diagrama&#10;&#10;Descrição gerad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-283405" y="3614496"/>
                            <a:ext cx="2092325" cy="401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1" name="Caixa de Texto 2166"/>
                        <wps:cNvSpPr txBox="1"/>
                        <wps:spPr>
                          <a:xfrm>
                            <a:off x="338810" y="2479045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F9471" w14:textId="7C3300A1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2" name="Caixa de Texto 2166"/>
                        <wps:cNvSpPr txBox="1"/>
                        <wps:spPr>
                          <a:xfrm>
                            <a:off x="338841" y="5333024"/>
                            <a:ext cx="847725" cy="2514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42E021" w14:textId="46E3AE7B" w:rsidR="00BB4B4A" w:rsidRDefault="00BB4B4A" w:rsidP="00BB4B4A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2"/>
                                  <w:szCs w:val="22"/>
                                </w:rPr>
                                <w:t>Switch-02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3" name="Conector: Angulado 2183"/>
                        <wps:cNvCnPr/>
                        <wps:spPr>
                          <a:xfrm rot="10800000" flipV="1">
                            <a:off x="809625" y="1933574"/>
                            <a:ext cx="3602806" cy="28575"/>
                          </a:xfrm>
                          <a:prstGeom prst="bentConnector3">
                            <a:avLst>
                              <a:gd name="adj1" fmla="val 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4" name="Conector reto 2184"/>
                        <wps:cNvCnPr/>
                        <wps:spPr>
                          <a:xfrm flipV="1">
                            <a:off x="809625" y="1783254"/>
                            <a:ext cx="0" cy="1788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" name="Conector reto 2185"/>
                        <wps:cNvCnPr/>
                        <wps:spPr>
                          <a:xfrm flipH="1" flipV="1">
                            <a:off x="4407605" y="1800225"/>
                            <a:ext cx="2035" cy="161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6" name="Conector: Angulado 2186"/>
                        <wps:cNvCnPr/>
                        <wps:spPr>
                          <a:xfrm rot="16200000" flipH="1">
                            <a:off x="-294031" y="5269140"/>
                            <a:ext cx="1094242" cy="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7" name="Conector reto 2187"/>
                        <wps:cNvCnPr/>
                        <wps:spPr>
                          <a:xfrm>
                            <a:off x="253092" y="4722019"/>
                            <a:ext cx="4088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8" name="Conector reto 2188"/>
                        <wps:cNvCnPr/>
                        <wps:spPr>
                          <a:xfrm>
                            <a:off x="253090" y="5816260"/>
                            <a:ext cx="4083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9" name="Conector: Angulado 2189"/>
                        <wps:cNvCnPr>
                          <a:stCxn id="2126" idx="2"/>
                        </wps:cNvCnPr>
                        <wps:spPr>
                          <a:xfrm rot="16200000" flipH="1">
                            <a:off x="439456" y="2068660"/>
                            <a:ext cx="1148065" cy="577251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0" name="Conector reto 2190"/>
                        <wps:cNvCnPr/>
                        <wps:spPr>
                          <a:xfrm>
                            <a:off x="881063" y="2931319"/>
                            <a:ext cx="421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1" name="Conector: Angulado 2191"/>
                        <wps:cNvCnPr/>
                        <wps:spPr>
                          <a:xfrm>
                            <a:off x="881063" y="3243263"/>
                            <a:ext cx="1507331" cy="969169"/>
                          </a:xfrm>
                          <a:prstGeom prst="bentConnector3">
                            <a:avLst>
                              <a:gd name="adj1" fmla="val 4842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2" name="Conector reto 2192"/>
                        <wps:cNvCnPr/>
                        <wps:spPr>
                          <a:xfrm flipV="1">
                            <a:off x="2388394" y="4075437"/>
                            <a:ext cx="0" cy="136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3" name="Conector: Angulado 2193"/>
                        <wps:cNvCnPr/>
                        <wps:spPr>
                          <a:xfrm>
                            <a:off x="881063" y="4724401"/>
                            <a:ext cx="1467483" cy="1335880"/>
                          </a:xfrm>
                          <a:prstGeom prst="bentConnector3">
                            <a:avLst>
                              <a:gd name="adj1" fmla="val 48702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4" name="Conector reto 2194"/>
                        <wps:cNvCnPr/>
                        <wps:spPr>
                          <a:xfrm flipV="1">
                            <a:off x="2348546" y="5937901"/>
                            <a:ext cx="0" cy="1223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5" name="Conector: Angulado 2195"/>
                        <wps:cNvCnPr/>
                        <wps:spPr>
                          <a:xfrm>
                            <a:off x="881063" y="7458075"/>
                            <a:ext cx="1538287" cy="428625"/>
                          </a:xfrm>
                          <a:prstGeom prst="bentConnector3">
                            <a:avLst>
                              <a:gd name="adj1" fmla="val 4347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6" name="Conector reto 2196"/>
                        <wps:cNvCnPr/>
                        <wps:spPr>
                          <a:xfrm flipV="1">
                            <a:off x="2419350" y="7782089"/>
                            <a:ext cx="0" cy="104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" name="Conector: Angulado 2197"/>
                        <wps:cNvCnPr/>
                        <wps:spPr>
                          <a:xfrm flipV="1">
                            <a:off x="1403797" y="2114711"/>
                            <a:ext cx="3124415" cy="1097280"/>
                          </a:xfrm>
                          <a:prstGeom prst="bentConnector3">
                            <a:avLst>
                              <a:gd name="adj1" fmla="val 4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8" name="Conector reto 2198"/>
                        <wps:cNvCnPr/>
                        <wps:spPr>
                          <a:xfrm flipV="1">
                            <a:off x="4528212" y="1800225"/>
                            <a:ext cx="0" cy="314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9" name="Conector reto 2199"/>
                        <wps:cNvCnPr/>
                        <wps:spPr>
                          <a:xfrm>
                            <a:off x="1403797" y="3267076"/>
                            <a:ext cx="0" cy="14287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0" name="Conector: Angulado 2200"/>
                        <wps:cNvCnPr/>
                        <wps:spPr>
                          <a:xfrm rot="5400000" flipH="1" flipV="1">
                            <a:off x="611979" y="5024444"/>
                            <a:ext cx="1060904" cy="522732"/>
                          </a:xfrm>
                          <a:prstGeom prst="bentConnector3">
                            <a:avLst>
                              <a:gd name="adj1" fmla="val 17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63A800" id="Tela 100" o:spid="_x0000_s1026" editas="canvas" style="width:494.25pt;height:627pt;mso-position-horizontal-relative:char;mso-position-vertical-relative:line" coordsize="62769,796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">
                <v:shape id="_x0000_s1027" type="#_x0000_t75" style="position:absolute;width:62769;height:79629;visibility:visible;mso-wrap-style:square" filled="t">
                  <v:fill o:detectmouseclick="t"/>
                  <v:path o:connecttype="none"/>
                </v:shape>
                <v:group id="Agrupar 1944" o:spid="_x0000_s1028" style="position:absolute;left:18894;top:64365;width:43314;height:13455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DeTexto 237" o:spid="_x0000_s10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" filled="f" stroked="f">
                    <v:textbox style="mso-fit-shape-to-text:t">
                      <w:txbxContent>
                        <w:p w14:paraId="2179F9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" filled="f" stroked="f">
                    <v:textbox style="mso-fit-shape-to-text:t">
                      <w:txbxContent>
                        <w:p w14:paraId="54FCD89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030F25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" filled="f" stroked="f">
                    <v:textbox style="mso-fit-shape-to-text:t">
                      <w:txbxContent>
                        <w:p w14:paraId="775FFF0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38C71E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" filled="f" stroked="f">
                    <v:textbox style="mso-fit-shape-to-text:t">
                      <w:txbxContent>
                        <w:p w14:paraId="46CA692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5E31623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" filled="f" stroked="f">
                    <v:textbox style="mso-fit-shape-to-text:t">
                      <w:txbxContent>
                        <w:p w14:paraId="139F176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5950C0E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" filled="f" stroked="f">
                    <v:textbox style="mso-fit-shape-to-text:t">
                      <w:txbxContent>
                        <w:p w14:paraId="411079B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3019810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" filled="f" stroked="f">
                    <v:textbox style="mso-fit-shape-to-text:t">
                      <w:txbxContent>
                        <w:p w14:paraId="7A8B9C1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58F14B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Hrk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xvL8JJ8jlCwAA//8DAFBLAQItABQABgAIAAAAIQDb4fbL7gAAAIUBAAATAAAAAAAAAAAAAAAA&#10;AAAAAABbQ29udGVudF9UeXBlc10ueG1sUEsBAi0AFAAGAAgAAAAhAFr0LFu/AAAAFQEAAAsAAAAA&#10;AAAAAAAAAAAAHwEAAF9yZWxzLy5yZWxzUEsBAi0AFAAGAAgAAAAhAEJIeuTBAAAA3QAAAA8AAAAA&#10;AAAAAAAAAAAABwIAAGRycy9kb3ducmV2LnhtbFBLBQYAAAAAAwADALcAAAD1AgAAAAA=&#10;" filled="f" stroked="f">
                    <v:textbox style="mso-fit-shape-to-text:t">
                      <w:txbxContent>
                        <w:p w14:paraId="3A0B249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5887B49B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" filled="f" stroked="f">
                    <v:textbox style="mso-fit-shape-to-text:t">
                      <w:txbxContent>
                        <w:p w14:paraId="71DA9BA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6A931CB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" filled="f" stroked="f">
                    <v:textbox style="mso-fit-shape-to-text:t">
                      <w:txbxContent>
                        <w:p w14:paraId="185A04F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507E384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" filled="f" stroked="f">
                    <v:textbox style="mso-fit-shape-to-text:t">
                      <w:txbxContent>
                        <w:p w14:paraId="0E8883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" filled="f" stroked="f">
                    <v:textbox style="mso-fit-shape-to-text:t">
                      <w:txbxContent>
                        <w:p w14:paraId="69C3BB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" filled="f" stroked="f">
                    <v:textbox style="mso-fit-shape-to-text:t">
                      <w:txbxContent>
                        <w:p w14:paraId="5D1C24C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1958" o:spid="_x0000_s10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<v:rect id="Retângulo 1970" o:spid="_x0000_s10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kZG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+FX76REfT8DwAA//8DAFBLAQItABQABgAIAAAAIQDb4fbL7gAAAIUBAAATAAAAAAAA&#10;AAAAAAAAAAAAAABbQ29udGVudF9UeXBlc10ueG1sUEsBAi0AFAAGAAgAAAAhAFr0LFu/AAAAFQEA&#10;AAsAAAAAAAAAAAAAAAAAHwEAAF9yZWxzLy5yZWxzUEsBAi0AFAAGAAgAAAAhAEd6RkbHAAAA3QAA&#10;AA8AAAAAAAAAAAAAAAAABwIAAGRycy9kb3ducmV2LnhtbFBLBQYAAAAAAwADALcAAAD7AgAAAAA=&#10;" filled="f" strokecolor="#1f3763 [1604]" strokeweight="1pt"/>
                    <v:rect id="Retângulo 1971" o:spid="_x0000_s10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" filled="f" strokecolor="#1f3763 [1604]" strokeweight="1pt"/>
                    <v:rect id="Retângulo 1972" o:spid="_x0000_s10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" filled="f" strokecolor="#1f3763 [1604]" strokeweight="1pt"/>
                    <v:rect id="Retângulo 1973" o:spid="_x0000_s10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NgxxQAAAN0AAAAPAAAAZHJzL2Rvd25yZXYueG1sRE/basJA&#10;EH0X/IdlhL7pxhZ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C3qNgxxQAAAN0AAAAP&#10;AAAAAAAAAAAAAAAAAAcCAABkcnMvZG93bnJldi54bWxQSwUGAAAAAAMAAwC3AAAA+QIAAAAA&#10;" filled="f" strokecolor="#1f3763 [1604]" strokeweight="1pt"/>
                    <v:rect id="Retângulo 1974" o:spid="_x0000_s10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" filled="f" strokecolor="#1f3763 [1604]" strokeweight="1pt"/>
                    <v:rect id="Retângulo 1975" o:spid="_x0000_s10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" filled="f" strokecolor="#1f3763 [1604]" strokeweight="1pt"/>
                    <v:rect id="Retângulo 1976" o:spid="_x0000_s10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" filled="f" strokecolor="#1f3763 [1604]" strokeweight="1pt"/>
                    <v:rect id="Retângulo 1977" o:spid="_x0000_s10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" filled="f" strokecolor="#1f3763 [1604]" strokeweight="1pt"/>
                    <v:rect id="Retângulo 1978" o:spid="_x0000_s10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" filled="f" strokecolor="#1f3763 [1604]" strokeweight="1pt"/>
                    <v:rect id="Retângulo 1979" o:spid="_x0000_s10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" filled="f" strokecolor="#1f3763 [1604]" strokeweight="1pt"/>
                    <v:rect id="Retângulo 1980" o:spid="_x0000_s10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Zh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yEX76REfT6BgAA//8DAFBLAQItABQABgAIAAAAIQDb4fbL7gAAAIUBAAATAAAAAAAA&#10;AAAAAAAAAAAAAABbQ29udGVudF9UeXBlc10ueG1sUEsBAi0AFAAGAAgAAAAhAFr0LFu/AAAAFQEA&#10;AAsAAAAAAAAAAAAAAAAAHwEAAF9yZWxzLy5yZWxzUEsBAi0AFAAGAAgAAAAhAHKvNmHHAAAA3QAA&#10;AA8AAAAAAAAAAAAAAAAABwIAAGRycy9kb3ducmV2LnhtbFBLBQYAAAAAAwADALcAAAD7AgAAAAA=&#10;" filled="f" strokecolor="#1f3763 [1604]" strokeweight="1pt"/>
                    <v:rect id="Retângulo 1981" o:spid="_x0000_s10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" filled="f" strokecolor="#1f3763 [1604]" strokeweight="1pt"/>
                    <v:rect id="Retângulo 1982" o:spid="_x0000_s10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Q2N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RCe34QT5OIfAAD//wMAUEsBAi0AFAAGAAgAAAAhANvh9svuAAAAhQEAABMAAAAAAAAAAAAA&#10;AAAAAAAAAFtDb250ZW50X1R5cGVzXS54bWxQSwECLQAUAAYACAAAACEAWvQsW78AAAAVAQAACwAA&#10;AAAAAAAAAAAAAAAfAQAAX3JlbHMvLnJlbHNQSwECLQAUAAYACAAAACEA7TENjcMAAADdAAAADwAA&#10;AAAAAAAAAAAAAAAHAgAAZHJzL2Rvd25yZXYueG1sUEsFBgAAAAADAAMAtwAAAPcCAAAAAA==&#10;" filled="f" strokecolor="#1f3763 [1604]" strokeweight="1pt"/>
                    <v:rect id="Retângulo 1983" o:spid="_x0000_s10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gWxQAAAN0AAAAPAAAAZHJzL2Rvd25yZXYueG1sRE/basJA&#10;EH0X/IdlhL7pxhZ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CCfagWxQAAAN0AAAAP&#10;AAAAAAAAAAAAAAAAAAcCAABkcnMvZG93bnJldi54bWxQSwUGAAAAAAMAAwC3AAAA+QIAAAAA&#10;" filled="f" strokecolor="#1f3763 [1604]" strokeweight="1pt"/>
                    <v:rect id="Retângulo 1984" o:spid="_x0000_s10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" filled="f" strokecolor="#1f3763 [1604]" strokeweight="1pt"/>
                    <v:rect id="Retângulo 1985" o:spid="_x0000_s10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" filled="f" strokecolor="#1f3763 [1604]" strokeweight="1pt"/>
                    <v:rect id="Retângulo 1986" o:spid="_x0000_s10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" filled="f" strokecolor="#1f3763 [1604]" strokeweight="1pt"/>
                    <v:rect id="Retângulo 1987" o:spid="_x0000_s10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" filled="f" strokecolor="#1f3763 [1604]" strokeweight="1pt"/>
                    <v:rect id="Retângulo 1988" o:spid="_x0000_s10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" filled="f" strokecolor="#1f3763 [1604]" strokeweight="1pt"/>
                    <v:rect id="Retângulo 1989" o:spid="_x0000_s10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" filled="f" strokecolor="#1f3763 [1604]" strokeweight="1pt"/>
                    <v:rect id="Retângulo 1990" o:spid="_x0000_s10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" filled="f" strokecolor="#1f3763 [1604]" strokeweight="1pt"/>
                    <v:rect id="Retângulo 1991" o:spid="_x0000_s10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" filled="f" strokecolor="#1f3763 [1604]" strokeweight="1pt"/>
                    <v:rect id="Retângulo 1992" o:spid="_x0000_s10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" filled="f" strokecolor="#1f3763 [1604]" strokeweight="1pt"/>
                    <v:rect id="Retângulo 1993" o:spid="_x0000_s10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" filled="f" strokecolor="#1f3763 [1604]" strokeweight="1pt"/>
                  </v:group>
                  <v:shape id="CaixaDeTexto 237" o:spid="_x0000_s10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aR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2yODvm3iCLH4BAAD//wMAUEsBAi0AFAAGAAgAAAAhANvh9svuAAAAhQEAABMAAAAAAAAAAAAA&#10;AAAAAAAAAFtDb250ZW50X1R5cGVzXS54bWxQSwECLQAUAAYACAAAACEAWvQsW78AAAAVAQAACwAA&#10;AAAAAAAAAAAAAAAfAQAAX3JlbHMvLnJlbHNQSwECLQAUAAYACAAAACEA9JzGkcMAAADdAAAADwAA&#10;AAAAAAAAAAAAAAAHAgAAZHJzL2Rvd25yZXYueG1sUEsFBgAAAAADAAMAtwAAAPcCAAAAAA==&#10;" filled="f" stroked="f">
                    <v:textbox style="mso-fit-shape-to-text:t">
                      <w:txbxContent>
                        <w:p w14:paraId="14F7FED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0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qWx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" filled="f" stroked="f">
                    <v:textbox style="mso-fit-shape-to-text:t">
                      <w:txbxContent>
                        <w:p w14:paraId="14DCD1C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0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" filled="f" stroked="f">
                    <v:textbox style="mso-fit-shape-to-text:t">
                      <w:txbxContent>
                        <w:p w14:paraId="6507E3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0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" filled="f" stroked="f">
                    <v:textbox style="mso-fit-shape-to-text:t">
                      <w:txbxContent>
                        <w:p w14:paraId="3A29E70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0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" filled="f" stroked="f">
                    <v:textbox style="mso-fit-shape-to-text:t">
                      <w:txbxContent>
                        <w:p w14:paraId="0BE119D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0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" filled="f" stroked="f">
                    <v:textbox style="mso-fit-shape-to-text:t">
                      <w:txbxContent>
                        <w:p w14:paraId="57AD75AF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0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" filled="f" stroked="f">
                    <v:textbox style="mso-fit-shape-to-text:t">
                      <w:txbxContent>
                        <w:p w14:paraId="6C4A86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0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" filled="f" stroked="f">
                    <v:textbox style="mso-fit-shape-to-text:t">
                      <w:txbxContent>
                        <w:p w14:paraId="15C0A4C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0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" filled="f" stroked="f">
                    <v:textbox style="mso-fit-shape-to-text:t">
                      <w:txbxContent>
                        <w:p w14:paraId="4E252AF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0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" filled="f" stroked="f">
                    <v:textbox style="mso-fit-shape-to-text:t">
                      <w:txbxContent>
                        <w:p w14:paraId="31AA39BA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0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" filled="f" stroked="f">
                    <v:textbox style="mso-fit-shape-to-text:t">
                      <w:txbxContent>
                        <w:p w14:paraId="789F9F7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1994" o:spid="_x0000_s1078" style="position:absolute;left:18749;top:45929;width:43313;height:13450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xJ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dPoBj2/CCXJxBwAA//8DAFBLAQItABQABgAIAAAAIQDb4fbL7gAAAIUBAAATAAAAAAAAAAAA&#10;AAAAAAAAAABbQ29udGVudF9UeXBlc10ueG1sUEsBAi0AFAAGAAgAAAAhAFr0LFu/AAAAFQEAAAsA&#10;AAAAAAAAAAAAAAAAHwEAAF9yZWxzLy5yZWxzUEsBAi0AFAAGAAgAAAAhALhUrEnEAAAA3QAAAA8A&#10;AAAAAAAAAAAAAAAABwIAAGRycy9kb3ducmV2LnhtbFBLBQYAAAAAAwADALcAAAD4AgAAAAA=&#10;">
                  <v:shape id="CaixaDeTexto 237" o:spid="_x0000_s107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" filled="f" stroked="f">
                    <v:textbox style="mso-fit-shape-to-text:t">
                      <w:txbxContent>
                        <w:p w14:paraId="3CCA06B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08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" filled="f" stroked="f">
                    <v:textbox style="mso-fit-shape-to-text:t">
                      <w:txbxContent>
                        <w:p w14:paraId="4E30052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2343B33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08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" filled="f" stroked="f">
                    <v:textbox style="mso-fit-shape-to-text:t">
                      <w:txbxContent>
                        <w:p w14:paraId="5DC151F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C718F5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08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" filled="f" stroked="f">
                    <v:textbox style="mso-fit-shape-to-text:t">
                      <w:txbxContent>
                        <w:p w14:paraId="0B0DD5B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2CCD8EC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08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" filled="f" stroked="f">
                    <v:textbox style="mso-fit-shape-to-text:t">
                      <w:txbxContent>
                        <w:p w14:paraId="254E528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48C1A17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08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" filled="f" stroked="f">
                    <v:textbox style="mso-fit-shape-to-text:t">
                      <w:txbxContent>
                        <w:p w14:paraId="3181C49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5A60047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08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" filled="f" stroked="f">
                    <v:textbox style="mso-fit-shape-to-text:t">
                      <w:txbxContent>
                        <w:p w14:paraId="6F8F6D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6C5ED1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08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" filled="f" stroked="f">
                    <v:textbox style="mso-fit-shape-to-text:t">
                      <w:txbxContent>
                        <w:p w14:paraId="506476E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933325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08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" filled="f" stroked="f">
                    <v:textbox style="mso-fit-shape-to-text:t">
                      <w:txbxContent>
                        <w:p w14:paraId="7BA8CD6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15DCFE4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08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" filled="f" stroked="f">
                    <v:textbox style="mso-fit-shape-to-text:t">
                      <w:txbxContent>
                        <w:p w14:paraId="416D894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239532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08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" filled="f" stroked="f">
                    <v:textbox style="mso-fit-shape-to-text:t">
                      <w:txbxContent>
                        <w:p w14:paraId="540A8A3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09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" filled="f" stroked="f">
                    <v:textbox style="mso-fit-shape-to-text:t">
                      <w:txbxContent>
                        <w:p w14:paraId="0D6D1BD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09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" filled="f" stroked="f">
                    <v:textbox style="mso-fit-shape-to-text:t">
                      <w:txbxContent>
                        <w:p w14:paraId="254D0AD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08" o:spid="_x0000_s109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">
                    <v:rect id="Retângulo 2020" o:spid="_x0000_s109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Lk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+8CY8Abm+AQAA//8DAFBLAQItABQABgAIAAAAIQDb4fbL7gAAAIUBAAATAAAAAAAAAAAA&#10;AAAAAAAAAABbQ29udGVudF9UeXBlc10ueG1sUEsBAi0AFAAGAAgAAAAhAFr0LFu/AAAAFQEAAAsA&#10;AAAAAAAAAAAAAAAAHwEAAF9yZWxzLy5yZWxzUEsBAi0AFAAGAAgAAAAhAG1cQuTEAAAA3QAAAA8A&#10;AAAAAAAAAAAAAAAABwIAAGRycy9kb3ducmV2LnhtbFBLBQYAAAAAAwADALcAAAD4AgAAAAA=&#10;" filled="f" strokecolor="#1f3763 [1604]" strokeweight="1pt"/>
                    <v:rect id="Retângulo 2021" o:spid="_x0000_s109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Od/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ERJDP9vwhOQiz8AAAD//wMAUEsBAi0AFAAGAAgAAAAhANvh9svuAAAAhQEAABMAAAAAAAAA&#10;AAAAAAAAAAAAAFtDb250ZW50X1R5cGVzXS54bWxQSwECLQAUAAYACAAAACEAWvQsW78AAAAVAQAA&#10;CwAAAAAAAAAAAAAAAAAfAQAAX3JlbHMvLnJlbHNQSwECLQAUAAYACAAAACEAAhDnf8YAAADdAAAA&#10;DwAAAAAAAAAAAAAAAAAHAgAAZHJzL2Rvd25yZXYueG1sUEsFBgAAAAADAAMAtwAAAPoCAAAAAA==&#10;" filled="f" strokecolor="#1f3763 [1604]" strokeweight="1pt"/>
                    <v:rect id="Retângulo 2022" o:spid="_x0000_s109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nkIxQAAAN0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" filled="f" strokecolor="#1f3763 [1604]" strokeweight="1pt"/>
                    <v:rect id="Retângulo 2023" o:spid="_x0000_s109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tyT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J2O3JPHAAAA3QAA&#10;AA8AAAAAAAAAAAAAAAAABwIAAGRycy9kb3ducmV2LnhtbFBLBQYAAAAAAwADALcAAAD7AgAAAAA=&#10;" filled="f" strokecolor="#1f3763 [1604]" strokeweight="1pt"/>
                    <v:rect id="Retângulo 2024" o:spid="_x0000_s109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Tn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KH6G25vwBGR6BQAA//8DAFBLAQItABQABgAIAAAAIQDb4fbL7gAAAIUBAAATAAAAAAAA&#10;AAAAAAAAAAAAAABbQ29udGVudF9UeXBlc10ueG1sUEsBAi0AFAAGAAgAAAAhAFr0LFu/AAAAFQEA&#10;AAsAAAAAAAAAAAAAAAAAHwEAAF9yZWxzLy5yZWxzUEsBAi0AFAAGAAgAAAAhABJnROfHAAAA3QAA&#10;AA8AAAAAAAAAAAAAAAAABwIAAGRycy9kb3ducmV2LnhtbFBLBQYAAAAAAwADALcAAAD7AgAAAAA=&#10;" filled="f" strokecolor="#1f3763 [1604]" strokeweight="1pt"/>
                    <v:rect id="Retângulo 2025" o:spid="_x0000_s109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" filled="f" strokecolor="#1f3763 [1604]" strokeweight="1pt"/>
                    <v:rect id="Retângulo 2026" o:spid="_x0000_s109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X8LxgAAAN0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EdxAn9vwhOQi18AAAD//wMAUEsBAi0AFAAGAAgAAAAhANvh9svuAAAAhQEAABMAAAAAAAAA&#10;AAAAAAAAAAAAAFtDb250ZW50X1R5cGVzXS54bWxQSwECLQAUAAYACAAAACEAWvQsW78AAAAVAQAA&#10;CwAAAAAAAAAAAAAAAAAfAQAAX3JlbHMvLnJlbHNQSwECLQAUAAYACAAAACEAjfl/C8YAAADdAAAA&#10;DwAAAAAAAAAAAAAAAAAHAgAAZHJzL2Rvd25yZXYueG1sUEsFBgAAAAADAAMAtwAAAPoCAAAAAA==&#10;" filled="f" strokecolor="#1f3763 [1604]" strokeweight="1pt"/>
                    <v:rect id="Retângulo 2027" o:spid="_x0000_s110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dqQ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KF7C7U14AjL9AwAA//8DAFBLAQItABQABgAIAAAAIQDb4fbL7gAAAIUBAAATAAAAAAAA&#10;AAAAAAAAAAAAAABbQ29udGVudF9UeXBlc10ueG1sUEsBAi0AFAAGAAgAAAAhAFr0LFu/AAAAFQEA&#10;AAsAAAAAAAAAAAAAAAAAHwEAAF9yZWxzLy5yZWxzUEsBAi0AFAAGAAgAAAAhAOK12pDHAAAA3QAA&#10;AA8AAAAAAAAAAAAAAAAABwIAAGRycy9kb3ducmV2LnhtbFBLBQYAAAAAAwADALcAAAD7AgAAAAA=&#10;" filled="f" strokecolor="#1f3763 [1604]" strokeweight="1pt"/>
                    <v:rect id="Retângulo 2028" o:spid="_x0000_s110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k7ixAAAAN0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TsLc8CY8Abm+AQAA//8DAFBLAQItABQABgAIAAAAIQDb4fbL7gAAAIUBAAATAAAAAAAAAAAA&#10;AAAAAAAAAABbQ29udGVudF9UeXBlc10ueG1sUEsBAi0AFAAGAAgAAAAhAFr0LFu/AAAAFQEAAAsA&#10;AAAAAAAAAAAAAAAAHwEAAF9yZWxzLy5yZWxzUEsBAi0AFAAGAAgAAAAhAJMqTuLEAAAA3QAAAA8A&#10;AAAAAAAAAAAAAAAABwIAAGRycy9kb3ducmV2LnhtbFBLBQYAAAAAAwADALcAAAD4AgAAAAA=&#10;" filled="f" strokecolor="#1f3763 [1604]" strokeweight="1pt"/>
                    <v:rect id="Retângulo 2029" o:spid="_x0000_s110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ut5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FL/A7U14AjL9AwAA//8DAFBLAQItABQABgAIAAAAIQDb4fbL7gAAAIUBAAATAAAAAAAA&#10;AAAAAAAAAAAAAABbQ29udGVudF9UeXBlc10ueG1sUEsBAi0AFAAGAAgAAAAhAFr0LFu/AAAAFQEA&#10;AAsAAAAAAAAAAAAAAAAAHwEAAF9yZWxzLy5yZWxzUEsBAi0AFAAGAAgAAAAhAPxm63nHAAAA3QAA&#10;AA8AAAAAAAAAAAAAAAAABwIAAGRycy9kb3ducmV2LnhtbFBLBQYAAAAAAwADALcAAAD7AgAAAAA=&#10;" filled="f" strokecolor="#1f3763 [1604]" strokeweight="1pt"/>
                    <v:rect id="Retângulo 2030" o:spid="_x0000_s110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dQ5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OiF1DnEAAAA3QAAAA8A&#10;AAAAAAAAAAAAAAAABwIAAGRycy9kb3ducmV2LnhtbFBLBQYAAAAAAwADALcAAAD4AgAAAAA=&#10;" filled="f" strokecolor="#1f3763 [1604]" strokeweight="1pt"/>
                    <v:rect id="Retângulo 2031" o:spid="_x0000_s110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XGixgAAAN0AAAAPAAAAZHJzL2Rvd25yZXYueG1sRI9Ba8JA&#10;FITvgv9heUJvuomi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h8lxosYAAADdAAAA&#10;DwAAAAAAAAAAAAAAAAAHAgAAZHJzL2Rvd25yZXYueG1sUEsFBgAAAAADAAMAtwAAAPoCAAAAAA==&#10;" filled="f" strokecolor="#1f3763 [1604]" strokeweight="1pt"/>
                    <v:rect id="Retângulo 2032" o:spid="_x0000_s110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+/VxwAAAN0AAAAPAAAAZHJzL2Rvd25yZXYueG1sRI/dasJA&#10;FITvC77DcoTe1Y0p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Hcb79XHAAAA3QAA&#10;AA8AAAAAAAAAAAAAAAAABwIAAGRycy9kb3ducmV2LnhtbFBLBQYAAAAAAwADALcAAAD7AgAAAAA=&#10;" filled="f" strokecolor="#1f3763 [1604]" strokeweight="1pt"/>
                    <v:rect id="Retângulo 2033" o:spid="_x0000_s110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" filled="f" strokecolor="#1f3763 [1604]" strokeweight="1pt"/>
                    <v:rect id="Retângulo 2034" o:spid="_x0000_s110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I6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aH+5vwBOTyBgAA//8DAFBLAQItABQABgAIAAAAIQDb4fbL7gAAAIUBAAATAAAAAAAA&#10;AAAAAAAAAAAAAABbQ29udGVudF9UeXBlc10ueG1sUEsBAi0AFAAGAAgAAAAhAFr0LFu/AAAAFQEA&#10;AAsAAAAAAAAAAAAAAAAAHwEAAF9yZWxzLy5yZWxzUEsBAi0AFAAGAAgAAAAhAJe+0jrHAAAA3QAA&#10;AA8AAAAAAAAAAAAAAAAABwIAAGRycy9kb3ducmV2LnhtbFBLBQYAAAAAAwADALcAAAD7AgAAAAA=&#10;" filled="f" strokecolor="#1f3763 [1604]" strokeweight="1pt"/>
                    <v:rect id="Retângulo 2035" o:spid="_x0000_s110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" filled="f" strokecolor="#1f3763 [1604]" strokeweight="1pt"/>
                    <v:rect id="Retângulo 2036" o:spid="_x0000_s110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nWxwAAAN0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hEzzH8vQlPQKa/AAAA//8DAFBLAQItABQABgAIAAAAIQDb4fbL7gAAAIUBAAATAAAAAAAA&#10;AAAAAAAAAAAAAABbQ29udGVudF9UeXBlc10ueG1sUEsBAi0AFAAGAAgAAAAhAFr0LFu/AAAAFQEA&#10;AAsAAAAAAAAAAAAAAAAAHwEAAF9yZWxzLy5yZWxzUEsBAi0AFAAGAAgAAAAhAAgg6dbHAAAA3QAA&#10;AA8AAAAAAAAAAAAAAAAABwIAAGRycy9kb3ducmV2LnhtbFBLBQYAAAAAAwADALcAAAD7AgAAAAA=&#10;" filled="f" strokecolor="#1f3763 [1604]" strokeweight="1pt"/>
                    <v:rect id="Retângulo 2037" o:spid="_x0000_s111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ExN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xwQeb8ITkIt/AAAA//8DAFBLAQItABQABgAIAAAAIQDb4fbL7gAAAIUBAAATAAAAAAAA&#10;AAAAAAAAAAAAAABbQ29udGVudF9UeXBlc10ueG1sUEsBAi0AFAAGAAgAAAAhAFr0LFu/AAAAFQEA&#10;AAsAAAAAAAAAAAAAAAAAHwEAAF9yZWxzLy5yZWxzUEsBAi0AFAAGAAgAAAAhAGdsTE3HAAAA3QAA&#10;AA8AAAAAAAAAAAAAAAAABwIAAGRycy9kb3ducmV2LnhtbFBLBQYAAAAAAwADALcAAAD7AgAAAAA=&#10;" filled="f" strokecolor="#1f3763 [1604]" strokeweight="1pt"/>
                    <v:rect id="Retângulo 2038" o:spid="_x0000_s111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" filled="f" strokecolor="#1f3763 [1604]" strokeweight="1pt"/>
                    <v:rect id="Retângulo 2039" o:spid="_x0000_s111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32k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9TOHxJjwBufgHAAD//wMAUEsBAi0AFAAGAAgAAAAhANvh9svuAAAAhQEAABMAAAAAAAAA&#10;AAAAAAAAAAAAAFtDb250ZW50X1R5cGVzXS54bWxQSwECLQAUAAYACAAAACEAWvQsW78AAAAVAQAA&#10;CwAAAAAAAAAAAAAAAAAfAQAAX3JlbHMvLnJlbHNQSwECLQAUAAYACAAAACEAeb99pMYAAADdAAAA&#10;DwAAAAAAAAAAAAAAAAAHAgAAZHJzL2Rvd25yZXYueG1sUEsFBgAAAAADAAMAtwAAAPoCAAAAAA==&#10;" filled="f" strokecolor="#1f3763 [1604]" strokeweight="1pt"/>
                    <v:rect id="Retângulo 2040" o:spid="_x0000_s111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" filled="f" strokecolor="#1f3763 [1604]" strokeweight="1pt"/>
                    <v:rect id="Retângulo 2041" o:spid="_x0000_s111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" filled="f" strokecolor="#1f3763 [1604]" strokeweight="1pt"/>
                    <v:rect id="Retângulo 2042" o:spid="_x0000_s111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" filled="f" strokecolor="#1f3763 [1604]" strokeweight="1pt"/>
                    <v:rect id="Retângulo 2043" o:spid="_x0000_s111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kzxwAAAN0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XTaD6D+5vwBOTyBgAA//8DAFBLAQItABQABgAIAAAAIQDb4fbL7gAAAIUBAAATAAAAAAAA&#10;AAAAAAAAAAAAAABbQ29udGVudF9UeXBlc10ueG1sUEsBAi0AFAAGAAgAAAAhAFr0LFu/AAAAFQEA&#10;AAsAAAAAAAAAAAAAAAAAHwEAAF9yZWxzLy5yZWxzUEsBAi0AFAAGAAgAAAAhAEBROTPHAAAA3QAA&#10;AA8AAAAAAAAAAAAAAAAABwIAAGRycy9kb3ducmV2LnhtbFBLBQYAAAAAAwADALcAAAD7AgAAAAA=&#10;" filled="f" strokecolor="#1f3763 [1604]" strokeweight="1pt"/>
                  </v:group>
                  <v:shape id="CaixaDeTexto 237" o:spid="_x0000_s111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" filled="f" stroked="f">
                    <v:textbox style="mso-fit-shape-to-text:t">
                      <w:txbxContent>
                        <w:p w14:paraId="0BB3490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1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f1z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" filled="f" stroked="f">
                    <v:textbox style="mso-fit-shape-to-text:t">
                      <w:txbxContent>
                        <w:p w14:paraId="0336FF6D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1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" filled="f" stroked="f">
                    <v:textbox style="mso-fit-shape-to-text:t">
                      <w:txbxContent>
                        <w:p w14:paraId="56314CDE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2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" filled="f" stroked="f">
                    <v:textbox style="mso-fit-shape-to-text:t">
                      <w:txbxContent>
                        <w:p w14:paraId="209FFB0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2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" filled="f" stroked="f">
                    <v:textbox style="mso-fit-shape-to-text:t">
                      <w:txbxContent>
                        <w:p w14:paraId="5B90C0E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2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" filled="f" stroked="f">
                    <v:textbox style="mso-fit-shape-to-text:t">
                      <w:txbxContent>
                        <w:p w14:paraId="26B0993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2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" filled="f" stroked="f">
                    <v:textbox style="mso-fit-shape-to-text:t">
                      <w:txbxContent>
                        <w:p w14:paraId="120F5A4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2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MCc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" filled="f" stroked="f">
                    <v:textbox style="mso-fit-shape-to-text:t">
                      <w:txbxContent>
                        <w:p w14:paraId="589220C2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2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" filled="f" stroked="f">
                    <v:textbox style="mso-fit-shape-to-text:t">
                      <w:txbxContent>
                        <w:p w14:paraId="5FD5ABE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2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" filled="f" stroked="f">
                    <v:textbox style="mso-fit-shape-to-text:t">
                      <w:txbxContent>
                        <w:p w14:paraId="739DEEFC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2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1T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" filled="f" stroked="f">
                    <v:textbox style="mso-fit-shape-to-text:t">
                      <w:txbxContent>
                        <w:p w14:paraId="4BECDF5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044" o:spid="_x0000_s1128" style="position:absolute;left:18734;top:27305;width:43314;height:13449" coordsize="43314,13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">
                  <v:shape id="CaixaDeTexto 237" o:spid="_x0000_s1129" type="#_x0000_t202" style="position:absolute;left:333;top:62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" filled="f" stroked="f">
                    <v:textbox style="mso-fit-shape-to-text:t">
                      <w:txbxContent>
                        <w:p w14:paraId="20179817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30" type="#_x0000_t202" style="position:absolute;left:-56;top:624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" filled="f" stroked="f">
                    <v:textbox style="mso-fit-shape-to-text:t">
                      <w:txbxContent>
                        <w:p w14:paraId="7615914F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COM-REMOTA </w:t>
                          </w:r>
                        </w:p>
                        <w:p w14:paraId="3474759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In: 24vcc</w:t>
                          </w:r>
                        </w:p>
                      </w:txbxContent>
                    </v:textbox>
                  </v:shape>
                  <v:shape id="CaixaDeTexto 244" o:spid="_x0000_s1131" type="#_x0000_t202" style="position:absolute;left:-3699;top:6239;width:10795;height:29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" filled="f" stroked="f">
                    <v:textbox style="mso-fit-shape-to-text:t">
                      <w:txbxContent>
                        <w:p w14:paraId="78F57088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7AEAFF8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32" type="#_x0000_t202" style="position:absolute;left:3475;top:6230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" filled="f" stroked="f">
                    <v:textbox style="mso-fit-shape-to-text:t">
                      <w:txbxContent>
                        <w:p w14:paraId="77D2A66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ED-01 </w:t>
                          </w:r>
                        </w:p>
                        <w:p w14:paraId="6747BD6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1" o:spid="_x0000_s1133" type="#_x0000_t202" style="position:absolute;left:7071;top:6239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" filled="f" stroked="f">
                    <v:textbox style="mso-fit-shape-to-text:t">
                      <w:txbxContent>
                        <w:p w14:paraId="46BC25D7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ED-02 </w:t>
                          </w:r>
                        </w:p>
                        <w:p w14:paraId="3B048C7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2" o:spid="_x0000_s1134" type="#_x0000_t202" style="position:absolute;left:10687;top:6238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" filled="f" stroked="f">
                    <v:textbox style="mso-fit-shape-to-text:t">
                      <w:txbxContent>
                        <w:p w14:paraId="6BE2A413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ED-03</w:t>
                          </w:r>
                        </w:p>
                        <w:p w14:paraId="70BD6C21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Entradas Digitais</w:t>
                          </w:r>
                        </w:p>
                      </w:txbxContent>
                    </v:textbox>
                  </v:shape>
                  <v:shape id="CaixaDeTexto 273" o:spid="_x0000_s1135" type="#_x0000_t202" style="position:absolute;left:14371;top:6242;width:10801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" filled="f" stroked="f">
                    <v:textbox style="mso-fit-shape-to-text:t">
                      <w:txbxContent>
                        <w:p w14:paraId="6A0E1624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SD-01</w:t>
                          </w:r>
                        </w:p>
                        <w:p w14:paraId="397459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4" o:spid="_x0000_s1136" type="#_x0000_t202" style="position:absolute;left:18075;top:6241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" filled="f" stroked="f">
                    <v:textbox style="mso-fit-shape-to-text:t">
                      <w:txbxContent>
                        <w:p w14:paraId="5D6970D6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SD-02</w:t>
                          </w:r>
                        </w:p>
                        <w:p w14:paraId="311A9909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16 Saídas Digitais</w:t>
                          </w:r>
                        </w:p>
                      </w:txbxContent>
                    </v:textbox>
                  </v:shape>
                  <v:shape id="CaixaDeTexto 275" o:spid="_x0000_s1137" type="#_x0000_t202" style="position:absolute;left:21542;top:6235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" filled="f" stroked="f">
                    <v:textbox style="mso-fit-shape-to-text:t">
                      <w:txbxContent>
                        <w:p w14:paraId="5CEB069D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EA-01</w:t>
                          </w:r>
                        </w:p>
                        <w:p w14:paraId="3F69ABC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Entradas Digitais</w:t>
                          </w:r>
                        </w:p>
                      </w:txbxContent>
                    </v:textbox>
                  </v:shape>
                  <v:shape id="CaixaDeTexto 276" o:spid="_x0000_s1138" type="#_x0000_t202" style="position:absolute;left:25195;top:6242;width:10802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" filled="f" stroked="f">
                    <v:textbox style="mso-fit-shape-to-text:t">
                      <w:txbxContent>
                        <w:p w14:paraId="468CF43E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SA-01</w:t>
                          </w:r>
                        </w:p>
                        <w:p w14:paraId="2882D002" w14:textId="77777777" w:rsidR="00635112" w:rsidRDefault="00635112" w:rsidP="00635112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8 Saídas Analógicas</w:t>
                          </w:r>
                        </w:p>
                      </w:txbxContent>
                    </v:textbox>
                  </v:shape>
                  <v:shape id="CaixaDeTexto 277" o:spid="_x0000_s1139" type="#_x0000_t202" style="position:absolute;left:28655;top:7088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" filled="f" stroked="f">
                    <v:textbox style="mso-fit-shape-to-text:t">
                      <w:txbxContent>
                        <w:p w14:paraId="1E52C21A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8" o:spid="_x0000_s1140" type="#_x0000_t202" style="position:absolute;left:32315;top:7083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" filled="f" stroked="f">
                    <v:textbox style="mso-fit-shape-to-text:t">
                      <w:txbxContent>
                        <w:p w14:paraId="7E868CDC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9" o:spid="_x0000_s1141" type="#_x0000_t202" style="position:absolute;left:35712;top:7082;width:1080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" filled="f" stroked="f">
                    <v:textbox style="mso-fit-shape-to-text:t">
                      <w:txbxContent>
                        <w:p w14:paraId="0E106065" w14:textId="77777777" w:rsidR="00635112" w:rsidRDefault="00635112" w:rsidP="00635112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group id="Agrupar 2058" o:spid="_x0000_s1142" style="position:absolute;top:56;width:43314;height:13384" coordorigin=",56" coordsize="43314,1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">
                    <v:rect id="Retângulo 2070" o:spid="_x0000_s1143" style="position:absolute;left:720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235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f94U14AnJ1BwAA//8DAFBLAQItABQABgAIAAAAIQDb4fbL7gAAAIUBAAATAAAAAAAAAAAA&#10;AAAAAAAAAABbQ29udGVudF9UeXBlc10ueG1sUEsBAi0AFAAGAAgAAAAhAFr0LFu/AAAAFQEAAAsA&#10;AAAAAAAAAAAAAAAAHwEAAF9yZWxzLy5yZWxzUEsBAi0AFAAGAAgAAAAhAH7vbfnEAAAA3QAAAA8A&#10;AAAAAAAAAAAAAAAABwIAAGRycy9kb3ducmV2LnhtbFBLBQYAAAAAAwADALcAAAD4AgAAAAA=&#10;" filled="f" strokecolor="#1f3763 [1604]" strokeweight="1pt"/>
                    <v:rect id="Retângulo 2071" o:spid="_x0000_s1144" style="position:absolute;left:3584;top:65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" filled="f" strokecolor="#1f3763 [1604]" strokeweight="1pt"/>
                    <v:rect id="Retângulo 2072" o:spid="_x0000_s1145" style="position:absolute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" filled="f" strokecolor="#1f3763 [1604]" strokeweight="1pt"/>
                    <v:rect id="Retângulo 2073" o:spid="_x0000_s1146" style="position:absolute;left:10808;top:62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OOxwAAAN0AAAAPAAAAZHJzL2Rvd25yZXYueG1sRI/dasJA&#10;FITvhb7DcoTe6UaL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I49847HAAAA3QAA&#10;AA8AAAAAAAAAAAAAAAAABwIAAGRycy9kb3ducmV2LnhtbFBLBQYAAAAAAwADALcAAAD7AgAAAAA=&#10;" filled="f" strokecolor="#1f3763 [1604]" strokeweight="1pt"/>
                    <v:rect id="Retângulo 2074" o:spid="_x0000_s1147" style="position:absolute;left:36119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" filled="f" strokecolor="#1f3763 [1604]" strokeweight="1pt"/>
                    <v:rect id="Retângulo 2075" o:spid="_x0000_s1148" style="position:absolute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" filled="f" strokecolor="#1f3763 [1604]" strokeweight="1pt"/>
                    <v:rect id="Retângulo 2076" o:spid="_x0000_s1149" style="position:absolute;left:358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" filled="f" strokecolor="#1f3763 [1604]" strokeweight="1pt"/>
                    <v:rect id="Retângulo 2077" o:spid="_x0000_s1150" style="position:absolute;left:7196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" filled="f" strokecolor="#1f3763 [1604]" strokeweight="1pt"/>
                    <v:rect id="Retângulo 2078" o:spid="_x0000_s1151" style="position:absolute;left:10813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" filled="f" strokecolor="#1f3763 [1604]" strokeweight="1pt"/>
                    <v:rect id="Retângulo 2079" o:spid="_x0000_s1152" style="position:absolute;left:14426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" filled="f" strokecolor="#1f3763 [1604]" strokeweight="1pt"/>
                    <v:rect id="Retângulo 2080" o:spid="_x0000_s1153" style="position:absolute;left:18065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h3e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uwPb8ITkOtfAAAA//8DAFBLAQItABQABgAIAAAAIQDb4fbL7gAAAIUBAAATAAAAAAAAAAAA&#10;AAAAAAAAAABbQ29udGVudF9UeXBlc10ueG1sUEsBAi0AFAAGAAgAAAAhAFr0LFu/AAAAFQEAAAsA&#10;AAAAAAAAAAAAAAAAHwEAAF9yZWxzLy5yZWxzUEsBAi0AFAAGAAgAAAAhAEs6Hd7EAAAA3QAAAA8A&#10;AAAAAAAAAAAAAAAABwIAAGRycy9kb3ducmV2LnhtbFBLBQYAAAAAAwADALcAAAD4AgAAAAA=&#10;" filled="f" strokecolor="#1f3763 [1604]" strokeweight="1pt"/>
                    <v:rect id="Retângulo 2081" o:spid="_x0000_s1154" style="position:absolute;left:21728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" filled="f" strokecolor="#1f3763 [1604]" strokeweight="1pt"/>
                    <v:rect id="Retângulo 2082" o:spid="_x0000_s1155" style="position:absolute;left:25232;top:2637;width:36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" filled="f" strokecolor="#1f3763 [1604]" strokeweight="1pt"/>
                    <v:rect id="Retângulo 2083" o:spid="_x0000_s1156" style="position:absolute;left:28916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IOpxgAAAN0AAAAPAAAAZHJzL2Rvd25yZXYueG1sRI9Bi8Iw&#10;FITvC/6H8ARva6qi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u+iDqcYAAADdAAAA&#10;DwAAAAAAAAAAAAAAAAAHAgAAZHJzL2Rvd25yZXYueG1sUEsFBgAAAAADAAMAtwAAAPoCAAAAAA==&#10;" filled="f" strokecolor="#1f3763 [1604]" strokeweight="1pt"/>
                    <v:rect id="Retângulo 2084" o:spid="_x0000_s1157" style="position:absolute;left:32472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" filled="f" strokecolor="#1f3763 [1604]" strokeweight="1pt"/>
                    <v:rect id="Retângulo 2085" o:spid="_x0000_s1158" style="position:absolute;left:36124;top:2641;width:3599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" filled="f" strokecolor="#1f3763 [1604]" strokeweight="1pt"/>
                    <v:rect id="Retângulo 2086" o:spid="_x0000_s1159" style="position:absolute;left:39714;top:2641;width:3600;height:10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" filled="f" strokecolor="#1f3763 [1604]" strokeweight="1pt"/>
                    <v:rect id="Retângulo 2087" o:spid="_x0000_s1160" style="position:absolute;left:28916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" filled="f" strokecolor="#1f3763 [1604]" strokeweight="1pt"/>
                    <v:rect id="Retângulo 2088" o:spid="_x0000_s1161" style="position:absolute;left:39714;top:56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" filled="f" strokecolor="#1f3763 [1604]" strokeweight="1pt"/>
                    <v:rect id="Retângulo 2089" o:spid="_x0000_s1162" style="position:absolute;left:32475;top: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" filled="f" strokecolor="#1f3763 [1604]" strokeweight="1pt"/>
                    <v:rect id="Retângulo 2090" o:spid="_x0000_s1163" style="position:absolute;left:21722;top:61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" filled="f" strokecolor="#1f3763 [1604]" strokeweight="1pt"/>
                    <v:rect id="Retângulo 2091" o:spid="_x0000_s1164" style="position:absolute;left:18063;top:59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" filled="f" strokecolor="#1f3763 [1604]" strokeweight="1pt"/>
                    <v:rect id="Retângulo 2092" o:spid="_x0000_s1165" style="position:absolute;left:14421;top:64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" filled="f" strokecolor="#1f3763 [1604]" strokeweight="1pt"/>
                    <v:rect id="Retângulo 2093" o:spid="_x0000_s1166" style="position:absolute;left:25230;top:62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" filled="f" strokecolor="#1f3763 [1604]" strokeweight="1pt"/>
                  </v:group>
                  <v:shape id="CaixaDeTexto 237" o:spid="_x0000_s1167" type="#_x0000_t202" style="position:absolute;left:3855;top:62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0u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" filled="f" stroked="f">
                    <v:textbox style="mso-fit-shape-to-text:t">
                      <w:txbxContent>
                        <w:p w14:paraId="29814A53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68" type="#_x0000_t202" style="position:absolute;left:749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44O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" filled="f" stroked="f">
                    <v:textbox style="mso-fit-shape-to-text:t">
                      <w:txbxContent>
                        <w:p w14:paraId="560751B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69" type="#_x0000_t202" style="position:absolute;left:11157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" filled="f" stroked="f">
                    <v:textbox style="mso-fit-shape-to-text:t">
                      <w:txbxContent>
                        <w:p w14:paraId="591A36F9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70" type="#_x0000_t202" style="position:absolute;left:14628;width:3251;height:26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" filled="f" stroked="f">
                    <v:textbox style="mso-fit-shape-to-text:t">
                      <w:txbxContent>
                        <w:p w14:paraId="0DAB9E98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  <v:shape id="CaixaDeTexto 237" o:spid="_x0000_s1171" type="#_x0000_t202" style="position:absolute;left:18245;top:65;width:3252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" filled="f" stroked="f">
                    <v:textbox style="mso-fit-shape-to-text:t">
                      <w:txbxContent>
                        <w:p w14:paraId="042C87D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06</w:t>
                          </w:r>
                        </w:p>
                      </w:txbxContent>
                    </v:textbox>
                  </v:shape>
                  <v:shape id="CaixaDeTexto 237" o:spid="_x0000_s1172" type="#_x0000_t202" style="position:absolute;left:21928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" filled="f" stroked="f">
                    <v:textbox style="mso-fit-shape-to-text:t">
                      <w:txbxContent>
                        <w:p w14:paraId="2322A5B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07</w:t>
                          </w:r>
                        </w:p>
                      </w:txbxContent>
                    </v:textbox>
                  </v:shape>
                  <v:shape id="CaixaDeTexto 237" o:spid="_x0000_s1173" type="#_x0000_t202" style="position:absolute;left:25417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" filled="f" stroked="f">
                    <v:textbox style="mso-fit-shape-to-text:t">
                      <w:txbxContent>
                        <w:p w14:paraId="3C567D61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08</w:t>
                          </w:r>
                        </w:p>
                      </w:txbxContent>
                    </v:textbox>
                  </v:shape>
                  <v:shape id="CaixaDeTexto 237" o:spid="_x0000_s1174" type="#_x0000_t202" style="position:absolute;left:29103;top:59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" filled="f" stroked="f">
                    <v:textbox style="mso-fit-shape-to-text:t">
                      <w:txbxContent>
                        <w:p w14:paraId="64A787E4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09</w:t>
                          </w:r>
                        </w:p>
                      </w:txbxContent>
                    </v:textbox>
                  </v:shape>
                  <v:shape id="CaixaDeTexto 237" o:spid="_x0000_s1175" type="#_x0000_t202" style="position:absolute;left:32694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" filled="f" stroked="f">
                    <v:textbox style="mso-fit-shape-to-text:t">
                      <w:txbxContent>
                        <w:p w14:paraId="6ADC5CF6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10</w:t>
                          </w:r>
                        </w:p>
                      </w:txbxContent>
                    </v:textbox>
                  </v:shape>
                  <v:shape id="CaixaDeTexto 237" o:spid="_x0000_s1176" type="#_x0000_t202" style="position:absolute;left:36412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" filled="f" stroked="f">
                    <v:textbox style="mso-fit-shape-to-text:t">
                      <w:txbxContent>
                        <w:p w14:paraId="603E63D5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11</w:t>
                          </w:r>
                        </w:p>
                      </w:txbxContent>
                    </v:textbox>
                  </v:shape>
                  <v:shape id="CaixaDeTexto 237" o:spid="_x0000_s1177" type="#_x0000_t202" style="position:absolute;left:39809;top:65;width:3251;height:2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" filled="f" stroked="f">
                    <v:textbox style="mso-fit-shape-to-text:t">
                      <w:txbxContent>
                        <w:p w14:paraId="27FAC670" w14:textId="77777777" w:rsidR="00635112" w:rsidRDefault="00635112" w:rsidP="00635112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12</w:t>
                          </w:r>
                        </w:p>
                      </w:txbxContent>
                    </v:textbox>
                  </v:shape>
                </v:group>
                <v:group id="Agrupar 2144" o:spid="_x0000_s1178" style="position:absolute;left:1864;top:4400;width:18025;height:13432" coordorigin="1800,1799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Qs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">
                  <v:shape id="CaixaDeTexto 237" o:spid="_x0000_s1179" type="#_x0000_t202" style="position:absolute;left:2133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" filled="f" stroked="f">
                    <v:textbox style="mso-fit-shape-to-text:t">
                      <w:txbxContent>
                        <w:p w14:paraId="720AAAA3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180" type="#_x0000_t202" style="position:absolute;left:1747;top:80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" filled="f" stroked="f">
                    <v:textbox style="mso-fit-shape-to-text:t">
                      <w:txbxContent>
                        <w:p w14:paraId="629C1993" w14:textId="704943A3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C</w:t>
                          </w:r>
                          <w:r w:rsidR="006764F8"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PU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198E1411" w14:textId="285DB741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Principal – 24Vcc</w:t>
                          </w:r>
                        </w:p>
                      </w:txbxContent>
                    </v:textbox>
                  </v:shape>
                  <v:shape id="CaixaDeTexto 244" o:spid="_x0000_s1181" type="#_x0000_t202" style="position:absolute;left:-1895;top:80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" filled="f" stroked="f">
                    <v:textbox style="mso-fit-shape-to-text:t">
                      <w:txbxContent>
                        <w:p w14:paraId="3C122B96" w14:textId="77777777" w:rsidR="00D20F1F" w:rsidRDefault="00D20F1F" w:rsidP="00D20F1F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201EFE0C" w14:textId="77777777" w:rsidR="00D20F1F" w:rsidRDefault="00D20F1F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182" type="#_x0000_t202" style="position:absolute;left:5277;top:80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" filled="f" stroked="f">
                    <v:textbox style="mso-fit-shape-to-text:t">
                      <w:txbxContent>
                        <w:p w14:paraId="0E7877DD" w14:textId="26133D2C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183" type="#_x0000_t202" style="position:absolute;left:9575;top:86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" filled="f" stroked="f">
                    <v:textbox style="mso-fit-shape-to-text:t">
                      <w:txbxContent>
                        <w:p w14:paraId="3E42E1F9" w14:textId="3207E5DA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184" type="#_x0000_t202" style="position:absolute;left:12489;top:80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" filled="f" stroked="f">
                    <v:textbox style="mso-fit-shape-to-text:t">
                      <w:txbxContent>
                        <w:p w14:paraId="3AD44F04" w14:textId="7834A394" w:rsidR="00D20F1F" w:rsidRDefault="006764F8" w:rsidP="00D20F1F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20" o:spid="_x0000_s1185" style="position:absolute;left:9004;top:18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15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/eBOegNz8AgAA//8DAFBLAQItABQABgAIAAAAIQDb4fbL7gAAAIUBAAATAAAAAAAAAAAA&#10;AAAAAAAAAABbQ29udGVudF9UeXBlc10ueG1sUEsBAi0AFAAGAAgAAAAhAFr0LFu/AAAAFQEAAAsA&#10;AAAAAAAAAAAAAAAAHwEAAF9yZWxzLy5yZWxzUEsBAi0AFAAGAAgAAAAhABu9TXnEAAAA3QAAAA8A&#10;AAAAAAAAAAAAAAAABwIAAGRycy9kb3ducmV2LnhtbFBLBQYAAAAAAwADALcAAAD4AgAAAAA=&#10;" filled="f" strokecolor="#1f3763 [1604]" strokeweight="1pt"/>
                  <v:rect id="Retângulo 2121" o:spid="_x0000_s1186" style="position:absolute;left:5384;top:18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" filled="f" strokecolor="#1f3763 [1604]" strokeweight="1pt"/>
                  <v:rect id="Retângulo 2122" o:spid="_x0000_s1187" style="position:absolute;left:1800;top:18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" filled="f" strokecolor="#1f3763 [1604]" strokeweight="1pt"/>
                  <v:rect id="Retângulo 2123" o:spid="_x0000_s1188" style="position:absolute;left:12608;top:1861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" filled="f" strokecolor="#1f3763 [1604]" strokeweight="1pt"/>
                  <v:rect id="Retângulo 2125" o:spid="_x0000_s1189" style="position:absolute;left:1800;top:44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u7h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InI3i8CU9Azu8AAAD//wMAUEsBAi0AFAAGAAgAAAAhANvh9svuAAAAhQEAABMAAAAAAAAA&#10;AAAAAAAAAAAAAFtDb250ZW50X1R5cGVzXS54bWxQSwECLQAUAAYACAAAACEAWvQsW78AAAAVAQAA&#10;CwAAAAAAAAAAAAAAAAAfAQAAX3JlbHMvLnJlbHNQSwECLQAUAAYACAAAACEAC8ru4cYAAADdAAAA&#10;DwAAAAAAAAAAAAAAAAAHAgAAZHJzL2Rvd25yZXYueG1sUEsFBgAAAAADAAMAtwAAAPoCAAAAAA==&#10;" filled="f" strokecolor="#1f3763 [1604]" strokeweight="1pt"/>
                  <v:rect id="Retângulo 2126" o:spid="_x0000_s1190" style="position:absolute;left:5384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" filled="f" strokecolor="#1f3763 [1604]" strokeweight="1pt"/>
                  <v:rect id="Retângulo 2127" o:spid="_x0000_s1191" style="position:absolute;left:8996;top:44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" filled="f" strokecolor="#1f3763 [1604]" strokeweight="1pt"/>
                  <v:rect id="Retângulo 2128" o:spid="_x0000_s1192" style="position:absolute;left:12612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" filled="f" strokecolor="#1f3763 [1604]" strokeweight="1pt"/>
                  <v:rect id="Retângulo 2129" o:spid="_x0000_s1193" style="position:absolute;left:16225;top:44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" filled="f" strokecolor="#1f3763 [1604]" strokeweight="1pt"/>
                  <v:rect id="Retângulo 2142" o:spid="_x0000_s1194" style="position:absolute;left:16221;top:18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" filled="f" strokecolor="#1f3763 [1604]" strokeweight="1pt"/>
                  <v:shape id="CaixaDeTexto 237" o:spid="_x0000_s1195" type="#_x0000_t202" style="position:absolute;left:5655;top:18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" filled="f" stroked="f">
                    <v:textbox style="mso-fit-shape-to-text:t">
                      <w:txbxContent>
                        <w:p w14:paraId="4D2E03B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196" type="#_x0000_t202" style="position:absolute;left:9297;top:179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" filled="f" stroked="f">
                    <v:textbox style="mso-fit-shape-to-text:t">
                      <w:txbxContent>
                        <w:p w14:paraId="47C19E78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197" type="#_x0000_t202" style="position:absolute;left:12956;top:18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" filled="f" stroked="f">
                    <v:textbox style="mso-fit-shape-to-text:t">
                      <w:txbxContent>
                        <w:p w14:paraId="1BA2575D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198" type="#_x0000_t202" style="position:absolute;left:16427;top:1865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" filled="f" stroked="f">
                    <v:textbox style="mso-fit-shape-to-text:t">
                      <w:txbxContent>
                        <w:p w14:paraId="39DEE416" w14:textId="77777777" w:rsidR="00D20F1F" w:rsidRDefault="00D20F1F" w:rsidP="00D20F1F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group id="Agrupar 2145" o:spid="_x0000_s1199" style="position:absolute;left:39162;top:4572;width:18021;height:13430" coordsize="18025,1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AG3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gkLyn8vglPQK5/AAAA//8DAFBLAQItABQABgAIAAAAIQDb4fbL7gAAAIUBAAATAAAAAAAA&#10;AAAAAAAAAAAAAABbQ29udGVudF9UeXBlc10ueG1sUEsBAi0AFAAGAAgAAAAhAFr0LFu/AAAAFQEA&#10;AAsAAAAAAAAAAAAAAAAAHwEAAF9yZWxzLy5yZWxzUEsBAi0AFAAGAAgAAAAhAOYMAbfHAAAA3QAA&#10;AA8AAAAAAAAAAAAAAAAABwIAAGRycy9kb3ducmV2LnhtbFBLBQYAAAAAAwADALcAAAD7AgAAAAA=&#10;">
                  <v:shape id="CaixaDeTexto 237" o:spid="_x0000_s1200" type="#_x0000_t202" style="position:absolute;left:333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uAc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" filled="f" stroked="f">
                    <v:textbox style="mso-fit-shape-to-text:t">
                      <w:txbxContent>
                        <w:p w14:paraId="17DF5D91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01</w:t>
                          </w:r>
                        </w:p>
                      </w:txbxContent>
                    </v:textbox>
                  </v:shape>
                  <v:shape id="CaixaDeTexto 215" o:spid="_x0000_s1201" type="#_x0000_t202" style="position:absolute;left:-53;top:6235;width:10795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" filled="f" stroked="f">
                    <v:textbox style="mso-fit-shape-to-text:t">
                      <w:txbxContent>
                        <w:p w14:paraId="3D8FB118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CPU </w:t>
                          </w:r>
                        </w:p>
                        <w:p w14:paraId="4C89C5C7" w14:textId="21E647D0" w:rsidR="006764F8" w:rsidRDefault="009B75EA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Redundante</w:t>
                          </w:r>
                          <w:r w:rsidR="006764F8"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 – 24Vcc</w:t>
                          </w:r>
                        </w:p>
                      </w:txbxContent>
                    </v:textbox>
                  </v:shape>
                  <v:shape id="CaixaDeTexto 244" o:spid="_x0000_s1202" type="#_x0000_t202" style="position:absolute;left:-3695;top:6233;width:10788;height:295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" filled="f" stroked="f">
                    <v:textbox style="mso-fit-shape-to-text:t">
                      <w:txbxContent>
                        <w:p w14:paraId="1B20B23A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 xml:space="preserve">FONTE </w:t>
                          </w:r>
                        </w:p>
                        <w:p w14:paraId="50620F12" w14:textId="77777777" w:rsidR="006764F8" w:rsidRDefault="006764F8" w:rsidP="006764F8">
                          <w:pP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Out: 24vcc</w:t>
                          </w:r>
                        </w:p>
                      </w:txbxContent>
                    </v:textbox>
                  </v:shape>
                  <v:shape id="CaixaDeTexto 270" o:spid="_x0000_s1203" type="#_x0000_t202" style="position:absolute;left:3477;top:6226;width:10795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" filled="f" stroked="f">
                    <v:textbox style="mso-fit-shape-to-text:t">
                      <w:txbxContent>
                        <w:p w14:paraId="27EF15C1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1" o:spid="_x0000_s1204" type="#_x0000_t202" style="position:absolute;left:7775;top:6887;width:9481;height:193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" filled="f" stroked="f">
                    <v:textbox style="mso-fit-shape-to-text:t">
                      <w:txbxContent>
                        <w:p w14:paraId="1BCBDEE4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shape id="CaixaDeTexto 272" o:spid="_x0000_s1205" type="#_x0000_t202" style="position:absolute;left:10689;top:6234;width:10789;height:193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" filled="f" stroked="f">
                    <v:textbox style="mso-fit-shape-to-text:t">
                      <w:txbxContent>
                        <w:p w14:paraId="1F0F6959" w14:textId="77777777" w:rsidR="006764F8" w:rsidRDefault="006764F8" w:rsidP="006764F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kern w:val="24"/>
                              <w:sz w:val="14"/>
                              <w:szCs w:val="14"/>
                            </w:rPr>
                            <w:t>Reserva</w:t>
                          </w:r>
                        </w:p>
                      </w:txbxContent>
                    </v:textbox>
                  </v:shape>
                  <v:rect id="Retângulo 2152" o:spid="_x0000_s1206" style="position:absolute;left:7204;top:60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" filled="f" strokecolor="#1f3763 [1604]" strokeweight="1pt"/>
                  <v:rect id="Retângulo 2153" o:spid="_x0000_s1207" style="position:absolute;left:3584;top:65;width:3600;height:25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BzxgAAAN0AAAAPAAAAZHJzL2Rvd25yZXYueG1sRI9Ba8JA&#10;FITvgv9heQVvuomi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s2mgc8YAAADdAAAA&#10;DwAAAAAAAAAAAAAAAAAHAgAAZHJzL2Rvd25yZXYueG1sUEsFBgAAAAADAAMAtwAAAPoCAAAAAA==&#10;" filled="f" strokecolor="#1f3763 [1604]" strokeweight="1pt"/>
                  <v:rect id="Retângulo 2154" o:spid="_x0000_s1208" style="position:absolute;top:64;width:3599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" filled="f" strokecolor="#1f3763 [1604]" strokeweight="1pt"/>
                  <v:rect id="Retângulo 2155" o:spid="_x0000_s1209" style="position:absolute;left:10808;top:62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" filled="f" strokecolor="#1f3763 [1604]" strokeweight="1pt"/>
                  <v:rect id="Retângulo 2156" o:spid="_x0000_s1210" style="position:absolute;top:2639;width:3599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" filled="f" strokecolor="#1f3763 [1604]" strokeweight="1pt"/>
                  <v:rect id="Retângulo 2157" o:spid="_x0000_s1211" style="position:absolute;left:3584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" filled="f" strokecolor="#1f3763 [1604]" strokeweight="1pt"/>
                  <v:rect id="Retângulo 2158" o:spid="_x0000_s1212" style="position:absolute;left:7196;top:2636;width:3599;height:10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" filled="f" strokecolor="#1f3763 [1604]" strokeweight="1pt"/>
                  <v:rect id="Retângulo 2159" o:spid="_x0000_s1213" style="position:absolute;left:10812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" filled="f" strokecolor="#1f3763 [1604]" strokeweight="1pt"/>
                  <v:rect id="Retângulo 2160" o:spid="_x0000_s1214" style="position:absolute;left:14425;top:2639;width:3600;height:107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" filled="f" strokecolor="#1f3763 [1604]" strokeweight="1pt"/>
                  <v:rect id="Retângulo 2161" o:spid="_x0000_s1215" style="position:absolute;left:14421;top:64;width:3600;height:2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" filled="f" strokecolor="#1f3763 [1604]" strokeweight="1pt"/>
                  <v:shape id="CaixaDeTexto 237" o:spid="_x0000_s1216" type="#_x0000_t202" style="position:absolute;left:3855;top:62;width:3251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" filled="f" stroked="f">
                    <v:textbox style="mso-fit-shape-to-text:t">
                      <w:txbxContent>
                        <w:p w14:paraId="4B7E86C7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02</w:t>
                          </w:r>
                        </w:p>
                      </w:txbxContent>
                    </v:textbox>
                  </v:shape>
                  <v:shape id="CaixaDeTexto 237" o:spid="_x0000_s1217" type="#_x0000_t202" style="position:absolute;left:7497;width:3252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" filled="f" stroked="f">
                    <v:textbox style="mso-fit-shape-to-text:t">
                      <w:txbxContent>
                        <w:p w14:paraId="399BB84D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03</w:t>
                          </w:r>
                        </w:p>
                      </w:txbxContent>
                    </v:textbox>
                  </v:shape>
                  <v:shape id="CaixaDeTexto 237" o:spid="_x0000_s1218" type="#_x0000_t202" style="position:absolute;left:11156;top:59;width:3252;height:2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" filled="f" stroked="f">
                    <v:textbox style="mso-fit-shape-to-text:t">
                      <w:txbxContent>
                        <w:p w14:paraId="1622879E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04</w:t>
                          </w:r>
                        </w:p>
                      </w:txbxContent>
                    </v:textbox>
                  </v:shape>
                  <v:shape id="CaixaDeTexto 237" o:spid="_x0000_s1219" type="#_x0000_t202" style="position:absolute;left:14627;width:3251;height:2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" filled="f" stroked="f">
                    <v:textbox style="mso-fit-shape-to-text:t">
                      <w:txbxContent>
                        <w:p w14:paraId="397620E5" w14:textId="77777777" w:rsidR="006764F8" w:rsidRDefault="006764F8" w:rsidP="006764F8">
                          <w:pP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bCs/>
                              <w:color w:val="000000"/>
                              <w:kern w:val="24"/>
                              <w:sz w:val="22"/>
                              <w:szCs w:val="22"/>
                            </w:rPr>
                            <w:t>05</w:t>
                          </w:r>
                        </w:p>
                      </w:txbxContent>
                    </v:textbox>
                  </v:shape>
                </v:group>
                <v:shape id="Caixa de Texto 2166" o:spid="_x0000_s1220" type="#_x0000_t202" style="position:absolute;left:18916;top:61844;width:10033;height:25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" fillcolor="white [3201]" strokecolor="#4472c4 [3204]" strokeweight="1pt">
                  <v:textbox>
                    <w:txbxContent>
                      <w:p w14:paraId="2DE0C386" w14:textId="31BFF895" w:rsidR="006764F8" w:rsidRP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 w:rsidRPr="006764F8"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Caixa de Texto 2166" o:spid="_x0000_s1221" type="#_x0000_t202" style="position:absolute;left:18734;top:2479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" fillcolor="white [3201]" strokecolor="#4472c4 [3204]" strokeweight="1pt">
                  <v:textbox>
                    <w:txbxContent>
                      <w:p w14:paraId="66F97384" w14:textId="77777777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REMOTA-01</w:t>
                        </w:r>
                      </w:p>
                    </w:txbxContent>
                  </v:textbox>
                </v:shape>
                <v:shape id="Caixa de Texto 2166" o:spid="_x0000_s1222" type="#_x0000_t202" style="position:absolute;left:18751;top:43480;width:1003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" fillcolor="white [3201]" strokecolor="#4472c4 [3204]" strokeweight="1pt">
                  <v:textbox>
                    <w:txbxContent>
                      <w:p w14:paraId="200087E4" w14:textId="79AC2313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REMOTA-02</w:t>
                        </w:r>
                      </w:p>
                    </w:txbxContent>
                  </v:textbox>
                </v:shape>
                <v:shape id="Caixa de Texto 2166" o:spid="_x0000_s1223" type="#_x0000_t202" style="position:absolute;left:1864;top:1885;width:11893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" fillcolor="white [3201]" strokecolor="#4472c4 [3204]" strokeweight="1pt">
                  <v:textbox>
                    <w:txbxContent>
                      <w:p w14:paraId="408ADFA3" w14:textId="0BC4655D" w:rsidR="006764F8" w:rsidRDefault="006764F8" w:rsidP="006764F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Principal</w:t>
                        </w:r>
                      </w:p>
                    </w:txbxContent>
                  </v:textbox>
                </v:shape>
                <v:shape id="Caixa de Texto 2166" o:spid="_x0000_s1224" type="#_x0000_t202" style="position:absolute;left:39136;top:2036;width:14065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" fillcolor="white [3201]" strokecolor="#4472c4 [3204]" strokeweight="1pt">
                  <v:textbox>
                    <w:txbxContent>
                      <w:p w14:paraId="2ED8C4F3" w14:textId="1455EA74" w:rsidR="00DE2686" w:rsidRDefault="00DE2686" w:rsidP="00DE2686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CLP - Redundante</w:t>
                        </w:r>
                      </w:p>
                    </w:txbxContent>
                  </v:textbox>
                </v:shape>
                <v:shape id="Imagem 2174" o:spid="_x0000_s1225" type="#_x0000_t75" alt="Diagrama&#10;&#10;Descrição gerada automaticamente" style="position:absolute;left:-2832;top:65013;width:20923;height:402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lxxQAAAN0AAAAPAAAAZHJzL2Rvd25yZXYueG1sRI9La8JA&#10;FIX3Bf/DcAV3dRIt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DEtTlxxQAAAN0AAAAP&#10;AAAAAAAAAAAAAAAAAAcCAABkcnMvZG93bnJldi54bWxQSwUGAAAAAAMAAwC3AAAA+QIAAAAA&#10;">
                  <v:imagedata r:id="rId25" o:title="Diagrama&#10;&#10;Descrição gerada automaticamente"/>
                </v:shape>
                <v:shape id="Imagem 2175" o:spid="_x0000_s1226" type="#_x0000_t75" alt="Diagrama&#10;&#10;Descrição gerada automaticamente" style="position:absolute;left:-2835;top:36145;width:20923;height:402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">
                  <v:imagedata r:id="rId25" o:title="Diagrama&#10;&#10;Descrição gerada automaticamente"/>
                </v:shape>
                <v:shape id="Caixa de Texto 2166" o:spid="_x0000_s1227" type="#_x0000_t202" style="position:absolute;left:3388;top:24790;width:8477;height:251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" fillcolor="white [3201]" strokecolor="#4472c4 [3204]" strokeweight="1pt">
                  <v:textbox>
                    <w:txbxContent>
                      <w:p w14:paraId="461F9471" w14:textId="7C3300A1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Switch-01</w:t>
                        </w:r>
                      </w:p>
                    </w:txbxContent>
                  </v:textbox>
                </v:shape>
                <v:shape id="Caixa de Texto 2166" o:spid="_x0000_s1228" type="#_x0000_t202" style="position:absolute;left:3388;top:53330;width:8477;height:2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" fillcolor="white [3201]" strokecolor="#4472c4 [3204]" strokeweight="1pt">
                  <v:textbox>
                    <w:txbxContent>
                      <w:p w14:paraId="0942E021" w14:textId="46E3AE7B" w:rsidR="00BB4B4A" w:rsidRDefault="00BB4B4A" w:rsidP="00BB4B4A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2"/>
                            <w:szCs w:val="22"/>
                          </w:rPr>
                          <w:t>Switch-02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2183" o:spid="_x0000_s1229" type="#_x0000_t34" style="position:absolute;left:8096;top:19335;width:36028;height:28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" adj="7" strokecolor="#4472c4 [3204]" strokeweight=".5pt"/>
                <v:line id="Conector reto 2184" o:spid="_x0000_s1230" style="position:absolute;flip:y;visibility:visible;mso-wrap-style:square" from="8096,17832" to="8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" strokecolor="#4472c4 [3204]" strokeweight=".5pt">
                  <v:stroke joinstyle="miter"/>
                </v:line>
                <v:line id="Conector reto 2185" o:spid="_x0000_s1231" style="position:absolute;flip:x y;visibility:visible;mso-wrap-style:square" from="44076,18002" to="44096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" strokecolor="#4472c4 [3204]" strokeweight=".5pt">
                  <v:stroke joinstyle="miter"/>
                </v:line>
                <v:shape id="Conector: Angulado 2186" o:spid="_x0000_s1232" type="#_x0000_t34" style="position:absolute;left:-2941;top:52691;width:1094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" strokecolor="#4472c4 [3204]" strokeweight=".5pt"/>
                <v:line id="Conector reto 2187" o:spid="_x0000_s1233" style="position:absolute;visibility:visible;mso-wrap-style:square" from="2530,47220" to="6619,4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" strokecolor="#4472c4 [3204]" strokeweight=".5pt">
                  <v:stroke joinstyle="miter"/>
                </v:line>
                <v:line id="Conector reto 2188" o:spid="_x0000_s1234" style="position:absolute;visibility:visible;mso-wrap-style:square" from="2530,58162" to="6613,58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" strokecolor="#4472c4 [3204]" strokeweight=".5pt">
                  <v:stroke joinstyle="miter"/>
                </v:line>
                <v:shape id="Conector: Angulado 2189" o:spid="_x0000_s1235" type="#_x0000_t34" style="position:absolute;left:4394;top:20686;width:11481;height:577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" strokecolor="#4472c4 [3204]" strokeweight=".5pt"/>
                <v:line id="Conector reto 2190" o:spid="_x0000_s1236" style="position:absolute;visibility:visible;mso-wrap-style:square" from="8810,29313" to="13021,29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" strokecolor="#4472c4 [3204]" strokeweight=".5pt">
                  <v:stroke joinstyle="miter"/>
                </v:line>
                <v:shape id="Conector: Angulado 2191" o:spid="_x0000_s1237" type="#_x0000_t34" style="position:absolute;left:8810;top:32432;width:15073;height:96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" adj="10459" strokecolor="#4472c4 [3204]" strokeweight=".5pt"/>
                <v:line id="Conector reto 2192" o:spid="_x0000_s1238" style="position:absolute;flip:y;visibility:visible;mso-wrap-style:square" from="23883,40754" to="23883,4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" strokecolor="#4472c4 [3204]" strokeweight=".5pt">
                  <v:stroke joinstyle="miter"/>
                </v:line>
                <v:shape id="Conector: Angulado 2193" o:spid="_x0000_s1239" type="#_x0000_t34" style="position:absolute;left:8810;top:47244;width:14675;height:1335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" adj="10520" strokecolor="#4472c4 [3204]" strokeweight=".5pt"/>
                <v:line id="Conector reto 2194" o:spid="_x0000_s1240" style="position:absolute;flip:y;visibility:visible;mso-wrap-style:square" from="23485,59379" to="23485,60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" strokecolor="#4472c4 [3204]" strokeweight=".5pt">
                  <v:stroke joinstyle="miter"/>
                </v:line>
                <v:shape id="Conector: Angulado 2195" o:spid="_x0000_s1241" type="#_x0000_t34" style="position:absolute;left:8810;top:74580;width:15383;height:428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" adj="9390" strokecolor="#4472c4 [3204]" strokeweight=".5pt"/>
                <v:line id="Conector reto 2196" o:spid="_x0000_s1242" style="position:absolute;flip:y;visibility:visible;mso-wrap-style:square" from="24193,77820" to="24193,78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" strokecolor="#4472c4 [3204]" strokeweight=".5pt">
                  <v:stroke joinstyle="miter"/>
                </v:line>
                <v:shape id="Conector: Angulado 2197" o:spid="_x0000_s1243" type="#_x0000_t34" style="position:absolute;left:14037;top:21147;width:31245;height:109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" adj="9" strokecolor="#4472c4 [3204]" strokeweight=".5pt"/>
                <v:line id="Conector reto 2198" o:spid="_x0000_s1244" style="position:absolute;flip:y;visibility:visible;mso-wrap-style:square" from="45282,18002" to="45282,2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" strokecolor="#4472c4 [3204]" strokeweight=".5pt">
                  <v:stroke joinstyle="miter"/>
                </v:line>
                <v:line id="Conector reto 2199" o:spid="_x0000_s1245" style="position:absolute;visibility:visible;mso-wrap-style:square" from="14037,32670" to="14037,4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" strokecolor="#4472c4 [3204]" strokeweight=".5pt">
                  <v:stroke joinstyle="miter"/>
                </v:line>
                <v:shape id="Conector: Angulado 2200" o:spid="_x0000_s1246" type="#_x0000_t34" style="position:absolute;left:6119;top:50244;width:10609;height:52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" adj="37" strokecolor="#4472c4 [3204]" strokeweight=".5pt"/>
                <w10:anchorlock/>
              </v:group>
            </w:pict>
          </mc:Fallback>
        </mc:AlternateContent>
      </w:r>
    </w:p>
    <w:p w14:paraId="7341B427" w14:textId="153B0E97" w:rsidR="00E71DDA" w:rsidRPr="006D1EEB" w:rsidRDefault="00E71DDA" w:rsidP="00E71DDA">
      <w:pPr>
        <w:pStyle w:val="Ttulo1"/>
      </w:pPr>
      <w:r w:rsidRPr="00E71DDA">
        <w:rPr>
          <w:rFonts w:cs="Arial"/>
          <w:color w:val="FF0000"/>
          <w:szCs w:val="22"/>
        </w:rPr>
        <w:br w:type="page"/>
      </w:r>
      <w:bookmarkStart w:id="3" w:name="_Toc129034528"/>
      <w:r w:rsidR="00036276">
        <w:lastRenderedPageBreak/>
        <w:t>I/O REMOTA-01</w:t>
      </w:r>
      <w:bookmarkEnd w:id="3"/>
    </w:p>
    <w:p w14:paraId="3AA927EA" w14:textId="2462D503" w:rsidR="00E71DDA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Nos subtópicos a seguir</w:t>
      </w:r>
      <w:r w:rsidR="001F28D9">
        <w:rPr>
          <w:rFonts w:cs="Arial"/>
          <w:sz w:val="22"/>
          <w:szCs w:val="22"/>
        </w:rPr>
        <w:t xml:space="preserve"> </w:t>
      </w:r>
      <w:r w:rsidR="00E71DDA">
        <w:rPr>
          <w:rFonts w:cs="Arial"/>
          <w:sz w:val="22"/>
          <w:szCs w:val="22"/>
        </w:rPr>
        <w:t xml:space="preserve">está </w:t>
      </w:r>
      <w:r w:rsidR="00AE2474">
        <w:rPr>
          <w:rFonts w:cs="Arial"/>
          <w:sz w:val="22"/>
          <w:szCs w:val="22"/>
        </w:rPr>
        <w:t xml:space="preserve">listado </w:t>
      </w:r>
      <w:r>
        <w:rPr>
          <w:rFonts w:cs="Arial"/>
          <w:sz w:val="22"/>
          <w:szCs w:val="22"/>
        </w:rPr>
        <w:t xml:space="preserve">os cartões </w:t>
      </w:r>
      <w:r w:rsidR="008D7195">
        <w:rPr>
          <w:rFonts w:cs="Arial"/>
          <w:sz w:val="22"/>
          <w:szCs w:val="22"/>
        </w:rPr>
        <w:t>de</w:t>
      </w:r>
      <w:r w:rsidR="00AE2474">
        <w:rPr>
          <w:rFonts w:cs="Arial"/>
          <w:sz w:val="22"/>
          <w:szCs w:val="22"/>
        </w:rPr>
        <w:t xml:space="preserve"> entradas e saídas</w:t>
      </w:r>
      <w:r w:rsidR="00E71DDA">
        <w:rPr>
          <w:rFonts w:cs="Arial"/>
          <w:sz w:val="22"/>
          <w:szCs w:val="22"/>
        </w:rPr>
        <w:t>, referente</w:t>
      </w:r>
      <w:r w:rsidR="00AE2474">
        <w:rPr>
          <w:rFonts w:cs="Arial"/>
          <w:sz w:val="22"/>
          <w:szCs w:val="22"/>
        </w:rPr>
        <w:t xml:space="preserve"> a Remota-01.</w:t>
      </w:r>
      <w:r w:rsidR="00E71DDA">
        <w:rPr>
          <w:rFonts w:cs="Arial"/>
          <w:sz w:val="22"/>
          <w:szCs w:val="22"/>
        </w:rPr>
        <w:t xml:space="preserve"> </w:t>
      </w:r>
    </w:p>
    <w:p w14:paraId="5702824C" w14:textId="6D79BA9F" w:rsidR="0098434D" w:rsidRPr="006D1EEB" w:rsidRDefault="0098434D" w:rsidP="0098434D">
      <w:pPr>
        <w:pStyle w:val="Ttulo1"/>
        <w:numPr>
          <w:ilvl w:val="1"/>
          <w:numId w:val="24"/>
        </w:numPr>
        <w:ind w:hanging="76"/>
      </w:pPr>
      <w:bookmarkStart w:id="4" w:name="_Toc129034529"/>
      <w:r>
        <w:t>Entradas Digitais Remota-01</w:t>
      </w:r>
      <w:bookmarkEnd w:id="4"/>
    </w:p>
    <w:p w14:paraId="164D87A3" w14:textId="17DBCD1E" w:rsidR="0098434D" w:rsidRDefault="0098434D" w:rsidP="0098434D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Nas tabelas abaixo está listado</w:t>
      </w:r>
      <w:r w:rsidR="008D7195">
        <w:rPr>
          <w:rFonts w:cs="Arial"/>
          <w:sz w:val="22"/>
          <w:szCs w:val="22"/>
        </w:rPr>
        <w:t xml:space="preserve"> e descrito</w:t>
      </w:r>
      <w:r>
        <w:rPr>
          <w:rFonts w:cs="Arial"/>
          <w:sz w:val="22"/>
          <w:szCs w:val="22"/>
        </w:rPr>
        <w:t xml:space="preserve"> as entradas digitais, referente aos cartões de entradas digitas da Remota-01. </w:t>
      </w:r>
    </w:p>
    <w:p w14:paraId="169B185E" w14:textId="77777777" w:rsidR="0098434D" w:rsidRDefault="0098434D" w:rsidP="00E71DDA">
      <w:pPr>
        <w:pStyle w:val="Estilo2"/>
        <w:ind w:left="284" w:right="283"/>
        <w:rPr>
          <w:rFonts w:cs="Arial"/>
          <w:sz w:val="22"/>
          <w:szCs w:val="22"/>
        </w:rPr>
      </w:pPr>
    </w:p>
    <w:p w14:paraId="23266FC4" w14:textId="066D1DA5" w:rsidR="00E71DDA" w:rsidRDefault="00E71DDA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3D03EC4E" w14:textId="77777777" w:rsidTr="007558C3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47A5C1AD" w14:textId="2ED1596F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1F28D9" w14:paraId="495DC0E5" w14:textId="77777777" w:rsidTr="0098434D">
        <w:trPr>
          <w:tblHeader/>
        </w:trPr>
        <w:tc>
          <w:tcPr>
            <w:tcW w:w="1244" w:type="dxa"/>
          </w:tcPr>
          <w:p w14:paraId="5A8D39BC" w14:textId="660F8A66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6ECD37C" w14:textId="05428139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67A355A" w14:textId="722F49D7" w:rsidR="001F28D9" w:rsidRPr="001F28D9" w:rsidRDefault="001F28D9" w:rsidP="001F28D9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F28D9" w14:paraId="0971D870" w14:textId="77777777" w:rsidTr="007558C3">
        <w:tc>
          <w:tcPr>
            <w:tcW w:w="1244" w:type="dxa"/>
            <w:vAlign w:val="center"/>
          </w:tcPr>
          <w:p w14:paraId="2CBDED21" w14:textId="2BB47297" w:rsidR="001F28D9" w:rsidRPr="007558C3" w:rsidRDefault="001F28D9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0D3EDFF6" w14:textId="0FA9C7A7" w:rsidR="001F28D9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FL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40229318" w14:textId="129B91E4" w:rsidR="001F28D9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7558C3" w14:paraId="22C896BA" w14:textId="77777777" w:rsidTr="007558C3">
        <w:tc>
          <w:tcPr>
            <w:tcW w:w="1244" w:type="dxa"/>
            <w:vAlign w:val="center"/>
          </w:tcPr>
          <w:p w14:paraId="6F88F68F" w14:textId="72EF3C99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7467BCCA" w14:textId="30A376B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</w:t>
            </w:r>
            <w:r w:rsidR="007558C3">
              <w:rPr>
                <w:rFonts w:cs="Arial"/>
                <w:sz w:val="18"/>
                <w:szCs w:val="18"/>
              </w:rPr>
              <w:t>OP</w:t>
            </w:r>
            <w:r w:rsidR="007558C3" w:rsidRPr="007558C3">
              <w:rPr>
                <w:rFonts w:cs="Arial"/>
                <w:sz w:val="18"/>
                <w:szCs w:val="18"/>
              </w:rPr>
              <w:t>_</w:t>
            </w:r>
            <w:r w:rsidR="007558C3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4AC28080" w14:textId="15228290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7558C3" w14:paraId="0BE82593" w14:textId="77777777" w:rsidTr="007558C3">
        <w:tc>
          <w:tcPr>
            <w:tcW w:w="1244" w:type="dxa"/>
            <w:vAlign w:val="center"/>
          </w:tcPr>
          <w:p w14:paraId="044B2A73" w14:textId="6C155686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52A83F30" w14:textId="4D79D1E5" w:rsidR="007558C3" w:rsidRPr="007558C3" w:rsidRDefault="004B543C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PL_01</w:t>
            </w:r>
            <w:r w:rsidR="007558C3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1B8D043C" w14:textId="1ED8E16F" w:rsidR="007558C3" w:rsidRPr="007558C3" w:rsidRDefault="007558C3" w:rsidP="007558C3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PL-01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7558C3" w14:paraId="361D4453" w14:textId="77777777" w:rsidTr="007558C3">
        <w:tc>
          <w:tcPr>
            <w:tcW w:w="1244" w:type="dxa"/>
            <w:vAlign w:val="center"/>
          </w:tcPr>
          <w:p w14:paraId="63F63F95" w14:textId="21DD4E4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78F22665" w14:textId="1C792B71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01</w:t>
            </w:r>
          </w:p>
        </w:tc>
        <w:tc>
          <w:tcPr>
            <w:tcW w:w="5839" w:type="dxa"/>
            <w:vAlign w:val="center"/>
          </w:tcPr>
          <w:p w14:paraId="7CB7E6C6" w14:textId="07D3B1B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7558C3" w14:paraId="1E932CD8" w14:textId="77777777" w:rsidTr="007558C3">
        <w:tc>
          <w:tcPr>
            <w:tcW w:w="1244" w:type="dxa"/>
            <w:vAlign w:val="center"/>
          </w:tcPr>
          <w:p w14:paraId="1BD2EA83" w14:textId="3C405BA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057B6C93" w14:textId="6F843D1A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02</w:t>
            </w:r>
          </w:p>
        </w:tc>
        <w:tc>
          <w:tcPr>
            <w:tcW w:w="5839" w:type="dxa"/>
            <w:vAlign w:val="center"/>
          </w:tcPr>
          <w:p w14:paraId="6B00F3BB" w14:textId="1BA1230B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7558C3" w14:paraId="2FB4C53C" w14:textId="77777777" w:rsidTr="007558C3">
        <w:tc>
          <w:tcPr>
            <w:tcW w:w="1244" w:type="dxa"/>
            <w:vAlign w:val="center"/>
          </w:tcPr>
          <w:p w14:paraId="0F2C2121" w14:textId="6F5D7DDC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2AFFAD7B" w14:textId="3F29115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2DAF0DE5" w14:textId="59537C2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7558C3" w14:paraId="7B87EC92" w14:textId="77777777" w:rsidTr="007558C3">
        <w:tc>
          <w:tcPr>
            <w:tcW w:w="1244" w:type="dxa"/>
            <w:vAlign w:val="center"/>
          </w:tcPr>
          <w:p w14:paraId="44FF6DBB" w14:textId="0270A68D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16217E18" w14:textId="258B4366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DEF2C6C" w14:textId="2FA4A3CF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7558C3" w14:paraId="1F1E6871" w14:textId="77777777" w:rsidTr="007558C3">
        <w:tc>
          <w:tcPr>
            <w:tcW w:w="1244" w:type="dxa"/>
            <w:vAlign w:val="center"/>
          </w:tcPr>
          <w:p w14:paraId="288B85DE" w14:textId="7502E950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0B9B4DA0" w14:textId="6AA55F24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FFD9A89" w14:textId="0C9CA75D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7558C3" w14:paraId="4FE71582" w14:textId="77777777" w:rsidTr="007558C3">
        <w:tc>
          <w:tcPr>
            <w:tcW w:w="1244" w:type="dxa"/>
            <w:vAlign w:val="center"/>
          </w:tcPr>
          <w:p w14:paraId="6C997564" w14:textId="2A76CBA3" w:rsidR="007558C3" w:rsidRPr="007558C3" w:rsidRDefault="007558C3" w:rsidP="007558C3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6395BF6" w14:textId="653FE608" w:rsidR="007558C3" w:rsidRPr="00851CCC" w:rsidRDefault="004B543C" w:rsidP="007558C3">
            <w:pPr>
              <w:pStyle w:val="texto"/>
              <w:ind w:left="0"/>
              <w:jc w:val="center"/>
              <w:rPr>
                <w:rFonts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PL_01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7558C3" w:rsidRPr="00851CCC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7189D617" w14:textId="0F123416" w:rsidR="007558C3" w:rsidRPr="00851CCC" w:rsidRDefault="007558C3" w:rsidP="007558C3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FCB2862" w14:textId="77777777" w:rsidTr="007558C3">
        <w:tc>
          <w:tcPr>
            <w:tcW w:w="1244" w:type="dxa"/>
            <w:vAlign w:val="center"/>
          </w:tcPr>
          <w:p w14:paraId="6F30FE74" w14:textId="7C20889B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459EAD5D" w14:textId="2343BA6E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FL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PAINEL</w:t>
            </w:r>
          </w:p>
        </w:tc>
        <w:tc>
          <w:tcPr>
            <w:tcW w:w="5839" w:type="dxa"/>
            <w:vAlign w:val="center"/>
          </w:tcPr>
          <w:p w14:paraId="736DA11F" w14:textId="24B1774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falha no painel.</w:t>
            </w:r>
          </w:p>
        </w:tc>
      </w:tr>
      <w:tr w:rsidR="00851CCC" w14:paraId="44A46968" w14:textId="77777777" w:rsidTr="007558C3">
        <w:tc>
          <w:tcPr>
            <w:tcW w:w="1244" w:type="dxa"/>
            <w:vAlign w:val="center"/>
          </w:tcPr>
          <w:p w14:paraId="3FD916D6" w14:textId="48515EED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064DE46A" w14:textId="456F1AF7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</w:t>
            </w:r>
            <w:r w:rsidR="00851CCC">
              <w:rPr>
                <w:rFonts w:cs="Arial"/>
                <w:sz w:val="18"/>
                <w:szCs w:val="18"/>
              </w:rPr>
              <w:t>OP</w:t>
            </w:r>
            <w:r w:rsidR="00851CCC" w:rsidRPr="007558C3">
              <w:rPr>
                <w:rFonts w:cs="Arial"/>
                <w:sz w:val="18"/>
                <w:szCs w:val="18"/>
              </w:rPr>
              <w:t>_</w:t>
            </w:r>
            <w:r w:rsidR="00851CCC">
              <w:rPr>
                <w:rFonts w:cs="Arial"/>
                <w:sz w:val="18"/>
                <w:szCs w:val="18"/>
              </w:rPr>
              <w:t>GERADOR</w:t>
            </w:r>
          </w:p>
        </w:tc>
        <w:tc>
          <w:tcPr>
            <w:tcW w:w="5839" w:type="dxa"/>
            <w:vAlign w:val="center"/>
          </w:tcPr>
          <w:p w14:paraId="754073B9" w14:textId="75A776CB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 xml:space="preserve">, Status </w:t>
            </w:r>
            <w:r>
              <w:rPr>
                <w:rFonts w:cs="Arial"/>
                <w:sz w:val="18"/>
                <w:szCs w:val="18"/>
              </w:rPr>
              <w:t>de operação do gerador.</w:t>
            </w:r>
          </w:p>
        </w:tc>
      </w:tr>
      <w:tr w:rsidR="00851CCC" w14:paraId="010EDCE2" w14:textId="77777777" w:rsidTr="007558C3">
        <w:tc>
          <w:tcPr>
            <w:tcW w:w="1244" w:type="dxa"/>
            <w:vAlign w:val="center"/>
          </w:tcPr>
          <w:p w14:paraId="726C9584" w14:textId="24948E7A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4AB0E7E2" w14:textId="5278B15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="00851CCC" w:rsidRPr="007558C3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FBC978C" w14:textId="77870BA0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sz w:val="18"/>
                <w:szCs w:val="18"/>
              </w:rPr>
              <w:t>PL-02</w:t>
            </w:r>
            <w:r w:rsidRPr="007558C3">
              <w:rPr>
                <w:rFonts w:cs="Arial"/>
                <w:sz w:val="18"/>
                <w:szCs w:val="18"/>
              </w:rPr>
              <w:t>, Status chave seletora Automático/Manual de todos os circuitos</w:t>
            </w:r>
            <w:r>
              <w:rPr>
                <w:rFonts w:cs="Arial"/>
                <w:sz w:val="18"/>
                <w:szCs w:val="18"/>
              </w:rPr>
              <w:t xml:space="preserve"> de iluminação</w:t>
            </w:r>
            <w:r w:rsidRPr="007558C3">
              <w:rPr>
                <w:rFonts w:cs="Arial"/>
                <w:sz w:val="18"/>
                <w:szCs w:val="18"/>
              </w:rPr>
              <w:t>.</w:t>
            </w:r>
          </w:p>
        </w:tc>
      </w:tr>
      <w:tr w:rsidR="00851CCC" w14:paraId="230FECEF" w14:textId="77777777" w:rsidTr="007558C3">
        <w:tc>
          <w:tcPr>
            <w:tcW w:w="1244" w:type="dxa"/>
            <w:vAlign w:val="center"/>
          </w:tcPr>
          <w:p w14:paraId="323C89DE" w14:textId="66E5C83E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5781D33A" w14:textId="079E34B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2A914BA6" w14:textId="35AB3E9C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45377C3" w14:textId="77777777" w:rsidTr="007558C3">
        <w:tc>
          <w:tcPr>
            <w:tcW w:w="1244" w:type="dxa"/>
            <w:vAlign w:val="center"/>
          </w:tcPr>
          <w:p w14:paraId="35014732" w14:textId="67BA21F7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0D150FC0" w14:textId="5B59472A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C09F045" w14:textId="2B194803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0B045BA7" w14:textId="77777777" w:rsidTr="007558C3">
        <w:tc>
          <w:tcPr>
            <w:tcW w:w="1244" w:type="dxa"/>
            <w:vAlign w:val="center"/>
          </w:tcPr>
          <w:p w14:paraId="31262E83" w14:textId="60DBFEB0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20D313AF" w14:textId="0B0C0BAD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CA6EDF9" w14:textId="1F4097CD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F943EAA" w14:textId="77777777" w:rsidTr="007558C3">
        <w:tc>
          <w:tcPr>
            <w:tcW w:w="1244" w:type="dxa"/>
            <w:vAlign w:val="center"/>
          </w:tcPr>
          <w:p w14:paraId="413CC240" w14:textId="4676AC11" w:rsidR="00851CCC" w:rsidRPr="007558C3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7558C3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52F4EE03" w14:textId="68289129" w:rsidR="00851CCC" w:rsidRPr="007558C3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_STOP_CIRC_</w:t>
            </w:r>
            <w:r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851CCC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95BBDFC" w14:textId="51C21F24" w:rsidR="00851CCC" w:rsidRPr="007558C3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851CCC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851CCC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</w:tbl>
    <w:p w14:paraId="0DBF0792" w14:textId="63062CD4" w:rsidR="009B75EA" w:rsidRDefault="009B75EA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D8C89B" w14:textId="77777777" w:rsidTr="00851CCC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EC6773A" w14:textId="05C75391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1F28D9" w14:paraId="3F2CEA34" w14:textId="77777777" w:rsidTr="0098434D">
        <w:trPr>
          <w:tblHeader/>
        </w:trPr>
        <w:tc>
          <w:tcPr>
            <w:tcW w:w="1244" w:type="dxa"/>
          </w:tcPr>
          <w:p w14:paraId="3D94C8A9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FE2D9E2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CCD6874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51CCC" w14:paraId="6D6D24AE" w14:textId="77777777" w:rsidTr="00851CCC">
        <w:tc>
          <w:tcPr>
            <w:tcW w:w="1244" w:type="dxa"/>
          </w:tcPr>
          <w:p w14:paraId="3921B25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5CC3B18F" w14:textId="7755BD4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5A7FA1C0" w14:textId="4BCD2976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851CCC" w14:paraId="0BB1169D" w14:textId="77777777" w:rsidTr="00851CCC">
        <w:tc>
          <w:tcPr>
            <w:tcW w:w="1244" w:type="dxa"/>
          </w:tcPr>
          <w:p w14:paraId="0F251090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BF926C7" w14:textId="2F4ABEB5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PL_02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40515831" w14:textId="11369A01" w:rsidR="00851CCC" w:rsidRPr="00375C3A" w:rsidRDefault="00851CCC" w:rsidP="00851CC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851CCC" w14:paraId="46A299DD" w14:textId="77777777" w:rsidTr="00FB4D05">
        <w:tc>
          <w:tcPr>
            <w:tcW w:w="1244" w:type="dxa"/>
          </w:tcPr>
          <w:p w14:paraId="23BD2B1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2B2B426A" w14:textId="4AE9EBAD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359F984D" w14:textId="4577020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851CCC" w14:paraId="6D705410" w14:textId="77777777" w:rsidTr="00FB4D05">
        <w:tc>
          <w:tcPr>
            <w:tcW w:w="1244" w:type="dxa"/>
          </w:tcPr>
          <w:p w14:paraId="66F58F98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03</w:t>
            </w:r>
          </w:p>
        </w:tc>
        <w:tc>
          <w:tcPr>
            <w:tcW w:w="2835" w:type="dxa"/>
            <w:vAlign w:val="center"/>
          </w:tcPr>
          <w:p w14:paraId="7592B207" w14:textId="15E5DECA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7C4A165" w14:textId="44B1EC4B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851CCC" w14:paraId="59756E03" w14:textId="77777777" w:rsidTr="00FB4D05">
        <w:tc>
          <w:tcPr>
            <w:tcW w:w="1244" w:type="dxa"/>
          </w:tcPr>
          <w:p w14:paraId="0955E8BF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3FCE8F79" w14:textId="64514034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7262F59D" w14:textId="62688FD0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851CCC" w14:paraId="449EF0A1" w14:textId="77777777" w:rsidTr="00FB4D05">
        <w:tc>
          <w:tcPr>
            <w:tcW w:w="1244" w:type="dxa"/>
          </w:tcPr>
          <w:p w14:paraId="090A4B2D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6AF2A7E8" w14:textId="6182F9E6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1</w:t>
            </w:r>
          </w:p>
        </w:tc>
        <w:tc>
          <w:tcPr>
            <w:tcW w:w="5839" w:type="dxa"/>
            <w:vAlign w:val="center"/>
          </w:tcPr>
          <w:p w14:paraId="7A204FB6" w14:textId="2A18D25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  <w:tr w:rsidR="00851CCC" w14:paraId="2218920B" w14:textId="77777777" w:rsidTr="00FB4D05">
        <w:tc>
          <w:tcPr>
            <w:tcW w:w="1244" w:type="dxa"/>
          </w:tcPr>
          <w:p w14:paraId="20821F8A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3B00BCD0" w14:textId="78B9C5B7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26583C93" w14:textId="7E8CD827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2.</w:t>
            </w:r>
          </w:p>
        </w:tc>
      </w:tr>
      <w:tr w:rsidR="00851CCC" w14:paraId="14DC4D73" w14:textId="77777777" w:rsidTr="00FB4D05">
        <w:tc>
          <w:tcPr>
            <w:tcW w:w="1244" w:type="dxa"/>
          </w:tcPr>
          <w:p w14:paraId="23A78425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6C85323E" w14:textId="09E30388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4CE55435" w14:textId="3C422792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851CCC" w14:paraId="6931072C" w14:textId="77777777" w:rsidTr="00FB4D05">
        <w:tc>
          <w:tcPr>
            <w:tcW w:w="1244" w:type="dxa"/>
          </w:tcPr>
          <w:p w14:paraId="6293E03C" w14:textId="77777777" w:rsidR="00851CCC" w:rsidRPr="00375C3A" w:rsidRDefault="00851CC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5E0E451F" w14:textId="650B2A3B" w:rsidR="00851CCC" w:rsidRPr="00375C3A" w:rsidRDefault="004B543C" w:rsidP="00851CC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_STOP_CIRC_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0</w:t>
            </w:r>
            <w:r w:rsidR="00851CCC" w:rsidRPr="00375C3A"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647EA29B" w14:textId="5D99C09E" w:rsidR="00851CCC" w:rsidRPr="00375C3A" w:rsidRDefault="00851CCC" w:rsidP="00FB4D05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 w:rsidR="004B543C" w:rsidRPr="00375C3A"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375C3A" w14:paraId="3EB102F7" w14:textId="77777777" w:rsidTr="008C215E">
        <w:tc>
          <w:tcPr>
            <w:tcW w:w="1244" w:type="dxa"/>
          </w:tcPr>
          <w:p w14:paraId="18ED0E49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5949BE31" w14:textId="7860119E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PL_03_STOP_CIRC_05</w:t>
            </w:r>
          </w:p>
        </w:tc>
        <w:tc>
          <w:tcPr>
            <w:tcW w:w="5839" w:type="dxa"/>
          </w:tcPr>
          <w:p w14:paraId="7D123610" w14:textId="32F2A0D9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5.</w:t>
            </w:r>
          </w:p>
        </w:tc>
      </w:tr>
      <w:tr w:rsidR="00375C3A" w14:paraId="1076BB01" w14:textId="77777777" w:rsidTr="008C215E">
        <w:tc>
          <w:tcPr>
            <w:tcW w:w="1244" w:type="dxa"/>
          </w:tcPr>
          <w:p w14:paraId="27CBA103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49ECBD6A" w14:textId="1890C1BA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PL_03_STOP_CIRC_06</w:t>
            </w:r>
          </w:p>
        </w:tc>
        <w:tc>
          <w:tcPr>
            <w:tcW w:w="5839" w:type="dxa"/>
          </w:tcPr>
          <w:p w14:paraId="1A2B76BC" w14:textId="33E8442E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PL-03, Status de operação do circuito de iluminação n° 6.</w:t>
            </w:r>
          </w:p>
        </w:tc>
      </w:tr>
      <w:tr w:rsidR="004B543C" w14:paraId="0E20C6C6" w14:textId="77777777" w:rsidTr="004B543C">
        <w:tc>
          <w:tcPr>
            <w:tcW w:w="1244" w:type="dxa"/>
          </w:tcPr>
          <w:p w14:paraId="35F0CB63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vAlign w:val="center"/>
          </w:tcPr>
          <w:p w14:paraId="71B76D61" w14:textId="64714AEF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PL_04_STFL_PAINEL</w:t>
            </w:r>
          </w:p>
        </w:tc>
        <w:tc>
          <w:tcPr>
            <w:tcW w:w="5839" w:type="dxa"/>
            <w:vAlign w:val="center"/>
          </w:tcPr>
          <w:p w14:paraId="24EC08F8" w14:textId="645ED247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falha no painel.</w:t>
            </w:r>
          </w:p>
        </w:tc>
      </w:tr>
      <w:tr w:rsidR="004B543C" w14:paraId="6DE0CECB" w14:textId="77777777" w:rsidTr="004B543C">
        <w:tc>
          <w:tcPr>
            <w:tcW w:w="1244" w:type="dxa"/>
          </w:tcPr>
          <w:p w14:paraId="1A7641A5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45C114C2" w14:textId="6F7C3B33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PL_04_STOP_GERADOR</w:t>
            </w:r>
          </w:p>
        </w:tc>
        <w:tc>
          <w:tcPr>
            <w:tcW w:w="5839" w:type="dxa"/>
            <w:vAlign w:val="center"/>
          </w:tcPr>
          <w:p w14:paraId="1B462AB3" w14:textId="71DA086B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gerador.</w:t>
            </w:r>
          </w:p>
        </w:tc>
      </w:tr>
      <w:tr w:rsidR="004B543C" w14:paraId="377765CB" w14:textId="77777777" w:rsidTr="004B543C">
        <w:tc>
          <w:tcPr>
            <w:tcW w:w="1244" w:type="dxa"/>
          </w:tcPr>
          <w:p w14:paraId="646A43AB" w14:textId="7777777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5BB2F620" w14:textId="42C9F057" w:rsidR="004B543C" w:rsidRPr="00375C3A" w:rsidRDefault="004B543C" w:rsidP="004B543C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PL_04_STCH_CIRC</w:t>
            </w:r>
          </w:p>
        </w:tc>
        <w:tc>
          <w:tcPr>
            <w:tcW w:w="5839" w:type="dxa"/>
            <w:vAlign w:val="center"/>
          </w:tcPr>
          <w:p w14:paraId="7B98FEE4" w14:textId="1771DE95" w:rsidR="004B543C" w:rsidRPr="00375C3A" w:rsidRDefault="004B543C" w:rsidP="004B543C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chave seletora Automático/Manual de todos os circuitos de iluminação.</w:t>
            </w:r>
          </w:p>
        </w:tc>
      </w:tr>
      <w:tr w:rsidR="00375C3A" w14:paraId="7D5FED27" w14:textId="77777777" w:rsidTr="00375C3A">
        <w:tc>
          <w:tcPr>
            <w:tcW w:w="1244" w:type="dxa"/>
          </w:tcPr>
          <w:p w14:paraId="7A88E5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</w:tcPr>
          <w:p w14:paraId="70C8086C" w14:textId="477EC55C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PL_4_STOP_CIRC_E1</w:t>
            </w:r>
          </w:p>
        </w:tc>
        <w:tc>
          <w:tcPr>
            <w:tcW w:w="5839" w:type="dxa"/>
            <w:vAlign w:val="center"/>
          </w:tcPr>
          <w:p w14:paraId="44F81C3B" w14:textId="509D977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E1 – Passeio salas técnicas.</w:t>
            </w:r>
          </w:p>
        </w:tc>
      </w:tr>
      <w:tr w:rsidR="00375C3A" w14:paraId="431E4CDB" w14:textId="77777777" w:rsidTr="00375C3A">
        <w:tc>
          <w:tcPr>
            <w:tcW w:w="1244" w:type="dxa"/>
          </w:tcPr>
          <w:p w14:paraId="6419FCAF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</w:tcPr>
          <w:p w14:paraId="53FFA7CE" w14:textId="65664352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PL_4_STOP_CIRC_E2</w:t>
            </w:r>
          </w:p>
        </w:tc>
        <w:tc>
          <w:tcPr>
            <w:tcW w:w="5839" w:type="dxa"/>
            <w:vAlign w:val="center"/>
          </w:tcPr>
          <w:p w14:paraId="11D568B3" w14:textId="4BD39F6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2</w:t>
            </w:r>
            <w:r w:rsidRPr="00375C3A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</w:tbl>
    <w:p w14:paraId="7EF2AC3C" w14:textId="4ADDA7BC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F28D9" w14:paraId="5E1A4FA5" w14:textId="77777777" w:rsidTr="00375C3A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43C0862" w14:textId="55BEB732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1F28D9" w14:paraId="68D3F788" w14:textId="77777777" w:rsidTr="0098434D">
        <w:trPr>
          <w:tblHeader/>
        </w:trPr>
        <w:tc>
          <w:tcPr>
            <w:tcW w:w="1244" w:type="dxa"/>
          </w:tcPr>
          <w:p w14:paraId="326E680D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09A7EE8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2036F5C" w14:textId="77777777" w:rsidR="001F28D9" w:rsidRPr="001F28D9" w:rsidRDefault="001F28D9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75C3A" w:rsidRPr="00375C3A" w14:paraId="20039DBF" w14:textId="77777777" w:rsidTr="00375C3A">
        <w:tc>
          <w:tcPr>
            <w:tcW w:w="1244" w:type="dxa"/>
            <w:vAlign w:val="center"/>
          </w:tcPr>
          <w:p w14:paraId="26CC17D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vAlign w:val="center"/>
          </w:tcPr>
          <w:p w14:paraId="7EBA669E" w14:textId="4C718B6B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PL_4_STOP_CIRC_E3</w:t>
            </w:r>
          </w:p>
        </w:tc>
        <w:tc>
          <w:tcPr>
            <w:tcW w:w="5839" w:type="dxa"/>
            <w:vAlign w:val="center"/>
          </w:tcPr>
          <w:p w14:paraId="4FFFB65B" w14:textId="64078D22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3</w:t>
            </w:r>
            <w:r w:rsidRPr="00F07442">
              <w:rPr>
                <w:rFonts w:cs="Arial"/>
                <w:sz w:val="18"/>
                <w:szCs w:val="18"/>
              </w:rPr>
              <w:t xml:space="preserve"> – Passeio salas técnicas.</w:t>
            </w:r>
          </w:p>
        </w:tc>
      </w:tr>
      <w:tr w:rsidR="00375C3A" w:rsidRPr="00375C3A" w14:paraId="1238467F" w14:textId="77777777" w:rsidTr="00375C3A">
        <w:tc>
          <w:tcPr>
            <w:tcW w:w="1244" w:type="dxa"/>
            <w:vAlign w:val="center"/>
          </w:tcPr>
          <w:p w14:paraId="45C77650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vAlign w:val="center"/>
          </w:tcPr>
          <w:p w14:paraId="1012B14F" w14:textId="3AFE560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PL_4_STOP_CIRC_E4</w:t>
            </w:r>
          </w:p>
        </w:tc>
        <w:tc>
          <w:tcPr>
            <w:tcW w:w="5839" w:type="dxa"/>
            <w:vAlign w:val="center"/>
          </w:tcPr>
          <w:p w14:paraId="3828D9CC" w14:textId="0A5771FB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4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iluminação externa viário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CC15B63" w14:textId="77777777" w:rsidTr="00375C3A">
        <w:tc>
          <w:tcPr>
            <w:tcW w:w="1244" w:type="dxa"/>
            <w:vAlign w:val="center"/>
          </w:tcPr>
          <w:p w14:paraId="13F53262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vAlign w:val="center"/>
          </w:tcPr>
          <w:p w14:paraId="409A8E93" w14:textId="4A36E8F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PL_4_STOP_CIRC_E5</w:t>
            </w:r>
          </w:p>
        </w:tc>
        <w:tc>
          <w:tcPr>
            <w:tcW w:w="5839" w:type="dxa"/>
            <w:vAlign w:val="center"/>
          </w:tcPr>
          <w:p w14:paraId="045C875B" w14:textId="55EFA794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sz w:val="18"/>
                <w:szCs w:val="18"/>
              </w:rPr>
              <w:t>5</w:t>
            </w:r>
            <w:r w:rsidRPr="00F07442">
              <w:rPr>
                <w:rFonts w:cs="Arial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sz w:val="18"/>
                <w:szCs w:val="18"/>
              </w:rPr>
              <w:t>Reserva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668E1249" w14:textId="77777777" w:rsidTr="00375C3A">
        <w:tc>
          <w:tcPr>
            <w:tcW w:w="1244" w:type="dxa"/>
            <w:vAlign w:val="center"/>
          </w:tcPr>
          <w:p w14:paraId="50DBE10C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vAlign w:val="center"/>
          </w:tcPr>
          <w:p w14:paraId="1E555B69" w14:textId="37941BD4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PL_4_STOP_CIRC_E6</w:t>
            </w:r>
          </w:p>
        </w:tc>
        <w:tc>
          <w:tcPr>
            <w:tcW w:w="5839" w:type="dxa"/>
            <w:vAlign w:val="center"/>
          </w:tcPr>
          <w:p w14:paraId="4BA07AA6" w14:textId="459D9B53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6</w:t>
            </w:r>
            <w:r w:rsidRPr="00F07442">
              <w:rPr>
                <w:rFonts w:cs="Arial"/>
                <w:sz w:val="18"/>
                <w:szCs w:val="18"/>
              </w:rPr>
              <w:t xml:space="preserve"> – iluminação externa </w:t>
            </w:r>
            <w:r>
              <w:rPr>
                <w:rFonts w:cs="Arial"/>
                <w:sz w:val="18"/>
                <w:szCs w:val="18"/>
              </w:rPr>
              <w:t>acesso norte</w:t>
            </w:r>
            <w:r w:rsidRPr="00F07442">
              <w:rPr>
                <w:rFonts w:cs="Arial"/>
                <w:sz w:val="18"/>
                <w:szCs w:val="18"/>
              </w:rPr>
              <w:t>.</w:t>
            </w:r>
          </w:p>
        </w:tc>
      </w:tr>
      <w:tr w:rsidR="00375C3A" w:rsidRPr="00375C3A" w14:paraId="2FD6F809" w14:textId="77777777" w:rsidTr="00375C3A">
        <w:tc>
          <w:tcPr>
            <w:tcW w:w="1244" w:type="dxa"/>
            <w:vAlign w:val="center"/>
          </w:tcPr>
          <w:p w14:paraId="73606E81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vAlign w:val="center"/>
          </w:tcPr>
          <w:p w14:paraId="557C51F5" w14:textId="47FC7486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PL_4_STOP_CIRC_E7</w:t>
            </w:r>
          </w:p>
        </w:tc>
        <w:tc>
          <w:tcPr>
            <w:tcW w:w="5839" w:type="dxa"/>
            <w:vAlign w:val="center"/>
          </w:tcPr>
          <w:p w14:paraId="1D611107" w14:textId="062B0099" w:rsidR="00375C3A" w:rsidRPr="00375C3A" w:rsidRDefault="00F07442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sz w:val="18"/>
                <w:szCs w:val="18"/>
              </w:rPr>
              <w:t>Painel de iluminação PL-04, Status de operação do circuito de iluminação E</w:t>
            </w:r>
            <w:r>
              <w:rPr>
                <w:rFonts w:cs="Arial"/>
                <w:sz w:val="18"/>
                <w:szCs w:val="18"/>
              </w:rPr>
              <w:t>7</w:t>
            </w:r>
            <w:r w:rsidRPr="00F07442">
              <w:rPr>
                <w:rFonts w:cs="Arial"/>
                <w:sz w:val="18"/>
                <w:szCs w:val="18"/>
              </w:rPr>
              <w:t xml:space="preserve"> – Reserva.</w:t>
            </w:r>
          </w:p>
        </w:tc>
      </w:tr>
      <w:tr w:rsidR="00375C3A" w:rsidRPr="00375C3A" w14:paraId="11A47E06" w14:textId="77777777" w:rsidTr="00375C3A">
        <w:tc>
          <w:tcPr>
            <w:tcW w:w="1244" w:type="dxa"/>
            <w:vAlign w:val="center"/>
          </w:tcPr>
          <w:p w14:paraId="64F6377A" w14:textId="77777777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vAlign w:val="center"/>
          </w:tcPr>
          <w:p w14:paraId="54BB24BA" w14:textId="3B0F10B9" w:rsidR="00375C3A" w:rsidRPr="00375C3A" w:rsidRDefault="00375C3A" w:rsidP="00375C3A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F07442">
              <w:rPr>
                <w:color w:val="FF0000"/>
                <w:sz w:val="18"/>
                <w:szCs w:val="18"/>
              </w:rPr>
              <w:t>PL_4_STOP_CIRC_E8</w:t>
            </w:r>
          </w:p>
        </w:tc>
        <w:tc>
          <w:tcPr>
            <w:tcW w:w="5839" w:type="dxa"/>
            <w:vAlign w:val="center"/>
          </w:tcPr>
          <w:p w14:paraId="2A7CD282" w14:textId="0DE68616" w:rsidR="00375C3A" w:rsidRPr="00375C3A" w:rsidRDefault="00375C3A" w:rsidP="00375C3A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F07442">
              <w:rPr>
                <w:rFonts w:cs="Arial"/>
                <w:color w:val="FF0000"/>
                <w:sz w:val="18"/>
                <w:szCs w:val="18"/>
              </w:rPr>
              <w:t>Painel de iluminação PL-04, Status de operação do circuito de iluminação E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8</w:t>
            </w:r>
            <w:r w:rsidRPr="00F07442">
              <w:rPr>
                <w:rFonts w:cs="Arial"/>
                <w:color w:val="FF0000"/>
                <w:sz w:val="18"/>
                <w:szCs w:val="18"/>
              </w:rPr>
              <w:t xml:space="preserve"> – </w:t>
            </w:r>
            <w:r w:rsidR="00F07442" w:rsidRPr="00F07442">
              <w:rPr>
                <w:rFonts w:cs="Arial"/>
                <w:color w:val="FF0000"/>
                <w:sz w:val="18"/>
                <w:szCs w:val="18"/>
              </w:rPr>
              <w:t>Reserva.</w:t>
            </w:r>
          </w:p>
        </w:tc>
      </w:tr>
      <w:tr w:rsidR="003C7737" w:rsidRPr="00375C3A" w14:paraId="5B4700D9" w14:textId="77777777" w:rsidTr="00375C3A">
        <w:tc>
          <w:tcPr>
            <w:tcW w:w="1244" w:type="dxa"/>
            <w:vAlign w:val="center"/>
          </w:tcPr>
          <w:p w14:paraId="6E8379E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vAlign w:val="center"/>
          </w:tcPr>
          <w:p w14:paraId="44E79470" w14:textId="174624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03367584" w14:textId="795EBC3F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3C7737" w:rsidRPr="00375C3A" w14:paraId="0F1B45B6" w14:textId="77777777" w:rsidTr="00375C3A">
        <w:tc>
          <w:tcPr>
            <w:tcW w:w="1244" w:type="dxa"/>
            <w:vAlign w:val="center"/>
          </w:tcPr>
          <w:p w14:paraId="4DF87201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vAlign w:val="center"/>
          </w:tcPr>
          <w:p w14:paraId="4F3A73CB" w14:textId="6B3A7936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10790E03" w14:textId="46DA70B9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3C7737" w:rsidRPr="00375C3A" w14:paraId="0635BB19" w14:textId="77777777" w:rsidTr="00375C3A">
        <w:tc>
          <w:tcPr>
            <w:tcW w:w="1244" w:type="dxa"/>
            <w:vAlign w:val="center"/>
          </w:tcPr>
          <w:p w14:paraId="244E0892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vAlign w:val="center"/>
          </w:tcPr>
          <w:p w14:paraId="60AB9E61" w14:textId="35FF2BBA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32E7EB2C" w14:textId="452349DD" w:rsidR="003C7737" w:rsidRPr="00375C3A" w:rsidRDefault="003C7737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 xml:space="preserve">balizamento </w:t>
            </w:r>
            <w:r w:rsidRPr="00375C3A">
              <w:rPr>
                <w:rFonts w:cs="Arial"/>
                <w:sz w:val="18"/>
                <w:szCs w:val="18"/>
              </w:rPr>
              <w:t>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3C7737" w:rsidRPr="00375C3A" w14:paraId="22F4B71A" w14:textId="77777777" w:rsidTr="00375C3A">
        <w:tc>
          <w:tcPr>
            <w:tcW w:w="1244" w:type="dxa"/>
            <w:vAlign w:val="center"/>
          </w:tcPr>
          <w:p w14:paraId="565765D4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vAlign w:val="center"/>
          </w:tcPr>
          <w:p w14:paraId="71EA553F" w14:textId="0FC43616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5_1</w:t>
            </w:r>
          </w:p>
        </w:tc>
        <w:tc>
          <w:tcPr>
            <w:tcW w:w="5839" w:type="dxa"/>
            <w:vAlign w:val="center"/>
          </w:tcPr>
          <w:p w14:paraId="45D54CEB" w14:textId="0BD93149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5.1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salas técnicas</w:t>
            </w:r>
          </w:p>
        </w:tc>
      </w:tr>
      <w:tr w:rsidR="003C7737" w:rsidRPr="00375C3A" w14:paraId="58757E7D" w14:textId="77777777" w:rsidTr="00375C3A">
        <w:tc>
          <w:tcPr>
            <w:tcW w:w="1244" w:type="dxa"/>
            <w:vAlign w:val="center"/>
          </w:tcPr>
          <w:p w14:paraId="21213138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vAlign w:val="center"/>
          </w:tcPr>
          <w:p w14:paraId="116A03D8" w14:textId="7F0B76D5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5_2</w:t>
            </w:r>
          </w:p>
        </w:tc>
        <w:tc>
          <w:tcPr>
            <w:tcW w:w="5839" w:type="dxa"/>
            <w:vAlign w:val="center"/>
          </w:tcPr>
          <w:p w14:paraId="2B22286C" w14:textId="0F03CD7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5.2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iluminação balizamento portão salas técnicas</w:t>
            </w:r>
          </w:p>
        </w:tc>
      </w:tr>
      <w:tr w:rsidR="003C7737" w:rsidRPr="00375C3A" w14:paraId="2DBDC0B3" w14:textId="77777777" w:rsidTr="00375C3A">
        <w:tc>
          <w:tcPr>
            <w:tcW w:w="1244" w:type="dxa"/>
            <w:vAlign w:val="center"/>
          </w:tcPr>
          <w:p w14:paraId="2E8277A6" w14:textId="77777777" w:rsidR="003C7737" w:rsidRPr="00375C3A" w:rsidRDefault="003C7737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lastRenderedPageBreak/>
              <w:t>11</w:t>
            </w:r>
          </w:p>
        </w:tc>
        <w:tc>
          <w:tcPr>
            <w:tcW w:w="2835" w:type="dxa"/>
            <w:vAlign w:val="center"/>
          </w:tcPr>
          <w:p w14:paraId="5E34E6E8" w14:textId="5FC8AD84" w:rsidR="003C7737" w:rsidRPr="00375C3A" w:rsidRDefault="00CC6146" w:rsidP="003C7737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sz w:val="18"/>
                <w:szCs w:val="18"/>
              </w:rPr>
              <w:t>PL_</w:t>
            </w:r>
            <w:r>
              <w:rPr>
                <w:sz w:val="18"/>
                <w:szCs w:val="18"/>
              </w:rPr>
              <w:t>5</w:t>
            </w:r>
            <w:r w:rsidRPr="00375C3A">
              <w:rPr>
                <w:sz w:val="18"/>
                <w:szCs w:val="18"/>
              </w:rPr>
              <w:t>_STOP_CIRC_</w:t>
            </w:r>
            <w:r>
              <w:rPr>
                <w:sz w:val="18"/>
                <w:szCs w:val="18"/>
              </w:rPr>
              <w:t>5_3</w:t>
            </w:r>
          </w:p>
        </w:tc>
        <w:tc>
          <w:tcPr>
            <w:tcW w:w="5839" w:type="dxa"/>
            <w:vAlign w:val="center"/>
          </w:tcPr>
          <w:p w14:paraId="2E8B36B0" w14:textId="0FC53B1B" w:rsidR="003C7737" w:rsidRPr="00375C3A" w:rsidRDefault="00CC6146" w:rsidP="003C7737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5</w:t>
            </w:r>
            <w:r w:rsidRPr="00375C3A">
              <w:rPr>
                <w:rFonts w:cs="Arial"/>
                <w:sz w:val="18"/>
                <w:szCs w:val="18"/>
              </w:rPr>
              <w:t xml:space="preserve">, Status de operação do circuito de iluminação </w:t>
            </w:r>
            <w:r>
              <w:rPr>
                <w:rFonts w:cs="Arial"/>
                <w:sz w:val="18"/>
                <w:szCs w:val="18"/>
              </w:rPr>
              <w:t>5.3</w:t>
            </w:r>
            <w:r w:rsidRPr="00375C3A">
              <w:rPr>
                <w:rFonts w:cs="Arial"/>
                <w:sz w:val="18"/>
                <w:szCs w:val="18"/>
              </w:rPr>
              <w:t xml:space="preserve"> – </w:t>
            </w:r>
            <w:r>
              <w:rPr>
                <w:rFonts w:cs="Arial"/>
                <w:sz w:val="18"/>
                <w:szCs w:val="18"/>
              </w:rPr>
              <w:t>Reserva</w:t>
            </w:r>
          </w:p>
        </w:tc>
      </w:tr>
      <w:tr w:rsidR="00132DED" w:rsidRPr="00375C3A" w14:paraId="64FF6B83" w14:textId="77777777" w:rsidTr="00375C3A">
        <w:tc>
          <w:tcPr>
            <w:tcW w:w="1244" w:type="dxa"/>
            <w:vAlign w:val="center"/>
          </w:tcPr>
          <w:p w14:paraId="639666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vAlign w:val="center"/>
          </w:tcPr>
          <w:p w14:paraId="1BF27CCC" w14:textId="7C2978E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_STFL_PAINEL</w:t>
            </w:r>
          </w:p>
        </w:tc>
        <w:tc>
          <w:tcPr>
            <w:tcW w:w="5839" w:type="dxa"/>
            <w:vAlign w:val="center"/>
          </w:tcPr>
          <w:p w14:paraId="40AA6C09" w14:textId="798F11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falha no painel.</w:t>
            </w:r>
          </w:p>
        </w:tc>
      </w:tr>
      <w:tr w:rsidR="00132DED" w:rsidRPr="00375C3A" w14:paraId="2DE9E6D9" w14:textId="77777777" w:rsidTr="00375C3A">
        <w:tc>
          <w:tcPr>
            <w:tcW w:w="1244" w:type="dxa"/>
            <w:vAlign w:val="center"/>
          </w:tcPr>
          <w:p w14:paraId="35CC5D0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vAlign w:val="center"/>
          </w:tcPr>
          <w:p w14:paraId="7C1A9B1A" w14:textId="5E41947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_STOP_GERADOR</w:t>
            </w:r>
          </w:p>
        </w:tc>
        <w:tc>
          <w:tcPr>
            <w:tcW w:w="5839" w:type="dxa"/>
            <w:vAlign w:val="center"/>
          </w:tcPr>
          <w:p w14:paraId="23BD3D6B" w14:textId="44ED9AD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de operação do gerador.</w:t>
            </w:r>
          </w:p>
        </w:tc>
      </w:tr>
      <w:tr w:rsidR="00132DED" w:rsidRPr="00375C3A" w14:paraId="6BC03A3D" w14:textId="77777777" w:rsidTr="00375C3A">
        <w:tc>
          <w:tcPr>
            <w:tcW w:w="1244" w:type="dxa"/>
            <w:vAlign w:val="center"/>
          </w:tcPr>
          <w:p w14:paraId="0149D6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vAlign w:val="center"/>
          </w:tcPr>
          <w:p w14:paraId="08B39A92" w14:textId="032B9BD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_STCH_CIRC</w:t>
            </w:r>
          </w:p>
        </w:tc>
        <w:tc>
          <w:tcPr>
            <w:tcW w:w="5839" w:type="dxa"/>
            <w:vAlign w:val="center"/>
          </w:tcPr>
          <w:p w14:paraId="6D3D8264" w14:textId="79C90EF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6</w:t>
            </w:r>
            <w:r w:rsidRPr="00375C3A">
              <w:rPr>
                <w:rFonts w:cs="Arial"/>
                <w:sz w:val="18"/>
                <w:szCs w:val="18"/>
              </w:rPr>
              <w:t>, Status chave seletora Automático/Manual de todos os circuitos de iluminação.</w:t>
            </w:r>
          </w:p>
        </w:tc>
      </w:tr>
      <w:tr w:rsidR="00132DED" w:rsidRPr="00375C3A" w14:paraId="3E8412B1" w14:textId="77777777" w:rsidTr="00132DED">
        <w:tc>
          <w:tcPr>
            <w:tcW w:w="1244" w:type="dxa"/>
            <w:vAlign w:val="center"/>
          </w:tcPr>
          <w:p w14:paraId="48871AC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vAlign w:val="center"/>
          </w:tcPr>
          <w:p w14:paraId="021B8F21" w14:textId="67F5A30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_STOP_CIRC_01</w:t>
            </w:r>
          </w:p>
        </w:tc>
        <w:tc>
          <w:tcPr>
            <w:tcW w:w="5839" w:type="dxa"/>
            <w:vAlign w:val="center"/>
          </w:tcPr>
          <w:p w14:paraId="764E8CFF" w14:textId="40283EF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1.</w:t>
            </w:r>
          </w:p>
        </w:tc>
      </w:tr>
    </w:tbl>
    <w:p w14:paraId="3478AAC5" w14:textId="56119BBB" w:rsidR="008D7195" w:rsidRPr="00375C3A" w:rsidRDefault="008D7195" w:rsidP="000417D8">
      <w:pPr>
        <w:pStyle w:val="texto"/>
        <w:ind w:left="0"/>
        <w:rPr>
          <w:rFonts w:cs="Arial"/>
          <w:color w:val="FF0000"/>
          <w:sz w:val="18"/>
          <w:szCs w:val="18"/>
        </w:rPr>
      </w:pPr>
    </w:p>
    <w:tbl>
      <w:tblPr>
        <w:tblStyle w:val="Tabelacomgrade"/>
        <w:tblW w:w="9918" w:type="dxa"/>
        <w:shd w:val="clear" w:color="auto" w:fill="FFFF00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132DED" w14:paraId="53B7588D" w14:textId="77777777" w:rsidTr="00132DED">
        <w:trPr>
          <w:tblHeader/>
        </w:trPr>
        <w:tc>
          <w:tcPr>
            <w:tcW w:w="9918" w:type="dxa"/>
            <w:gridSpan w:val="3"/>
            <w:shd w:val="clear" w:color="auto" w:fill="FFFF00"/>
          </w:tcPr>
          <w:p w14:paraId="67B6325F" w14:textId="1EBD7271" w:rsidR="00132DED" w:rsidRPr="001F28D9" w:rsidRDefault="008D7195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color w:val="FF0000"/>
                <w:szCs w:val="22"/>
              </w:rPr>
              <w:br w:type="page"/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32DED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132DED">
              <w:rPr>
                <w:rFonts w:cs="Arial"/>
                <w:b/>
                <w:bCs/>
                <w:sz w:val="24"/>
                <w:szCs w:val="24"/>
              </w:rPr>
              <w:t>ED-04</w:t>
            </w:r>
          </w:p>
        </w:tc>
      </w:tr>
      <w:tr w:rsidR="00132DED" w14:paraId="3903CA5C" w14:textId="77777777" w:rsidTr="00132DED">
        <w:trPr>
          <w:tblHeader/>
        </w:trPr>
        <w:tc>
          <w:tcPr>
            <w:tcW w:w="1244" w:type="dxa"/>
            <w:shd w:val="clear" w:color="auto" w:fill="FFFF00"/>
          </w:tcPr>
          <w:p w14:paraId="3BCD0498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  <w:shd w:val="clear" w:color="auto" w:fill="FFFF00"/>
          </w:tcPr>
          <w:p w14:paraId="43362039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  <w:shd w:val="clear" w:color="auto" w:fill="FFFF00"/>
          </w:tcPr>
          <w:p w14:paraId="0E7EFEDB" w14:textId="77777777" w:rsidR="00132DED" w:rsidRPr="001F28D9" w:rsidRDefault="00132DED" w:rsidP="00C60187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132DED" w:rsidRPr="00375C3A" w14:paraId="35161DBA" w14:textId="77777777" w:rsidTr="00132DED">
        <w:tc>
          <w:tcPr>
            <w:tcW w:w="1244" w:type="dxa"/>
            <w:shd w:val="clear" w:color="auto" w:fill="FFFF00"/>
            <w:vAlign w:val="center"/>
          </w:tcPr>
          <w:p w14:paraId="61770B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EF1E2ED" w14:textId="66FE024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109B68F4" w14:textId="39CE90D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Painel de iluminação PL-0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Status de operação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132DED" w:rsidRPr="00375C3A" w14:paraId="4E99F8E7" w14:textId="77777777" w:rsidTr="00132DED">
        <w:tc>
          <w:tcPr>
            <w:tcW w:w="1244" w:type="dxa"/>
            <w:shd w:val="clear" w:color="auto" w:fill="FFFF00"/>
            <w:vAlign w:val="center"/>
          </w:tcPr>
          <w:p w14:paraId="2C7F2E2E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261B6ABC" w14:textId="4F6EDB2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_STOP_CIRC_03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04DA87D7" w14:textId="6BE67F1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3.</w:t>
            </w:r>
          </w:p>
        </w:tc>
      </w:tr>
      <w:tr w:rsidR="00132DED" w:rsidRPr="00375C3A" w14:paraId="20D6A5DC" w14:textId="77777777" w:rsidTr="00132DED">
        <w:tc>
          <w:tcPr>
            <w:tcW w:w="1244" w:type="dxa"/>
            <w:shd w:val="clear" w:color="auto" w:fill="FFFF00"/>
            <w:vAlign w:val="center"/>
          </w:tcPr>
          <w:p w14:paraId="03EE9FC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474FB78" w14:textId="3DBE0493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_STOP_CIRC_04</w:t>
            </w:r>
          </w:p>
        </w:tc>
        <w:tc>
          <w:tcPr>
            <w:tcW w:w="5839" w:type="dxa"/>
            <w:shd w:val="clear" w:color="auto" w:fill="FFFF00"/>
            <w:vAlign w:val="center"/>
          </w:tcPr>
          <w:p w14:paraId="46E02ACC" w14:textId="2DEB923A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4.</w:t>
            </w:r>
          </w:p>
        </w:tc>
      </w:tr>
      <w:tr w:rsidR="00132DED" w:rsidRPr="00375C3A" w14:paraId="039A3B3D" w14:textId="77777777" w:rsidTr="003A5FE1">
        <w:tc>
          <w:tcPr>
            <w:tcW w:w="1244" w:type="dxa"/>
            <w:shd w:val="clear" w:color="auto" w:fill="FFFF00"/>
            <w:vAlign w:val="center"/>
          </w:tcPr>
          <w:p w14:paraId="65A5A2EA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E67DB7A" w14:textId="616A12E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_STOP_CIRC_05</w:t>
            </w:r>
          </w:p>
        </w:tc>
        <w:tc>
          <w:tcPr>
            <w:tcW w:w="5839" w:type="dxa"/>
            <w:shd w:val="clear" w:color="auto" w:fill="FFFF00"/>
          </w:tcPr>
          <w:p w14:paraId="115BA373" w14:textId="0B699E6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5.</w:t>
            </w:r>
          </w:p>
        </w:tc>
      </w:tr>
      <w:tr w:rsidR="00132DED" w:rsidRPr="00375C3A" w14:paraId="571D4015" w14:textId="77777777" w:rsidTr="003A5FE1">
        <w:tc>
          <w:tcPr>
            <w:tcW w:w="1244" w:type="dxa"/>
            <w:shd w:val="clear" w:color="auto" w:fill="FFFF00"/>
            <w:vAlign w:val="center"/>
          </w:tcPr>
          <w:p w14:paraId="4EDF3913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49D644B" w14:textId="5D96B3BF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_STOP_CIRC_06</w:t>
            </w:r>
          </w:p>
        </w:tc>
        <w:tc>
          <w:tcPr>
            <w:tcW w:w="5839" w:type="dxa"/>
            <w:shd w:val="clear" w:color="auto" w:fill="FFFF00"/>
          </w:tcPr>
          <w:p w14:paraId="051D7BA6" w14:textId="52B2DF31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, Status de operação do circuito de iluminação n° 6.</w:t>
            </w:r>
          </w:p>
        </w:tc>
      </w:tr>
      <w:tr w:rsidR="00132DED" w:rsidRPr="00375C3A" w14:paraId="137802B3" w14:textId="77777777" w:rsidTr="00132DED">
        <w:tc>
          <w:tcPr>
            <w:tcW w:w="1244" w:type="dxa"/>
            <w:shd w:val="clear" w:color="auto" w:fill="FFFF00"/>
            <w:vAlign w:val="center"/>
          </w:tcPr>
          <w:p w14:paraId="183048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0F6CBFD8" w14:textId="6DAE29DA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A088235" w14:textId="3DBF445B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color w:val="FF0000"/>
                <w:sz w:val="18"/>
                <w:szCs w:val="18"/>
              </w:rPr>
            </w:pPr>
          </w:p>
        </w:tc>
      </w:tr>
      <w:tr w:rsidR="00132DED" w:rsidRPr="00375C3A" w14:paraId="6A45135A" w14:textId="77777777" w:rsidTr="00132DED">
        <w:tc>
          <w:tcPr>
            <w:tcW w:w="1244" w:type="dxa"/>
            <w:shd w:val="clear" w:color="auto" w:fill="FFFF00"/>
            <w:vAlign w:val="center"/>
          </w:tcPr>
          <w:p w14:paraId="7E0C3F8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06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EE0838" w14:textId="0971DDBE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64BE0EA7" w14:textId="4D888562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AF981B5" w14:textId="77777777" w:rsidTr="00132DED">
        <w:tc>
          <w:tcPr>
            <w:tcW w:w="1244" w:type="dxa"/>
            <w:shd w:val="clear" w:color="auto" w:fill="FFFF00"/>
            <w:vAlign w:val="center"/>
          </w:tcPr>
          <w:p w14:paraId="7704591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07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7CDB52D9" w14:textId="71E7AFC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5063A5C" w14:textId="70546D08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1FBC7188" w14:textId="77777777" w:rsidTr="00132DED">
        <w:tc>
          <w:tcPr>
            <w:tcW w:w="1244" w:type="dxa"/>
            <w:shd w:val="clear" w:color="auto" w:fill="FFFF00"/>
            <w:vAlign w:val="center"/>
          </w:tcPr>
          <w:p w14:paraId="30F1F5FD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08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D76C0B4" w14:textId="67730022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FCB9267" w14:textId="604F90CD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7DA7B6A7" w14:textId="77777777" w:rsidTr="00132DED">
        <w:tc>
          <w:tcPr>
            <w:tcW w:w="1244" w:type="dxa"/>
            <w:shd w:val="clear" w:color="auto" w:fill="FFFF00"/>
            <w:vAlign w:val="center"/>
          </w:tcPr>
          <w:p w14:paraId="1B5C286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09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986C186" w14:textId="3B45EE2C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01BAFDD0" w14:textId="41D8F54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8FEDD94" w14:textId="77777777" w:rsidTr="00132DED">
        <w:tc>
          <w:tcPr>
            <w:tcW w:w="1244" w:type="dxa"/>
            <w:shd w:val="clear" w:color="auto" w:fill="FFFF00"/>
            <w:vAlign w:val="center"/>
          </w:tcPr>
          <w:p w14:paraId="26171750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10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E61F2B" w14:textId="0E3C16E0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3D469CEC" w14:textId="04CED7DE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798F131" w14:textId="77777777" w:rsidTr="00132DED">
        <w:tc>
          <w:tcPr>
            <w:tcW w:w="1244" w:type="dxa"/>
            <w:shd w:val="clear" w:color="auto" w:fill="FFFF00"/>
            <w:vAlign w:val="center"/>
          </w:tcPr>
          <w:p w14:paraId="44875A6C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11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17A4AB0B" w14:textId="4BBEDF88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3427541" w14:textId="32463DD5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46F1C0C" w14:textId="77777777" w:rsidTr="00132DED">
        <w:tc>
          <w:tcPr>
            <w:tcW w:w="1244" w:type="dxa"/>
            <w:shd w:val="clear" w:color="auto" w:fill="FFFF00"/>
            <w:vAlign w:val="center"/>
          </w:tcPr>
          <w:p w14:paraId="5169AF94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12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5E81A53E" w14:textId="2A7BDC46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EAD2B9E" w14:textId="7492455C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5025872F" w14:textId="77777777" w:rsidTr="00132DED">
        <w:tc>
          <w:tcPr>
            <w:tcW w:w="1244" w:type="dxa"/>
            <w:shd w:val="clear" w:color="auto" w:fill="FFFF00"/>
            <w:vAlign w:val="center"/>
          </w:tcPr>
          <w:p w14:paraId="7593D56B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13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6F5AA3" w14:textId="58EB4DF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21F5074B" w14:textId="6CBE3B06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45767730" w14:textId="77777777" w:rsidTr="00132DED">
        <w:tc>
          <w:tcPr>
            <w:tcW w:w="1244" w:type="dxa"/>
            <w:shd w:val="clear" w:color="auto" w:fill="FFFF00"/>
            <w:vAlign w:val="center"/>
          </w:tcPr>
          <w:p w14:paraId="4AC00617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14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43B68F66" w14:textId="5D86FDA4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4DA81D3C" w14:textId="561ACF13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132DED" w:rsidRPr="00375C3A" w14:paraId="6FDDC294" w14:textId="77777777" w:rsidTr="00132DED">
        <w:tc>
          <w:tcPr>
            <w:tcW w:w="1244" w:type="dxa"/>
            <w:shd w:val="clear" w:color="auto" w:fill="FFFF00"/>
            <w:vAlign w:val="center"/>
          </w:tcPr>
          <w:p w14:paraId="6CC757F5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  <w:r w:rsidRPr="00375C3A">
              <w:rPr>
                <w:rFonts w:cs="Arial"/>
                <w:sz w:val="18"/>
                <w:szCs w:val="18"/>
              </w:rPr>
              <w:t>15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368644F2" w14:textId="77777777" w:rsidR="00132DED" w:rsidRPr="00375C3A" w:rsidRDefault="00132DED" w:rsidP="00132DED">
            <w:pPr>
              <w:pStyle w:val="texto"/>
              <w:ind w:left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5839" w:type="dxa"/>
            <w:shd w:val="clear" w:color="auto" w:fill="FFFF00"/>
            <w:vAlign w:val="center"/>
          </w:tcPr>
          <w:p w14:paraId="580FC3F7" w14:textId="77777777" w:rsidR="00132DED" w:rsidRPr="00375C3A" w:rsidRDefault="00132DED" w:rsidP="00132DED">
            <w:pPr>
              <w:pStyle w:val="texto"/>
              <w:ind w:left="0"/>
              <w:jc w:val="left"/>
              <w:rPr>
                <w:rFonts w:cs="Arial"/>
                <w:sz w:val="18"/>
                <w:szCs w:val="18"/>
              </w:rPr>
            </w:pPr>
          </w:p>
        </w:tc>
      </w:tr>
    </w:tbl>
    <w:p w14:paraId="7C90453F" w14:textId="0A006FCD" w:rsidR="008D7195" w:rsidRDefault="008D7195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p w14:paraId="13D4FA70" w14:textId="54C9A077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5" w:name="_Toc129034530"/>
      <w:r>
        <w:t>Saídas Digitais Remota-01</w:t>
      </w:r>
      <w:bookmarkEnd w:id="5"/>
    </w:p>
    <w:p w14:paraId="6C98507C" w14:textId="56F2AD54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Remota-01. </w:t>
      </w:r>
    </w:p>
    <w:p w14:paraId="04322C2A" w14:textId="77777777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19A36309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B53D1C6" w14:textId="733BC05F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98434D" w14:paraId="1521990B" w14:textId="77777777" w:rsidTr="0098434D">
        <w:trPr>
          <w:tblHeader/>
        </w:trPr>
        <w:tc>
          <w:tcPr>
            <w:tcW w:w="1244" w:type="dxa"/>
          </w:tcPr>
          <w:p w14:paraId="2C1B1C66" w14:textId="768D929A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271D3D8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27CD96DE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BF4A8C6" w14:textId="77777777" w:rsidTr="00E370B5">
        <w:tc>
          <w:tcPr>
            <w:tcW w:w="1244" w:type="dxa"/>
          </w:tcPr>
          <w:p w14:paraId="44F8FF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1F5CAD0D" w14:textId="268E8F7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PL_0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16788B7" w14:textId="6B7882D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>Painel de iluminação PL-0</w:t>
            </w:r>
            <w:r>
              <w:rPr>
                <w:rFonts w:cs="Arial"/>
                <w:sz w:val="18"/>
                <w:szCs w:val="18"/>
              </w:rPr>
              <w:t>1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3DFB5C57" w14:textId="77777777" w:rsidTr="00E370B5">
        <w:tc>
          <w:tcPr>
            <w:tcW w:w="1244" w:type="dxa"/>
          </w:tcPr>
          <w:p w14:paraId="33FB9B08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01</w:t>
            </w:r>
          </w:p>
        </w:tc>
        <w:tc>
          <w:tcPr>
            <w:tcW w:w="2835" w:type="dxa"/>
            <w:vAlign w:val="center"/>
          </w:tcPr>
          <w:p w14:paraId="56775959" w14:textId="588918F3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3BAB8433" w14:textId="74F1CB0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3AC08D4" w14:textId="77777777" w:rsidTr="002E7FD6">
        <w:tc>
          <w:tcPr>
            <w:tcW w:w="1244" w:type="dxa"/>
          </w:tcPr>
          <w:p w14:paraId="6F1237D7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28F522D3" w14:textId="22EA750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F45CBE5" w14:textId="64CAF265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4115BE5" w14:textId="77777777" w:rsidTr="006E7A13">
        <w:tc>
          <w:tcPr>
            <w:tcW w:w="1244" w:type="dxa"/>
          </w:tcPr>
          <w:p w14:paraId="49DB716D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29B3639" w14:textId="4E07BDA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177BD119" w14:textId="241165E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4110D09D" w14:textId="77777777" w:rsidTr="00063B10">
        <w:tc>
          <w:tcPr>
            <w:tcW w:w="1244" w:type="dxa"/>
          </w:tcPr>
          <w:p w14:paraId="28FEFFF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59AE5ACE" w14:textId="1F61376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10DE73E5" w14:textId="24C2C6D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953E8A9" w14:textId="77777777" w:rsidTr="00041BEE">
        <w:tc>
          <w:tcPr>
            <w:tcW w:w="1244" w:type="dxa"/>
          </w:tcPr>
          <w:p w14:paraId="3D1FE84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0C1E01EC" w14:textId="3D1F2B2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763C7B52" w14:textId="0A7D234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425B1E7" w14:textId="77777777" w:rsidTr="000C1782">
        <w:tc>
          <w:tcPr>
            <w:tcW w:w="1244" w:type="dxa"/>
          </w:tcPr>
          <w:p w14:paraId="73115636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  <w:vAlign w:val="center"/>
          </w:tcPr>
          <w:p w14:paraId="7B254602" w14:textId="56461AA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>PL_0</w:t>
            </w:r>
            <w:r>
              <w:rPr>
                <w:rFonts w:cs="Arial"/>
                <w:color w:val="FF0000"/>
                <w:sz w:val="18"/>
                <w:szCs w:val="18"/>
              </w:rPr>
              <w:t>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5FFBA63F" w14:textId="16D7E86B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PL-01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AD38089" w14:textId="77777777" w:rsidTr="007B41C5">
        <w:tc>
          <w:tcPr>
            <w:tcW w:w="1244" w:type="dxa"/>
          </w:tcPr>
          <w:p w14:paraId="4526BDC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  <w:vAlign w:val="center"/>
          </w:tcPr>
          <w:p w14:paraId="7A4BC42C" w14:textId="10057369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PL_02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47B1CB5D" w14:textId="58D9B156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PL-02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2B273D58" w14:textId="77777777" w:rsidTr="00B27E43">
        <w:tc>
          <w:tcPr>
            <w:tcW w:w="1244" w:type="dxa"/>
          </w:tcPr>
          <w:p w14:paraId="6EF6C1C3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  <w:vAlign w:val="center"/>
          </w:tcPr>
          <w:p w14:paraId="0B744650" w14:textId="15D90FA6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06BA10E8" w14:textId="508928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  <w:tr w:rsidR="00356101" w14:paraId="193001CB" w14:textId="77777777" w:rsidTr="00B27E43">
        <w:tc>
          <w:tcPr>
            <w:tcW w:w="1244" w:type="dxa"/>
          </w:tcPr>
          <w:p w14:paraId="1B6921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  <w:vAlign w:val="center"/>
          </w:tcPr>
          <w:p w14:paraId="2B289F65" w14:textId="275073BB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5077A634" w14:textId="3DB2E09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6C4BCF88" w14:textId="77777777" w:rsidTr="00B27E43">
        <w:tc>
          <w:tcPr>
            <w:tcW w:w="1244" w:type="dxa"/>
          </w:tcPr>
          <w:p w14:paraId="61C1879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  <w:vAlign w:val="center"/>
          </w:tcPr>
          <w:p w14:paraId="587C54B8" w14:textId="17D046E4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34CB0A02" w14:textId="42B7F331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513A0B49" w14:textId="77777777" w:rsidTr="00B27E43">
        <w:tc>
          <w:tcPr>
            <w:tcW w:w="1244" w:type="dxa"/>
          </w:tcPr>
          <w:p w14:paraId="3365885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  <w:vAlign w:val="center"/>
          </w:tcPr>
          <w:p w14:paraId="592B8BA0" w14:textId="240B12B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76987128" w14:textId="6C2BF90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C77CB2C" w14:textId="77777777" w:rsidTr="00B27E43">
        <w:tc>
          <w:tcPr>
            <w:tcW w:w="1244" w:type="dxa"/>
          </w:tcPr>
          <w:p w14:paraId="3ACFBDD2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  <w:vAlign w:val="center"/>
          </w:tcPr>
          <w:p w14:paraId="4EB1F402" w14:textId="2C1E9D0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BEADEF3" w14:textId="54615B5C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EB10FCC" w14:textId="77777777" w:rsidTr="00B27E43">
        <w:tc>
          <w:tcPr>
            <w:tcW w:w="1244" w:type="dxa"/>
          </w:tcPr>
          <w:p w14:paraId="3ABA27FC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  <w:vAlign w:val="center"/>
          </w:tcPr>
          <w:p w14:paraId="129CAF96" w14:textId="020D6EE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08DA72" w14:textId="6C0E979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3B8D96CA" w14:textId="77777777" w:rsidTr="00A30184">
        <w:tc>
          <w:tcPr>
            <w:tcW w:w="1244" w:type="dxa"/>
          </w:tcPr>
          <w:p w14:paraId="39B7CA6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  <w:vAlign w:val="center"/>
          </w:tcPr>
          <w:p w14:paraId="5ADD4562" w14:textId="215A9F2E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PL_03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75BBAA9F" w14:textId="52E0C87F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PL-03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356101" w14:paraId="6823FFD0" w14:textId="77777777" w:rsidTr="00A30184">
        <w:tc>
          <w:tcPr>
            <w:tcW w:w="1244" w:type="dxa"/>
          </w:tcPr>
          <w:p w14:paraId="41DE9521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  <w:vAlign w:val="center"/>
          </w:tcPr>
          <w:p w14:paraId="130BF359" w14:textId="17007BED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_CIRC_01</w:t>
            </w:r>
          </w:p>
        </w:tc>
        <w:tc>
          <w:tcPr>
            <w:tcW w:w="5839" w:type="dxa"/>
            <w:vAlign w:val="center"/>
          </w:tcPr>
          <w:p w14:paraId="4C836770" w14:textId="704C223D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1.</w:t>
            </w:r>
          </w:p>
        </w:tc>
      </w:tr>
    </w:tbl>
    <w:p w14:paraId="2364707B" w14:textId="303E17EE" w:rsidR="001F28D9" w:rsidRDefault="001F28D9" w:rsidP="000417D8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98434D" w14:paraId="5E858183" w14:textId="77777777" w:rsidTr="00356101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0E61F1CA" w14:textId="6D7C120E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98434D" w14:paraId="4D414FE8" w14:textId="77777777" w:rsidTr="0098434D">
        <w:trPr>
          <w:tblHeader/>
        </w:trPr>
        <w:tc>
          <w:tcPr>
            <w:tcW w:w="1244" w:type="dxa"/>
          </w:tcPr>
          <w:p w14:paraId="42C66218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FAE14F3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4668D22" w14:textId="77777777" w:rsidR="0098434D" w:rsidRPr="001F28D9" w:rsidRDefault="0098434D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356101" w14:paraId="31658383" w14:textId="77777777" w:rsidTr="00294F28">
        <w:tc>
          <w:tcPr>
            <w:tcW w:w="1244" w:type="dxa"/>
          </w:tcPr>
          <w:p w14:paraId="5DA3491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  <w:vAlign w:val="center"/>
          </w:tcPr>
          <w:p w14:paraId="5C3851C5" w14:textId="0BCE86C8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5839" w:type="dxa"/>
            <w:vAlign w:val="center"/>
          </w:tcPr>
          <w:p w14:paraId="77A5DEE9" w14:textId="1A5DD004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2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89D6F62" w14:textId="77777777" w:rsidTr="00294F28">
        <w:tc>
          <w:tcPr>
            <w:tcW w:w="1244" w:type="dxa"/>
          </w:tcPr>
          <w:p w14:paraId="1E72FD9A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  <w:vAlign w:val="center"/>
          </w:tcPr>
          <w:p w14:paraId="3C77BB96" w14:textId="088E4C4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5839" w:type="dxa"/>
            <w:vAlign w:val="center"/>
          </w:tcPr>
          <w:p w14:paraId="58643DA3" w14:textId="13005489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2E0AD9CF" w14:textId="77777777" w:rsidTr="00294F28">
        <w:tc>
          <w:tcPr>
            <w:tcW w:w="1244" w:type="dxa"/>
          </w:tcPr>
          <w:p w14:paraId="6AC6BBE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  <w:vAlign w:val="center"/>
          </w:tcPr>
          <w:p w14:paraId="652424D9" w14:textId="3A66C701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5839" w:type="dxa"/>
            <w:vAlign w:val="center"/>
          </w:tcPr>
          <w:p w14:paraId="36A68A0D" w14:textId="3AEB7D27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4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0B33F90D" w14:textId="77777777" w:rsidTr="00294F28">
        <w:tc>
          <w:tcPr>
            <w:tcW w:w="1244" w:type="dxa"/>
          </w:tcPr>
          <w:p w14:paraId="71529FCE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  <w:vAlign w:val="center"/>
          </w:tcPr>
          <w:p w14:paraId="09C9983A" w14:textId="0E294112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</w:p>
        </w:tc>
        <w:tc>
          <w:tcPr>
            <w:tcW w:w="5839" w:type="dxa"/>
            <w:vAlign w:val="center"/>
          </w:tcPr>
          <w:p w14:paraId="15E19C40" w14:textId="187A8D03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5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356101" w14:paraId="1FBFA6FE" w14:textId="77777777" w:rsidTr="00294F28">
        <w:tc>
          <w:tcPr>
            <w:tcW w:w="1244" w:type="dxa"/>
          </w:tcPr>
          <w:p w14:paraId="63E62B3B" w14:textId="77777777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  <w:vAlign w:val="center"/>
          </w:tcPr>
          <w:p w14:paraId="10156987" w14:textId="4BF978D0" w:rsidR="00356101" w:rsidRPr="001F28D9" w:rsidRDefault="00356101" w:rsidP="00356101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PL_03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</w:t>
            </w:r>
            <w:r>
              <w:rPr>
                <w:rFonts w:cs="Arial"/>
                <w:color w:val="FF0000"/>
                <w:sz w:val="18"/>
                <w:szCs w:val="18"/>
              </w:rPr>
              <w:t>CMLD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_CIRC_0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</w:p>
        </w:tc>
        <w:tc>
          <w:tcPr>
            <w:tcW w:w="5839" w:type="dxa"/>
            <w:vAlign w:val="center"/>
          </w:tcPr>
          <w:p w14:paraId="207E1385" w14:textId="4BB6231E" w:rsidR="00356101" w:rsidRPr="001F28D9" w:rsidRDefault="00356101" w:rsidP="00356101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color w:val="FF0000"/>
                <w:sz w:val="18"/>
                <w:szCs w:val="18"/>
              </w:rPr>
              <w:t>PL-03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, </w:t>
            </w:r>
            <w:r>
              <w:rPr>
                <w:rFonts w:cs="Arial"/>
                <w:color w:val="FF0000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 xml:space="preserve"> do circuito de iluminação n° </w:t>
            </w:r>
            <w:r>
              <w:rPr>
                <w:rFonts w:cs="Arial"/>
                <w:color w:val="FF0000"/>
                <w:sz w:val="18"/>
                <w:szCs w:val="18"/>
              </w:rPr>
              <w:t>6</w:t>
            </w:r>
            <w:r w:rsidRPr="00375C3A">
              <w:rPr>
                <w:rFonts w:cs="Arial"/>
                <w:color w:val="FF0000"/>
                <w:sz w:val="18"/>
                <w:szCs w:val="18"/>
              </w:rPr>
              <w:t>.</w:t>
            </w:r>
          </w:p>
        </w:tc>
      </w:tr>
      <w:tr w:rsidR="00515B49" w14:paraId="11CFB323" w14:textId="77777777" w:rsidTr="00762555">
        <w:tc>
          <w:tcPr>
            <w:tcW w:w="1244" w:type="dxa"/>
          </w:tcPr>
          <w:p w14:paraId="1676114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  <w:vAlign w:val="center"/>
          </w:tcPr>
          <w:p w14:paraId="4A828533" w14:textId="526B7760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 w:val="18"/>
                <w:szCs w:val="18"/>
              </w:rPr>
              <w:t>PL_04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CMLD</w:t>
            </w:r>
            <w:r w:rsidRPr="00375C3A">
              <w:rPr>
                <w:rFonts w:cs="Arial"/>
                <w:sz w:val="18"/>
                <w:szCs w:val="18"/>
              </w:rPr>
              <w:t>_</w:t>
            </w:r>
            <w:r>
              <w:rPr>
                <w:rFonts w:cs="Arial"/>
                <w:sz w:val="18"/>
                <w:szCs w:val="18"/>
              </w:rPr>
              <w:t>BARR</w:t>
            </w:r>
          </w:p>
        </w:tc>
        <w:tc>
          <w:tcPr>
            <w:tcW w:w="5839" w:type="dxa"/>
            <w:vAlign w:val="center"/>
          </w:tcPr>
          <w:p w14:paraId="0C3CC149" w14:textId="55F9B019" w:rsidR="00515B49" w:rsidRPr="001F28D9" w:rsidRDefault="00515B49" w:rsidP="00515B49">
            <w:pPr>
              <w:pStyle w:val="texto"/>
              <w:ind w:left="0"/>
              <w:jc w:val="left"/>
              <w:rPr>
                <w:rFonts w:cs="Arial"/>
                <w:szCs w:val="22"/>
              </w:rPr>
            </w:pPr>
            <w:r w:rsidRPr="00375C3A">
              <w:rPr>
                <w:rFonts w:cs="Arial"/>
                <w:sz w:val="18"/>
                <w:szCs w:val="18"/>
              </w:rPr>
              <w:t xml:space="preserve">Painel de iluminação </w:t>
            </w:r>
            <w:r>
              <w:rPr>
                <w:rFonts w:cs="Arial"/>
                <w:sz w:val="18"/>
                <w:szCs w:val="18"/>
              </w:rPr>
              <w:t>PL-04</w:t>
            </w:r>
            <w:r w:rsidRPr="00375C3A">
              <w:rPr>
                <w:rFonts w:cs="Arial"/>
                <w:sz w:val="18"/>
                <w:szCs w:val="18"/>
              </w:rPr>
              <w:t xml:space="preserve">, </w:t>
            </w:r>
            <w:r>
              <w:rPr>
                <w:rFonts w:cs="Arial"/>
                <w:sz w:val="18"/>
                <w:szCs w:val="18"/>
              </w:rPr>
              <w:t>Comando liga/desliga</w:t>
            </w:r>
            <w:r w:rsidRPr="00375C3A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do barramento de entrada.</w:t>
            </w:r>
          </w:p>
        </w:tc>
      </w:tr>
      <w:tr w:rsidR="00515B49" w14:paraId="7EBBD4B0" w14:textId="77777777" w:rsidTr="00812686">
        <w:tc>
          <w:tcPr>
            <w:tcW w:w="1244" w:type="dxa"/>
          </w:tcPr>
          <w:p w14:paraId="6818003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BCDD25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0A431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E3CE759" w14:textId="77777777" w:rsidTr="00812686">
        <w:tc>
          <w:tcPr>
            <w:tcW w:w="1244" w:type="dxa"/>
          </w:tcPr>
          <w:p w14:paraId="06DB6B4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2AAE9E9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07CC7F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44D40C4F" w14:textId="77777777" w:rsidTr="00812686">
        <w:tc>
          <w:tcPr>
            <w:tcW w:w="1244" w:type="dxa"/>
          </w:tcPr>
          <w:p w14:paraId="7184188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08</w:t>
            </w:r>
          </w:p>
        </w:tc>
        <w:tc>
          <w:tcPr>
            <w:tcW w:w="2835" w:type="dxa"/>
          </w:tcPr>
          <w:p w14:paraId="73AE9D2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D0E45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C0B71FC" w14:textId="77777777" w:rsidTr="00812686">
        <w:tc>
          <w:tcPr>
            <w:tcW w:w="1244" w:type="dxa"/>
          </w:tcPr>
          <w:p w14:paraId="15E909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281D011C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BC051B4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6DBC28D2" w14:textId="77777777" w:rsidTr="00812686">
        <w:tc>
          <w:tcPr>
            <w:tcW w:w="1244" w:type="dxa"/>
          </w:tcPr>
          <w:p w14:paraId="7E20934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2C011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6B056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3E997EB" w14:textId="77777777" w:rsidTr="00812686">
        <w:tc>
          <w:tcPr>
            <w:tcW w:w="1244" w:type="dxa"/>
          </w:tcPr>
          <w:p w14:paraId="6676F4A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7C9487F3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9307AF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0F42200D" w14:textId="77777777" w:rsidTr="00812686">
        <w:tc>
          <w:tcPr>
            <w:tcW w:w="1244" w:type="dxa"/>
          </w:tcPr>
          <w:p w14:paraId="3375CB7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90B7DCE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E61F0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15C1E850" w14:textId="77777777" w:rsidTr="00812686">
        <w:tc>
          <w:tcPr>
            <w:tcW w:w="1244" w:type="dxa"/>
          </w:tcPr>
          <w:p w14:paraId="76D43C88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72314E2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E4F619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5503CC7D" w14:textId="77777777" w:rsidTr="00812686">
        <w:tc>
          <w:tcPr>
            <w:tcW w:w="1244" w:type="dxa"/>
          </w:tcPr>
          <w:p w14:paraId="4AFA06A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4DCFF7D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4256A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515B49" w14:paraId="2947FBA4" w14:textId="77777777" w:rsidTr="00812686">
        <w:tc>
          <w:tcPr>
            <w:tcW w:w="1244" w:type="dxa"/>
          </w:tcPr>
          <w:p w14:paraId="0DC8C69B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A77F110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67DAF7" w14:textId="77777777" w:rsidR="00515B49" w:rsidRPr="001F28D9" w:rsidRDefault="00515B49" w:rsidP="00515B49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28D436" w14:textId="1C2E920B" w:rsidR="0098434D" w:rsidRDefault="0098434D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033B2A7" w14:textId="7FFA8A6F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6" w:name="_Toc129034531"/>
      <w:r>
        <w:t>Entradas Analógicas Remota-01</w:t>
      </w:r>
      <w:bookmarkEnd w:id="6"/>
    </w:p>
    <w:p w14:paraId="5A5956A8" w14:textId="3C6F5928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Remota-01. </w:t>
      </w:r>
    </w:p>
    <w:p w14:paraId="16BC2F06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77E7600E" w14:textId="77777777" w:rsidTr="008D7195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221DB50" w14:textId="63231E51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8D7195" w14:paraId="719CE982" w14:textId="77777777" w:rsidTr="00812686">
        <w:trPr>
          <w:tblHeader/>
        </w:trPr>
        <w:tc>
          <w:tcPr>
            <w:tcW w:w="1244" w:type="dxa"/>
          </w:tcPr>
          <w:p w14:paraId="025CEA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1A3D6C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573414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6FB66EA4" w14:textId="77777777" w:rsidTr="00812686">
        <w:tc>
          <w:tcPr>
            <w:tcW w:w="1244" w:type="dxa"/>
          </w:tcPr>
          <w:p w14:paraId="2BB705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7591C4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9E307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5015C45" w14:textId="77777777" w:rsidTr="00812686">
        <w:tc>
          <w:tcPr>
            <w:tcW w:w="1244" w:type="dxa"/>
          </w:tcPr>
          <w:p w14:paraId="44BF7DD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14C83E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C9E4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5A35B77" w14:textId="77777777" w:rsidTr="00812686">
        <w:tc>
          <w:tcPr>
            <w:tcW w:w="1244" w:type="dxa"/>
          </w:tcPr>
          <w:p w14:paraId="103D8AE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240760F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20C14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FB786E4" w14:textId="77777777" w:rsidTr="00812686">
        <w:tc>
          <w:tcPr>
            <w:tcW w:w="1244" w:type="dxa"/>
          </w:tcPr>
          <w:p w14:paraId="46F8D78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371DE3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67B5D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91A467F" w14:textId="77777777" w:rsidTr="00812686">
        <w:tc>
          <w:tcPr>
            <w:tcW w:w="1244" w:type="dxa"/>
          </w:tcPr>
          <w:p w14:paraId="6EBEC2D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745FFE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784C7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832FC6A" w14:textId="77777777" w:rsidTr="00812686">
        <w:tc>
          <w:tcPr>
            <w:tcW w:w="1244" w:type="dxa"/>
          </w:tcPr>
          <w:p w14:paraId="000F6B1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A8C8CC0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00867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71784663" w14:textId="77777777" w:rsidTr="00812686">
        <w:tc>
          <w:tcPr>
            <w:tcW w:w="1244" w:type="dxa"/>
          </w:tcPr>
          <w:p w14:paraId="270A340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D7B530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2DF763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3203858C" w14:textId="77777777" w:rsidTr="00812686">
        <w:tc>
          <w:tcPr>
            <w:tcW w:w="1244" w:type="dxa"/>
          </w:tcPr>
          <w:p w14:paraId="2E3131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303F77C1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DE1FF1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1A55ED4" w14:textId="60DCE195" w:rsidR="008D7195" w:rsidRDefault="008D7195" w:rsidP="000417D8">
      <w:pPr>
        <w:pStyle w:val="texto"/>
        <w:ind w:left="0"/>
        <w:rPr>
          <w:rFonts w:cs="Arial"/>
          <w:color w:val="FF0000"/>
          <w:szCs w:val="22"/>
        </w:rPr>
      </w:pPr>
    </w:p>
    <w:p w14:paraId="0AA68476" w14:textId="3A7FD50B" w:rsidR="008D7195" w:rsidRPr="006D1EEB" w:rsidRDefault="008D7195" w:rsidP="008D7195">
      <w:pPr>
        <w:pStyle w:val="Ttulo1"/>
        <w:numPr>
          <w:ilvl w:val="1"/>
          <w:numId w:val="24"/>
        </w:numPr>
      </w:pPr>
      <w:bookmarkStart w:id="7" w:name="_Toc129034532"/>
      <w:r>
        <w:t>Saídas Analógicas Remota-01</w:t>
      </w:r>
      <w:bookmarkEnd w:id="7"/>
    </w:p>
    <w:p w14:paraId="313465EE" w14:textId="221CBB91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Remota-01. </w:t>
      </w:r>
    </w:p>
    <w:p w14:paraId="423724BE" w14:textId="77777777" w:rsidR="008D7195" w:rsidRDefault="008D7195" w:rsidP="008D7195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8D7195" w14:paraId="2830D57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8895939" w14:textId="6B808D70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Remota-01</w:t>
            </w:r>
            <w:r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8D7195" w14:paraId="4AA2AA5F" w14:textId="77777777" w:rsidTr="00812686">
        <w:trPr>
          <w:tblHeader/>
        </w:trPr>
        <w:tc>
          <w:tcPr>
            <w:tcW w:w="1244" w:type="dxa"/>
          </w:tcPr>
          <w:p w14:paraId="747B314A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51EE10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CAB171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8D7195" w14:paraId="5DA98E48" w14:textId="77777777" w:rsidTr="00812686">
        <w:tc>
          <w:tcPr>
            <w:tcW w:w="1244" w:type="dxa"/>
          </w:tcPr>
          <w:p w14:paraId="5D6EDBA5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0ED40A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8D710BB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27E2B77A" w14:textId="77777777" w:rsidTr="00812686">
        <w:tc>
          <w:tcPr>
            <w:tcW w:w="1244" w:type="dxa"/>
          </w:tcPr>
          <w:p w14:paraId="4CC435E9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E551466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FC3DFC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0D22B018" w14:textId="77777777" w:rsidTr="00812686">
        <w:tc>
          <w:tcPr>
            <w:tcW w:w="1244" w:type="dxa"/>
          </w:tcPr>
          <w:p w14:paraId="3FA58F5F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D7A175D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DF1B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8D7195" w14:paraId="60416EEB" w14:textId="77777777" w:rsidTr="00812686">
        <w:tc>
          <w:tcPr>
            <w:tcW w:w="1244" w:type="dxa"/>
          </w:tcPr>
          <w:p w14:paraId="06CA5047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1A76792E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E1394D4" w14:textId="77777777" w:rsidR="008D7195" w:rsidRPr="001F28D9" w:rsidRDefault="008D7195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0501D2E" w14:textId="1D9B28E6" w:rsidR="006A181C" w:rsidRDefault="0046066C" w:rsidP="0046066C">
      <w:pPr>
        <w:pStyle w:val="Ttulo1"/>
        <w:numPr>
          <w:ilvl w:val="0"/>
          <w:numId w:val="0"/>
        </w:numPr>
      </w:pPr>
      <w:r>
        <w:lastRenderedPageBreak/>
        <w:t xml:space="preserve"> </w:t>
      </w:r>
    </w:p>
    <w:p w14:paraId="647CCE74" w14:textId="77777777" w:rsidR="006A181C" w:rsidRDefault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0C3FE3FD" w14:textId="77777777" w:rsidR="00DE723A" w:rsidRDefault="00DE723A" w:rsidP="00DE723A">
      <w:pPr>
        <w:pStyle w:val="Ttulo1"/>
        <w:numPr>
          <w:ilvl w:val="0"/>
          <w:numId w:val="0"/>
        </w:numPr>
      </w:pPr>
    </w:p>
    <w:p w14:paraId="23091C3F" w14:textId="4F370176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8" w:name="_Toc129034533"/>
      <w:r>
        <w:t>I/O REMOTA-02</w:t>
      </w:r>
      <w:bookmarkEnd w:id="8"/>
    </w:p>
    <w:p w14:paraId="5A902DD3" w14:textId="3D9DC005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683ACC3F" w14:textId="0B85126A" w:rsidR="006A181C" w:rsidRPr="006D1EEB" w:rsidRDefault="006A181C" w:rsidP="006A181C">
      <w:pPr>
        <w:pStyle w:val="Ttulo1"/>
        <w:numPr>
          <w:ilvl w:val="1"/>
          <w:numId w:val="31"/>
        </w:numPr>
        <w:ind w:left="567"/>
      </w:pPr>
      <w:bookmarkStart w:id="9" w:name="_Toc129034534"/>
      <w:r>
        <w:t xml:space="preserve">Entradas Digitais </w:t>
      </w:r>
      <w:r w:rsidR="00AA7022">
        <w:t>Remota-02</w:t>
      </w:r>
      <w:bookmarkEnd w:id="9"/>
    </w:p>
    <w:p w14:paraId="32BA6980" w14:textId="69F95DE8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7EF008FD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0EA340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5995BFC1" w14:textId="4260F29A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6A181C" w14:paraId="43766C83" w14:textId="77777777" w:rsidTr="00812686">
        <w:trPr>
          <w:tblHeader/>
        </w:trPr>
        <w:tc>
          <w:tcPr>
            <w:tcW w:w="1244" w:type="dxa"/>
          </w:tcPr>
          <w:p w14:paraId="13DB572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AC10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3F9066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52653FF5" w14:textId="77777777" w:rsidTr="00812686">
        <w:tc>
          <w:tcPr>
            <w:tcW w:w="1244" w:type="dxa"/>
          </w:tcPr>
          <w:p w14:paraId="312DBD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BA5E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2D8CE0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F53D119" w14:textId="77777777" w:rsidTr="00812686">
        <w:tc>
          <w:tcPr>
            <w:tcW w:w="1244" w:type="dxa"/>
          </w:tcPr>
          <w:p w14:paraId="11536A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81D3ED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0015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84A276" w14:textId="77777777" w:rsidTr="00812686">
        <w:tc>
          <w:tcPr>
            <w:tcW w:w="1244" w:type="dxa"/>
          </w:tcPr>
          <w:p w14:paraId="1D8971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CDB63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7E40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039C87" w14:textId="77777777" w:rsidTr="00812686">
        <w:tc>
          <w:tcPr>
            <w:tcW w:w="1244" w:type="dxa"/>
          </w:tcPr>
          <w:p w14:paraId="685972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A93AF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ECA329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555AECD" w14:textId="77777777" w:rsidTr="00812686">
        <w:tc>
          <w:tcPr>
            <w:tcW w:w="1244" w:type="dxa"/>
          </w:tcPr>
          <w:p w14:paraId="7B98C0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E1B3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25C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FB069" w14:textId="77777777" w:rsidTr="00812686">
        <w:tc>
          <w:tcPr>
            <w:tcW w:w="1244" w:type="dxa"/>
          </w:tcPr>
          <w:p w14:paraId="131FA8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0A2EC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62FD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7BBE54" w14:textId="77777777" w:rsidTr="00812686">
        <w:tc>
          <w:tcPr>
            <w:tcW w:w="1244" w:type="dxa"/>
          </w:tcPr>
          <w:p w14:paraId="663F5F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849E82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5CE2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D626CFA" w14:textId="77777777" w:rsidTr="00812686">
        <w:tc>
          <w:tcPr>
            <w:tcW w:w="1244" w:type="dxa"/>
          </w:tcPr>
          <w:p w14:paraId="3A4150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6BAB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4FE73AA" w14:textId="77777777" w:rsidTr="00812686">
        <w:tc>
          <w:tcPr>
            <w:tcW w:w="1244" w:type="dxa"/>
          </w:tcPr>
          <w:p w14:paraId="73FBB2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A043F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02C2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77029" w14:textId="77777777" w:rsidTr="00812686">
        <w:tc>
          <w:tcPr>
            <w:tcW w:w="1244" w:type="dxa"/>
          </w:tcPr>
          <w:p w14:paraId="60A83D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141359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B15D5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6CE6595" w14:textId="77777777" w:rsidTr="00812686">
        <w:tc>
          <w:tcPr>
            <w:tcW w:w="1244" w:type="dxa"/>
          </w:tcPr>
          <w:p w14:paraId="1D7691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8B086C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2FFB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388100D" w14:textId="77777777" w:rsidTr="00812686">
        <w:tc>
          <w:tcPr>
            <w:tcW w:w="1244" w:type="dxa"/>
          </w:tcPr>
          <w:p w14:paraId="171BFA2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275912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F33DB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C4232D5" w14:textId="77777777" w:rsidTr="00812686">
        <w:tc>
          <w:tcPr>
            <w:tcW w:w="1244" w:type="dxa"/>
          </w:tcPr>
          <w:p w14:paraId="35DC82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67785F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F9C68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D48D726" w14:textId="77777777" w:rsidTr="00812686">
        <w:tc>
          <w:tcPr>
            <w:tcW w:w="1244" w:type="dxa"/>
          </w:tcPr>
          <w:p w14:paraId="12A517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270647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CCC1B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2F7437B" w14:textId="77777777" w:rsidTr="00812686">
        <w:tc>
          <w:tcPr>
            <w:tcW w:w="1244" w:type="dxa"/>
          </w:tcPr>
          <w:p w14:paraId="3E727C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492901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3AFC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67CA44D" w14:textId="77777777" w:rsidTr="00812686">
        <w:tc>
          <w:tcPr>
            <w:tcW w:w="1244" w:type="dxa"/>
          </w:tcPr>
          <w:p w14:paraId="62E477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71BB4F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D4D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66B7DD83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FDF7F91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6B9C5A1" w14:textId="094B216C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6A181C" w14:paraId="6ABFC557" w14:textId="77777777" w:rsidTr="00812686">
        <w:trPr>
          <w:tblHeader/>
        </w:trPr>
        <w:tc>
          <w:tcPr>
            <w:tcW w:w="1244" w:type="dxa"/>
          </w:tcPr>
          <w:p w14:paraId="0C2D9B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CB304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AD3646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26B55FF" w14:textId="77777777" w:rsidTr="00812686">
        <w:tc>
          <w:tcPr>
            <w:tcW w:w="1244" w:type="dxa"/>
          </w:tcPr>
          <w:p w14:paraId="5A0299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0C60B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A87A5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15298C5" w14:textId="77777777" w:rsidTr="00812686">
        <w:tc>
          <w:tcPr>
            <w:tcW w:w="1244" w:type="dxa"/>
          </w:tcPr>
          <w:p w14:paraId="5ACED60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BF6965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DF1D3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0056890" w14:textId="77777777" w:rsidTr="00812686">
        <w:tc>
          <w:tcPr>
            <w:tcW w:w="1244" w:type="dxa"/>
          </w:tcPr>
          <w:p w14:paraId="68BBA03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00FF733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F304A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E254E3" w14:textId="77777777" w:rsidTr="00812686">
        <w:tc>
          <w:tcPr>
            <w:tcW w:w="1244" w:type="dxa"/>
          </w:tcPr>
          <w:p w14:paraId="0A8913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7C2237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D72C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7F5200" w14:textId="77777777" w:rsidTr="00812686">
        <w:tc>
          <w:tcPr>
            <w:tcW w:w="1244" w:type="dxa"/>
          </w:tcPr>
          <w:p w14:paraId="7FDF608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7861F1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6464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2ED9F76" w14:textId="77777777" w:rsidTr="00812686">
        <w:tc>
          <w:tcPr>
            <w:tcW w:w="1244" w:type="dxa"/>
          </w:tcPr>
          <w:p w14:paraId="647995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76199D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58ACE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85F55DB" w14:textId="77777777" w:rsidTr="00812686">
        <w:tc>
          <w:tcPr>
            <w:tcW w:w="1244" w:type="dxa"/>
          </w:tcPr>
          <w:p w14:paraId="210B5C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4BEDD34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EFA2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5F1F73C" w14:textId="77777777" w:rsidTr="00812686">
        <w:tc>
          <w:tcPr>
            <w:tcW w:w="1244" w:type="dxa"/>
          </w:tcPr>
          <w:p w14:paraId="4C6D622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B5ABFA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377CCA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B73325" w14:textId="77777777" w:rsidTr="00812686">
        <w:tc>
          <w:tcPr>
            <w:tcW w:w="1244" w:type="dxa"/>
          </w:tcPr>
          <w:p w14:paraId="4EA67B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3EA703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DF47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BD2926" w14:textId="77777777" w:rsidTr="00812686">
        <w:tc>
          <w:tcPr>
            <w:tcW w:w="1244" w:type="dxa"/>
          </w:tcPr>
          <w:p w14:paraId="6A31DA9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59BF6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B469B3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FC5C780" w14:textId="77777777" w:rsidTr="00812686">
        <w:tc>
          <w:tcPr>
            <w:tcW w:w="1244" w:type="dxa"/>
          </w:tcPr>
          <w:p w14:paraId="39E0A26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9C2E5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756B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49B49C6" w14:textId="77777777" w:rsidTr="00812686">
        <w:tc>
          <w:tcPr>
            <w:tcW w:w="1244" w:type="dxa"/>
          </w:tcPr>
          <w:p w14:paraId="4183555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666E9EC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E62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5951977" w14:textId="77777777" w:rsidTr="00812686">
        <w:tc>
          <w:tcPr>
            <w:tcW w:w="1244" w:type="dxa"/>
          </w:tcPr>
          <w:p w14:paraId="646A1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0F0F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C01FE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4C377D" w14:textId="77777777" w:rsidTr="00812686">
        <w:tc>
          <w:tcPr>
            <w:tcW w:w="1244" w:type="dxa"/>
          </w:tcPr>
          <w:p w14:paraId="03FED2A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1E53E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2AE71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4888E3" w14:textId="77777777" w:rsidTr="00812686">
        <w:tc>
          <w:tcPr>
            <w:tcW w:w="1244" w:type="dxa"/>
          </w:tcPr>
          <w:p w14:paraId="2BF9AC5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455A8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2B2C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E310D2" w14:textId="77777777" w:rsidTr="00812686">
        <w:tc>
          <w:tcPr>
            <w:tcW w:w="1244" w:type="dxa"/>
          </w:tcPr>
          <w:p w14:paraId="4DB84E5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2A182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90B986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E091AE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0A6A0049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E5B2A12" w14:textId="20BFD877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6A181C" w14:paraId="091B6ED9" w14:textId="77777777" w:rsidTr="00812686">
        <w:trPr>
          <w:tblHeader/>
        </w:trPr>
        <w:tc>
          <w:tcPr>
            <w:tcW w:w="1244" w:type="dxa"/>
          </w:tcPr>
          <w:p w14:paraId="1F999AD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2D68F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C3C1C6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6C2DE9B4" w14:textId="77777777" w:rsidTr="00812686">
        <w:tc>
          <w:tcPr>
            <w:tcW w:w="1244" w:type="dxa"/>
          </w:tcPr>
          <w:p w14:paraId="7C7827D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9E297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6AAA94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B98AD64" w14:textId="77777777" w:rsidTr="00812686">
        <w:tc>
          <w:tcPr>
            <w:tcW w:w="1244" w:type="dxa"/>
          </w:tcPr>
          <w:p w14:paraId="386B8C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10F85E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4510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AF860A3" w14:textId="77777777" w:rsidTr="00812686">
        <w:tc>
          <w:tcPr>
            <w:tcW w:w="1244" w:type="dxa"/>
          </w:tcPr>
          <w:p w14:paraId="1B40A9B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ABAFFB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F1A29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D54818D" w14:textId="77777777" w:rsidTr="00812686">
        <w:tc>
          <w:tcPr>
            <w:tcW w:w="1244" w:type="dxa"/>
          </w:tcPr>
          <w:p w14:paraId="05A033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DF29F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FE3482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993568" w14:textId="77777777" w:rsidTr="00812686">
        <w:tc>
          <w:tcPr>
            <w:tcW w:w="1244" w:type="dxa"/>
          </w:tcPr>
          <w:p w14:paraId="4DFAAF3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52115F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154930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30A31D9" w14:textId="77777777" w:rsidTr="00812686">
        <w:tc>
          <w:tcPr>
            <w:tcW w:w="1244" w:type="dxa"/>
          </w:tcPr>
          <w:p w14:paraId="24A2A3A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0E6D575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BB49C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A3176C" w14:textId="77777777" w:rsidTr="00812686">
        <w:tc>
          <w:tcPr>
            <w:tcW w:w="1244" w:type="dxa"/>
          </w:tcPr>
          <w:p w14:paraId="092705C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3916288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1DBB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7DC7634" w14:textId="77777777" w:rsidTr="00812686">
        <w:tc>
          <w:tcPr>
            <w:tcW w:w="1244" w:type="dxa"/>
          </w:tcPr>
          <w:p w14:paraId="30C675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889611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5E75D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194022D" w14:textId="77777777" w:rsidTr="00812686">
        <w:tc>
          <w:tcPr>
            <w:tcW w:w="1244" w:type="dxa"/>
          </w:tcPr>
          <w:p w14:paraId="7FAF775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0982254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0DC617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E64B16F" w14:textId="77777777" w:rsidTr="00812686">
        <w:tc>
          <w:tcPr>
            <w:tcW w:w="1244" w:type="dxa"/>
          </w:tcPr>
          <w:p w14:paraId="26243A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6D436C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455F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B31C3ED" w14:textId="77777777" w:rsidTr="00812686">
        <w:tc>
          <w:tcPr>
            <w:tcW w:w="1244" w:type="dxa"/>
          </w:tcPr>
          <w:p w14:paraId="07F7C1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6BC6FA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13A87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12073E5" w14:textId="77777777" w:rsidTr="00812686">
        <w:tc>
          <w:tcPr>
            <w:tcW w:w="1244" w:type="dxa"/>
          </w:tcPr>
          <w:p w14:paraId="3F3642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FB054E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B51CD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33D8D1" w14:textId="77777777" w:rsidTr="00812686">
        <w:tc>
          <w:tcPr>
            <w:tcW w:w="1244" w:type="dxa"/>
          </w:tcPr>
          <w:p w14:paraId="750AE17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78AB2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4B136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647AF7" w14:textId="77777777" w:rsidTr="00812686">
        <w:tc>
          <w:tcPr>
            <w:tcW w:w="1244" w:type="dxa"/>
          </w:tcPr>
          <w:p w14:paraId="50119C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4EB074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6A204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0B3FDD" w14:textId="77777777" w:rsidTr="00812686">
        <w:tc>
          <w:tcPr>
            <w:tcW w:w="1244" w:type="dxa"/>
          </w:tcPr>
          <w:p w14:paraId="55CE1A4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ED36A7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7378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AB61C" w14:textId="77777777" w:rsidTr="00812686">
        <w:tc>
          <w:tcPr>
            <w:tcW w:w="1244" w:type="dxa"/>
          </w:tcPr>
          <w:p w14:paraId="339DF61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DF6FDD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74018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0D940DE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799A3F50" w14:textId="77777777" w:rsidR="006A181C" w:rsidRDefault="006A181C" w:rsidP="006A181C">
      <w:pPr>
        <w:suppressAutoHyphens w:val="0"/>
        <w:rPr>
          <w:rFonts w:ascii="Arial" w:hAnsi="Arial" w:cs="Arial"/>
          <w:color w:val="FF0000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</w:p>
    <w:p w14:paraId="2D7BE8E2" w14:textId="7ED86DCD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0" w:name="_Toc129034535"/>
      <w:r>
        <w:lastRenderedPageBreak/>
        <w:t xml:space="preserve">Saídas Digitais </w:t>
      </w:r>
      <w:r w:rsidR="00AA7022">
        <w:t>Remota-02</w:t>
      </w:r>
      <w:bookmarkEnd w:id="10"/>
    </w:p>
    <w:p w14:paraId="05A1F3A8" w14:textId="2AA82CA1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10D276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250B220E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60AE9807" w14:textId="6F55E43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6A181C" w14:paraId="49AAC3C9" w14:textId="77777777" w:rsidTr="00812686">
        <w:trPr>
          <w:tblHeader/>
        </w:trPr>
        <w:tc>
          <w:tcPr>
            <w:tcW w:w="1244" w:type="dxa"/>
          </w:tcPr>
          <w:p w14:paraId="372640F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5196067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382BD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33858C27" w14:textId="77777777" w:rsidTr="00812686">
        <w:tc>
          <w:tcPr>
            <w:tcW w:w="1244" w:type="dxa"/>
          </w:tcPr>
          <w:p w14:paraId="3725DC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27B676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3A02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B39E5D7" w14:textId="77777777" w:rsidTr="00812686">
        <w:tc>
          <w:tcPr>
            <w:tcW w:w="1244" w:type="dxa"/>
          </w:tcPr>
          <w:p w14:paraId="255E7DD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50DD0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FE2E0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64A8A2F" w14:textId="77777777" w:rsidTr="00812686">
        <w:tc>
          <w:tcPr>
            <w:tcW w:w="1244" w:type="dxa"/>
          </w:tcPr>
          <w:p w14:paraId="073354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742711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AF8651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040C31C" w14:textId="77777777" w:rsidTr="00812686">
        <w:tc>
          <w:tcPr>
            <w:tcW w:w="1244" w:type="dxa"/>
          </w:tcPr>
          <w:p w14:paraId="44A3DF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DBC54F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1456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8324D34" w14:textId="77777777" w:rsidTr="00812686">
        <w:tc>
          <w:tcPr>
            <w:tcW w:w="1244" w:type="dxa"/>
          </w:tcPr>
          <w:p w14:paraId="3F89E6E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86C350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A3B838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029965" w14:textId="77777777" w:rsidTr="00812686">
        <w:tc>
          <w:tcPr>
            <w:tcW w:w="1244" w:type="dxa"/>
          </w:tcPr>
          <w:p w14:paraId="7CC8985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3688E9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D82ABB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3F5B618" w14:textId="77777777" w:rsidTr="00812686">
        <w:tc>
          <w:tcPr>
            <w:tcW w:w="1244" w:type="dxa"/>
          </w:tcPr>
          <w:p w14:paraId="53C3929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10DB1E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503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9BF8A90" w14:textId="77777777" w:rsidTr="00812686">
        <w:tc>
          <w:tcPr>
            <w:tcW w:w="1244" w:type="dxa"/>
          </w:tcPr>
          <w:p w14:paraId="44579DE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705138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F540B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0E8E05" w14:textId="77777777" w:rsidTr="00812686">
        <w:tc>
          <w:tcPr>
            <w:tcW w:w="1244" w:type="dxa"/>
          </w:tcPr>
          <w:p w14:paraId="04337C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62B9C8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1FAB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9BE0236" w14:textId="77777777" w:rsidTr="00812686">
        <w:tc>
          <w:tcPr>
            <w:tcW w:w="1244" w:type="dxa"/>
          </w:tcPr>
          <w:p w14:paraId="1D6B38A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5690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85A2A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2C8FCF6" w14:textId="77777777" w:rsidTr="00812686">
        <w:tc>
          <w:tcPr>
            <w:tcW w:w="1244" w:type="dxa"/>
          </w:tcPr>
          <w:p w14:paraId="6967C32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4CB5D0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0542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C33CCB5" w14:textId="77777777" w:rsidTr="00812686">
        <w:tc>
          <w:tcPr>
            <w:tcW w:w="1244" w:type="dxa"/>
          </w:tcPr>
          <w:p w14:paraId="339D34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310032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A807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9525A97" w14:textId="77777777" w:rsidTr="00812686">
        <w:tc>
          <w:tcPr>
            <w:tcW w:w="1244" w:type="dxa"/>
          </w:tcPr>
          <w:p w14:paraId="0A40F92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79A1EB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3C28A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64D0378" w14:textId="77777777" w:rsidTr="00812686">
        <w:tc>
          <w:tcPr>
            <w:tcW w:w="1244" w:type="dxa"/>
          </w:tcPr>
          <w:p w14:paraId="176A4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343AC2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30B99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14CEB8F" w14:textId="77777777" w:rsidTr="00812686">
        <w:tc>
          <w:tcPr>
            <w:tcW w:w="1244" w:type="dxa"/>
          </w:tcPr>
          <w:p w14:paraId="538AC0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D115B6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DEBFCC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65558C" w14:textId="77777777" w:rsidTr="00812686">
        <w:tc>
          <w:tcPr>
            <w:tcW w:w="1244" w:type="dxa"/>
          </w:tcPr>
          <w:p w14:paraId="4EF586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3C2CDD2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02E1EE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E8FA177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6F18AEE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4732489E" w14:textId="332C5E49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6A181C" w14:paraId="422660F4" w14:textId="77777777" w:rsidTr="00812686">
        <w:trPr>
          <w:tblHeader/>
        </w:trPr>
        <w:tc>
          <w:tcPr>
            <w:tcW w:w="1244" w:type="dxa"/>
          </w:tcPr>
          <w:p w14:paraId="20FC09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7FFF855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8ABCEB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119909A5" w14:textId="77777777" w:rsidTr="00812686">
        <w:tc>
          <w:tcPr>
            <w:tcW w:w="1244" w:type="dxa"/>
          </w:tcPr>
          <w:p w14:paraId="556250F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37CA371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3B0D2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2D002CF" w14:textId="77777777" w:rsidTr="00812686">
        <w:tc>
          <w:tcPr>
            <w:tcW w:w="1244" w:type="dxa"/>
          </w:tcPr>
          <w:p w14:paraId="3713CB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D67F9B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8E48BB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8616ABB" w14:textId="77777777" w:rsidTr="00812686">
        <w:tc>
          <w:tcPr>
            <w:tcW w:w="1244" w:type="dxa"/>
          </w:tcPr>
          <w:p w14:paraId="21087C3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D91381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721D7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34BC1D4" w14:textId="77777777" w:rsidTr="00812686">
        <w:tc>
          <w:tcPr>
            <w:tcW w:w="1244" w:type="dxa"/>
          </w:tcPr>
          <w:p w14:paraId="2C4860C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FB65C4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F1EC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7CD586D" w14:textId="77777777" w:rsidTr="00812686">
        <w:tc>
          <w:tcPr>
            <w:tcW w:w="1244" w:type="dxa"/>
          </w:tcPr>
          <w:p w14:paraId="3C57DB8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18E7BA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2B725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DAB6627" w14:textId="77777777" w:rsidTr="00812686">
        <w:tc>
          <w:tcPr>
            <w:tcW w:w="1244" w:type="dxa"/>
          </w:tcPr>
          <w:p w14:paraId="1BC646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09DEEE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357C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245A38" w14:textId="77777777" w:rsidTr="00812686">
        <w:tc>
          <w:tcPr>
            <w:tcW w:w="1244" w:type="dxa"/>
          </w:tcPr>
          <w:p w14:paraId="137ABF7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6710BF4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87E33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19D7B0FB" w14:textId="77777777" w:rsidTr="00812686">
        <w:tc>
          <w:tcPr>
            <w:tcW w:w="1244" w:type="dxa"/>
          </w:tcPr>
          <w:p w14:paraId="6DA5FAB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3915A8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27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C33FA54" w14:textId="77777777" w:rsidTr="00812686">
        <w:tc>
          <w:tcPr>
            <w:tcW w:w="1244" w:type="dxa"/>
          </w:tcPr>
          <w:p w14:paraId="02AD56F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4EEEFE8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A759F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1BC3F2D" w14:textId="77777777" w:rsidTr="00812686">
        <w:tc>
          <w:tcPr>
            <w:tcW w:w="1244" w:type="dxa"/>
          </w:tcPr>
          <w:p w14:paraId="011743E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7495CC0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C0850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03E05208" w14:textId="77777777" w:rsidTr="00812686">
        <w:tc>
          <w:tcPr>
            <w:tcW w:w="1244" w:type="dxa"/>
          </w:tcPr>
          <w:p w14:paraId="6DD06E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703867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E575A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7FABE4E" w14:textId="77777777" w:rsidTr="00812686">
        <w:tc>
          <w:tcPr>
            <w:tcW w:w="1244" w:type="dxa"/>
          </w:tcPr>
          <w:p w14:paraId="4FB7AAC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41EDAF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EC35E0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8D83A36" w14:textId="77777777" w:rsidTr="00812686">
        <w:tc>
          <w:tcPr>
            <w:tcW w:w="1244" w:type="dxa"/>
          </w:tcPr>
          <w:p w14:paraId="1963A40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1E989DC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FE8963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752E4B9" w14:textId="77777777" w:rsidTr="00812686">
        <w:tc>
          <w:tcPr>
            <w:tcW w:w="1244" w:type="dxa"/>
          </w:tcPr>
          <w:p w14:paraId="1A3E0F39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13</w:t>
            </w:r>
          </w:p>
        </w:tc>
        <w:tc>
          <w:tcPr>
            <w:tcW w:w="2835" w:type="dxa"/>
          </w:tcPr>
          <w:p w14:paraId="59DABCD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8C959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4349DEF" w14:textId="77777777" w:rsidTr="00812686">
        <w:tc>
          <w:tcPr>
            <w:tcW w:w="1244" w:type="dxa"/>
          </w:tcPr>
          <w:p w14:paraId="321D492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88C1C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23346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DB7D112" w14:textId="77777777" w:rsidTr="00812686">
        <w:tc>
          <w:tcPr>
            <w:tcW w:w="1244" w:type="dxa"/>
          </w:tcPr>
          <w:p w14:paraId="119B974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1906E3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505AC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0FDC89A4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1A9913D9" w14:textId="07AF9C5F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1" w:name="_Toc129034536"/>
      <w:r>
        <w:t xml:space="preserve">Entradas Analógicas </w:t>
      </w:r>
      <w:r w:rsidR="00AA7022">
        <w:t>Remota-02</w:t>
      </w:r>
      <w:bookmarkEnd w:id="11"/>
    </w:p>
    <w:p w14:paraId="7D9B394E" w14:textId="06077026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46F25E7F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753B265F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5B1FFD09" w14:textId="730C56B1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6A181C" w14:paraId="49C210DF" w14:textId="77777777" w:rsidTr="00812686">
        <w:trPr>
          <w:tblHeader/>
        </w:trPr>
        <w:tc>
          <w:tcPr>
            <w:tcW w:w="1244" w:type="dxa"/>
          </w:tcPr>
          <w:p w14:paraId="793BFE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0D90F5F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0D3873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7EDD0F78" w14:textId="77777777" w:rsidTr="00812686">
        <w:tc>
          <w:tcPr>
            <w:tcW w:w="1244" w:type="dxa"/>
          </w:tcPr>
          <w:p w14:paraId="350E133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780383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9E0C47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35C03A2" w14:textId="77777777" w:rsidTr="00812686">
        <w:tc>
          <w:tcPr>
            <w:tcW w:w="1244" w:type="dxa"/>
          </w:tcPr>
          <w:p w14:paraId="01A7686E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0E5E04E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7EFBE1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99939" w14:textId="77777777" w:rsidTr="00812686">
        <w:tc>
          <w:tcPr>
            <w:tcW w:w="1244" w:type="dxa"/>
          </w:tcPr>
          <w:p w14:paraId="0C04317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17EABD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7C9E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7EE34D4E" w14:textId="77777777" w:rsidTr="00812686">
        <w:tc>
          <w:tcPr>
            <w:tcW w:w="1244" w:type="dxa"/>
          </w:tcPr>
          <w:p w14:paraId="62A8299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684FCEA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B6FBB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BFCB58B" w14:textId="77777777" w:rsidTr="00812686">
        <w:tc>
          <w:tcPr>
            <w:tcW w:w="1244" w:type="dxa"/>
          </w:tcPr>
          <w:p w14:paraId="7119A18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F5652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DAD4A0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37635303" w14:textId="77777777" w:rsidTr="00812686">
        <w:tc>
          <w:tcPr>
            <w:tcW w:w="1244" w:type="dxa"/>
          </w:tcPr>
          <w:p w14:paraId="58CD83A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5F40050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0D4D8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4EA47CD" w14:textId="77777777" w:rsidTr="00812686">
        <w:tc>
          <w:tcPr>
            <w:tcW w:w="1244" w:type="dxa"/>
          </w:tcPr>
          <w:p w14:paraId="78746B4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2545B20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DCAB7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57385715" w14:textId="77777777" w:rsidTr="00812686">
        <w:tc>
          <w:tcPr>
            <w:tcW w:w="1244" w:type="dxa"/>
          </w:tcPr>
          <w:p w14:paraId="0AD1609D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74120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8E513E1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771B13F" w14:textId="77777777" w:rsidR="006A181C" w:rsidRDefault="006A181C" w:rsidP="006A181C">
      <w:pPr>
        <w:pStyle w:val="texto"/>
        <w:ind w:left="0"/>
        <w:rPr>
          <w:rFonts w:cs="Arial"/>
          <w:color w:val="FF0000"/>
          <w:szCs w:val="22"/>
        </w:rPr>
      </w:pPr>
    </w:p>
    <w:p w14:paraId="4FA997F3" w14:textId="6D853D87" w:rsidR="006A181C" w:rsidRPr="006D1EEB" w:rsidRDefault="006A181C" w:rsidP="006A181C">
      <w:pPr>
        <w:pStyle w:val="Ttulo1"/>
        <w:numPr>
          <w:ilvl w:val="1"/>
          <w:numId w:val="31"/>
        </w:numPr>
      </w:pPr>
      <w:bookmarkStart w:id="12" w:name="_Toc129034537"/>
      <w:r>
        <w:t xml:space="preserve">Saídas Analógicas </w:t>
      </w:r>
      <w:r w:rsidR="00AA7022">
        <w:t>Remota-02</w:t>
      </w:r>
      <w:bookmarkEnd w:id="12"/>
    </w:p>
    <w:p w14:paraId="38372BDB" w14:textId="3ED0AD44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</w:t>
      </w:r>
      <w:r w:rsidR="00AA7022">
        <w:rPr>
          <w:rFonts w:cs="Arial"/>
          <w:sz w:val="22"/>
          <w:szCs w:val="22"/>
        </w:rPr>
        <w:t>Remota-02</w:t>
      </w:r>
      <w:r>
        <w:rPr>
          <w:rFonts w:cs="Arial"/>
          <w:sz w:val="22"/>
          <w:szCs w:val="22"/>
        </w:rPr>
        <w:t xml:space="preserve">. </w:t>
      </w:r>
    </w:p>
    <w:p w14:paraId="379A3D96" w14:textId="77777777" w:rsidR="006A181C" w:rsidRDefault="006A181C" w:rsidP="006A181C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6A181C" w14:paraId="3DF789A8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333972D8" w14:textId="4F42E30F" w:rsidR="006A181C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Remota-02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="006A181C"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 w:rsidR="006A181C"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6A181C" w14:paraId="2E78D1CC" w14:textId="77777777" w:rsidTr="00812686">
        <w:trPr>
          <w:tblHeader/>
        </w:trPr>
        <w:tc>
          <w:tcPr>
            <w:tcW w:w="1244" w:type="dxa"/>
          </w:tcPr>
          <w:p w14:paraId="5C68CCEB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3B8A39E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0DB0C6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6A181C" w14:paraId="06CE2CA0" w14:textId="77777777" w:rsidTr="00812686">
        <w:tc>
          <w:tcPr>
            <w:tcW w:w="1244" w:type="dxa"/>
          </w:tcPr>
          <w:p w14:paraId="6C153FEC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6421F26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B1A330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442FDA06" w14:textId="77777777" w:rsidTr="00812686">
        <w:tc>
          <w:tcPr>
            <w:tcW w:w="1244" w:type="dxa"/>
          </w:tcPr>
          <w:p w14:paraId="2E92B4D7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4D307738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5A746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607DEF94" w14:textId="77777777" w:rsidTr="00812686">
        <w:tc>
          <w:tcPr>
            <w:tcW w:w="1244" w:type="dxa"/>
          </w:tcPr>
          <w:p w14:paraId="7ACBECC5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7C47448A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1D4F74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6A181C" w14:paraId="2C322192" w14:textId="77777777" w:rsidTr="00812686">
        <w:tc>
          <w:tcPr>
            <w:tcW w:w="1244" w:type="dxa"/>
          </w:tcPr>
          <w:p w14:paraId="5A5CE3D2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389CCE13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9A801F" w14:textId="77777777" w:rsidR="006A181C" w:rsidRPr="001F28D9" w:rsidRDefault="006A181C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A3E9EB4" w14:textId="77777777" w:rsidR="006A181C" w:rsidRDefault="006A181C" w:rsidP="006A181C">
      <w:pPr>
        <w:pStyle w:val="Ttulo1"/>
        <w:numPr>
          <w:ilvl w:val="0"/>
          <w:numId w:val="0"/>
        </w:numPr>
      </w:pPr>
      <w:r>
        <w:t xml:space="preserve"> </w:t>
      </w:r>
    </w:p>
    <w:p w14:paraId="6F5B2FDC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  <w:r>
        <w:br w:type="page"/>
      </w:r>
    </w:p>
    <w:p w14:paraId="6C706779" w14:textId="77777777" w:rsidR="006A181C" w:rsidRDefault="006A181C" w:rsidP="006A181C">
      <w:pPr>
        <w:suppressAutoHyphens w:val="0"/>
        <w:rPr>
          <w:rFonts w:ascii="Arial" w:hAnsi="Arial"/>
          <w:b/>
          <w:kern w:val="3"/>
          <w:sz w:val="24"/>
        </w:rPr>
      </w:pPr>
    </w:p>
    <w:p w14:paraId="2F3E8EF5" w14:textId="115C7451" w:rsidR="006A181C" w:rsidRPr="006D1EEB" w:rsidRDefault="006A181C" w:rsidP="006A181C">
      <w:pPr>
        <w:pStyle w:val="Ttulo1"/>
        <w:numPr>
          <w:ilvl w:val="0"/>
          <w:numId w:val="30"/>
        </w:numPr>
      </w:pPr>
      <w:bookmarkStart w:id="13" w:name="_Toc129034538"/>
      <w:r>
        <w:t>I/O REMOTA-03</w:t>
      </w:r>
      <w:bookmarkEnd w:id="13"/>
    </w:p>
    <w:p w14:paraId="5D8516B3" w14:textId="78988C74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Nos subtópicos a seguir está listado os cartões de entradas e saídas, referente a Remota-03. </w:t>
      </w:r>
    </w:p>
    <w:p w14:paraId="55C4B415" w14:textId="372B51D2" w:rsidR="00AA7022" w:rsidRPr="006D1EEB" w:rsidRDefault="00AA7022" w:rsidP="00AA7022">
      <w:pPr>
        <w:pStyle w:val="Ttulo1"/>
        <w:numPr>
          <w:ilvl w:val="1"/>
          <w:numId w:val="32"/>
        </w:numPr>
        <w:ind w:left="567"/>
      </w:pPr>
      <w:bookmarkStart w:id="14" w:name="_Toc129034539"/>
      <w:r>
        <w:t>Entradas Digitais Remota-03</w:t>
      </w:r>
      <w:bookmarkEnd w:id="14"/>
    </w:p>
    <w:p w14:paraId="763D6869" w14:textId="4AAB3533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digitais, referente aos cartões de entradas digitas da Remota-03. </w:t>
      </w:r>
    </w:p>
    <w:p w14:paraId="2CDB7BBB" w14:textId="77777777" w:rsidR="00AA7022" w:rsidRDefault="00AA7022" w:rsidP="00AA7022">
      <w:pPr>
        <w:suppressAutoHyphens w:val="0"/>
        <w:rPr>
          <w:rFonts w:ascii="Arial" w:hAnsi="Arial" w:cs="Arial"/>
          <w:color w:val="FF0000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0AA9A54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B268AE0" w14:textId="109A0A9F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ED-01</w:t>
            </w:r>
          </w:p>
        </w:tc>
      </w:tr>
      <w:tr w:rsidR="00AA7022" w14:paraId="53545352" w14:textId="77777777" w:rsidTr="00812686">
        <w:trPr>
          <w:tblHeader/>
        </w:trPr>
        <w:tc>
          <w:tcPr>
            <w:tcW w:w="1244" w:type="dxa"/>
          </w:tcPr>
          <w:p w14:paraId="7BEF52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27302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DE19D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669892B2" w14:textId="77777777" w:rsidTr="00812686">
        <w:tc>
          <w:tcPr>
            <w:tcW w:w="1244" w:type="dxa"/>
          </w:tcPr>
          <w:p w14:paraId="650D54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4B64C3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B0F4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F6571D8" w14:textId="77777777" w:rsidTr="00812686">
        <w:tc>
          <w:tcPr>
            <w:tcW w:w="1244" w:type="dxa"/>
          </w:tcPr>
          <w:p w14:paraId="0640B2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7B07BC1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2C735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4EE4FCD" w14:textId="77777777" w:rsidTr="00812686">
        <w:tc>
          <w:tcPr>
            <w:tcW w:w="1244" w:type="dxa"/>
          </w:tcPr>
          <w:p w14:paraId="51CD51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CC5E3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EC4F4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D45F32" w14:textId="77777777" w:rsidTr="00812686">
        <w:tc>
          <w:tcPr>
            <w:tcW w:w="1244" w:type="dxa"/>
          </w:tcPr>
          <w:p w14:paraId="05785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44C85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6AE969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30D6CE" w14:textId="77777777" w:rsidTr="00812686">
        <w:tc>
          <w:tcPr>
            <w:tcW w:w="1244" w:type="dxa"/>
          </w:tcPr>
          <w:p w14:paraId="0854E5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BF215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11EBC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37E57CD" w14:textId="77777777" w:rsidTr="00812686">
        <w:tc>
          <w:tcPr>
            <w:tcW w:w="1244" w:type="dxa"/>
          </w:tcPr>
          <w:p w14:paraId="23AD71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4FF3C4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5D690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4F6498" w14:textId="77777777" w:rsidTr="00812686">
        <w:tc>
          <w:tcPr>
            <w:tcW w:w="1244" w:type="dxa"/>
          </w:tcPr>
          <w:p w14:paraId="40FB1D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CB8E2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BCC651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DF91BBC" w14:textId="77777777" w:rsidTr="00812686">
        <w:tc>
          <w:tcPr>
            <w:tcW w:w="1244" w:type="dxa"/>
          </w:tcPr>
          <w:p w14:paraId="3FD3065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1DA814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1D95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982F1DF" w14:textId="77777777" w:rsidTr="00812686">
        <w:tc>
          <w:tcPr>
            <w:tcW w:w="1244" w:type="dxa"/>
          </w:tcPr>
          <w:p w14:paraId="28A9BF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131837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0D8A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338BCE" w14:textId="77777777" w:rsidTr="00812686">
        <w:tc>
          <w:tcPr>
            <w:tcW w:w="1244" w:type="dxa"/>
          </w:tcPr>
          <w:p w14:paraId="0F85E6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1EDB66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2045B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844B873" w14:textId="77777777" w:rsidTr="00812686">
        <w:tc>
          <w:tcPr>
            <w:tcW w:w="1244" w:type="dxa"/>
          </w:tcPr>
          <w:p w14:paraId="408754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2C827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39F106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B4DB0A" w14:textId="77777777" w:rsidTr="00812686">
        <w:tc>
          <w:tcPr>
            <w:tcW w:w="1244" w:type="dxa"/>
          </w:tcPr>
          <w:p w14:paraId="3F64F1D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E9D90D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C9ED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F94110" w14:textId="77777777" w:rsidTr="00812686">
        <w:tc>
          <w:tcPr>
            <w:tcW w:w="1244" w:type="dxa"/>
          </w:tcPr>
          <w:p w14:paraId="4343FB5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220E9B0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55EA5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42DCEF5" w14:textId="77777777" w:rsidTr="00812686">
        <w:tc>
          <w:tcPr>
            <w:tcW w:w="1244" w:type="dxa"/>
          </w:tcPr>
          <w:p w14:paraId="0741C97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01DAE57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5A132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C8F1FC" w14:textId="77777777" w:rsidTr="00812686">
        <w:tc>
          <w:tcPr>
            <w:tcW w:w="1244" w:type="dxa"/>
          </w:tcPr>
          <w:p w14:paraId="7C695C9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71116FD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4FD19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CF5D4EF" w14:textId="77777777" w:rsidTr="00812686">
        <w:tc>
          <w:tcPr>
            <w:tcW w:w="1244" w:type="dxa"/>
          </w:tcPr>
          <w:p w14:paraId="03F8354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41FB6E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FB7E5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3DF6BB0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AF724F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D71CC17" w14:textId="1D1A6AED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ED-02</w:t>
            </w:r>
          </w:p>
        </w:tc>
      </w:tr>
      <w:tr w:rsidR="00AA7022" w14:paraId="31861055" w14:textId="77777777" w:rsidTr="00812686">
        <w:trPr>
          <w:tblHeader/>
        </w:trPr>
        <w:tc>
          <w:tcPr>
            <w:tcW w:w="1244" w:type="dxa"/>
          </w:tcPr>
          <w:p w14:paraId="52C1266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6EA1D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759F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4430AB8" w14:textId="77777777" w:rsidTr="00812686">
        <w:tc>
          <w:tcPr>
            <w:tcW w:w="1244" w:type="dxa"/>
          </w:tcPr>
          <w:p w14:paraId="7F2D6B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0C8DE9B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B4C2C0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E9940FA" w14:textId="77777777" w:rsidTr="00812686">
        <w:tc>
          <w:tcPr>
            <w:tcW w:w="1244" w:type="dxa"/>
          </w:tcPr>
          <w:p w14:paraId="4AFF3B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CA593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1729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2D5C6A1" w14:textId="77777777" w:rsidTr="00812686">
        <w:tc>
          <w:tcPr>
            <w:tcW w:w="1244" w:type="dxa"/>
          </w:tcPr>
          <w:p w14:paraId="285E78E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B513E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6C6C7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B6D11A5" w14:textId="77777777" w:rsidTr="00812686">
        <w:tc>
          <w:tcPr>
            <w:tcW w:w="1244" w:type="dxa"/>
          </w:tcPr>
          <w:p w14:paraId="2E31B7B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4461241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DB387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DFCC533" w14:textId="77777777" w:rsidTr="00812686">
        <w:tc>
          <w:tcPr>
            <w:tcW w:w="1244" w:type="dxa"/>
          </w:tcPr>
          <w:p w14:paraId="324AC8C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7A061C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77FD4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1CFC95" w14:textId="77777777" w:rsidTr="00812686">
        <w:tc>
          <w:tcPr>
            <w:tcW w:w="1244" w:type="dxa"/>
          </w:tcPr>
          <w:p w14:paraId="45262E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64D145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B56AC4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036C535" w14:textId="77777777" w:rsidTr="00812686">
        <w:tc>
          <w:tcPr>
            <w:tcW w:w="1244" w:type="dxa"/>
          </w:tcPr>
          <w:p w14:paraId="0E12CE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028BAD3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38068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37E6DB" w14:textId="77777777" w:rsidTr="00812686">
        <w:tc>
          <w:tcPr>
            <w:tcW w:w="1244" w:type="dxa"/>
          </w:tcPr>
          <w:p w14:paraId="40385B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4D2097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5418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B35B63E" w14:textId="77777777" w:rsidTr="00812686">
        <w:tc>
          <w:tcPr>
            <w:tcW w:w="1244" w:type="dxa"/>
          </w:tcPr>
          <w:p w14:paraId="62A01A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331B05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EAFD9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525CC2" w14:textId="77777777" w:rsidTr="00812686">
        <w:tc>
          <w:tcPr>
            <w:tcW w:w="1244" w:type="dxa"/>
          </w:tcPr>
          <w:p w14:paraId="469D3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09</w:t>
            </w:r>
          </w:p>
        </w:tc>
        <w:tc>
          <w:tcPr>
            <w:tcW w:w="2835" w:type="dxa"/>
          </w:tcPr>
          <w:p w14:paraId="18FF47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46142F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759727" w14:textId="77777777" w:rsidTr="00812686">
        <w:tc>
          <w:tcPr>
            <w:tcW w:w="1244" w:type="dxa"/>
          </w:tcPr>
          <w:p w14:paraId="5CBD81A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6D24A5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1F8E4F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5CB77E" w14:textId="77777777" w:rsidTr="00812686">
        <w:tc>
          <w:tcPr>
            <w:tcW w:w="1244" w:type="dxa"/>
          </w:tcPr>
          <w:p w14:paraId="1E34737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5D3E237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3E4B0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2E4E5A9" w14:textId="77777777" w:rsidTr="00812686">
        <w:tc>
          <w:tcPr>
            <w:tcW w:w="1244" w:type="dxa"/>
          </w:tcPr>
          <w:p w14:paraId="6AF85A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54B4D8C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8EC78D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762035C" w14:textId="77777777" w:rsidTr="00812686">
        <w:tc>
          <w:tcPr>
            <w:tcW w:w="1244" w:type="dxa"/>
          </w:tcPr>
          <w:p w14:paraId="024B73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239B50B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754E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7988C5" w14:textId="77777777" w:rsidTr="00812686">
        <w:tc>
          <w:tcPr>
            <w:tcW w:w="1244" w:type="dxa"/>
          </w:tcPr>
          <w:p w14:paraId="3627C6C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2F01786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67556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166F00F" w14:textId="77777777" w:rsidTr="00812686">
        <w:tc>
          <w:tcPr>
            <w:tcW w:w="1244" w:type="dxa"/>
          </w:tcPr>
          <w:p w14:paraId="5780D3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042C3E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3029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51458CC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8035957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89F72C9" w14:textId="1845463C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ED-03</w:t>
            </w:r>
          </w:p>
        </w:tc>
      </w:tr>
      <w:tr w:rsidR="00AA7022" w14:paraId="7793B071" w14:textId="77777777" w:rsidTr="00812686">
        <w:trPr>
          <w:tblHeader/>
        </w:trPr>
        <w:tc>
          <w:tcPr>
            <w:tcW w:w="1244" w:type="dxa"/>
          </w:tcPr>
          <w:p w14:paraId="1387540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9AF0F7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5BF240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E44DA38" w14:textId="77777777" w:rsidTr="00812686">
        <w:tc>
          <w:tcPr>
            <w:tcW w:w="1244" w:type="dxa"/>
          </w:tcPr>
          <w:p w14:paraId="77E4D98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17B1C3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F544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335A389" w14:textId="77777777" w:rsidTr="00812686">
        <w:tc>
          <w:tcPr>
            <w:tcW w:w="1244" w:type="dxa"/>
          </w:tcPr>
          <w:p w14:paraId="327483D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3AF1AA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3794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7BE7C23" w14:textId="77777777" w:rsidTr="00812686">
        <w:tc>
          <w:tcPr>
            <w:tcW w:w="1244" w:type="dxa"/>
          </w:tcPr>
          <w:p w14:paraId="7BCF88F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63C5A55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06618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A9EC2E" w14:textId="77777777" w:rsidTr="00812686">
        <w:tc>
          <w:tcPr>
            <w:tcW w:w="1244" w:type="dxa"/>
          </w:tcPr>
          <w:p w14:paraId="41AD3FD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2E767E2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2D3A69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ABB9ECE" w14:textId="77777777" w:rsidTr="00812686">
        <w:tc>
          <w:tcPr>
            <w:tcW w:w="1244" w:type="dxa"/>
          </w:tcPr>
          <w:p w14:paraId="7DD682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296A366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AB6327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F81EB2D" w14:textId="77777777" w:rsidTr="00812686">
        <w:tc>
          <w:tcPr>
            <w:tcW w:w="1244" w:type="dxa"/>
          </w:tcPr>
          <w:p w14:paraId="3AC823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B16DB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EE500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9B5D36" w14:textId="77777777" w:rsidTr="00812686">
        <w:tc>
          <w:tcPr>
            <w:tcW w:w="1244" w:type="dxa"/>
          </w:tcPr>
          <w:p w14:paraId="5627D8C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1B3B2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D821F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2820FDB" w14:textId="77777777" w:rsidTr="00812686">
        <w:tc>
          <w:tcPr>
            <w:tcW w:w="1244" w:type="dxa"/>
          </w:tcPr>
          <w:p w14:paraId="0653DD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5AB03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42820E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456D77B" w14:textId="77777777" w:rsidTr="00812686">
        <w:tc>
          <w:tcPr>
            <w:tcW w:w="1244" w:type="dxa"/>
          </w:tcPr>
          <w:p w14:paraId="02A746A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664D9B4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A4AD83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CB3EC4" w14:textId="77777777" w:rsidTr="00812686">
        <w:tc>
          <w:tcPr>
            <w:tcW w:w="1244" w:type="dxa"/>
          </w:tcPr>
          <w:p w14:paraId="0295676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38AD56A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CE121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84B27A1" w14:textId="77777777" w:rsidTr="00812686">
        <w:tc>
          <w:tcPr>
            <w:tcW w:w="1244" w:type="dxa"/>
          </w:tcPr>
          <w:p w14:paraId="7733B0A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150CF3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CE640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6AE12E3" w14:textId="77777777" w:rsidTr="00812686">
        <w:tc>
          <w:tcPr>
            <w:tcW w:w="1244" w:type="dxa"/>
          </w:tcPr>
          <w:p w14:paraId="163C00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16F058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82316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E632CFA" w14:textId="77777777" w:rsidTr="00812686">
        <w:tc>
          <w:tcPr>
            <w:tcW w:w="1244" w:type="dxa"/>
          </w:tcPr>
          <w:p w14:paraId="7F17597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3DD0239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F321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D84AF70" w14:textId="77777777" w:rsidTr="00812686">
        <w:tc>
          <w:tcPr>
            <w:tcW w:w="1244" w:type="dxa"/>
          </w:tcPr>
          <w:p w14:paraId="2DC145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6A92CD7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E1CD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12C5A8" w14:textId="77777777" w:rsidTr="00812686">
        <w:tc>
          <w:tcPr>
            <w:tcW w:w="1244" w:type="dxa"/>
          </w:tcPr>
          <w:p w14:paraId="064B204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0B20F27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A01C5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743088" w14:textId="77777777" w:rsidTr="00812686">
        <w:tc>
          <w:tcPr>
            <w:tcW w:w="1244" w:type="dxa"/>
          </w:tcPr>
          <w:p w14:paraId="4835661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439B6D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CC6D20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2E76B10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13FF1660" w14:textId="1BD19503" w:rsidR="00875A79" w:rsidRDefault="00AA7022" w:rsidP="00875A79">
      <w:pPr>
        <w:suppressAutoHyphens w:val="0"/>
        <w:rPr>
          <w:rFonts w:cs="Arial"/>
          <w:sz w:val="22"/>
          <w:szCs w:val="22"/>
        </w:rPr>
      </w:pPr>
      <w:r>
        <w:rPr>
          <w:rFonts w:cs="Arial"/>
          <w:color w:val="FF0000"/>
          <w:szCs w:val="22"/>
        </w:rPr>
        <w:br w:type="page"/>
      </w:r>
      <w:r w:rsidR="00875A79">
        <w:rPr>
          <w:rFonts w:cs="Arial"/>
          <w:sz w:val="22"/>
          <w:szCs w:val="22"/>
        </w:rPr>
        <w:lastRenderedPageBreak/>
        <w:t xml:space="preserve"> </w:t>
      </w:r>
    </w:p>
    <w:p w14:paraId="6EE7E40F" w14:textId="680E537D" w:rsidR="00875A79" w:rsidRPr="006D1EEB" w:rsidRDefault="00875A79" w:rsidP="00875A79">
      <w:pPr>
        <w:pStyle w:val="Ttulo1"/>
        <w:numPr>
          <w:ilvl w:val="1"/>
          <w:numId w:val="32"/>
        </w:numPr>
        <w:ind w:left="567"/>
      </w:pPr>
      <w:bookmarkStart w:id="15" w:name="_Toc129034540"/>
      <w:r>
        <w:t>Saídas Digitais Remota-03</w:t>
      </w:r>
      <w:bookmarkEnd w:id="15"/>
    </w:p>
    <w:p w14:paraId="0D6C71D9" w14:textId="77777777" w:rsidR="00875A79" w:rsidRPr="006D1EEB" w:rsidRDefault="00875A79" w:rsidP="00AA7022">
      <w:pPr>
        <w:suppressAutoHyphens w:val="0"/>
      </w:pPr>
    </w:p>
    <w:p w14:paraId="0B28EB72" w14:textId="2A749B18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digitais, referente aos cartões de saídas digitas da Remota-03. </w:t>
      </w:r>
    </w:p>
    <w:p w14:paraId="3BDD3D8B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5185BD4A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318EE220" w14:textId="6FD825A5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SD-01</w:t>
            </w:r>
          </w:p>
        </w:tc>
      </w:tr>
      <w:tr w:rsidR="00AA7022" w14:paraId="10B61A27" w14:textId="77777777" w:rsidTr="00812686">
        <w:trPr>
          <w:tblHeader/>
        </w:trPr>
        <w:tc>
          <w:tcPr>
            <w:tcW w:w="1244" w:type="dxa"/>
          </w:tcPr>
          <w:p w14:paraId="12BBAD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35" w:type="dxa"/>
          </w:tcPr>
          <w:p w14:paraId="4501BD7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6ECEDB0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4A262E88" w14:textId="77777777" w:rsidTr="00812686">
        <w:tc>
          <w:tcPr>
            <w:tcW w:w="1244" w:type="dxa"/>
          </w:tcPr>
          <w:p w14:paraId="3516060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28F2662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44D82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45F8E55" w14:textId="77777777" w:rsidTr="00812686">
        <w:tc>
          <w:tcPr>
            <w:tcW w:w="1244" w:type="dxa"/>
          </w:tcPr>
          <w:p w14:paraId="35D3FE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0E038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DBEE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94AFEBC" w14:textId="77777777" w:rsidTr="00812686">
        <w:tc>
          <w:tcPr>
            <w:tcW w:w="1244" w:type="dxa"/>
          </w:tcPr>
          <w:p w14:paraId="30E40A8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37759B7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5DAE33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6889B90" w14:textId="77777777" w:rsidTr="00812686">
        <w:tc>
          <w:tcPr>
            <w:tcW w:w="1244" w:type="dxa"/>
          </w:tcPr>
          <w:p w14:paraId="3D1B38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8594E0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29FC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A409945" w14:textId="77777777" w:rsidTr="00812686">
        <w:tc>
          <w:tcPr>
            <w:tcW w:w="1244" w:type="dxa"/>
          </w:tcPr>
          <w:p w14:paraId="21C4D05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167931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275BF8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9FA6FF" w14:textId="77777777" w:rsidTr="00812686">
        <w:tc>
          <w:tcPr>
            <w:tcW w:w="1244" w:type="dxa"/>
          </w:tcPr>
          <w:p w14:paraId="5B44CB0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792C9E2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BC589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271DEA8" w14:textId="77777777" w:rsidTr="00812686">
        <w:tc>
          <w:tcPr>
            <w:tcW w:w="1244" w:type="dxa"/>
          </w:tcPr>
          <w:p w14:paraId="02D64E1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27DB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CAE369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6C7C2E8" w14:textId="77777777" w:rsidTr="00812686">
        <w:tc>
          <w:tcPr>
            <w:tcW w:w="1244" w:type="dxa"/>
          </w:tcPr>
          <w:p w14:paraId="0577A0A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95B2DC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9F77E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6A1F21B" w14:textId="77777777" w:rsidTr="00812686">
        <w:tc>
          <w:tcPr>
            <w:tcW w:w="1244" w:type="dxa"/>
          </w:tcPr>
          <w:p w14:paraId="788D08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559029B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69CC0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52E28C5" w14:textId="77777777" w:rsidTr="00812686">
        <w:tc>
          <w:tcPr>
            <w:tcW w:w="1244" w:type="dxa"/>
          </w:tcPr>
          <w:p w14:paraId="5DD1BD8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526044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2280A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F68F8A2" w14:textId="77777777" w:rsidTr="00812686">
        <w:tc>
          <w:tcPr>
            <w:tcW w:w="1244" w:type="dxa"/>
          </w:tcPr>
          <w:p w14:paraId="36DF07E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253FDA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DA78A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0356990" w14:textId="77777777" w:rsidTr="00812686">
        <w:tc>
          <w:tcPr>
            <w:tcW w:w="1244" w:type="dxa"/>
          </w:tcPr>
          <w:p w14:paraId="391730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11</w:t>
            </w:r>
          </w:p>
        </w:tc>
        <w:tc>
          <w:tcPr>
            <w:tcW w:w="2835" w:type="dxa"/>
          </w:tcPr>
          <w:p w14:paraId="49B5F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D1E46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058D913" w14:textId="77777777" w:rsidTr="00812686">
        <w:tc>
          <w:tcPr>
            <w:tcW w:w="1244" w:type="dxa"/>
          </w:tcPr>
          <w:p w14:paraId="5C1FA1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4473B8C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684D12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2D3EC4E" w14:textId="77777777" w:rsidTr="00812686">
        <w:tc>
          <w:tcPr>
            <w:tcW w:w="1244" w:type="dxa"/>
          </w:tcPr>
          <w:p w14:paraId="7B8C9D2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5C7670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6CEB3C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6509A4D" w14:textId="77777777" w:rsidTr="00812686">
        <w:tc>
          <w:tcPr>
            <w:tcW w:w="1244" w:type="dxa"/>
          </w:tcPr>
          <w:p w14:paraId="171D2E5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5587E7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9BB6CF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8A840D4" w14:textId="77777777" w:rsidTr="00812686">
        <w:tc>
          <w:tcPr>
            <w:tcW w:w="1244" w:type="dxa"/>
          </w:tcPr>
          <w:p w14:paraId="5D3C298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68120A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73007C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59CBDA6F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7C98CE45" w14:textId="77777777" w:rsidTr="00812686">
        <w:trPr>
          <w:tblHeader/>
        </w:trPr>
        <w:tc>
          <w:tcPr>
            <w:tcW w:w="9913" w:type="dxa"/>
            <w:gridSpan w:val="3"/>
            <w:shd w:val="clear" w:color="auto" w:fill="D0CECE" w:themeFill="background2" w:themeFillShade="E6"/>
          </w:tcPr>
          <w:p w14:paraId="7C87B0DB" w14:textId="0C3E8C19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digitais – </w:t>
            </w:r>
            <w:r>
              <w:rPr>
                <w:rFonts w:cs="Arial"/>
                <w:b/>
                <w:bCs/>
                <w:sz w:val="24"/>
                <w:szCs w:val="24"/>
              </w:rPr>
              <w:t>SD-02</w:t>
            </w:r>
          </w:p>
        </w:tc>
      </w:tr>
      <w:tr w:rsidR="00AA7022" w14:paraId="78AB7CD0" w14:textId="77777777" w:rsidTr="00812686">
        <w:trPr>
          <w:tblHeader/>
        </w:trPr>
        <w:tc>
          <w:tcPr>
            <w:tcW w:w="1244" w:type="dxa"/>
          </w:tcPr>
          <w:p w14:paraId="0D2E321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404379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779A61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0EC4E465" w14:textId="77777777" w:rsidTr="00812686">
        <w:tc>
          <w:tcPr>
            <w:tcW w:w="1244" w:type="dxa"/>
          </w:tcPr>
          <w:p w14:paraId="65E02EE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474FB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6D61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1B197EB" w14:textId="77777777" w:rsidTr="00812686">
        <w:tc>
          <w:tcPr>
            <w:tcW w:w="1244" w:type="dxa"/>
          </w:tcPr>
          <w:p w14:paraId="327ABC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299C65B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F7D4F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BF4392B" w14:textId="77777777" w:rsidTr="00812686">
        <w:tc>
          <w:tcPr>
            <w:tcW w:w="1244" w:type="dxa"/>
          </w:tcPr>
          <w:p w14:paraId="651DCED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4394D7F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02EBC2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486DFB" w14:textId="77777777" w:rsidTr="00812686">
        <w:tc>
          <w:tcPr>
            <w:tcW w:w="1244" w:type="dxa"/>
          </w:tcPr>
          <w:p w14:paraId="434218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59A4D7A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23F2BCF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4D814CA" w14:textId="77777777" w:rsidTr="00812686">
        <w:tc>
          <w:tcPr>
            <w:tcW w:w="1244" w:type="dxa"/>
          </w:tcPr>
          <w:p w14:paraId="1FB001A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3E3BA0A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090249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5976667" w14:textId="77777777" w:rsidTr="00812686">
        <w:tc>
          <w:tcPr>
            <w:tcW w:w="1244" w:type="dxa"/>
          </w:tcPr>
          <w:p w14:paraId="70A246B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1C81048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C975B5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52F2903" w14:textId="77777777" w:rsidTr="00812686">
        <w:tc>
          <w:tcPr>
            <w:tcW w:w="1244" w:type="dxa"/>
          </w:tcPr>
          <w:p w14:paraId="4C4062C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5D1AFCC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F615CB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EF98A13" w14:textId="77777777" w:rsidTr="00812686">
        <w:tc>
          <w:tcPr>
            <w:tcW w:w="1244" w:type="dxa"/>
          </w:tcPr>
          <w:p w14:paraId="7D44F8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5A052BF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373726D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E0A2C92" w14:textId="77777777" w:rsidTr="00812686">
        <w:tc>
          <w:tcPr>
            <w:tcW w:w="1244" w:type="dxa"/>
          </w:tcPr>
          <w:p w14:paraId="5632E9D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08</w:t>
            </w:r>
          </w:p>
        </w:tc>
        <w:tc>
          <w:tcPr>
            <w:tcW w:w="2835" w:type="dxa"/>
          </w:tcPr>
          <w:p w14:paraId="7A42EA3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420813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1F3E6E1" w14:textId="77777777" w:rsidTr="00812686">
        <w:tc>
          <w:tcPr>
            <w:tcW w:w="1244" w:type="dxa"/>
          </w:tcPr>
          <w:p w14:paraId="075C8DD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09</w:t>
            </w:r>
          </w:p>
        </w:tc>
        <w:tc>
          <w:tcPr>
            <w:tcW w:w="2835" w:type="dxa"/>
          </w:tcPr>
          <w:p w14:paraId="04B96E4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8C8947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CEC7300" w14:textId="77777777" w:rsidTr="00812686">
        <w:tc>
          <w:tcPr>
            <w:tcW w:w="1244" w:type="dxa"/>
          </w:tcPr>
          <w:p w14:paraId="24ED1D2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10</w:t>
            </w:r>
          </w:p>
        </w:tc>
        <w:tc>
          <w:tcPr>
            <w:tcW w:w="2835" w:type="dxa"/>
          </w:tcPr>
          <w:p w14:paraId="378546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EF15F9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2A3292C0" w14:textId="77777777" w:rsidTr="00812686">
        <w:tc>
          <w:tcPr>
            <w:tcW w:w="1244" w:type="dxa"/>
          </w:tcPr>
          <w:p w14:paraId="7604B6B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lastRenderedPageBreak/>
              <w:t>11</w:t>
            </w:r>
          </w:p>
        </w:tc>
        <w:tc>
          <w:tcPr>
            <w:tcW w:w="2835" w:type="dxa"/>
          </w:tcPr>
          <w:p w14:paraId="2DE2840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5EF58E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7F217B66" w14:textId="77777777" w:rsidTr="00812686">
        <w:tc>
          <w:tcPr>
            <w:tcW w:w="1244" w:type="dxa"/>
          </w:tcPr>
          <w:p w14:paraId="71349A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12</w:t>
            </w:r>
          </w:p>
        </w:tc>
        <w:tc>
          <w:tcPr>
            <w:tcW w:w="2835" w:type="dxa"/>
          </w:tcPr>
          <w:p w14:paraId="0A21B12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995491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E3E5AE9" w14:textId="77777777" w:rsidTr="00812686">
        <w:tc>
          <w:tcPr>
            <w:tcW w:w="1244" w:type="dxa"/>
          </w:tcPr>
          <w:p w14:paraId="4287F0E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2835" w:type="dxa"/>
          </w:tcPr>
          <w:p w14:paraId="74321A6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2B894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6CB5662" w14:textId="77777777" w:rsidTr="00812686">
        <w:tc>
          <w:tcPr>
            <w:tcW w:w="1244" w:type="dxa"/>
          </w:tcPr>
          <w:p w14:paraId="793268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14</w:t>
            </w:r>
          </w:p>
        </w:tc>
        <w:tc>
          <w:tcPr>
            <w:tcW w:w="2835" w:type="dxa"/>
          </w:tcPr>
          <w:p w14:paraId="1DE47CA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8E9A89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1B675B7" w14:textId="77777777" w:rsidTr="00812686">
        <w:tc>
          <w:tcPr>
            <w:tcW w:w="1244" w:type="dxa"/>
          </w:tcPr>
          <w:p w14:paraId="31BDB48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15</w:t>
            </w:r>
          </w:p>
        </w:tc>
        <w:tc>
          <w:tcPr>
            <w:tcW w:w="2835" w:type="dxa"/>
          </w:tcPr>
          <w:p w14:paraId="55C4AC5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51355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4FCE97F7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43A8B833" w14:textId="1E96C019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6" w:name="_Toc129034541"/>
      <w:r>
        <w:t>Entradas Analógicas Remota-03</w:t>
      </w:r>
      <w:bookmarkEnd w:id="16"/>
    </w:p>
    <w:p w14:paraId="3AAF425C" w14:textId="751B1BF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entradas analógicas, referente aos cartões de entradas analógicas da Remota-03. </w:t>
      </w:r>
    </w:p>
    <w:p w14:paraId="7091A859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DF5B573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1EF451E0" w14:textId="03698820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entradas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EA-01</w:t>
            </w:r>
          </w:p>
        </w:tc>
      </w:tr>
      <w:tr w:rsidR="00AA7022" w14:paraId="46E47942" w14:textId="77777777" w:rsidTr="00812686">
        <w:trPr>
          <w:tblHeader/>
        </w:trPr>
        <w:tc>
          <w:tcPr>
            <w:tcW w:w="1244" w:type="dxa"/>
          </w:tcPr>
          <w:p w14:paraId="763EC3A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60E4FDC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BE90EA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283AE7CE" w14:textId="77777777" w:rsidTr="00812686">
        <w:tc>
          <w:tcPr>
            <w:tcW w:w="1244" w:type="dxa"/>
          </w:tcPr>
          <w:p w14:paraId="460CA93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EC4DE2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18B4DF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47698A2" w14:textId="77777777" w:rsidTr="00812686">
        <w:tc>
          <w:tcPr>
            <w:tcW w:w="1244" w:type="dxa"/>
          </w:tcPr>
          <w:p w14:paraId="76DB92F7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60A1F25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FDB8B2A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52B59EA7" w14:textId="77777777" w:rsidTr="00812686">
        <w:tc>
          <w:tcPr>
            <w:tcW w:w="1244" w:type="dxa"/>
          </w:tcPr>
          <w:p w14:paraId="34CA588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1B3903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B1091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41E1598F" w14:textId="77777777" w:rsidTr="00812686">
        <w:tc>
          <w:tcPr>
            <w:tcW w:w="1244" w:type="dxa"/>
          </w:tcPr>
          <w:p w14:paraId="1C943F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E5946C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41FDD5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13DDA663" w14:textId="77777777" w:rsidTr="00812686">
        <w:tc>
          <w:tcPr>
            <w:tcW w:w="1244" w:type="dxa"/>
          </w:tcPr>
          <w:p w14:paraId="7D35A6C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04</w:t>
            </w:r>
          </w:p>
        </w:tc>
        <w:tc>
          <w:tcPr>
            <w:tcW w:w="2835" w:type="dxa"/>
          </w:tcPr>
          <w:p w14:paraId="0E4B11D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70F8CD0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7DC1A10" w14:textId="77777777" w:rsidTr="00812686">
        <w:tc>
          <w:tcPr>
            <w:tcW w:w="1244" w:type="dxa"/>
          </w:tcPr>
          <w:p w14:paraId="3944E3B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05</w:t>
            </w:r>
          </w:p>
        </w:tc>
        <w:tc>
          <w:tcPr>
            <w:tcW w:w="2835" w:type="dxa"/>
          </w:tcPr>
          <w:p w14:paraId="22E146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375AF7A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329C8024" w14:textId="77777777" w:rsidTr="00812686">
        <w:tc>
          <w:tcPr>
            <w:tcW w:w="1244" w:type="dxa"/>
          </w:tcPr>
          <w:p w14:paraId="11E0A178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06</w:t>
            </w:r>
          </w:p>
        </w:tc>
        <w:tc>
          <w:tcPr>
            <w:tcW w:w="2835" w:type="dxa"/>
          </w:tcPr>
          <w:p w14:paraId="719F414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597FB9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C18393B" w14:textId="77777777" w:rsidTr="00812686">
        <w:tc>
          <w:tcPr>
            <w:tcW w:w="1244" w:type="dxa"/>
          </w:tcPr>
          <w:p w14:paraId="38ECB13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07</w:t>
            </w:r>
          </w:p>
        </w:tc>
        <w:tc>
          <w:tcPr>
            <w:tcW w:w="2835" w:type="dxa"/>
          </w:tcPr>
          <w:p w14:paraId="6B5706B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4A9406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785884C4" w14:textId="77777777" w:rsidR="00AA7022" w:rsidRDefault="00AA7022" w:rsidP="00AA7022">
      <w:pPr>
        <w:pStyle w:val="texto"/>
        <w:ind w:left="0"/>
        <w:rPr>
          <w:rFonts w:cs="Arial"/>
          <w:color w:val="FF0000"/>
          <w:szCs w:val="22"/>
        </w:rPr>
      </w:pPr>
    </w:p>
    <w:p w14:paraId="76EA489D" w14:textId="1630DD26" w:rsidR="00AA7022" w:rsidRPr="006D1EEB" w:rsidRDefault="00AA7022" w:rsidP="00AA7022">
      <w:pPr>
        <w:pStyle w:val="Ttulo1"/>
        <w:numPr>
          <w:ilvl w:val="1"/>
          <w:numId w:val="32"/>
        </w:numPr>
      </w:pPr>
      <w:bookmarkStart w:id="17" w:name="_Toc129034542"/>
      <w:r>
        <w:t>Saídas Analógicas Remota-03</w:t>
      </w:r>
      <w:bookmarkEnd w:id="17"/>
    </w:p>
    <w:p w14:paraId="14F0A127" w14:textId="10D1ABBC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Nas tabelas abaixo está listado e descrito as saídas analógicas, referente aos cartões de saídas analógicas da Remota-03. </w:t>
      </w:r>
    </w:p>
    <w:p w14:paraId="6E632138" w14:textId="77777777" w:rsidR="00AA7022" w:rsidRDefault="00AA7022" w:rsidP="00AA7022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1244"/>
        <w:gridCol w:w="2835"/>
        <w:gridCol w:w="5839"/>
      </w:tblGrid>
      <w:tr w:rsidR="00AA7022" w14:paraId="154AD3B7" w14:textId="77777777" w:rsidTr="00812686">
        <w:trPr>
          <w:tblHeader/>
        </w:trPr>
        <w:tc>
          <w:tcPr>
            <w:tcW w:w="9918" w:type="dxa"/>
            <w:gridSpan w:val="3"/>
            <w:shd w:val="clear" w:color="auto" w:fill="D0CECE" w:themeFill="background2" w:themeFillShade="E6"/>
          </w:tcPr>
          <w:p w14:paraId="6BFE4931" w14:textId="225A1CCE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 xml:space="preserve">Remota-03 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Módulo </w:t>
            </w:r>
            <w:r>
              <w:rPr>
                <w:rFonts w:cs="Arial"/>
                <w:b/>
                <w:bCs/>
                <w:sz w:val="24"/>
                <w:szCs w:val="24"/>
              </w:rPr>
              <w:t>saídas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 w:val="24"/>
                <w:szCs w:val="24"/>
              </w:rPr>
              <w:t>analógicas</w:t>
            </w:r>
            <w:r w:rsidRPr="001F28D9">
              <w:rPr>
                <w:rFonts w:cs="Arial"/>
                <w:b/>
                <w:bCs/>
                <w:sz w:val="24"/>
                <w:szCs w:val="24"/>
              </w:rPr>
              <w:t xml:space="preserve"> – </w:t>
            </w:r>
            <w:r>
              <w:rPr>
                <w:rFonts w:cs="Arial"/>
                <w:b/>
                <w:bCs/>
                <w:sz w:val="24"/>
                <w:szCs w:val="24"/>
              </w:rPr>
              <w:t>SA-01</w:t>
            </w:r>
          </w:p>
        </w:tc>
      </w:tr>
      <w:tr w:rsidR="00AA7022" w14:paraId="2767E1B4" w14:textId="77777777" w:rsidTr="00812686">
        <w:trPr>
          <w:tblHeader/>
        </w:trPr>
        <w:tc>
          <w:tcPr>
            <w:tcW w:w="1244" w:type="dxa"/>
          </w:tcPr>
          <w:p w14:paraId="72A8D125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35" w:type="dxa"/>
          </w:tcPr>
          <w:p w14:paraId="516C651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5839" w:type="dxa"/>
          </w:tcPr>
          <w:p w14:paraId="466EE584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1F28D9">
              <w:rPr>
                <w:rFonts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AA7022" w14:paraId="7FCE7DDB" w14:textId="77777777" w:rsidTr="00812686">
        <w:tc>
          <w:tcPr>
            <w:tcW w:w="1244" w:type="dxa"/>
          </w:tcPr>
          <w:p w14:paraId="574A8DAE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00</w:t>
            </w:r>
          </w:p>
        </w:tc>
        <w:tc>
          <w:tcPr>
            <w:tcW w:w="2835" w:type="dxa"/>
          </w:tcPr>
          <w:p w14:paraId="622A3D8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098649E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C41A9C1" w14:textId="77777777" w:rsidTr="00812686">
        <w:tc>
          <w:tcPr>
            <w:tcW w:w="1244" w:type="dxa"/>
          </w:tcPr>
          <w:p w14:paraId="2FBF3152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</w:t>
            </w:r>
          </w:p>
        </w:tc>
        <w:tc>
          <w:tcPr>
            <w:tcW w:w="2835" w:type="dxa"/>
          </w:tcPr>
          <w:p w14:paraId="54D3ECE1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613368A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6D9FD03E" w14:textId="77777777" w:rsidTr="00812686">
        <w:tc>
          <w:tcPr>
            <w:tcW w:w="1244" w:type="dxa"/>
          </w:tcPr>
          <w:p w14:paraId="4E1A0C9B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02</w:t>
            </w:r>
          </w:p>
        </w:tc>
        <w:tc>
          <w:tcPr>
            <w:tcW w:w="2835" w:type="dxa"/>
          </w:tcPr>
          <w:p w14:paraId="586278B0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54BCE4BC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  <w:tr w:rsidR="00AA7022" w14:paraId="00174180" w14:textId="77777777" w:rsidTr="00812686">
        <w:tc>
          <w:tcPr>
            <w:tcW w:w="1244" w:type="dxa"/>
          </w:tcPr>
          <w:p w14:paraId="2704D376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03</w:t>
            </w:r>
          </w:p>
        </w:tc>
        <w:tc>
          <w:tcPr>
            <w:tcW w:w="2835" w:type="dxa"/>
          </w:tcPr>
          <w:p w14:paraId="7F310FEF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  <w:tc>
          <w:tcPr>
            <w:tcW w:w="5839" w:type="dxa"/>
          </w:tcPr>
          <w:p w14:paraId="183D3B43" w14:textId="77777777" w:rsidR="00AA7022" w:rsidRPr="001F28D9" w:rsidRDefault="00AA7022" w:rsidP="00812686">
            <w:pPr>
              <w:pStyle w:val="texto"/>
              <w:ind w:left="0"/>
              <w:jc w:val="center"/>
              <w:rPr>
                <w:rFonts w:cs="Arial"/>
                <w:szCs w:val="22"/>
              </w:rPr>
            </w:pPr>
          </w:p>
        </w:tc>
      </w:tr>
    </w:tbl>
    <w:p w14:paraId="17387BE8" w14:textId="77777777" w:rsidR="00AA7022" w:rsidRDefault="00AA7022" w:rsidP="00AA7022">
      <w:pPr>
        <w:pStyle w:val="Ttulo1"/>
        <w:numPr>
          <w:ilvl w:val="0"/>
          <w:numId w:val="0"/>
        </w:numPr>
      </w:pPr>
      <w:r>
        <w:t xml:space="preserve"> </w:t>
      </w:r>
    </w:p>
    <w:p w14:paraId="6CF633CB" w14:textId="5965E24C" w:rsidR="00AA7022" w:rsidRDefault="00AA7022" w:rsidP="00AA7022">
      <w:pPr>
        <w:suppressAutoHyphens w:val="0"/>
        <w:rPr>
          <w:rFonts w:ascii="Arial" w:hAnsi="Arial"/>
          <w:b/>
          <w:kern w:val="3"/>
          <w:sz w:val="24"/>
        </w:rPr>
      </w:pPr>
    </w:p>
    <w:p w14:paraId="1090C9D2" w14:textId="77777777" w:rsidR="008D7195" w:rsidRPr="0046066C" w:rsidRDefault="008D7195" w:rsidP="0046066C">
      <w:pPr>
        <w:pStyle w:val="Ttulo1"/>
        <w:numPr>
          <w:ilvl w:val="0"/>
          <w:numId w:val="0"/>
        </w:numPr>
        <w:rPr>
          <w:rFonts w:cs="Arial"/>
          <w:color w:val="FF0000"/>
          <w:sz w:val="22"/>
          <w:szCs w:val="22"/>
        </w:rPr>
      </w:pPr>
    </w:p>
    <w:sectPr w:rsidR="008D7195" w:rsidRPr="0046066C" w:rsidSect="00A3458C">
      <w:type w:val="continuous"/>
      <w:pgSz w:w="11907" w:h="16840"/>
      <w:pgMar w:top="567" w:right="708" w:bottom="567" w:left="127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DDF53" w14:textId="77777777" w:rsidR="00A3458C" w:rsidRDefault="00A3458C">
      <w:r>
        <w:separator/>
      </w:r>
    </w:p>
  </w:endnote>
  <w:endnote w:type="continuationSeparator" w:id="0">
    <w:p w14:paraId="02B34C2D" w14:textId="77777777" w:rsidR="00A3458C" w:rsidRDefault="00A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251669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251669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251669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251669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251669" w:rsidRDefault="00251669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251669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251669" w:rsidRDefault="00251669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251669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251669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251669" w:rsidRDefault="00251669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251669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251669" w:rsidRDefault="00251669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251669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251669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251669" w:rsidRDefault="00251669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251669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251669" w:rsidRDefault="00251669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251669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251669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251669" w:rsidRDefault="00251669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DBEB6" w14:textId="77777777" w:rsidR="00A3458C" w:rsidRDefault="00A3458C">
      <w:r>
        <w:rPr>
          <w:color w:val="000000"/>
        </w:rPr>
        <w:separator/>
      </w:r>
    </w:p>
  </w:footnote>
  <w:footnote w:type="continuationSeparator" w:id="0">
    <w:p w14:paraId="02B1A7E4" w14:textId="77777777" w:rsidR="00A3458C" w:rsidRDefault="00A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251669" w:rsidRDefault="00251669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251669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24493871" w:rsidR="00251669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CC6146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47EA4433" w:rsidR="00251669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68B8FB31" w:rsidR="00251669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CC6146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0D308956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F47A603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270EA6F1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73083BE7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251669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6FAE5D8F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6671E72B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3794D18F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33F93097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B9FA344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6A354E0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D9EC496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405CF832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28B0B3AA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5A51BF2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374E801D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10C9C4B2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6AB90047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041041BC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75471EA4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290A4AD9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5DDEB668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2050252D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5F7A97C2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CC6146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251669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02BACA94" w:rsidR="00251669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CC6146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251669" w:rsidRDefault="002516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251669" w:rsidRDefault="00251669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251669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25pt;height:30.75pt" o:ole="">
                <v:imagedata r:id="rId1" o:title=""/>
              </v:shape>
              <o:OLEObject Type="Embed" ProgID="PBrush" ShapeID="_x0000_i1029" DrawAspect="Content" ObjectID="_1782025443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1BB1CF1A" w:rsidR="00251669" w:rsidRDefault="005325A2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DE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DESENHO</w:t>
          </w:r>
        </w:p>
      </w:tc>
    </w:tr>
  </w:tbl>
  <w:p w14:paraId="23D15CDA" w14:textId="77777777" w:rsidR="00251669" w:rsidRDefault="00251669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251669" w:rsidRDefault="00150D00">
          <w:pPr>
            <w:spacing w:before="40"/>
          </w:pPr>
          <w:r>
            <w:object w:dxaOrig="4320" w:dyaOrig="1398" w14:anchorId="78176619">
              <v:shape id="_x0000_i1030" type="#_x0000_t75" style="width:54pt;height:17.25pt" o:ole="">
                <v:imagedata r:id="rId1" o:title=""/>
              </v:shape>
              <o:OLEObject Type="Embed" ProgID="PBrush" ShapeID="_x0000_i1030" DrawAspect="Content" ObjectID="_1782025444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251669" w:rsidRDefault="00251669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251669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251669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56E282F8" w:rsidR="00251669" w:rsidRPr="00527248" w:rsidRDefault="00C87643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01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03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251669" w:rsidRDefault="00251669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251669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251669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251669" w:rsidRDefault="00251669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251669" w:rsidRDefault="00251669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251669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251669" w:rsidRDefault="00251669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251669" w:rsidRDefault="00251669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251669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251669" w:rsidRDefault="00251669">
          <w:pPr>
            <w:spacing w:before="40"/>
            <w:jc w:val="center"/>
          </w:pPr>
        </w:p>
      </w:tc>
    </w:tr>
  </w:tbl>
  <w:p w14:paraId="4BD706F1" w14:textId="77777777" w:rsidR="00251669" w:rsidRDefault="00251669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251669" w:rsidRDefault="00251669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4702D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A742EC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40E1A"/>
    <w:multiLevelType w:val="hybridMultilevel"/>
    <w:tmpl w:val="589A86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34B4CEF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EA7741"/>
    <w:multiLevelType w:val="multilevel"/>
    <w:tmpl w:val="7D8CCB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164906"/>
    <w:multiLevelType w:val="multilevel"/>
    <w:tmpl w:val="B3FE8AB0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6" w15:restartNumberingAfterBreak="0">
    <w:nsid w:val="2B05119A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7A12D9"/>
    <w:multiLevelType w:val="multilevel"/>
    <w:tmpl w:val="7D8CC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8E55D0B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311D07"/>
    <w:multiLevelType w:val="hybridMultilevel"/>
    <w:tmpl w:val="AFF4BB6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1" w15:restartNumberingAfterBreak="0">
    <w:nsid w:val="4B7D4485"/>
    <w:multiLevelType w:val="multilevel"/>
    <w:tmpl w:val="1B1A17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947CE9"/>
    <w:multiLevelType w:val="hybridMultilevel"/>
    <w:tmpl w:val="96220D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56106F60"/>
    <w:multiLevelType w:val="multilevel"/>
    <w:tmpl w:val="ED685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6C06E2"/>
    <w:multiLevelType w:val="hybridMultilevel"/>
    <w:tmpl w:val="6DDE5F46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5" w15:restartNumberingAfterBreak="0">
    <w:nsid w:val="67946399"/>
    <w:multiLevelType w:val="multilevel"/>
    <w:tmpl w:val="7D8CCB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98161357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0"/>
  </w:num>
  <w:num w:numId="3" w16cid:durableId="133258590">
    <w:abstractNumId w:val="16"/>
  </w:num>
  <w:num w:numId="4" w16cid:durableId="1847939315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5" w16cid:durableId="159057910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603654407">
    <w:abstractNumId w:val="11"/>
  </w:num>
  <w:num w:numId="7" w16cid:durableId="479617852">
    <w:abstractNumId w:val="9"/>
  </w:num>
  <w:num w:numId="8" w16cid:durableId="171721364">
    <w:abstractNumId w:val="13"/>
  </w:num>
  <w:num w:numId="9" w16cid:durableId="1310864392">
    <w:abstractNumId w:val="12"/>
  </w:num>
  <w:num w:numId="10" w16cid:durableId="328093593">
    <w:abstractNumId w:val="14"/>
  </w:num>
  <w:num w:numId="11" w16cid:durableId="1765488857">
    <w:abstractNumId w:val="6"/>
  </w:num>
  <w:num w:numId="12" w16cid:durableId="105493426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3" w16cid:durableId="1060519360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4" w16cid:durableId="2006125729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5" w16cid:durableId="1216237976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6" w16cid:durableId="1516190833">
    <w:abstractNumId w:val="5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7" w16cid:durableId="1155488112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8" w16cid:durableId="17193545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19" w16cid:durableId="14066293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0" w16cid:durableId="391849281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1" w16cid:durableId="1492134448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2" w16cid:durableId="1192109298">
    <w:abstractNumId w:val="2"/>
  </w:num>
  <w:num w:numId="23" w16cid:durableId="41397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48759888">
    <w:abstractNumId w:val="0"/>
  </w:num>
  <w:num w:numId="25" w16cid:durableId="1255168147">
    <w:abstractNumId w:val="7"/>
  </w:num>
  <w:num w:numId="26" w16cid:durableId="647170455">
    <w:abstractNumId w:val="1"/>
  </w:num>
  <w:num w:numId="27" w16cid:durableId="1074010515">
    <w:abstractNumId w:val="15"/>
  </w:num>
  <w:num w:numId="28" w16cid:durableId="769162224">
    <w:abstractNumId w:val="3"/>
  </w:num>
  <w:num w:numId="29" w16cid:durableId="7153523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16052466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31" w16cid:durableId="1145053387">
    <w:abstractNumId w:val="8"/>
  </w:num>
  <w:num w:numId="32" w16cid:durableId="1224175287">
    <w:abstractNumId w:val="4"/>
  </w:num>
  <w:num w:numId="33" w16cid:durableId="161824031">
    <w:abstractNumId w:val="5"/>
  </w:num>
  <w:num w:numId="34" w16cid:durableId="1357804730">
    <w:abstractNumId w:val="5"/>
    <w:lvlOverride w:ilvl="0">
      <w:lvl w:ilvl="0">
        <w:start w:val="1"/>
        <w:numFmt w:val="decimal"/>
        <w:pStyle w:val="Ttulo1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352"/>
    <w:rsid w:val="00002AED"/>
    <w:rsid w:val="00003722"/>
    <w:rsid w:val="00013AF6"/>
    <w:rsid w:val="000254F2"/>
    <w:rsid w:val="00036276"/>
    <w:rsid w:val="000417D8"/>
    <w:rsid w:val="00050033"/>
    <w:rsid w:val="000A0520"/>
    <w:rsid w:val="000B152E"/>
    <w:rsid w:val="000B696A"/>
    <w:rsid w:val="000D182F"/>
    <w:rsid w:val="000D3CD7"/>
    <w:rsid w:val="000F52BB"/>
    <w:rsid w:val="00132DED"/>
    <w:rsid w:val="00150D00"/>
    <w:rsid w:val="00160751"/>
    <w:rsid w:val="00160EDD"/>
    <w:rsid w:val="00173078"/>
    <w:rsid w:val="00192650"/>
    <w:rsid w:val="001C7F1C"/>
    <w:rsid w:val="001D4DA4"/>
    <w:rsid w:val="001E1900"/>
    <w:rsid w:val="001E5903"/>
    <w:rsid w:val="001F28D9"/>
    <w:rsid w:val="001F3137"/>
    <w:rsid w:val="0020076F"/>
    <w:rsid w:val="00200CB6"/>
    <w:rsid w:val="00202212"/>
    <w:rsid w:val="00204D8C"/>
    <w:rsid w:val="00214D33"/>
    <w:rsid w:val="00216188"/>
    <w:rsid w:val="00224A2A"/>
    <w:rsid w:val="00233C09"/>
    <w:rsid w:val="00235A86"/>
    <w:rsid w:val="0024115D"/>
    <w:rsid w:val="00241BAE"/>
    <w:rsid w:val="00250EB7"/>
    <w:rsid w:val="00251669"/>
    <w:rsid w:val="002728A2"/>
    <w:rsid w:val="00286074"/>
    <w:rsid w:val="00295A0D"/>
    <w:rsid w:val="0029791D"/>
    <w:rsid w:val="002A3BFA"/>
    <w:rsid w:val="002A3D14"/>
    <w:rsid w:val="002B0195"/>
    <w:rsid w:val="002B063B"/>
    <w:rsid w:val="002B3980"/>
    <w:rsid w:val="002B7190"/>
    <w:rsid w:val="002E0CC9"/>
    <w:rsid w:val="002E30D6"/>
    <w:rsid w:val="002E742C"/>
    <w:rsid w:val="002F36CB"/>
    <w:rsid w:val="002F76A5"/>
    <w:rsid w:val="003315EB"/>
    <w:rsid w:val="00343AA0"/>
    <w:rsid w:val="003455DD"/>
    <w:rsid w:val="003524EC"/>
    <w:rsid w:val="00356101"/>
    <w:rsid w:val="00373817"/>
    <w:rsid w:val="00375C3A"/>
    <w:rsid w:val="00386A7F"/>
    <w:rsid w:val="00397659"/>
    <w:rsid w:val="003A3433"/>
    <w:rsid w:val="003B234D"/>
    <w:rsid w:val="003C7737"/>
    <w:rsid w:val="003C7BD1"/>
    <w:rsid w:val="003D1768"/>
    <w:rsid w:val="003F02B8"/>
    <w:rsid w:val="003F6534"/>
    <w:rsid w:val="004019C8"/>
    <w:rsid w:val="00402576"/>
    <w:rsid w:val="00433384"/>
    <w:rsid w:val="00441A7A"/>
    <w:rsid w:val="004527F9"/>
    <w:rsid w:val="00454F03"/>
    <w:rsid w:val="00457F5D"/>
    <w:rsid w:val="0046066C"/>
    <w:rsid w:val="00473D33"/>
    <w:rsid w:val="004860B9"/>
    <w:rsid w:val="00486473"/>
    <w:rsid w:val="004901DD"/>
    <w:rsid w:val="00493626"/>
    <w:rsid w:val="00494895"/>
    <w:rsid w:val="004B2883"/>
    <w:rsid w:val="004B3D15"/>
    <w:rsid w:val="004B543C"/>
    <w:rsid w:val="004E3557"/>
    <w:rsid w:val="004E56E8"/>
    <w:rsid w:val="004F3F4A"/>
    <w:rsid w:val="004F76D0"/>
    <w:rsid w:val="00515B49"/>
    <w:rsid w:val="00527248"/>
    <w:rsid w:val="005325A2"/>
    <w:rsid w:val="005378F6"/>
    <w:rsid w:val="00551CA9"/>
    <w:rsid w:val="005619D2"/>
    <w:rsid w:val="00591FCB"/>
    <w:rsid w:val="005A25E2"/>
    <w:rsid w:val="005A73A2"/>
    <w:rsid w:val="005C01FE"/>
    <w:rsid w:val="005D240F"/>
    <w:rsid w:val="0060139B"/>
    <w:rsid w:val="0060396C"/>
    <w:rsid w:val="00605BDC"/>
    <w:rsid w:val="006142B0"/>
    <w:rsid w:val="0061713D"/>
    <w:rsid w:val="00624193"/>
    <w:rsid w:val="00632531"/>
    <w:rsid w:val="00635112"/>
    <w:rsid w:val="00641638"/>
    <w:rsid w:val="006539D1"/>
    <w:rsid w:val="006570A4"/>
    <w:rsid w:val="006764F8"/>
    <w:rsid w:val="006A181C"/>
    <w:rsid w:val="006B06E9"/>
    <w:rsid w:val="006B0FAE"/>
    <w:rsid w:val="006D7E21"/>
    <w:rsid w:val="007151EC"/>
    <w:rsid w:val="007237A9"/>
    <w:rsid w:val="00741882"/>
    <w:rsid w:val="00753344"/>
    <w:rsid w:val="007558C3"/>
    <w:rsid w:val="007615F6"/>
    <w:rsid w:val="007B37DC"/>
    <w:rsid w:val="007D7518"/>
    <w:rsid w:val="007F10A6"/>
    <w:rsid w:val="0080674C"/>
    <w:rsid w:val="00813874"/>
    <w:rsid w:val="008337B2"/>
    <w:rsid w:val="008468A7"/>
    <w:rsid w:val="00851CCC"/>
    <w:rsid w:val="008600F9"/>
    <w:rsid w:val="00875A79"/>
    <w:rsid w:val="00883AA3"/>
    <w:rsid w:val="008A1E71"/>
    <w:rsid w:val="008B1B80"/>
    <w:rsid w:val="008D7195"/>
    <w:rsid w:val="008F6CAC"/>
    <w:rsid w:val="00954B01"/>
    <w:rsid w:val="0098434D"/>
    <w:rsid w:val="00996B7B"/>
    <w:rsid w:val="009B75EA"/>
    <w:rsid w:val="00A01A1D"/>
    <w:rsid w:val="00A11AF7"/>
    <w:rsid w:val="00A3458C"/>
    <w:rsid w:val="00A37B1A"/>
    <w:rsid w:val="00A44939"/>
    <w:rsid w:val="00A44BF1"/>
    <w:rsid w:val="00A46D3B"/>
    <w:rsid w:val="00A47917"/>
    <w:rsid w:val="00A60BA1"/>
    <w:rsid w:val="00A73520"/>
    <w:rsid w:val="00AA3A4B"/>
    <w:rsid w:val="00AA6121"/>
    <w:rsid w:val="00AA7022"/>
    <w:rsid w:val="00AD1CBC"/>
    <w:rsid w:val="00AD79B3"/>
    <w:rsid w:val="00AE2474"/>
    <w:rsid w:val="00AF1AA0"/>
    <w:rsid w:val="00AF37C5"/>
    <w:rsid w:val="00B12AFD"/>
    <w:rsid w:val="00B367AE"/>
    <w:rsid w:val="00B61732"/>
    <w:rsid w:val="00B914CA"/>
    <w:rsid w:val="00BA49D9"/>
    <w:rsid w:val="00BA6BFA"/>
    <w:rsid w:val="00BA6D3B"/>
    <w:rsid w:val="00BB4B4A"/>
    <w:rsid w:val="00BC0D02"/>
    <w:rsid w:val="00BC7563"/>
    <w:rsid w:val="00BD42FE"/>
    <w:rsid w:val="00BE0F00"/>
    <w:rsid w:val="00BE1450"/>
    <w:rsid w:val="00BE1F81"/>
    <w:rsid w:val="00C300BD"/>
    <w:rsid w:val="00C87643"/>
    <w:rsid w:val="00C93FA1"/>
    <w:rsid w:val="00C9572C"/>
    <w:rsid w:val="00CB7353"/>
    <w:rsid w:val="00CC6146"/>
    <w:rsid w:val="00CD3A86"/>
    <w:rsid w:val="00CE58E8"/>
    <w:rsid w:val="00CE639A"/>
    <w:rsid w:val="00CF2933"/>
    <w:rsid w:val="00D14BF6"/>
    <w:rsid w:val="00D20F1F"/>
    <w:rsid w:val="00D3401A"/>
    <w:rsid w:val="00D414B7"/>
    <w:rsid w:val="00D53A01"/>
    <w:rsid w:val="00D701A9"/>
    <w:rsid w:val="00D82B77"/>
    <w:rsid w:val="00DA4F3B"/>
    <w:rsid w:val="00DA5C49"/>
    <w:rsid w:val="00DA7736"/>
    <w:rsid w:val="00DB6619"/>
    <w:rsid w:val="00DD7241"/>
    <w:rsid w:val="00DE2686"/>
    <w:rsid w:val="00DE723A"/>
    <w:rsid w:val="00DF42B0"/>
    <w:rsid w:val="00E001E7"/>
    <w:rsid w:val="00E02BEA"/>
    <w:rsid w:val="00E07ADD"/>
    <w:rsid w:val="00E623ED"/>
    <w:rsid w:val="00E62D9C"/>
    <w:rsid w:val="00E71DDA"/>
    <w:rsid w:val="00ED729E"/>
    <w:rsid w:val="00F018E4"/>
    <w:rsid w:val="00F07442"/>
    <w:rsid w:val="00F10422"/>
    <w:rsid w:val="00F22822"/>
    <w:rsid w:val="00F231AC"/>
    <w:rsid w:val="00F33098"/>
    <w:rsid w:val="00F3593B"/>
    <w:rsid w:val="00F36852"/>
    <w:rsid w:val="00F66482"/>
    <w:rsid w:val="00F843AE"/>
    <w:rsid w:val="00F864E9"/>
    <w:rsid w:val="00FB2760"/>
    <w:rsid w:val="00FB4319"/>
    <w:rsid w:val="00FB4656"/>
    <w:rsid w:val="00FB4D05"/>
    <w:rsid w:val="00FC70CC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rsid w:val="00AD1CBC"/>
    <w:pPr>
      <w:keepNext/>
      <w:numPr>
        <w:numId w:val="4"/>
      </w:numPr>
      <w:suppressAutoHyphens/>
      <w:spacing w:before="240" w:after="240"/>
      <w:ind w:left="284" w:right="283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rsid w:val="00AD1CBC"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33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CE58E8"/>
    <w:pPr>
      <w:keepLines/>
      <w:numPr>
        <w:numId w:val="0"/>
      </w:numPr>
      <w:suppressAutoHyphens w:val="0"/>
      <w:autoSpaceDN/>
      <w:spacing w:after="0" w:line="259" w:lineRule="auto"/>
      <w:ind w:right="0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02352"/>
    <w:pPr>
      <w:tabs>
        <w:tab w:val="left" w:pos="400"/>
        <w:tab w:val="right" w:leader="dot" w:pos="10196"/>
      </w:tabs>
      <w:spacing w:after="100"/>
    </w:pPr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002352"/>
    <w:pPr>
      <w:spacing w:after="100"/>
      <w:ind w:left="200"/>
    </w:pPr>
    <w:rPr>
      <w:rFonts w:ascii="Arial" w:hAnsi="Arial"/>
    </w:rPr>
  </w:style>
  <w:style w:type="character" w:styleId="Hyperlink">
    <w:name w:val="Hyperlink"/>
    <w:basedOn w:val="Fontepargpadro"/>
    <w:uiPriority w:val="99"/>
    <w:unhideWhenUsed/>
    <w:rsid w:val="00CE58E8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02352"/>
    <w:pPr>
      <w:spacing w:after="100"/>
      <w:ind w:left="400"/>
    </w:pPr>
    <w:rPr>
      <w:rFonts w:ascii="Arial" w:hAnsi="Arial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02352"/>
    <w:pPr>
      <w:spacing w:after="100"/>
      <w:ind w:left="600"/>
    </w:pPr>
    <w:rPr>
      <w:rFonts w:ascii="Arial" w:hAnsi="Arial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02352"/>
    <w:pPr>
      <w:spacing w:after="100"/>
      <w:ind w:left="80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4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19</Pages>
  <Words>2787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ENTRADAS E SAIDAS</vt:lpstr>
    </vt:vector>
  </TitlesOfParts>
  <Company/>
  <LinksUpToDate>false</LinksUpToDate>
  <CharactersWithSpaces>17806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ENTRADAS E SAIDAS</dc:title>
  <dc:creator>Filipe Olival Gomes</dc:creator>
  <cp:lastModifiedBy>Artur Ribeiro Da Rocha</cp:lastModifiedBy>
  <cp:revision>3</cp:revision>
  <cp:lastPrinted>2023-03-03T11:48:00Z</cp:lastPrinted>
  <dcterms:created xsi:type="dcterms:W3CDTF">2024-07-09T13:17:00Z</dcterms:created>
  <dcterms:modified xsi:type="dcterms:W3CDTF">2024-07-09T13:17:00Z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DE</vt:lpwstr>
  </property>
  <property fmtid="{D5CDD505-2E9C-101B-9397-08002B2CF9AE}" pid="13" name="Cb1_Linha">
    <vt:lpwstr>08</vt:lpwstr>
  </property>
  <property fmtid="{D5CDD505-2E9C-101B-9397-08002B2CF9AE}" pid="14" name="Cb1_Trecho">
    <vt:lpwstr>34</vt:lpwstr>
  </property>
  <property fmtid="{D5CDD505-2E9C-101B-9397-08002B2CF9AE}" pid="15" name="Cb1_Subtrecho">
    <vt:lpwstr>03</vt:lpwstr>
  </property>
  <property fmtid="{D5CDD505-2E9C-101B-9397-08002B2CF9AE}" pid="16" name="Cb1_Conjunto">
    <vt:lpwstr>1299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007</vt:lpwstr>
  </property>
  <property fmtid="{D5CDD505-2E9C-101B-9397-08002B2CF9AE}" pid="20" name="Cb1_KM">
    <vt:lpwstr>34+321   </vt:lpwstr>
  </property>
  <property fmtid="{D5CDD505-2E9C-101B-9397-08002B2CF9AE}" pid="21" name="Cb1_Sistema">
    <vt:lpwstr>T</vt:lpwstr>
  </property>
  <property fmtid="{D5CDD505-2E9C-101B-9397-08002B2CF9AE}" pid="22" name="Cb1_Estação">
    <vt:lpwstr>ENGENHEIRO CARDOSO</vt:lpwstr>
  </property>
  <property fmtid="{D5CDD505-2E9C-101B-9397-08002B2CF9AE}" pid="23" name="Cb1_Ncontrole">
    <vt:lpwstr>BI5178-2</vt:lpwstr>
  </property>
</Properties>
</file>