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"/>
        <w:gridCol w:w="32"/>
        <w:gridCol w:w="487"/>
        <w:gridCol w:w="567"/>
        <w:gridCol w:w="919"/>
        <w:gridCol w:w="136"/>
        <w:gridCol w:w="1561"/>
        <w:gridCol w:w="1072"/>
        <w:gridCol w:w="410"/>
        <w:gridCol w:w="27"/>
        <w:gridCol w:w="269"/>
        <w:gridCol w:w="766"/>
        <w:gridCol w:w="419"/>
        <w:gridCol w:w="374"/>
        <w:gridCol w:w="903"/>
        <w:gridCol w:w="798"/>
        <w:gridCol w:w="1430"/>
        <w:gridCol w:w="34"/>
      </w:tblGrid>
      <w:tr w:rsidR="00F66482" w14:paraId="67A90FD6" w14:textId="77777777" w:rsidTr="00F66482">
        <w:trPr>
          <w:trHeight w:hRule="exact" w:val="1077"/>
          <w:jc w:val="center"/>
        </w:trPr>
        <w:tc>
          <w:tcPr>
            <w:tcW w:w="2149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BB50D" w14:textId="77777777" w:rsidR="00F66482" w:rsidRDefault="00F66482" w:rsidP="00FB30EB">
            <w:pPr>
              <w:pStyle w:val="Cabealho"/>
              <w:spacing w:before="60"/>
            </w:pPr>
            <w:r>
              <w:object w:dxaOrig="4320" w:dyaOrig="1398" w14:anchorId="038404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6pt;height:33.65pt" o:ole="">
                  <v:imagedata r:id="rId11" o:title=""/>
                </v:shape>
                <o:OLEObject Type="Embed" ProgID="PBrush" ShapeID="_x0000_i1025" DrawAspect="Content" ObjectID="_1777361552" r:id="rId12"/>
              </w:object>
            </w:r>
          </w:p>
        </w:tc>
        <w:tc>
          <w:tcPr>
            <w:tcW w:w="4524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D9043" w14:textId="4375923C" w:rsidR="00F66482" w:rsidRDefault="001D4DA4" w:rsidP="00FB30EB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F6648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  <w:tc>
          <w:tcPr>
            <w:tcW w:w="3539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F66482" w14:paraId="70C2E6FF" w14:textId="77777777" w:rsidTr="00FB30EB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941A53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F66482" w14:paraId="76E921F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4C6CB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AFA7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A9875B6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E8A95A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B59A30" w14:textId="77777777" w:rsidR="00F66482" w:rsidRDefault="00F66482" w:rsidP="00FB30EB"/>
              </w:tc>
            </w:tr>
            <w:tr w:rsidR="00F66482" w14:paraId="55F83FD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C9DF18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2380830C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14302958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16AEE179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E0CA3E4" w14:textId="77777777" w:rsidR="00F66482" w:rsidRDefault="00F66482" w:rsidP="00FB30EB"/>
              </w:tc>
            </w:tr>
            <w:tr w:rsidR="00F66482" w14:paraId="5D46894B" w14:textId="77777777" w:rsidTr="00FB30EB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B6D98D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C4CF0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F66482" w14:paraId="15D2AB94" w14:textId="77777777" w:rsidTr="00FB30EB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DEEF7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95691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CD4B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AA6ADF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4E0D19F1" w14:textId="77777777" w:rsidR="00F66482" w:rsidRDefault="00F66482" w:rsidP="00FB30E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F66482" w14:paraId="26B889F7" w14:textId="77777777" w:rsidTr="00F66482">
        <w:trPr>
          <w:cantSplit/>
          <w:trHeight w:val="907"/>
          <w:jc w:val="center"/>
        </w:trPr>
        <w:tc>
          <w:tcPr>
            <w:tcW w:w="40" w:type="dxa"/>
            <w:gridSpan w:val="2"/>
          </w:tcPr>
          <w:p w14:paraId="5BD1640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AF8225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4B02E1" w14:textId="767E527D" w:rsidR="00F66482" w:rsidRDefault="00F66482" w:rsidP="00FB30EB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1D4DA4" w:rsidRPr="001D4DA4">
              <w:rPr>
                <w:rFonts w:ascii="Arial" w:hAnsi="Arial"/>
                <w:b/>
                <w:sz w:val="18"/>
                <w:szCs w:val="18"/>
              </w:rPr>
              <w:t>LISTA DE ENTRADAS E SAÍDAS</w:t>
            </w:r>
            <w:r w:rsidR="00E001E7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  <w:szCs w:val="18"/>
              </w:rPr>
              <w:t>BARUERI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14BA5B51" w14:textId="77777777" w:rsidR="00F66482" w:rsidRDefault="00F66482" w:rsidP="00FB30E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C4DE35B" w14:textId="77777777" w:rsidR="00F66482" w:rsidRDefault="00F66482" w:rsidP="00FB3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331AA189" wp14:editId="1FB3CCA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3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6317E4FC" w14:textId="77777777" w:rsidR="00F66482" w:rsidRDefault="00F66482" w:rsidP="00FB30EB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F66482" w14:paraId="2C46209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0918A3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7056B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02BC8D0C" w14:textId="250BCB06" w:rsidR="00F66482" w:rsidRDefault="00493626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7BA68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20B15AF9" w14:textId="35C281A0" w:rsidR="00F66482" w:rsidRDefault="00F66482" w:rsidP="00FB30EB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FBD494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2E170E9A" w14:textId="79D947EE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805C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7423A432" w14:textId="412E195D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27+052   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5F15BE" w14:textId="77777777" w:rsidR="00F66482" w:rsidRDefault="00F66482" w:rsidP="00FB30EB">
            <w:pPr>
              <w:jc w:val="center"/>
            </w:pPr>
            <w:r>
              <w:object w:dxaOrig="4320" w:dyaOrig="1398" w14:anchorId="7AACE009">
                <v:shape id="_x0000_i1026" type="#_x0000_t75" style="width:69.65pt;height:22.45pt" o:ole="">
                  <v:imagedata r:id="rId11" o:title=""/>
                </v:shape>
                <o:OLEObject Type="Embed" ProgID="PBrush" ShapeID="_x0000_i1026" DrawAspect="Content" ObjectID="_1777361553" r:id="rId14"/>
              </w:objec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D1CC0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038BFBC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4540E023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95BFB0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BAC0D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2F83FA61" w14:textId="4ADDCBFA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27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52916C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445CC62F" w14:textId="7133ADD9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BE1E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4C8612D0" w14:textId="54C451EB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1299_6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8CA2B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044BD2B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DFE78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7C254EE" w14:textId="77777777" w:rsidR="00F66482" w:rsidRDefault="00F66482" w:rsidP="00FB30EB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0A63B06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64E388F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0A34F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0A9DA06D" w14:textId="0D323613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2022C7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57E31A70" w14:textId="770FFA31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E7A14F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6C838FF0" w14:textId="42146BE7" w:rsidR="00F66482" w:rsidRDefault="00F66482" w:rsidP="00FB30EB">
            <w:pPr>
              <w:spacing w:before="40"/>
              <w:jc w:val="center"/>
            </w:pPr>
            <w:r w:rsidRPr="00C300BD">
              <w:rPr>
                <w:rFonts w:ascii="Arial" w:hAnsi="Arial"/>
                <w:b/>
                <w:sz w:val="18"/>
              </w:rPr>
              <w:fldChar w:fldCharType="begin"/>
            </w:r>
            <w:r w:rsidRPr="00C300BD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Pr="00C300BD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007</w:t>
            </w:r>
            <w:r w:rsidRPr="00C300BD">
              <w:rPr>
                <w:rFonts w:ascii="Arial" w:hAnsi="Arial"/>
                <w:b/>
                <w:sz w:val="18"/>
              </w:rPr>
              <w:fldChar w:fldCharType="end"/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35D138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41A7FB87" w14:textId="7A5ECC56" w:rsidR="00F66482" w:rsidRDefault="00C300BD" w:rsidP="00FB30EB">
            <w:pPr>
              <w:spacing w:before="40"/>
              <w:jc w:val="center"/>
            </w:pPr>
            <w:r w:rsidRPr="00753344">
              <w:rPr>
                <w:rFonts w:ascii="Arial" w:hAnsi="Arial"/>
                <w:b/>
                <w:sz w:val="18"/>
              </w:rPr>
              <w:t>BI5283-5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4694DF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6E21551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88A9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C86A6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F66482" w14:paraId="0A594FD9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54330D9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D9E2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4AC9AD90" w14:textId="68E2FB17" w:rsidR="00F66482" w:rsidRPr="00AF29EF" w:rsidRDefault="001D4DA4" w:rsidP="00FB30EB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B16AA6"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begin"/>
            </w:r>
            <w:r w:rsidR="00F66482"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T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08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27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1299_6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R11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001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007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145444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4F17E35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F83985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678EAD8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7D6503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3CF14B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25907D1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F58FC3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D1AA25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D791C32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3B59F7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F7549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74E213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5711B5BD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D75EE6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04797A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7E55B0B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85F86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F66482" w14:paraId="7D895E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273C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0C81B" w14:textId="77777777" w:rsidR="00F66482" w:rsidRDefault="00F66482" w:rsidP="00FB30E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F66482" w14:paraId="2741DFC5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61C95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35148" w14:textId="0A190E5B" w:rsidR="00F66482" w:rsidRPr="00181658" w:rsidRDefault="00F66482" w:rsidP="00FB30E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27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1299_6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</w:rPr>
              <w:t>R11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 w:cs="Arial"/>
                <w:b/>
                <w:bCs/>
                <w:sz w:val="18"/>
                <w:szCs w:val="18"/>
              </w:rPr>
              <w:t>007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16AA6">
              <w:rPr>
                <w:rFonts w:ascii="Arial" w:hAnsi="Arial"/>
                <w:b/>
                <w:sz w:val="18"/>
                <w:szCs w:val="18"/>
              </w:rPr>
              <w:t>BARUERI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F66482" w14:paraId="3711F3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24D47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B65ED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574FBBAB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20E7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13F8C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4D9544D8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F78D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BDBA0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072830F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EE363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653C4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F66482" w14:paraId="1DE9512D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C28E3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F66482" w14:paraId="1BE2D1F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BF47B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ED0F4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77DA329A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CF85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F569B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E7380D9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423ED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72F6D1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5622C44C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2E54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232C7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1396A0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186CE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D5598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D94ECC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494A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6F6C0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68147BEC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D787F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F66482" w14:paraId="42A2A552" w14:textId="77777777" w:rsidTr="00F66482">
        <w:trPr>
          <w:gridBefore w:val="1"/>
          <w:gridAfter w:val="1"/>
          <w:wBefore w:w="8" w:type="dxa"/>
          <w:wAfter w:w="34" w:type="dxa"/>
          <w:cantSplit/>
          <w:trHeight w:val="1500"/>
          <w:jc w:val="center"/>
        </w:trPr>
        <w:tc>
          <w:tcPr>
            <w:tcW w:w="1017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2FA20" w14:textId="77777777" w:rsidR="00F66482" w:rsidRDefault="00F66482" w:rsidP="00FB30E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14FE5AC9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D12D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8394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9AF0E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DA59F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79037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46473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2AE7B1F7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D7DA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399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CB39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3678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66EB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16A4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4081C8AE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307B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C50D9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66C5A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722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39B5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A0EA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79A48D93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CA02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8524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864E6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3AAF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19BC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29615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13/02/2023</w:t>
            </w:r>
          </w:p>
        </w:tc>
      </w:tr>
      <w:tr w:rsidR="00F66482" w14:paraId="53E07DE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83A9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D566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7E3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DF04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86CE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7875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58DAE790" w14:textId="245A07A4" w:rsidR="002B3980" w:rsidRDefault="002B3980" w:rsidP="00F66482"/>
    <w:p w14:paraId="323F42D4" w14:textId="77777777" w:rsidR="00B12AFD" w:rsidRDefault="00B12AFD" w:rsidP="00AD1CBC">
      <w:pPr>
        <w:sectPr w:rsidR="00B12AFD" w:rsidSect="00A3458C">
          <w:headerReference w:type="default" r:id="rId15"/>
          <w:footerReference w:type="default" r:id="rId16"/>
          <w:footerReference w:type="first" r:id="rId17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95pt;height:29.9pt" o:ole="">
                  <v:imagedata r:id="rId11" o:title=""/>
                </v:shape>
                <o:OLEObject Type="Embed" ProgID="PBrush" ShapeID="_x0000_i1027" DrawAspect="Content" ObjectID="_1777361554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3D94DD56" w:rsidR="00AA3A4B" w:rsidRDefault="005325A2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.05pt;height:18.25pt" o:ole="">
                  <v:imagedata r:id="rId11" o:title=""/>
                </v:shape>
                <o:OLEObject Type="Embed" ProgID="PBrush" ShapeID="_x0000_i1028" DrawAspect="Content" ObjectID="_1777361555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0040AED9" w:rsidR="00AA3A4B" w:rsidRDefault="00295A0D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2909338F" w:rsidR="00AA3A4B" w:rsidRDefault="00C87643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01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A3458C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417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C048" w14:textId="2A60A395" w:rsidR="00CE58E8" w:rsidRDefault="00CE58E8" w:rsidP="00002352">
          <w:pPr>
            <w:pStyle w:val="CabealhodoSumrio"/>
            <w:ind w:left="142" w:right="283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ÍNDICE</w:t>
          </w:r>
        </w:p>
        <w:p w14:paraId="58705023" w14:textId="77777777" w:rsidR="00CE58E8" w:rsidRPr="00CE58E8" w:rsidRDefault="00CE58E8" w:rsidP="00002352">
          <w:pPr>
            <w:ind w:left="142" w:right="283" w:firstLine="142"/>
          </w:pPr>
        </w:p>
        <w:p w14:paraId="14093CF2" w14:textId="5A7BF9FD" w:rsidR="0080674C" w:rsidRDefault="000023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129034526" w:history="1">
            <w:r w:rsidR="0080674C" w:rsidRPr="006A6F72">
              <w:rPr>
                <w:rStyle w:val="Hyperlink"/>
                <w:noProof/>
              </w:rPr>
              <w:t>1.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FINALIDADE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B16AA6"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173CB08" w14:textId="1593B3C7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7" w:history="1">
            <w:r w:rsidR="0080674C" w:rsidRPr="006A6F72">
              <w:rPr>
                <w:rStyle w:val="Hyperlink"/>
                <w:noProof/>
              </w:rPr>
              <w:t>2.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VISÃO GERAL CLP’S E REMOTAS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240D7D0" w14:textId="52D1603D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8" w:history="1">
            <w:r w:rsidR="0080674C" w:rsidRPr="006A6F72">
              <w:rPr>
                <w:rStyle w:val="Hyperlink"/>
                <w:noProof/>
              </w:rPr>
              <w:t>3.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A3FB3C" w14:textId="31D26FB9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9" w:history="1">
            <w:r w:rsidR="0080674C" w:rsidRPr="006A6F72">
              <w:rPr>
                <w:rStyle w:val="Hyperlink"/>
                <w:noProof/>
              </w:rPr>
              <w:t>3.1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9EA213D" w14:textId="3D7CFD30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0" w:history="1">
            <w:r w:rsidR="0080674C" w:rsidRPr="006A6F72">
              <w:rPr>
                <w:rStyle w:val="Hyperlink"/>
                <w:noProof/>
              </w:rPr>
              <w:t>3.2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609DEFA" w14:textId="09DEB4F9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1" w:history="1">
            <w:r w:rsidR="0080674C" w:rsidRPr="006A6F72">
              <w:rPr>
                <w:rStyle w:val="Hyperlink"/>
                <w:noProof/>
              </w:rPr>
              <w:t>3.3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BBF10B" w14:textId="5116579E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2" w:history="1">
            <w:r w:rsidR="0080674C" w:rsidRPr="006A6F72">
              <w:rPr>
                <w:rStyle w:val="Hyperlink"/>
                <w:noProof/>
              </w:rPr>
              <w:t>3.4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1AECC4" w14:textId="6165B77A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3" w:history="1">
            <w:r w:rsidR="0080674C" w:rsidRPr="006A6F72">
              <w:rPr>
                <w:rStyle w:val="Hyperlink"/>
                <w:noProof/>
              </w:rPr>
              <w:t>4.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_Toc129034533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FF9F6C5" w14:textId="79C16334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4" w:history="1">
            <w:r w:rsidR="0080674C" w:rsidRPr="006A6F72">
              <w:rPr>
                <w:rStyle w:val="Hyperlink"/>
                <w:noProof/>
              </w:rPr>
              <w:t>4.1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_Toc129034534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7C95B3" w14:textId="127BBE90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5" w:history="1">
            <w:r w:rsidR="0080674C" w:rsidRPr="006A6F72">
              <w:rPr>
                <w:rStyle w:val="Hyperlink"/>
                <w:noProof/>
              </w:rPr>
              <w:t>4.2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_Toc129034535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D8794FF" w14:textId="21F5E3FF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6" w:history="1">
            <w:r w:rsidR="0080674C" w:rsidRPr="006A6F72">
              <w:rPr>
                <w:rStyle w:val="Hyperlink"/>
                <w:noProof/>
              </w:rPr>
              <w:t>4.3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56BD17B" w14:textId="79174089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7" w:history="1">
            <w:r w:rsidR="0080674C" w:rsidRPr="006A6F72">
              <w:rPr>
                <w:rStyle w:val="Hyperlink"/>
                <w:noProof/>
              </w:rPr>
              <w:t>4.4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450232B" w14:textId="4CF8C2BC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8" w:history="1">
            <w:r w:rsidR="0080674C" w:rsidRPr="006A6F72">
              <w:rPr>
                <w:rStyle w:val="Hyperlink"/>
                <w:noProof/>
              </w:rPr>
              <w:t>5.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161E70A" w14:textId="24E7A0C9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9" w:history="1">
            <w:r w:rsidR="0080674C" w:rsidRPr="006A6F72">
              <w:rPr>
                <w:rStyle w:val="Hyperlink"/>
                <w:noProof/>
              </w:rPr>
              <w:t>5.1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73E929DF" w14:textId="1B89B832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0" w:history="1">
            <w:r w:rsidR="0080674C" w:rsidRPr="006A6F72">
              <w:rPr>
                <w:rStyle w:val="Hyperlink"/>
                <w:noProof/>
              </w:rPr>
              <w:t>5.2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2F8358A" w14:textId="610747BF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1" w:history="1">
            <w:r w:rsidR="0080674C" w:rsidRPr="006A6F72">
              <w:rPr>
                <w:rStyle w:val="Hyperlink"/>
                <w:noProof/>
              </w:rPr>
              <w:t>5.3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72ACDC5" w14:textId="0392D124" w:rsidR="0080674C" w:rsidRDefault="00B16AA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2" w:history="1">
            <w:r w:rsidR="0080674C" w:rsidRPr="006A6F72">
              <w:rPr>
                <w:rStyle w:val="Hyperlink"/>
                <w:noProof/>
              </w:rPr>
              <w:t>5.4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AC6814B" w14:textId="6024C1DA" w:rsidR="00CE58E8" w:rsidRDefault="00002352" w:rsidP="00002352">
          <w:pPr>
            <w:ind w:left="142" w:right="283"/>
          </w:pP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9210F0D" w14:textId="7BC0E254" w:rsidR="00AD1CBC" w:rsidRDefault="00AD1CBC">
      <w:pPr>
        <w:suppressAutoHyphens w:val="0"/>
      </w:pPr>
    </w:p>
    <w:p w14:paraId="4151D764" w14:textId="0583A9FE" w:rsidR="00CE58E8" w:rsidRDefault="00CE58E8">
      <w:pPr>
        <w:suppressAutoHyphens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0636D551" w14:textId="5BECD0F0" w:rsidR="00457F5D" w:rsidRPr="00CE58E8" w:rsidRDefault="00457F5D" w:rsidP="00CE58E8">
      <w:pPr>
        <w:pStyle w:val="Ttulo1"/>
        <w:numPr>
          <w:ilvl w:val="0"/>
          <w:numId w:val="16"/>
        </w:numPr>
      </w:pPr>
      <w:bookmarkStart w:id="0" w:name="_Toc128558599"/>
      <w:bookmarkStart w:id="1" w:name="_Toc129034526"/>
      <w:r w:rsidRPr="00CE58E8">
        <w:lastRenderedPageBreak/>
        <w:t>FINALIDADE</w:t>
      </w:r>
      <w:bookmarkEnd w:id="0"/>
      <w:bookmarkEnd w:id="1"/>
    </w:p>
    <w:p w14:paraId="00A24159" w14:textId="4B3D0546" w:rsidR="00457F5D" w:rsidRPr="00397659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397659">
        <w:rPr>
          <w:rFonts w:ascii="Arial" w:hAnsi="Arial" w:cs="Arial"/>
          <w:sz w:val="22"/>
          <w:szCs w:val="22"/>
        </w:rPr>
        <w:t>Este documento tem por objetivo listar</w:t>
      </w:r>
      <w:r w:rsidR="00A44939">
        <w:rPr>
          <w:rFonts w:ascii="Arial" w:hAnsi="Arial" w:cs="Arial"/>
          <w:sz w:val="22"/>
          <w:szCs w:val="22"/>
        </w:rPr>
        <w:t xml:space="preserve"> de forma</w:t>
      </w:r>
      <w:r w:rsidRPr="00397659">
        <w:rPr>
          <w:rFonts w:ascii="Arial" w:hAnsi="Arial" w:cs="Arial"/>
          <w:sz w:val="22"/>
          <w:szCs w:val="22"/>
        </w:rPr>
        <w:t xml:space="preserve"> </w:t>
      </w:r>
      <w:r w:rsidR="00A44939">
        <w:rPr>
          <w:rFonts w:ascii="Arial" w:hAnsi="Arial" w:cs="Arial"/>
          <w:sz w:val="22"/>
          <w:szCs w:val="22"/>
        </w:rPr>
        <w:t xml:space="preserve">geral </w:t>
      </w:r>
      <w:r w:rsidR="00BC7563">
        <w:rPr>
          <w:rFonts w:ascii="Arial" w:hAnsi="Arial" w:cs="Arial"/>
          <w:sz w:val="22"/>
          <w:szCs w:val="22"/>
        </w:rPr>
        <w:t xml:space="preserve">as entradas e saídas </w:t>
      </w:r>
      <w:r w:rsidR="005A73A2">
        <w:rPr>
          <w:rFonts w:ascii="Arial" w:hAnsi="Arial" w:cs="Arial"/>
          <w:sz w:val="22"/>
          <w:szCs w:val="22"/>
        </w:rPr>
        <w:t>dos controladores e remotas que fazem parte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5A73A2">
        <w:rPr>
          <w:rFonts w:ascii="Arial" w:hAnsi="Arial" w:cs="Arial"/>
          <w:sz w:val="22"/>
          <w:szCs w:val="22"/>
        </w:rPr>
        <w:t>do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173078">
        <w:rPr>
          <w:rFonts w:ascii="Arial" w:hAnsi="Arial" w:cs="Arial"/>
          <w:sz w:val="22"/>
          <w:szCs w:val="22"/>
        </w:rPr>
        <w:t>SCL</w:t>
      </w:r>
      <w:r w:rsidRPr="00397659">
        <w:rPr>
          <w:rFonts w:ascii="Arial" w:hAnsi="Arial" w:cs="Arial"/>
          <w:sz w:val="22"/>
          <w:szCs w:val="22"/>
        </w:rPr>
        <w:t xml:space="preserve"> Sistema de Controle Local –</w:t>
      </w:r>
      <w:r w:rsidR="005A73A2">
        <w:rPr>
          <w:rFonts w:ascii="Arial" w:hAnsi="Arial" w:cs="Arial"/>
          <w:sz w:val="22"/>
          <w:szCs w:val="22"/>
        </w:rPr>
        <w:t xml:space="preserve"> </w:t>
      </w:r>
      <w:r w:rsidRPr="00397659">
        <w:rPr>
          <w:rFonts w:ascii="Arial" w:hAnsi="Arial" w:cs="Arial"/>
          <w:sz w:val="22"/>
          <w:szCs w:val="22"/>
        </w:rPr>
        <w:t xml:space="preserve">da </w:t>
      </w:r>
      <w:r w:rsidR="005A73A2">
        <w:rPr>
          <w:rFonts w:ascii="Arial" w:hAnsi="Arial" w:cs="Arial"/>
          <w:sz w:val="22"/>
          <w:szCs w:val="22"/>
        </w:rPr>
        <w:t>E</w:t>
      </w:r>
      <w:r w:rsidR="00A44939">
        <w:rPr>
          <w:rFonts w:ascii="Arial" w:hAnsi="Arial" w:cs="Arial"/>
          <w:sz w:val="22"/>
          <w:szCs w:val="22"/>
        </w:rPr>
        <w:t>staç</w:t>
      </w:r>
      <w:r w:rsidR="005A73A2">
        <w:rPr>
          <w:rFonts w:ascii="Arial" w:hAnsi="Arial" w:cs="Arial"/>
          <w:sz w:val="22"/>
          <w:szCs w:val="22"/>
        </w:rPr>
        <w:t xml:space="preserve">ão </w:t>
      </w:r>
      <w:r w:rsidR="008600F9">
        <w:rPr>
          <w:rFonts w:ascii="Arial" w:hAnsi="Arial" w:cs="Arial"/>
          <w:sz w:val="22"/>
          <w:szCs w:val="22"/>
        </w:rPr>
        <w:fldChar w:fldCharType="begin"/>
      </w:r>
      <w:r w:rsidR="008600F9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8600F9">
        <w:rPr>
          <w:rFonts w:ascii="Arial" w:hAnsi="Arial" w:cs="Arial"/>
          <w:sz w:val="22"/>
          <w:szCs w:val="22"/>
        </w:rPr>
        <w:fldChar w:fldCharType="separate"/>
      </w:r>
      <w:r w:rsidR="00B16AA6">
        <w:rPr>
          <w:rFonts w:ascii="Arial" w:hAnsi="Arial" w:cs="Arial"/>
          <w:sz w:val="22"/>
          <w:szCs w:val="22"/>
        </w:rPr>
        <w:t>BARUERI</w:t>
      </w:r>
      <w:r w:rsidR="008600F9">
        <w:rPr>
          <w:rFonts w:ascii="Arial" w:hAnsi="Arial" w:cs="Arial"/>
          <w:sz w:val="22"/>
          <w:szCs w:val="22"/>
        </w:rPr>
        <w:fldChar w:fldCharType="end"/>
      </w:r>
      <w:r w:rsidR="008600F9">
        <w:rPr>
          <w:rFonts w:ascii="Arial" w:hAnsi="Arial" w:cs="Arial"/>
          <w:sz w:val="22"/>
          <w:szCs w:val="22"/>
        </w:rPr>
        <w:t xml:space="preserve"> </w:t>
      </w:r>
      <w:r w:rsidR="00DA7736">
        <w:rPr>
          <w:rFonts w:ascii="Arial" w:hAnsi="Arial" w:cs="Arial"/>
          <w:sz w:val="22"/>
          <w:szCs w:val="22"/>
        </w:rPr>
        <w:t>-</w:t>
      </w:r>
      <w:r w:rsidR="00A44939">
        <w:rPr>
          <w:rFonts w:ascii="Arial" w:hAnsi="Arial" w:cs="Arial"/>
          <w:sz w:val="22"/>
          <w:szCs w:val="22"/>
        </w:rPr>
        <w:t xml:space="preserve"> Linha 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B16AA6">
        <w:rPr>
          <w:rFonts w:ascii="Arial" w:hAnsi="Arial" w:cs="Arial"/>
          <w:sz w:val="22"/>
          <w:szCs w:val="22"/>
        </w:rPr>
        <w:t>08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44939">
        <w:rPr>
          <w:rFonts w:ascii="Arial" w:hAnsi="Arial" w:cs="Arial"/>
          <w:sz w:val="22"/>
          <w:szCs w:val="22"/>
        </w:rPr>
        <w:t>-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IF </w:instrTex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B16AA6">
        <w:rPr>
          <w:rFonts w:ascii="Arial" w:hAnsi="Arial" w:cs="Arial"/>
          <w:sz w:val="22"/>
          <w:szCs w:val="22"/>
        </w:rPr>
        <w:instrText>08</w:instrTex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F37C5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B16AA6">
        <w:rPr>
          <w:rFonts w:ascii="Arial" w:hAnsi="Arial" w:cs="Arial"/>
          <w:noProof/>
          <w:sz w:val="22"/>
          <w:szCs w:val="22"/>
        </w:rPr>
        <w:t>Diamante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5A73A2">
        <w:rPr>
          <w:rFonts w:ascii="Arial" w:hAnsi="Arial" w:cs="Arial"/>
          <w:sz w:val="22"/>
          <w:szCs w:val="22"/>
        </w:rPr>
        <w:t xml:space="preserve">, referente </w:t>
      </w:r>
      <w:r w:rsidRPr="00397659">
        <w:rPr>
          <w:rFonts w:ascii="Arial" w:hAnsi="Arial" w:cs="Arial"/>
          <w:sz w:val="22"/>
          <w:szCs w:val="22"/>
        </w:rPr>
        <w:t xml:space="preserve">as linhas de trens metropolitanos de São Paulo. </w:t>
      </w:r>
    </w:p>
    <w:p w14:paraId="6BB19A4B" w14:textId="7E22A869" w:rsidR="00457F5D" w:rsidRPr="006D1EEB" w:rsidRDefault="005619D2" w:rsidP="00AD1CBC">
      <w:pPr>
        <w:pStyle w:val="Ttulo1"/>
      </w:pPr>
      <w:bookmarkStart w:id="2" w:name="_Toc129034527"/>
      <w:r>
        <w:t>VIS</w:t>
      </w:r>
      <w:r w:rsidR="005A73A2">
        <w:t>Ã</w:t>
      </w:r>
      <w:r>
        <w:t xml:space="preserve">O GERAL </w:t>
      </w:r>
      <w:r w:rsidR="005A73A2">
        <w:t>CLP’S E REMOTAS</w:t>
      </w:r>
      <w:bookmarkEnd w:id="2"/>
    </w:p>
    <w:p w14:paraId="05FBA8A7" w14:textId="429D21AE" w:rsidR="00386A7F" w:rsidRDefault="00386A7F" w:rsidP="00605BD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 ilustração abaixo está apresentado </w:t>
      </w:r>
      <w:r w:rsidR="00813874">
        <w:rPr>
          <w:rFonts w:cs="Arial"/>
          <w:sz w:val="22"/>
          <w:szCs w:val="22"/>
        </w:rPr>
        <w:t xml:space="preserve">os racks, slots reservas, cartões I/O e fontes, referentes aos CLP’s e Remotas que compõem o SCL da Estação </w:t>
      </w:r>
      <w:r w:rsidR="008600F9">
        <w:rPr>
          <w:rFonts w:cs="Arial"/>
          <w:sz w:val="22"/>
          <w:szCs w:val="22"/>
        </w:rPr>
        <w:fldChar w:fldCharType="begin"/>
      </w:r>
      <w:r w:rsidR="008600F9">
        <w:rPr>
          <w:rFonts w:cs="Arial"/>
          <w:sz w:val="22"/>
          <w:szCs w:val="22"/>
        </w:rPr>
        <w:instrText xml:space="preserve"> DOCPROPERTY  Cb1_Estação  \* MERGEFORMAT </w:instrText>
      </w:r>
      <w:r w:rsidR="008600F9">
        <w:rPr>
          <w:rFonts w:cs="Arial"/>
          <w:sz w:val="22"/>
          <w:szCs w:val="22"/>
        </w:rPr>
        <w:fldChar w:fldCharType="separate"/>
      </w:r>
      <w:r w:rsidR="00B16AA6">
        <w:rPr>
          <w:rFonts w:cs="Arial"/>
          <w:sz w:val="22"/>
          <w:szCs w:val="22"/>
        </w:rPr>
        <w:t>BARUERI</w:t>
      </w:r>
      <w:r w:rsidR="008600F9">
        <w:rPr>
          <w:rFonts w:cs="Arial"/>
          <w:sz w:val="22"/>
          <w:szCs w:val="22"/>
        </w:rPr>
        <w:fldChar w:fldCharType="end"/>
      </w:r>
      <w:r w:rsidR="00813874">
        <w:rPr>
          <w:rFonts w:cs="Arial"/>
          <w:sz w:val="22"/>
          <w:szCs w:val="22"/>
        </w:rPr>
        <w:t>.</w:t>
      </w:r>
    </w:p>
    <w:p w14:paraId="0A13B1C5" w14:textId="30979AF3" w:rsidR="003B234D" w:rsidRDefault="003B234D" w:rsidP="00605BDC">
      <w:pPr>
        <w:pStyle w:val="Estilo2"/>
        <w:ind w:left="284" w:right="283"/>
        <w:rPr>
          <w:rFonts w:cs="Arial"/>
          <w:sz w:val="22"/>
          <w:szCs w:val="22"/>
        </w:rPr>
      </w:pPr>
    </w:p>
    <w:p w14:paraId="5777BA43" w14:textId="1EE71DFF" w:rsidR="005619D2" w:rsidRDefault="005619D2" w:rsidP="006764F8">
      <w:pPr>
        <w:pStyle w:val="Estilo2"/>
        <w:ind w:left="0" w:right="284"/>
        <w:rPr>
          <w:rFonts w:cs="Arial"/>
          <w:sz w:val="22"/>
          <w:szCs w:val="22"/>
        </w:rPr>
      </w:pPr>
    </w:p>
    <w:p w14:paraId="6028370F" w14:textId="14B76298" w:rsidR="00E71DDA" w:rsidRDefault="00D53A01" w:rsidP="000417D8">
      <w:pPr>
        <w:pStyle w:val="texto"/>
        <w:ind w:left="0"/>
        <w:rPr>
          <w:rFonts w:cs="Arial"/>
          <w:color w:val="FF0000"/>
          <w:szCs w:val="22"/>
        </w:rPr>
      </w:pPr>
      <w:r>
        <w:rPr>
          <w:rFonts w:cs="Arial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2063A800" wp14:editId="68F9A6F6">
                <wp:extent cx="6276975" cy="7962900"/>
                <wp:effectExtent l="0" t="0" r="9525" b="0"/>
                <wp:docPr id="100" name="Tela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44" name="Agrupar 1944"/>
                        <wpg:cNvGrpSpPr/>
                        <wpg:grpSpPr>
                          <a:xfrm>
                            <a:off x="1889491" y="6436526"/>
                            <a:ext cx="4331336" cy="1345563"/>
                            <a:chOff x="0" y="0"/>
                            <a:chExt cx="4331491" cy="1345768"/>
                          </a:xfrm>
                        </wpg:grpSpPr>
                        <wps:wsp>
                          <wps:cNvPr id="19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79F9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FCD89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030F25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FFF0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38C71E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CA692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5E31623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9F176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5950C0E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1079B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3019810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B9C1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58F14B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0B249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5887B49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A9BA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6A931CB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A04F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507E384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883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3BB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1C24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958" name="Agrupar 19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1970" name="Retângulo 19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1" name="Retângulo 19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2" name="Retângulo 19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3" name="Retângulo 19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4" name="Retângulo 19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5" name="Retângulo 19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6" name="Retângulo 19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7" name="Retângulo 19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8" name="Retângulo 19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9" name="Retângulo 19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0" name="Retângulo 19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1" name="Retângulo 19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2" name="Retângulo 19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3" name="Retângulo 19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4" name="Retângulo 19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5" name="Retângulo 19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6" name="Retângulo 19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7" name="Retângulo 19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8" name="Retângulo 19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9" name="Retângulo 19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0" name="Retângulo 19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1" name="Retângulo 19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2" name="Retângulo 19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3" name="Retângulo 19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9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F7FED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DCD1C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07E3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29E70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E119D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D75A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A86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C0A4C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252AF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AA39B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F9F7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1994" name="Agrupar 1994"/>
                        <wpg:cNvGrpSpPr/>
                        <wpg:grpSpPr>
                          <a:xfrm>
                            <a:off x="1874935" y="4592969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199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A06B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30052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2343B33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C151F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C718F5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0DD5B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2CCD8E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E528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48C1A1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81C49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5A60047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8F6D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6C5ED1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6476E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933325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A8CD6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15DCFE4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6D894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239532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0A8A3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6D1BD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D0AD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08" name="Agrupar 200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20" name="Retângulo 202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1" name="Retângulo 202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2" name="Retângulo 202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3" name="Retângulo 202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4" name="Retângulo 202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5" name="Retângulo 202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6" name="Retângulo 202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7" name="Retângulo 202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8" name="Retângulo 202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9" name="Retângulo 202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0" name="Retângulo 203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1" name="Retângulo 203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2" name="Retângulo 203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3" name="Retângulo 203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4" name="Retângulo 203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5" name="Retângulo 203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6" name="Retângulo 203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7" name="Retângulo 203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8" name="Retângulo 203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9" name="Retângulo 203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0" name="Retângulo 204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1" name="Retângulo 204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2" name="Retângulo 204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3" name="Retângulo 204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0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B3490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36FF6D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14CD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FFB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90C0E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B099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F5A4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9220C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D5ABE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9DEEF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ECDF5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044" name="Agrupar 2044"/>
                        <wpg:cNvGrpSpPr/>
                        <wpg:grpSpPr>
                          <a:xfrm>
                            <a:off x="1873487" y="2730505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20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17981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15914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347475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5708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7AEAFF8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D2A66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6747BD6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BC25D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3B048C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E2A4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70BD6C2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E162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397459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70D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11A990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B069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3F69ABC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8CF4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882D00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2C21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68CD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106065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58" name="Agrupar 20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70" name="Retângulo 20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1" name="Retângulo 20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2" name="Retângulo 20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3" name="Retângulo 20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4" name="Retângulo 20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5" name="Retângulo 20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6" name="Retângulo 20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7" name="Retângulo 20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8" name="Retângulo 20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9" name="Retângulo 20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0" name="Retângulo 20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1" name="Retângulo 20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2" name="Retângulo 20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3" name="Retângulo 20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4" name="Retângulo 20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5" name="Retângulo 20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6" name="Retângulo 20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7" name="Retângulo 20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8" name="Retângulo 20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9" name="Retângulo 20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0" name="Retângulo 20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1" name="Retângulo 20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2" name="Retângulo 20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3" name="Retângulo 20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14A53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751B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1A36F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AB9E9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2C87D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22A5B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567D6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A787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DC5CF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E63D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FAC670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4" name="Agrupar 2144"/>
                        <wpg:cNvGrpSpPr/>
                        <wpg:grpSpPr>
                          <a:xfrm>
                            <a:off x="186416" y="440010"/>
                            <a:ext cx="1802502" cy="1343244"/>
                            <a:chOff x="180000" y="179999"/>
                            <a:chExt cx="1802502" cy="1343244"/>
                          </a:xfrm>
                        </wpg:grpSpPr>
                        <wps:wsp>
                          <wps:cNvPr id="2095" name="CaixaDeTexto 237"/>
                          <wps:cNvSpPr txBox="1"/>
                          <wps:spPr>
                            <a:xfrm>
                              <a:off x="213365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0AAAA3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96" name="CaixaDeTexto 215"/>
                          <wps:cNvSpPr txBox="1"/>
                          <wps:spPr>
                            <a:xfrm rot="16200000">
                              <a:off x="174751" y="803550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9C1993" w14:textId="704943A3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</w:t>
                                </w:r>
                                <w:r w:rsidR="006764F8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98E1411" w14:textId="285DB741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Principal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7" name="CaixaDeTexto 244"/>
                          <wps:cNvSpPr txBox="1"/>
                          <wps:spPr>
                            <a:xfrm rot="16200000">
                              <a:off x="-189469" y="803425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122B96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201EFE0C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8" name="CaixaDeTexto 270"/>
                          <wps:cNvSpPr txBox="1"/>
                          <wps:spPr>
                            <a:xfrm rot="16200000">
                              <a:off x="527796" y="802578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877DD" w14:textId="26133D2C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9" name="CaixaDeTexto 271"/>
                          <wps:cNvSpPr txBox="1"/>
                          <wps:spPr>
                            <a:xfrm rot="16200000">
                              <a:off x="957584" y="868768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42E1F9" w14:textId="3207E5DA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00" name="CaixaDeTexto 272"/>
                          <wps:cNvSpPr txBox="1"/>
                          <wps:spPr>
                            <a:xfrm rot="16200000">
                              <a:off x="1249012" y="803363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D44F04" w14:textId="7834A394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20" name="Retângulo 2120"/>
                          <wps:cNvSpPr/>
                          <wps:spPr>
                            <a:xfrm>
                              <a:off x="900476" y="18609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1" name="Retângulo 2121"/>
                          <wps:cNvSpPr/>
                          <wps:spPr>
                            <a:xfrm>
                              <a:off x="538473" y="18657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2" name="Retângulo 2122"/>
                          <wps:cNvSpPr/>
                          <wps:spPr>
                            <a:xfrm>
                              <a:off x="180000" y="186417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3" name="Retângulo 2123"/>
                          <wps:cNvSpPr/>
                          <wps:spPr>
                            <a:xfrm>
                              <a:off x="1260817" y="18619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5" name="Retângulo 2125"/>
                          <wps:cNvSpPr/>
                          <wps:spPr>
                            <a:xfrm>
                              <a:off x="180001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6" name="Retângulo 2126"/>
                          <wps:cNvSpPr/>
                          <wps:spPr>
                            <a:xfrm>
                              <a:off x="538474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7" name="Retângulo 2127"/>
                          <wps:cNvSpPr/>
                          <wps:spPr>
                            <a:xfrm>
                              <a:off x="899648" y="443633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8" name="Retângulo 2128"/>
                          <wps:cNvSpPr/>
                          <wps:spPr>
                            <a:xfrm>
                              <a:off x="1261297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9" name="Retângulo 2129"/>
                          <wps:cNvSpPr/>
                          <wps:spPr>
                            <a:xfrm>
                              <a:off x="1622556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2" name="Retângulo 2142"/>
                          <wps:cNvSpPr/>
                          <wps:spPr>
                            <a:xfrm>
                              <a:off x="1622122" y="18646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9" name="CaixaDeTexto 237"/>
                          <wps:cNvSpPr txBox="1"/>
                          <wps:spPr>
                            <a:xfrm>
                              <a:off x="565574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2E03B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0" name="CaixaDeTexto 237"/>
                          <wps:cNvSpPr txBox="1"/>
                          <wps:spPr>
                            <a:xfrm>
                              <a:off x="929794" y="179999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19E7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1" name="CaixaDeTexto 237"/>
                          <wps:cNvSpPr txBox="1"/>
                          <wps:spPr>
                            <a:xfrm>
                              <a:off x="1295696" y="18599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A2575D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2" name="CaixaDeTexto 237"/>
                          <wps:cNvSpPr txBox="1"/>
                          <wps:spPr>
                            <a:xfrm>
                              <a:off x="1642785" y="186574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DEE416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5" name="Agrupar 2145"/>
                        <wpg:cNvGrpSpPr/>
                        <wpg:grpSpPr>
                          <a:xfrm>
                            <a:off x="3916209" y="457201"/>
                            <a:ext cx="1802131" cy="1343024"/>
                            <a:chOff x="0" y="0"/>
                            <a:chExt cx="1802502" cy="1343244"/>
                          </a:xfrm>
                        </wpg:grpSpPr>
                        <wps:wsp>
                          <wps:cNvPr id="2146" name="CaixaDeTexto 237"/>
                          <wps:cNvSpPr txBox="1"/>
                          <wps:spPr>
                            <a:xfrm>
                              <a:off x="33365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F5D91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7" name="CaixaDeTexto 215"/>
                          <wps:cNvSpPr txBox="1"/>
                          <wps:spPr>
                            <a:xfrm rot="16200000">
                              <a:off x="-5249" y="623551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8FB118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CPU </w:t>
                                </w:r>
                              </w:p>
                              <w:p w14:paraId="4C89C5C7" w14:textId="21E647D0" w:rsidR="006764F8" w:rsidRDefault="009B75EA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Redundante</w:t>
                                </w:r>
                                <w:r w:rsidR="006764F8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8" name="CaixaDeTexto 244"/>
                          <wps:cNvSpPr txBox="1"/>
                          <wps:spPr>
                            <a:xfrm rot="16200000">
                              <a:off x="-369469" y="623426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20B23A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0620F12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9" name="CaixaDeTexto 270"/>
                          <wps:cNvSpPr txBox="1"/>
                          <wps:spPr>
                            <a:xfrm rot="16200000">
                              <a:off x="347796" y="622579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EF15C1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0" name="CaixaDeTexto 271"/>
                          <wps:cNvSpPr txBox="1"/>
                          <wps:spPr>
                            <a:xfrm rot="16200000">
                              <a:off x="777584" y="688769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CBDEE4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1" name="CaixaDeTexto 272"/>
                          <wps:cNvSpPr txBox="1"/>
                          <wps:spPr>
                            <a:xfrm rot="16200000">
                              <a:off x="1069012" y="623364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0F6959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2" name="Retângulo 2152"/>
                          <wps:cNvSpPr/>
                          <wps:spPr>
                            <a:xfrm>
                              <a:off x="720476" y="609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3" name="Retângulo 2153"/>
                          <wps:cNvSpPr/>
                          <wps:spPr>
                            <a:xfrm>
                              <a:off x="358473" y="657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4" name="Retângulo 2154"/>
                          <wps:cNvSpPr/>
                          <wps:spPr>
                            <a:xfrm>
                              <a:off x="0" y="6418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5" name="Retângulo 2155"/>
                          <wps:cNvSpPr/>
                          <wps:spPr>
                            <a:xfrm>
                              <a:off x="1080817" y="620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6" name="Retângulo 2156"/>
                          <wps:cNvSpPr/>
                          <wps:spPr>
                            <a:xfrm>
                              <a:off x="1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7" name="Retângulo 2157"/>
                          <wps:cNvSpPr/>
                          <wps:spPr>
                            <a:xfrm>
                              <a:off x="358474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8" name="Retângulo 2158"/>
                          <wps:cNvSpPr/>
                          <wps:spPr>
                            <a:xfrm>
                              <a:off x="719648" y="263634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9" name="Retângulo 2159"/>
                          <wps:cNvSpPr/>
                          <wps:spPr>
                            <a:xfrm>
                              <a:off x="1081297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0" name="Retângulo 2160"/>
                          <wps:cNvSpPr/>
                          <wps:spPr>
                            <a:xfrm>
                              <a:off x="1442556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1" name="Retângulo 2161"/>
                          <wps:cNvSpPr/>
                          <wps:spPr>
                            <a:xfrm>
                              <a:off x="1442122" y="647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2" name="CaixaDeTexto 237"/>
                          <wps:cNvSpPr txBox="1"/>
                          <wps:spPr>
                            <a:xfrm>
                              <a:off x="385574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7E86C7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3" name="CaixaDeTexto 237"/>
                          <wps:cNvSpPr txBox="1"/>
                          <wps:spPr>
                            <a:xfrm>
                              <a:off x="749794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9BB84D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4" name="CaixaDeTexto 237"/>
                          <wps:cNvSpPr txBox="1"/>
                          <wps:spPr>
                            <a:xfrm>
                              <a:off x="1115696" y="5993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22879E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5" name="CaixaDeTexto 237"/>
                          <wps:cNvSpPr txBox="1"/>
                          <wps:spPr>
                            <a:xfrm>
                              <a:off x="1462785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620E5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s:wsp>
                        <wps:cNvPr id="2166" name="Caixa de Texto 2166"/>
                        <wps:cNvSpPr txBox="1"/>
                        <wps:spPr>
                          <a:xfrm>
                            <a:off x="1891698" y="6184431"/>
                            <a:ext cx="1003300" cy="2520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0C386" w14:textId="31BFF895" w:rsidR="006764F8" w:rsidRP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764F8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Caixa de Texto 2166"/>
                        <wps:cNvSpPr txBox="1"/>
                        <wps:spPr>
                          <a:xfrm>
                            <a:off x="1873487" y="2479045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7384" w14:textId="77777777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Caixa de Texto 2166"/>
                        <wps:cNvSpPr txBox="1"/>
                        <wps:spPr>
                          <a:xfrm>
                            <a:off x="1875108" y="4348084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087E4" w14:textId="79AC2313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Caixa de Texto 2166"/>
                        <wps:cNvSpPr txBox="1"/>
                        <wps:spPr>
                          <a:xfrm>
                            <a:off x="186416" y="188550"/>
                            <a:ext cx="118935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ADFA3" w14:textId="0BC4655D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Principal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Caixa de Texto 2166"/>
                        <wps:cNvSpPr txBox="1"/>
                        <wps:spPr>
                          <a:xfrm>
                            <a:off x="3913657" y="203675"/>
                            <a:ext cx="14065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C4F3" w14:textId="1455EA74" w:rsidR="00DE2686" w:rsidRDefault="00DE2686" w:rsidP="00DE268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Redundante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4" name="Imagem 2174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146" y="6501300"/>
                            <a:ext cx="2092325" cy="40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5" name="Imagem 2175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405" y="3614496"/>
                            <a:ext cx="2092325" cy="40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Caixa de Texto 2166"/>
                        <wps:cNvSpPr txBox="1"/>
                        <wps:spPr>
                          <a:xfrm>
                            <a:off x="338810" y="2479045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9471" w14:textId="7C3300A1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Caixa de Texto 2166"/>
                        <wps:cNvSpPr txBox="1"/>
                        <wps:spPr>
                          <a:xfrm>
                            <a:off x="338841" y="5333024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2E021" w14:textId="46E3AE7B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Conector: Angulado 2183"/>
                        <wps:cNvCnPr/>
                        <wps:spPr>
                          <a:xfrm rot="10800000" flipV="1">
                            <a:off x="809625" y="1933574"/>
                            <a:ext cx="3602806" cy="28575"/>
                          </a:xfrm>
                          <a:prstGeom prst="bentConnector3">
                            <a:avLst>
                              <a:gd name="adj1" fmla="val 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" name="Conector reto 2184"/>
                        <wps:cNvCnPr/>
                        <wps:spPr>
                          <a:xfrm flipV="1">
                            <a:off x="809625" y="1783254"/>
                            <a:ext cx="0" cy="1788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" name="Conector reto 2185"/>
                        <wps:cNvCnPr/>
                        <wps:spPr>
                          <a:xfrm flipH="1" flipV="1">
                            <a:off x="4407605" y="1800225"/>
                            <a:ext cx="203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" name="Conector: Angulado 2186"/>
                        <wps:cNvCnPr/>
                        <wps:spPr>
                          <a:xfrm rot="16200000" flipH="1">
                            <a:off x="-294031" y="5269140"/>
                            <a:ext cx="1094242" cy="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7" name="Conector reto 2187"/>
                        <wps:cNvCnPr/>
                        <wps:spPr>
                          <a:xfrm>
                            <a:off x="253092" y="4722019"/>
                            <a:ext cx="408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" name="Conector reto 2188"/>
                        <wps:cNvCnPr/>
                        <wps:spPr>
                          <a:xfrm>
                            <a:off x="253090" y="5816260"/>
                            <a:ext cx="408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9" name="Conector: Angulado 2189"/>
                        <wps:cNvCnPr>
                          <a:stCxn id="2126" idx="2"/>
                        </wps:cNvCnPr>
                        <wps:spPr>
                          <a:xfrm rot="16200000" flipH="1">
                            <a:off x="439456" y="2068660"/>
                            <a:ext cx="1148065" cy="5772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" name="Conector reto 2190"/>
                        <wps:cNvCnPr/>
                        <wps:spPr>
                          <a:xfrm>
                            <a:off x="881063" y="2931319"/>
                            <a:ext cx="421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" name="Conector: Angulado 2191"/>
                        <wps:cNvCnPr/>
                        <wps:spPr>
                          <a:xfrm>
                            <a:off x="881063" y="3243263"/>
                            <a:ext cx="1507331" cy="969169"/>
                          </a:xfrm>
                          <a:prstGeom prst="bentConnector3">
                            <a:avLst>
                              <a:gd name="adj1" fmla="val 484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2" name="Conector reto 2192"/>
                        <wps:cNvCnPr/>
                        <wps:spPr>
                          <a:xfrm flipV="1">
                            <a:off x="2388394" y="4075437"/>
                            <a:ext cx="0" cy="136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3" name="Conector: Angulado 2193"/>
                        <wps:cNvCnPr/>
                        <wps:spPr>
                          <a:xfrm>
                            <a:off x="881063" y="4724401"/>
                            <a:ext cx="1467483" cy="1335880"/>
                          </a:xfrm>
                          <a:prstGeom prst="bentConnector3">
                            <a:avLst>
                              <a:gd name="adj1" fmla="val 4870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4" name="Conector reto 2194"/>
                        <wps:cNvCnPr/>
                        <wps:spPr>
                          <a:xfrm flipV="1">
                            <a:off x="2348546" y="5937901"/>
                            <a:ext cx="0" cy="122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5" name="Conector: Angulado 2195"/>
                        <wps:cNvCnPr/>
                        <wps:spPr>
                          <a:xfrm>
                            <a:off x="881063" y="7458075"/>
                            <a:ext cx="1538287" cy="428625"/>
                          </a:xfrm>
                          <a:prstGeom prst="bentConnector3">
                            <a:avLst>
                              <a:gd name="adj1" fmla="val 4347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6" name="Conector reto 2196"/>
                        <wps:cNvCnPr/>
                        <wps:spPr>
                          <a:xfrm flipV="1">
                            <a:off x="2419350" y="7782089"/>
                            <a:ext cx="0" cy="104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" name="Conector: Angulado 2197"/>
                        <wps:cNvCnPr/>
                        <wps:spPr>
                          <a:xfrm flipV="1">
                            <a:off x="1403797" y="2114711"/>
                            <a:ext cx="3124415" cy="1097280"/>
                          </a:xfrm>
                          <a:prstGeom prst="bentConnector3">
                            <a:avLst>
                              <a:gd name="adj1" fmla="val 4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8" name="Conector reto 2198"/>
                        <wps:cNvCnPr/>
                        <wps:spPr>
                          <a:xfrm flipV="1">
                            <a:off x="4528212" y="1800225"/>
                            <a:ext cx="0" cy="314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9" name="Conector reto 2199"/>
                        <wps:cNvCnPr/>
                        <wps:spPr>
                          <a:xfrm>
                            <a:off x="1403797" y="3267076"/>
                            <a:ext cx="0" cy="1428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Conector: Angulado 2200"/>
                        <wps:cNvCnPr/>
                        <wps:spPr>
                          <a:xfrm rot="5400000" flipH="1" flipV="1">
                            <a:off x="611979" y="5024444"/>
                            <a:ext cx="1060904" cy="522732"/>
                          </a:xfrm>
                          <a:prstGeom prst="bentConnector3">
                            <a:avLst>
                              <a:gd name="adj1" fmla="val 17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3A800" id="Tela 100" o:spid="_x0000_s1026" editas="canvas" style="width:494.25pt;height:627pt;mso-position-horizontal-relative:char;mso-position-vertical-relative:line" coordsize="62769,79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">
                <v:shape id="_x0000_s1027" type="#_x0000_t75" style="position:absolute;width:62769;height:79629;visibility:visible;mso-wrap-style:square" filled="t">
                  <v:fill o:detectmouseclick="t"/>
                  <v:path o:connecttype="none"/>
                </v:shape>
                <v:group id="Agrupar 1944" o:spid="_x0000_s1028" style="position:absolute;left:18894;top:64365;width:43314;height:13455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237" o:spid="_x0000_s10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" filled="f" stroked="f">
                    <v:textbox style="mso-fit-shape-to-text:t">
                      <w:txbxContent>
                        <w:p w14:paraId="2179F9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" filled="f" stroked="f">
                    <v:textbox style="mso-fit-shape-to-text:t">
                      <w:txbxContent>
                        <w:p w14:paraId="54FCD89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030F25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" filled="f" stroked="f">
                    <v:textbox style="mso-fit-shape-to-text:t">
                      <w:txbxContent>
                        <w:p w14:paraId="775FFF0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38C71E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" filled="f" stroked="f">
                    <v:textbox style="mso-fit-shape-to-text:t">
                      <w:txbxContent>
                        <w:p w14:paraId="46CA692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5E31623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" filled="f" stroked="f">
                    <v:textbox style="mso-fit-shape-to-text:t">
                      <w:txbxContent>
                        <w:p w14:paraId="139F176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5950C0E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" filled="f" stroked="f">
                    <v:textbox style="mso-fit-shape-to-text:t">
                      <w:txbxContent>
                        <w:p w14:paraId="411079B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3019810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" filled="f" stroked="f">
                    <v:textbox style="mso-fit-shape-to-text:t">
                      <w:txbxContent>
                        <w:p w14:paraId="7A8B9C1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58F14B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rk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xvL8JJ8jlCwAA//8DAFBLAQItABQABgAIAAAAIQDb4fbL7gAAAIUBAAATAAAAAAAAAAAAAAAA&#10;AAAAAABbQ29udGVudF9UeXBlc10ueG1sUEsBAi0AFAAGAAgAAAAhAFr0LFu/AAAAFQEAAAsAAAAA&#10;AAAAAAAAAAAAHwEAAF9yZWxzLy5yZWxzUEsBAi0AFAAGAAgAAAAhAEJIeuTBAAAA3QAAAA8AAAAA&#10;AAAAAAAAAAAABwIAAGRycy9kb3ducmV2LnhtbFBLBQYAAAAAAwADALcAAAD1AgAAAAA=&#10;" filled="f" stroked="f">
                    <v:textbox style="mso-fit-shape-to-text:t">
                      <w:txbxContent>
                        <w:p w14:paraId="3A0B249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5887B49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9/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JvL8JJ8jlCwAA//8DAFBLAQItABQABgAIAAAAIQDb4fbL7gAAAIUBAAATAAAAAAAAAAAAAAAA&#10;AAAAAABbQ29udGVudF9UeXBlc10ueG1sUEsBAi0AFAAGAAgAAAAhAFr0LFu/AAAAFQEAAAsAAAAA&#10;AAAAAAAAAAAAHwEAAF9yZWxzLy5yZWxzUEsBAi0AFAAGAAgAAAAhAC0E33/BAAAA3QAAAA8AAAAA&#10;AAAAAAAAAAAABwIAAGRycy9kb3ducmV2LnhtbFBLBQYAAAAAAwADALcAAAD1AgAAAAA=&#10;" filled="f" stroked="f">
                    <v:textbox style="mso-fit-shape-to-text:t">
                      <w:txbxContent>
                        <w:p w14:paraId="71DA9BA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6A931CB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" filled="f" stroked="f">
                    <v:textbox style="mso-fit-shape-to-text:t">
                      <w:txbxContent>
                        <w:p w14:paraId="185A04F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507E384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" filled="f" stroked="f">
                    <v:textbox style="mso-fit-shape-to-text:t">
                      <w:txbxContent>
                        <w:p w14:paraId="0E8883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" filled="f" stroked="f">
                    <v:textbox style="mso-fit-shape-to-text:t">
                      <w:txbxContent>
                        <w:p w14:paraId="69C3BB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" filled="f" stroked="f">
                    <v:textbox style="mso-fit-shape-to-text:t">
                      <w:txbxContent>
                        <w:p w14:paraId="5D1C24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1958" o:spid="_x0000_s10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<v:rect id="Retângulo 1970" o:spid="_x0000_s10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ZG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+FX76REfT8DwAA//8DAFBLAQItABQABgAIAAAAIQDb4fbL7gAAAIUBAAATAAAAAAAA&#10;AAAAAAAAAAAAAABbQ29udGVudF9UeXBlc10ueG1sUEsBAi0AFAAGAAgAAAAhAFr0LFu/AAAAFQEA&#10;AAsAAAAAAAAAAAAAAAAAHwEAAF9yZWxzLy5yZWxzUEsBAi0AFAAGAAgAAAAhAEd6RkbHAAAA3QAA&#10;AA8AAAAAAAAAAAAAAAAABwIAAGRycy9kb3ducmV2LnhtbFBLBQYAAAAAAwADALcAAAD7AgAAAAA=&#10;" filled="f" strokecolor="#1f3763 [1604]" strokeweight="1pt"/>
                    <v:rect id="Retângulo 1971" o:spid="_x0000_s10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" filled="f" strokecolor="#1f3763 [1604]" strokeweight="1pt"/>
                    <v:rect id="Retângulo 1972" o:spid="_x0000_s10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" filled="f" strokecolor="#1f3763 [1604]" strokeweight="1pt"/>
                    <v:rect id="Retângulo 1973" o:spid="_x0000_s10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gxxQAAAN0AAAAPAAAAZHJzL2Rvd25yZXYueG1sRE/basJA&#10;EH0X/IdlhL7pxhZ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C3qNgxxQAAAN0AAAAP&#10;AAAAAAAAAAAAAAAAAAcCAABkcnMvZG93bnJldi54bWxQSwUGAAAAAAMAAwC3AAAA+QIAAAAA&#10;" filled="f" strokecolor="#1f3763 [1604]" strokeweight="1pt"/>
                    <v:rect id="Retângulo 1974" o:spid="_x0000_s10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BFxQAAAN0AAAAPAAAAZHJzL2Rvd25yZXYueG1sRE/basJA&#10;EH0X/IdlhL7pxlJ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A4QUBFxQAAAN0AAAAP&#10;AAAAAAAAAAAAAAAAAAcCAABkcnMvZG93bnJldi54bWxQSwUGAAAAAAMAAwC3AAAA+QIAAAAA&#10;" filled="f" strokecolor="#1f3763 [1604]" strokeweight="1pt"/>
                    <v:rect id="Retângulo 1975" o:spid="_x0000_s10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" filled="f" strokecolor="#1f3763 [1604]" strokeweight="1pt"/>
                    <v:rect id="Retângulo 1976" o:spid="_x0000_s10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" filled="f" strokecolor="#1f3763 [1604]" strokeweight="1pt"/>
                    <v:rect id="Retângulo 1977" o:spid="_x0000_s10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" filled="f" strokecolor="#1f3763 [1604]" strokeweight="1pt"/>
                    <v:rect id="Retângulo 1978" o:spid="_x0000_s10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pA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8FV76REfT8DwAA//8DAFBLAQItABQABgAIAAAAIQDb4fbL7gAAAIUBAAATAAAAAAAA&#10;AAAAAAAAAAAAAABbQ29udGVudF9UeXBlc10ueG1sUEsBAi0AFAAGAAgAAAAhAFr0LFu/AAAAFQEA&#10;AAsAAAAAAAAAAAAAAAAAHwEAAF9yZWxzLy5yZWxzUEsBAi0AFAAGAAgAAAAhALkMSkDHAAAA3QAA&#10;AA8AAAAAAAAAAAAAAAAABwIAAGRycy9kb3ducmV2LnhtbFBLBQYAAAAAAwADALcAAAD7AgAAAAA=&#10;" filled="f" strokecolor="#1f3763 [1604]" strokeweight="1pt"/>
                    <v:rect id="Retângulo 1979" o:spid="_x0000_s10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" filled="f" strokecolor="#1f3763 [1604]" strokeweight="1pt"/>
                    <v:rect id="Retângulo 1980" o:spid="_x0000_s10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Zh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yEX76REfT6BgAA//8DAFBLAQItABQABgAIAAAAIQDb4fbL7gAAAIUBAAATAAAAAAAA&#10;AAAAAAAAAAAAAABbQ29udGVudF9UeXBlc10ueG1sUEsBAi0AFAAGAAgAAAAhAFr0LFu/AAAAFQEA&#10;AAsAAAAAAAAAAAAAAAAAHwEAAF9yZWxzLy5yZWxzUEsBAi0AFAAGAAgAAAAhAHKvNmHHAAAA3QAA&#10;AA8AAAAAAAAAAAAAAAAABwIAAGRycy9kb3ducmV2LnhtbFBLBQYAAAAAAwADALcAAAD7AgAAAAA=&#10;" filled="f" strokecolor="#1f3763 [1604]" strokeweight="1pt"/>
                    <v:rect id="Retângulo 1981" o:spid="_x0000_s10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" filled="f" strokecolor="#1f3763 [1604]" strokeweight="1pt"/>
                    <v:rect id="Retângulo 1982" o:spid="_x0000_s10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2N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RCe34QT5OIfAAD//wMAUEsBAi0AFAAGAAgAAAAhANvh9svuAAAAhQEAABMAAAAAAAAAAAAA&#10;AAAAAAAAAFtDb250ZW50X1R5cGVzXS54bWxQSwECLQAUAAYACAAAACEAWvQsW78AAAAVAQAACwAA&#10;AAAAAAAAAAAAAAAfAQAAX3JlbHMvLnJlbHNQSwECLQAUAAYACAAAACEA7TENjcMAAADdAAAADwAA&#10;AAAAAAAAAAAAAAAHAgAAZHJzL2Rvd25yZXYueG1sUEsFBgAAAAADAAMAtwAAAPcCAAAAAA==&#10;" filled="f" strokecolor="#1f3763 [1604]" strokeweight="1pt"/>
                    <v:rect id="Retângulo 1983" o:spid="_x0000_s10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gWxQAAAN0AAAAPAAAAZHJzL2Rvd25yZXYueG1sRE/basJA&#10;EH0X/IdlhL7pxhZ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CCfagWxQAAAN0AAAAP&#10;AAAAAAAAAAAAAAAAAAcCAABkcnMvZG93bnJldi54bWxQSwUGAAAAAAMAAwC3AAAA+QIAAAAA&#10;" filled="f" strokecolor="#1f3763 [1604]" strokeweight="1pt"/>
                    <v:rect id="Retângulo 1984" o:spid="_x0000_s10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BixQAAAN0AAAAPAAAAZHJzL2Rvd25yZXYueG1sRE/basJA&#10;EH0X/IdlhL7pxlJ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ANlDBixQAAAN0AAAAP&#10;AAAAAAAAAAAAAAAAAAcCAABkcnMvZG93bnJldi54bWxQSwUGAAAAAAMAAwC3AAAA+QIAAAAA&#10;" filled="f" strokecolor="#1f3763 [1604]" strokeweight="1pt"/>
                    <v:rect id="Retângulo 1985" o:spid="_x0000_s10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X5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Qie34QT5OIfAAD//wMAUEsBAi0AFAAGAAgAAAAhANvh9svuAAAAhQEAABMAAAAAAAAAAAAA&#10;AAAAAAAAAFtDb250ZW50X1R5cGVzXS54bWxQSwECLQAUAAYACAAAACEAWvQsW78AAAAVAQAACwAA&#10;AAAAAAAAAAAAAAAfAQAAX3JlbHMvLnJlbHNQSwECLQAUAAYACAAAACEAYtiV+cMAAADdAAAADwAA&#10;AAAAAAAAAAAAAAAHAgAAZHJzL2Rvd25yZXYueG1sUEsFBgAAAAADAAMAtwAAAPcCAAAAAA==&#10;" filled="f" strokecolor="#1f3763 [1604]" strokeweight="1pt"/>
                    <v:rect id="Retângulo 1986" o:spid="_x0000_s10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" filled="f" strokecolor="#1f3763 [1604]" strokeweight="1pt"/>
                    <v:rect id="Retângulo 1987" o:spid="_x0000_s10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" filled="f" strokecolor="#1f3763 [1604]" strokeweight="1pt"/>
                    <v:rect id="Retângulo 1988" o:spid="_x0000_s10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pn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wEV76REfT6BgAA//8DAFBLAQItABQABgAIAAAAIQDb4fbL7gAAAIUBAAATAAAAAAAA&#10;AAAAAAAAAAAAAABbQ29udGVudF9UeXBlc10ueG1sUEsBAi0AFAAGAAgAAAAhAFr0LFu/AAAAFQEA&#10;AAsAAAAAAAAAAAAAAAAAHwEAAF9yZWxzLy5yZWxzUEsBAi0AFAAGAAgAAAAhAIzZOmfHAAAA3QAA&#10;AA8AAAAAAAAAAAAAAAAABwIAAGRycy9kb3ducmV2LnhtbFBLBQYAAAAAAwADALcAAAD7AgAAAAA=&#10;" filled="f" strokecolor="#1f3763 [1604]" strokeweight="1pt"/>
                    <v:rect id="Retângulo 1989" o:spid="_x0000_s10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" filled="f" strokecolor="#1f3763 [1604]" strokeweight="1pt"/>
                    <v:rect id="Retângulo 1990" o:spid="_x0000_s10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" filled="f" strokecolor="#1f3763 [1604]" strokeweight="1pt"/>
                    <v:rect id="Retângulo 1991" o:spid="_x0000_s10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" filled="f" strokecolor="#1f3763 [1604]" strokeweight="1pt"/>
                    <v:rect id="Retângulo 1992" o:spid="_x0000_s10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" filled="f" strokecolor="#1f3763 [1604]" strokeweight="1pt"/>
                    <v:rect id="Retângulo 1993" o:spid="_x0000_s10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" filled="f" strokecolor="#1f3763 [1604]" strokeweight="1pt"/>
                  </v:group>
                  <v:shape id="CaixaDeTexto 237" o:spid="_x0000_s10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aR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2yODvm3iCLH4BAAD//wMAUEsBAi0AFAAGAAgAAAAhANvh9svuAAAAhQEAABMAAAAAAAAAAAAA&#10;AAAAAAAAAFtDb250ZW50X1R5cGVzXS54bWxQSwECLQAUAAYACAAAACEAWvQsW78AAAAVAQAACwAA&#10;AAAAAAAAAAAAAAAfAQAAX3JlbHMvLnJlbHNQSwECLQAUAAYACAAAACEA9JzGkcMAAADdAAAADwAA&#10;AAAAAAAAAAAAAAAHAgAAZHJzL2Rvd25yZXYueG1sUEsFBgAAAAADAAMAtwAAAPcCAAAAAA==&#10;" filled="f" stroked="f">
                    <v:textbox style="mso-fit-shape-to-text:t">
                      <w:txbxContent>
                        <w:p w14:paraId="14F7FED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0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Wx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" filled="f" stroked="f">
                    <v:textbox style="mso-fit-shape-to-text:t">
                      <w:txbxContent>
                        <w:p w14:paraId="14DCD1C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0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" filled="f" stroked="f">
                    <v:textbox style="mso-fit-shape-to-text:t">
                      <w:txbxContent>
                        <w:p w14:paraId="6507E3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0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" filled="f" stroked="f">
                    <v:textbox style="mso-fit-shape-to-text:t">
                      <w:txbxContent>
                        <w:p w14:paraId="3A29E70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0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" filled="f" stroked="f">
                    <v:textbox style="mso-fit-shape-to-text:t">
                      <w:txbxContent>
                        <w:p w14:paraId="0BE119D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0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" filled="f" stroked="f">
                    <v:textbox style="mso-fit-shape-to-text:t">
                      <w:txbxContent>
                        <w:p w14:paraId="57AD75A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0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" filled="f" stroked="f">
                    <v:textbox style="mso-fit-shape-to-text:t">
                      <w:txbxContent>
                        <w:p w14:paraId="6C4A86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0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" filled="f" stroked="f">
                    <v:textbox style="mso-fit-shape-to-text:t">
                      <w:txbxContent>
                        <w:p w14:paraId="15C0A4C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0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" filled="f" stroked="f">
                    <v:textbox style="mso-fit-shape-to-text:t">
                      <w:txbxContent>
                        <w:p w14:paraId="4E252AF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0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m3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" filled="f" stroked="f">
                    <v:textbox style="mso-fit-shape-to-text:t">
                      <w:txbxContent>
                        <w:p w14:paraId="31AA39B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0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" filled="f" stroked="f">
                    <v:textbox style="mso-fit-shape-to-text:t">
                      <w:txbxContent>
                        <w:p w14:paraId="789F9F7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1994" o:spid="_x0000_s1078" style="position:absolute;left:18749;top:45929;width:43313;height:13450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shape id="CaixaDeTexto 237" o:spid="_x0000_s107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YO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WLeDvm3iCLH4BAAD//wMAUEsBAi0AFAAGAAgAAAAhANvh9svuAAAAhQEAABMAAAAAAAAAAAAA&#10;AAAAAAAAAFtDb250ZW50X1R5cGVzXS54bWxQSwECLQAUAAYACAAAACEAWvQsW78AAAAVAQAACwAA&#10;AAAAAAAAAAAAAAAfAQAAX3JlbHMvLnJlbHNQSwECLQAUAAYACAAAACEAjmh2DsMAAADdAAAADwAA&#10;AAAAAAAAAAAAAAAHAgAAZHJzL2Rvd25yZXYueG1sUEsFBgAAAAADAAMAtwAAAPcCAAAAAA==&#10;" filled="f" stroked="f">
                    <v:textbox style="mso-fit-shape-to-text:t">
                      <w:txbxContent>
                        <w:p w14:paraId="3CCA06B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8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" filled="f" stroked="f">
                    <v:textbox style="mso-fit-shape-to-text:t">
                      <w:txbxContent>
                        <w:p w14:paraId="4E30052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2343B33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8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" filled="f" stroked="f">
                    <v:textbox style="mso-fit-shape-to-text:t">
                      <w:txbxContent>
                        <w:p w14:paraId="5DC151F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C718F5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8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" filled="f" stroked="f">
                    <v:textbox style="mso-fit-shape-to-text:t">
                      <w:txbxContent>
                        <w:p w14:paraId="0B0DD5B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2CCD8E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8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" filled="f" stroked="f">
                    <v:textbox style="mso-fit-shape-to-text:t">
                      <w:txbxContent>
                        <w:p w14:paraId="254E528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48C1A1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8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" filled="f" stroked="f">
                    <v:textbox style="mso-fit-shape-to-text:t">
                      <w:txbxContent>
                        <w:p w14:paraId="3181C49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5A60047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8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" filled="f" stroked="f">
                    <v:textbox style="mso-fit-shape-to-text:t">
                      <w:txbxContent>
                        <w:p w14:paraId="6F8F6D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6C5ED1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8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" filled="f" stroked="f">
                    <v:textbox style="mso-fit-shape-to-text:t">
                      <w:txbxContent>
                        <w:p w14:paraId="506476E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933325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8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" filled="f" stroked="f">
                    <v:textbox style="mso-fit-shape-to-text:t">
                      <w:txbxContent>
                        <w:p w14:paraId="7BA8CD6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15DCFE4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8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" filled="f" stroked="f">
                    <v:textbox style="mso-fit-shape-to-text:t">
                      <w:txbxContent>
                        <w:p w14:paraId="416D894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239532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8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" filled="f" stroked="f">
                    <v:textbox style="mso-fit-shape-to-text:t">
                      <w:txbxContent>
                        <w:p w14:paraId="540A8A3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9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" filled="f" stroked="f">
                    <v:textbox style="mso-fit-shape-to-text:t">
                      <w:txbxContent>
                        <w:p w14:paraId="0D6D1BD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9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" filled="f" stroked="f">
                    <v:textbox style="mso-fit-shape-to-text:t">
                      <w:txbxContent>
                        <w:p w14:paraId="254D0AD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08" o:spid="_x0000_s109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  <v:rect id="Retângulo 2020" o:spid="_x0000_s109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Lk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+8CY8Abm+AQAA//8DAFBLAQItABQABgAIAAAAIQDb4fbL7gAAAIUBAAATAAAAAAAAAAAA&#10;AAAAAAAAAABbQ29udGVudF9UeXBlc10ueG1sUEsBAi0AFAAGAAgAAAAhAFr0LFu/AAAAFQEAAAsA&#10;AAAAAAAAAAAAAAAAHwEAAF9yZWxzLy5yZWxzUEsBAi0AFAAGAAgAAAAhAG1cQuTEAAAA3QAAAA8A&#10;AAAAAAAAAAAAAAAABwIAAGRycy9kb3ducmV2LnhtbFBLBQYAAAAAAwADALcAAAD4AgAAAAA=&#10;" filled="f" strokecolor="#1f3763 [1604]" strokeweight="1pt"/>
                    <v:rect id="Retângulo 2021" o:spid="_x0000_s109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d/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ERJDP9vwhOQiz8AAAD//wMAUEsBAi0AFAAGAAgAAAAhANvh9svuAAAAhQEAABMAAAAAAAAA&#10;AAAAAAAAAAAAAFtDb250ZW50X1R5cGVzXS54bWxQSwECLQAUAAYACAAAACEAWvQsW78AAAAVAQAA&#10;CwAAAAAAAAAAAAAAAAAfAQAAX3JlbHMvLnJlbHNQSwECLQAUAAYACAAAACEAAhDnf8YAAADdAAAA&#10;DwAAAAAAAAAAAAAAAAAHAgAAZHJzL2Rvd25yZXYueG1sUEsFBgAAAAADAAMAtwAAAPoCAAAAAA==&#10;" filled="f" strokecolor="#1f3763 [1604]" strokeweight="1pt"/>
                    <v:rect id="Retângulo 2022" o:spid="_x0000_s109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kIxQAAAN0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" filled="f" strokecolor="#1f3763 [1604]" strokeweight="1pt"/>
                    <v:rect id="Retângulo 2023" o:spid="_x0000_s109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yT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J2O3JPHAAAA3QAA&#10;AA8AAAAAAAAAAAAAAAAABwIAAGRycy9kb3ducmV2LnhtbFBLBQYAAAAAAwADALcAAAD7AgAAAAA=&#10;" filled="f" strokecolor="#1f3763 [1604]" strokeweight="1pt"/>
                    <v:rect id="Retângulo 2024" o:spid="_x0000_s109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Tn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BJnROfHAAAA3QAA&#10;AA8AAAAAAAAAAAAAAAAABwIAAGRycy9kb3ducmV2LnhtbFBLBQYAAAAAAwADALcAAAD7AgAAAAA=&#10;" filled="f" strokecolor="#1f3763 [1604]" strokeweight="1pt"/>
                    <v:rect id="Retângulo 2025" o:spid="_x0000_s109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" filled="f" strokecolor="#1f3763 [1604]" strokeweight="1pt"/>
                    <v:rect id="Retângulo 2026" o:spid="_x0000_s109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8LxgAAAN0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EdxAn9vwhOQi18AAAD//wMAUEsBAi0AFAAGAAgAAAAhANvh9svuAAAAhQEAABMAAAAAAAAA&#10;AAAAAAAAAAAAAFtDb250ZW50X1R5cGVzXS54bWxQSwECLQAUAAYACAAAACEAWvQsW78AAAAVAQAA&#10;CwAAAAAAAAAAAAAAAAAfAQAAX3JlbHMvLnJlbHNQSwECLQAUAAYACAAAACEAjfl/C8YAAADdAAAA&#10;DwAAAAAAAAAAAAAAAAAHAgAAZHJzL2Rvd25yZXYueG1sUEsFBgAAAAADAAMAtwAAAPoCAAAAAA==&#10;" filled="f" strokecolor="#1f3763 [1604]" strokeweight="1pt"/>
                    <v:rect id="Retângulo 2027" o:spid="_x0000_s110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qQ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KF7C7U14AjL9AwAA//8DAFBLAQItABQABgAIAAAAIQDb4fbL7gAAAIUBAAATAAAAAAAA&#10;AAAAAAAAAAAAAABbQ29udGVudF9UeXBlc10ueG1sUEsBAi0AFAAGAAgAAAAhAFr0LFu/AAAAFQEA&#10;AAsAAAAAAAAAAAAAAAAAHwEAAF9yZWxzLy5yZWxzUEsBAi0AFAAGAAgAAAAhAOK12pDHAAAA3QAA&#10;AA8AAAAAAAAAAAAAAAAABwIAAGRycy9kb3ducmV2LnhtbFBLBQYAAAAAAwADALcAAAD7AgAAAAA=&#10;" filled="f" strokecolor="#1f3763 [1604]" strokeweight="1pt"/>
                    <v:rect id="Retângulo 2028" o:spid="_x0000_s110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7i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c8CY8Abm+AQAA//8DAFBLAQItABQABgAIAAAAIQDb4fbL7gAAAIUBAAATAAAAAAAAAAAA&#10;AAAAAAAAAABbQ29udGVudF9UeXBlc10ueG1sUEsBAi0AFAAGAAgAAAAhAFr0LFu/AAAAFQEAAAsA&#10;AAAAAAAAAAAAAAAAHwEAAF9yZWxzLy5yZWxzUEsBAi0AFAAGAAgAAAAhAJMqTuLEAAAA3QAAAA8A&#10;AAAAAAAAAAAAAAAABwIAAGRycy9kb3ducmV2LnhtbFBLBQYAAAAAAwADALcAAAD4AgAAAAA=&#10;" filled="f" strokecolor="#1f3763 [1604]" strokeweight="1pt"/>
                    <v:rect id="Retângulo 2029" o:spid="_x0000_s110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t5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FL/A7U14AjL9AwAA//8DAFBLAQItABQABgAIAAAAIQDb4fbL7gAAAIUBAAATAAAAAAAA&#10;AAAAAAAAAAAAAABbQ29udGVudF9UeXBlc10ueG1sUEsBAi0AFAAGAAgAAAAhAFr0LFu/AAAAFQEA&#10;AAsAAAAAAAAAAAAAAAAAHwEAAF9yZWxzLy5yZWxzUEsBAi0AFAAGAAgAAAAhAPxm63nHAAAA3QAA&#10;AA8AAAAAAAAAAAAAAAAABwIAAGRycy9kb3ducmV2LnhtbFBLBQYAAAAAAwADALcAAAD7AgAAAAA=&#10;" filled="f" strokecolor="#1f3763 [1604]" strokeweight="1pt"/>
                    <v:rect id="Retângulo 2030" o:spid="_x0000_s110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Q5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OiF1DnEAAAA3QAAAA8A&#10;AAAAAAAAAAAAAAAABwIAAGRycy9kb3ducmV2LnhtbFBLBQYAAAAAAwADALcAAAD4AgAAAAA=&#10;" filled="f" strokecolor="#1f3763 [1604]" strokeweight="1pt"/>
                    <v:rect id="Retângulo 2031" o:spid="_x0000_s110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GixgAAAN0AAAAPAAAAZHJzL2Rvd25yZXYueG1sRI9Ba8JA&#10;FITvgv9heUJvuomi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h8lxosYAAADdAAAA&#10;DwAAAAAAAAAAAAAAAAAHAgAAZHJzL2Rvd25yZXYueG1sUEsFBgAAAAADAAMAtwAAAPoCAAAAAA==&#10;" filled="f" strokecolor="#1f3763 [1604]" strokeweight="1pt"/>
                    <v:rect id="Retângulo 2032" o:spid="_x0000_s110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/V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Hcb79XHAAAA3QAA&#10;AA8AAAAAAAAAAAAAAAAABwIAAGRycy9kb3ducmV2LnhtbFBLBQYAAAAAAwADALcAAAD7AgAAAAA=&#10;" filled="f" strokecolor="#1f3763 [1604]" strokeweight="1pt"/>
                    <v:rect id="Retângulo 2033" o:spid="_x0000_s110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" filled="f" strokecolor="#1f3763 [1604]" strokeweight="1pt"/>
                    <v:rect id="Retângulo 2034" o:spid="_x0000_s110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I6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aH+5vwBOTyBgAA//8DAFBLAQItABQABgAIAAAAIQDb4fbL7gAAAIUBAAATAAAAAAAA&#10;AAAAAAAAAAAAAABbQ29udGVudF9UeXBlc10ueG1sUEsBAi0AFAAGAAgAAAAhAFr0LFu/AAAAFQEA&#10;AAsAAAAAAAAAAAAAAAAAHwEAAF9yZWxzLy5yZWxzUEsBAi0AFAAGAAgAAAAhAJe+0jrHAAAA3QAA&#10;AA8AAAAAAAAAAAAAAAAABwIAAGRycy9kb3ducmV2LnhtbFBLBQYAAAAAAwADALcAAAD7AgAAAAA=&#10;" filled="f" strokecolor="#1f3763 [1604]" strokeweight="1pt"/>
                    <v:rect id="Retângulo 2035" o:spid="_x0000_s110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" filled="f" strokecolor="#1f3763 [1604]" strokeweight="1pt"/>
                    <v:rect id="Retângulo 2036" o:spid="_x0000_s110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nWxwAAAN0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hEzzH8vQlPQKa/AAAA//8DAFBLAQItABQABgAIAAAAIQDb4fbL7gAAAIUBAAATAAAAAAAA&#10;AAAAAAAAAAAAAABbQ29udGVudF9UeXBlc10ueG1sUEsBAi0AFAAGAAgAAAAhAFr0LFu/AAAAFQEA&#10;AAsAAAAAAAAAAAAAAAAAHwEAAF9yZWxzLy5yZWxzUEsBAi0AFAAGAAgAAAAhAAgg6dbHAAAA3QAA&#10;AA8AAAAAAAAAAAAAAAAABwIAAGRycy9kb3ducmV2LnhtbFBLBQYAAAAAAwADALcAAAD7AgAAAAA=&#10;" filled="f" strokecolor="#1f3763 [1604]" strokeweight="1pt"/>
                    <v:rect id="Retângulo 2037" o:spid="_x0000_s111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ExN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xwQeb8ITkIt/AAAA//8DAFBLAQItABQABgAIAAAAIQDb4fbL7gAAAIUBAAATAAAAAAAA&#10;AAAAAAAAAAAAAABbQ29udGVudF9UeXBlc10ueG1sUEsBAi0AFAAGAAgAAAAhAFr0LFu/AAAAFQEA&#10;AAsAAAAAAAAAAAAAAAAAHwEAAF9yZWxzLy5yZWxzUEsBAi0AFAAGAAgAAAAhAGdsTE3HAAAA3QAA&#10;AA8AAAAAAAAAAAAAAAAABwIAAGRycy9kb3ducmV2LnhtbFBLBQYAAAAAAwADALcAAAD7AgAAAAA=&#10;" filled="f" strokecolor="#1f3763 [1604]" strokeweight="1pt"/>
                    <v:rect id="Retângulo 2038" o:spid="_x0000_s111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g/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W54U14AnJ1AwAA//8DAFBLAQItABQABgAIAAAAIQDb4fbL7gAAAIUBAAATAAAAAAAAAAAA&#10;AAAAAAAAAABbQ29udGVudF9UeXBlc10ueG1sUEsBAi0AFAAGAAgAAAAhAFr0LFu/AAAAFQEAAAsA&#10;AAAAAAAAAAAAAAAAHwEAAF9yZWxzLy5yZWxzUEsBAi0AFAAGAAgAAAAhABbz2D/EAAAA3QAAAA8A&#10;AAAAAAAAAAAAAAAABwIAAGRycy9kb3ducmV2LnhtbFBLBQYAAAAAAwADALcAAAD4AgAAAAA=&#10;" filled="f" strokecolor="#1f3763 [1604]" strokeweight="1pt"/>
                    <v:rect id="Retângulo 2039" o:spid="_x0000_s111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32k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9TOHxJjwBufgHAAD//wMAUEsBAi0AFAAGAAgAAAAhANvh9svuAAAAhQEAABMAAAAAAAAA&#10;AAAAAAAAAAAAAFtDb250ZW50X1R5cGVzXS54bWxQSwECLQAUAAYACAAAACEAWvQsW78AAAAVAQAA&#10;CwAAAAAAAAAAAAAAAAAfAQAAX3JlbHMvLnJlbHNQSwECLQAUAAYACAAAACEAeb99pMYAAADdAAAA&#10;DwAAAAAAAAAAAAAAAAAHAgAAZHJzL2Rvd25yZXYueG1sUEsFBgAAAAADAAMAtwAAAPoCAAAAAA==&#10;" filled="f" strokecolor="#1f3763 [1604]" strokeweight="1pt"/>
                    <v:rect id="Retângulo 2040" o:spid="_x0000_s111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dExAAAAN0AAAAPAAAAZHJzL2Rvd25yZXYueG1sRE9Na8JA&#10;EL0X/A/LFHqrG6U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LCDp0TEAAAA3QAAAA8A&#10;AAAAAAAAAAAAAAAABwIAAGRycy9kb3ducmV2LnhtbFBLBQYAAAAAAwADALcAAAD4AgAAAAA=&#10;" filled="f" strokecolor="#1f3763 [1604]" strokeweight="1pt"/>
                    <v:rect id="Retângulo 2041" o:spid="_x0000_s111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LfxgAAAN0AAAAPAAAAZHJzL2Rvd25yZXYueG1sRI9Ba8JA&#10;FITvgv9heUJvuomo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388C38YAAADdAAAA&#10;DwAAAAAAAAAAAAAAAAAHAgAAZHJzL2Rvd25yZXYueG1sUEsFBgAAAAADAAMAtwAAAPoCAAAAAA==&#10;" filled="f" strokecolor="#1f3763 [1604]" strokeweight="1pt"/>
                    <v:rect id="Retângulo 2042" o:spid="_x0000_s111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yo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C8dnKjHAAAA3QAA&#10;AA8AAAAAAAAAAAAAAAAABwIAAGRycy9kb3ducmV2LnhtbFBLBQYAAAAAAwADALcAAAD7AgAAAAA=&#10;" filled="f" strokecolor="#1f3763 [1604]" strokeweight="1pt"/>
                    <v:rect id="Retângulo 2043" o:spid="_x0000_s111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kz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6D+5vwBOTyBgAA//8DAFBLAQItABQABgAIAAAAIQDb4fbL7gAAAIUBAAATAAAAAAAA&#10;AAAAAAAAAAAAAABbQ29udGVudF9UeXBlc10ueG1sUEsBAi0AFAAGAAgAAAAhAFr0LFu/AAAAFQEA&#10;AAsAAAAAAAAAAAAAAAAAHwEAAF9yZWxzLy5yZWxzUEsBAi0AFAAGAAgAAAAhAEBROTPHAAAA3QAA&#10;AA8AAAAAAAAAAAAAAAAABwIAAGRycy9kb3ducmV2LnhtbFBLBQYAAAAAAwADALcAAAD7AgAAAAA=&#10;" filled="f" strokecolor="#1f3763 [1604]" strokeweight="1pt"/>
                  </v:group>
                  <v:shape id="CaixaDeTexto 237" o:spid="_x0000_s111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" filled="f" stroked="f">
                    <v:textbox style="mso-fit-shape-to-text:t">
                      <w:txbxContent>
                        <w:p w14:paraId="0BB3490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1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1z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" filled="f" stroked="f">
                    <v:textbox style="mso-fit-shape-to-text:t">
                      <w:txbxContent>
                        <w:p w14:paraId="0336FF6D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1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" filled="f" stroked="f">
                    <v:textbox style="mso-fit-shape-to-text:t">
                      <w:txbxContent>
                        <w:p w14:paraId="56314CD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2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" filled="f" stroked="f">
                    <v:textbox style="mso-fit-shape-to-text:t">
                      <w:txbxContent>
                        <w:p w14:paraId="209FFB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2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" filled="f" stroked="f">
                    <v:textbox style="mso-fit-shape-to-text:t">
                      <w:txbxContent>
                        <w:p w14:paraId="5B90C0E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2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" filled="f" stroked="f">
                    <v:textbox style="mso-fit-shape-to-text:t">
                      <w:txbxContent>
                        <w:p w14:paraId="26B099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2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" filled="f" stroked="f">
                    <v:textbox style="mso-fit-shape-to-text:t">
                      <w:txbxContent>
                        <w:p w14:paraId="120F5A4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2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Cc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" filled="f" stroked="f">
                    <v:textbox style="mso-fit-shape-to-text:t">
                      <w:txbxContent>
                        <w:p w14:paraId="589220C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2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" filled="f" stroked="f">
                    <v:textbox style="mso-fit-shape-to-text:t">
                      <w:txbxContent>
                        <w:p w14:paraId="5FD5ABE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2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F1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" filled="f" stroked="f">
                    <v:textbox style="mso-fit-shape-to-text:t">
                      <w:txbxContent>
                        <w:p w14:paraId="739DEEF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2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T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" filled="f" stroked="f">
                    <v:textbox style="mso-fit-shape-to-text:t">
                      <w:txbxContent>
                        <w:p w14:paraId="4BECDF5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044" o:spid="_x0000_s1128" style="position:absolute;left:18734;top:27305;width:43314;height:13449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ux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P+hq7HHAAAA3QAA&#10;AA8AAAAAAAAAAAAAAAAABwIAAGRycy9kb3ducmV2LnhtbFBLBQYAAAAAAwADALcAAAD7AgAAAAA=&#10;">
                  <v:shape id="CaixaDeTexto 237" o:spid="_x0000_s11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" filled="f" stroked="f">
                    <v:textbox style="mso-fit-shape-to-text:t">
                      <w:txbxContent>
                        <w:p w14:paraId="2017981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" filled="f" stroked="f">
                    <v:textbox style="mso-fit-shape-to-text:t">
                      <w:txbxContent>
                        <w:p w14:paraId="7615914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347475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1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" filled="f" stroked="f">
                    <v:textbox style="mso-fit-shape-to-text:t">
                      <w:txbxContent>
                        <w:p w14:paraId="78F5708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7AEAFF8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" filled="f" stroked="f">
                    <v:textbox style="mso-fit-shape-to-text:t">
                      <w:txbxContent>
                        <w:p w14:paraId="77D2A66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6747BD6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1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" filled="f" stroked="f">
                    <v:textbox style="mso-fit-shape-to-text:t">
                      <w:txbxContent>
                        <w:p w14:paraId="46BC25D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3B048C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1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" filled="f" stroked="f">
                    <v:textbox style="mso-fit-shape-to-text:t">
                      <w:txbxContent>
                        <w:p w14:paraId="6BE2A4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70BD6C2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1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" filled="f" stroked="f">
                    <v:textbox style="mso-fit-shape-to-text:t">
                      <w:txbxContent>
                        <w:p w14:paraId="6A0E162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397459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1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" filled="f" stroked="f">
                    <v:textbox style="mso-fit-shape-to-text:t">
                      <w:txbxContent>
                        <w:p w14:paraId="5D6970D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11A990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1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" filled="f" stroked="f">
                    <v:textbox style="mso-fit-shape-to-text:t">
                      <w:txbxContent>
                        <w:p w14:paraId="5CEB069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3F69ABC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1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" filled="f" stroked="f">
                    <v:textbox style="mso-fit-shape-to-text:t">
                      <w:txbxContent>
                        <w:p w14:paraId="468CF4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882D00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1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" filled="f" stroked="f">
                    <v:textbox style="mso-fit-shape-to-text:t">
                      <w:txbxContent>
                        <w:p w14:paraId="1E52C21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1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" filled="f" stroked="f">
                    <v:textbox style="mso-fit-shape-to-text:t">
                      <w:txbxContent>
                        <w:p w14:paraId="7E868CD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1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" filled="f" stroked="f">
                    <v:textbox style="mso-fit-shape-to-text:t">
                      <w:txbxContent>
                        <w:p w14:paraId="0E106065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58" o:spid="_x0000_s11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  <v:rect id="Retângulo 2070" o:spid="_x0000_s11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235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f94U14AnJ1BwAA//8DAFBLAQItABQABgAIAAAAIQDb4fbL7gAAAIUBAAATAAAAAAAAAAAA&#10;AAAAAAAAAABbQ29udGVudF9UeXBlc10ueG1sUEsBAi0AFAAGAAgAAAAhAFr0LFu/AAAAFQEAAAsA&#10;AAAAAAAAAAAAAAAAHwEAAF9yZWxzLy5yZWxzUEsBAi0AFAAGAAgAAAAhAH7vbfnEAAAA3QAAAA8A&#10;AAAAAAAAAAAAAAAABwIAAGRycy9kb3ducmV2LnhtbFBLBQYAAAAAAwADALcAAAD4AgAAAAA=&#10;" filled="f" strokecolor="#1f3763 [1604]" strokeweight="1pt"/>
                    <v:rect id="Retângulo 2071" o:spid="_x0000_s11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" filled="f" strokecolor="#1f3763 [1604]" strokeweight="1pt"/>
                    <v:rect id="Retângulo 2072" o:spid="_x0000_s11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YV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aBnD7U14AjL9AwAA//8DAFBLAQItABQABgAIAAAAIQDb4fbL7gAAAIUBAAATAAAAAAAA&#10;AAAAAAAAAAAAAABbQ29udGVudF9UeXBlc10ueG1sUEsBAi0AFAAGAAgAAAAhAFr0LFu/AAAAFQEA&#10;AAsAAAAAAAAAAAAAAAAAHwEAAF9yZWxzLy5yZWxzUEsBAi0AFAAGAAgAAAAhAOFxVhXHAAAA3QAA&#10;AA8AAAAAAAAAAAAAAAAABwIAAGRycy9kb3ducmV2LnhtbFBLBQYAAAAAAwADALcAAAD7AgAAAAA=&#10;" filled="f" strokecolor="#1f3763 [1604]" strokeweight="1pt"/>
                    <v:rect id="Retângulo 2073" o:spid="_x0000_s11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OO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I49847HAAAA3QAA&#10;AA8AAAAAAAAAAAAAAAAABwIAAGRycy9kb3ducmV2LnhtbFBLBQYAAAAAAwADALcAAAD7AgAAAAA=&#10;" filled="f" strokecolor="#1f3763 [1604]" strokeweight="1pt"/>
                    <v:rect id="Retângulo 2074" o:spid="_x0000_s11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v6xwAAAN0AAAAPAAAAZHJzL2Rvd25yZXYueG1sRI/dasJA&#10;FITvhb7DcoTe6Uap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AHUa/rHAAAA3QAA&#10;AA8AAAAAAAAAAAAAAAAABwIAAGRycy9kb3ducmV2LnhtbFBLBQYAAAAAAwADALcAAAD7AgAAAAA=&#10;" filled="f" strokecolor="#1f3763 [1604]" strokeweight="1pt"/>
                    <v:rect id="Retângulo 2075" o:spid="_x0000_s11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" filled="f" strokecolor="#1f3763 [1604]" strokeweight="1pt"/>
                    <v:rect id="Retângulo 2076" o:spid="_x0000_s11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AWxwAAAN0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1hELzH8vQlPQKa/AAAA//8DAFBLAQItABQABgAIAAAAIQDb4fbL7gAAAIUBAAATAAAAAAAA&#10;AAAAAAAAAAAAAABbQ29udGVudF9UeXBlc10ueG1sUEsBAi0AFAAGAAgAAAAhAFr0LFu/AAAAFQEA&#10;AAsAAAAAAAAAAAAAAAAAHwEAAF9yZWxzLy5yZWxzUEsBAi0AFAAGAAgAAAAhAJ5KUBbHAAAA3QAA&#10;AA8AAAAAAAAAAAAAAAAABwIAAGRycy9kb3ducmV2LnhtbFBLBQYAAAAAAwADALcAAAD7AgAAAAA=&#10;" filled="f" strokecolor="#1f3763 [1604]" strokeweight="1pt"/>
                    <v:rect id="Retângulo 2077" o:spid="_x0000_s11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" filled="f" strokecolor="#1f3763 [1604]" strokeweight="1pt"/>
                    <v:rect id="Retângulo 2078" o:spid="_x0000_s11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H/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e54U14AnJ1BwAA//8DAFBLAQItABQABgAIAAAAIQDb4fbL7gAAAIUBAAATAAAAAAAAAAAA&#10;AAAAAAAAAABbQ29udGVudF9UeXBlc10ueG1sUEsBAi0AFAAGAAgAAAAhAFr0LFu/AAAAFQEAAAsA&#10;AAAAAAAAAAAAAAAAHwEAAF9yZWxzLy5yZWxzUEsBAi0AFAAGAAgAAAAhAICZYf/EAAAA3QAAAA8A&#10;AAAAAAAAAAAAAAAABwIAAGRycy9kb3ducmV2LnhtbFBLBQYAAAAAAwADALcAAAD4AgAAAAA=&#10;" filled="f" strokecolor="#1f3763 [1604]" strokeweight="1pt"/>
                    <v:rect id="Retângulo 2079" o:spid="_x0000_s11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RkxwAAAN0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EsfnqBvzfhCcj0FwAA//8DAFBLAQItABQABgAIAAAAIQDb4fbL7gAAAIUBAAATAAAAAAAA&#10;AAAAAAAAAAAAAABbQ29udGVudF9UeXBlc10ueG1sUEsBAi0AFAAGAAgAAAAhAFr0LFu/AAAAFQEA&#10;AAsAAAAAAAAAAAAAAAAAHwEAAF9yZWxzLy5yZWxzUEsBAi0AFAAGAAgAAAAhAO/VxGTHAAAA3QAA&#10;AA8AAAAAAAAAAAAAAAAABwIAAGRycy9kb3ducmV2LnhtbFBLBQYAAAAAAwADALcAAAD7AgAAAAA=&#10;" filled="f" strokecolor="#1f3763 [1604]" strokeweight="1pt"/>
                    <v:rect id="Retângulo 2080" o:spid="_x0000_s11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3e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uwPb8ITkOtfAAAA//8DAFBLAQItABQABgAIAAAAIQDb4fbL7gAAAIUBAAATAAAAAAAAAAAA&#10;AAAAAAAAAABbQ29udGVudF9UeXBlc10ueG1sUEsBAi0AFAAGAAgAAAAhAFr0LFu/AAAAFQEAAAsA&#10;AAAAAAAAAAAAAAAAHwEAAF9yZWxzLy5yZWxzUEsBAi0AFAAGAAgAAAAhAEs6Hd7EAAAA3QAAAA8A&#10;AAAAAAAAAAAAAAAABwIAAGRycy9kb3ducmV2LnhtbFBLBQYAAAAAAwADALcAAAD4AgAAAAA=&#10;" filled="f" strokecolor="#1f3763 [1604]" strokeweight="1pt"/>
                    <v:rect id="Retângulo 2081" o:spid="_x0000_s11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" filled="f" strokecolor="#1f3763 [1604]" strokeweight="1pt"/>
                    <v:rect id="Retângulo 2082" o:spid="_x0000_s11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yxwAAAN0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Ear1K4vQlPQK7/AAAA//8DAFBLAQItABQABgAIAAAAIQDb4fbL7gAAAIUBAAATAAAAAAAA&#10;AAAAAAAAAAAAAABbQ29udGVudF9UeXBlc10ueG1sUEsBAi0AFAAGAAgAAAAhAFr0LFu/AAAAFQEA&#10;AAsAAAAAAAAAAAAAAAAAHwEAAF9yZWxzLy5yZWxzUEsBAi0AFAAGAAgAAAAhANSkJjLHAAAA3QAA&#10;AA8AAAAAAAAAAAAAAAAABwIAAGRycy9kb3ducmV2LnhtbFBLBQYAAAAAAwADALcAAAD7AgAAAAA=&#10;" filled="f" strokecolor="#1f3763 [1604]" strokeweight="1pt"/>
                    <v:rect id="Retângulo 2083" o:spid="_x0000_s11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pxgAAAN0AAAAPAAAAZHJzL2Rvd25yZXYueG1sRI9Bi8Iw&#10;FITvC/6H8ARva6qi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u+iDqcYAAADdAAAA&#10;DwAAAAAAAAAAAAAAAAAHAgAAZHJzL2Rvd25yZXYueG1sUEsFBgAAAAADAAMAtwAAAPoCAAAAAA==&#10;" filled="f" strokecolor="#1f3763 [1604]" strokeweight="1pt"/>
                    <v:rect id="Retângulo 2084" o:spid="_x0000_s11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vdxgAAAN0AAAAPAAAAZHJzL2Rvd25yZXYueG1sRI9Bi8Iw&#10;FITvC/6H8ARva6qo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NAEb3cYAAADdAAAA&#10;DwAAAAAAAAAAAAAAAAAHAgAAZHJzL2Rvd25yZXYueG1sUEsFBgAAAAADAAMAtwAAAPoCAAAAAA==&#10;" filled="f" strokecolor="#1f3763 [1604]" strokeweight="1pt"/>
                    <v:rect id="Retângulo 2085" o:spid="_x0000_s11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" filled="f" strokecolor="#1f3763 [1604]" strokeweight="1pt"/>
                    <v:rect id="Retângulo 2086" o:spid="_x0000_s11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" filled="f" strokecolor="#1f3763 [1604]" strokeweight="1pt"/>
                    <v:rect id="Retângulo 2087" o:spid="_x0000_s11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" filled="f" strokecolor="#1f3763 [1604]" strokeweight="1pt"/>
                    <v:rect id="Retângulo 2088" o:spid="_x0000_s11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HY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swNb8ITkOtfAAAA//8DAFBLAQItABQABgAIAAAAIQDb4fbL7gAAAIUBAAATAAAAAAAAAAAA&#10;AAAAAAAAAABbQ29udGVudF9UeXBlc10ueG1sUEsBAi0AFAAGAAgAAAAhAFr0LFu/AAAAFQEAAAsA&#10;AAAAAAAAAAAAAAAAHwEAAF9yZWxzLy5yZWxzUEsBAi0AFAAGAAgAAAAhALVMEdjEAAAA3QAAAA8A&#10;AAAAAAAAAAAAAAAABwIAAGRycy9kb3ducmV2LnhtbFBLBQYAAAAAAwADALcAAAD4AgAAAAA=&#10;" filled="f" strokecolor="#1f3763 [1604]" strokeweight="1pt"/>
                    <v:rect id="Retângulo 2089" o:spid="_x0000_s11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" filled="f" strokecolor="#1f3763 [1604]" strokeweight="1pt"/>
                    <v:rect id="Retângulo 2090" o:spid="_x0000_s11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" filled="f" strokecolor="#1f3763 [1604]" strokeweight="1pt"/>
                    <v:rect id="Retângulo 2091" o:spid="_x0000_s11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" filled="f" strokecolor="#1f3763 [1604]" strokeweight="1pt"/>
                    <v:rect id="Retângulo 2092" o:spid="_x0000_s11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Dv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9BLD7U14AjL9AwAA//8DAFBLAQItABQABgAIAAAAIQDb4fbL7gAAAIUBAAATAAAAAAAA&#10;AAAAAAAAAAAAAABbQ29udGVudF9UeXBlc10ueG1sUEsBAi0AFAAGAAgAAAAhAFr0LFu/AAAAFQEA&#10;AAsAAAAAAAAAAAAAAAAAHwEAAF9yZWxzLy5yZWxzUEsBAi0AFAAGAAgAAAAhAFF9sO/HAAAA3QAA&#10;AA8AAAAAAAAAAAAAAAAABwIAAGRycy9kb3ducmV2LnhtbFBLBQYAAAAAAwADALcAAAD7AgAAAAA=&#10;" filled="f" strokecolor="#1f3763 [1604]" strokeweight="1pt"/>
                    <v:rect id="Retângulo 2093" o:spid="_x0000_s11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V0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NP+DxJjwBufgHAAD//wMAUEsBAi0AFAAGAAgAAAAhANvh9svuAAAAhQEAABMAAAAAAAAA&#10;AAAAAAAAAAAAAFtDb250ZW50X1R5cGVzXS54bWxQSwECLQAUAAYACAAAACEAWvQsW78AAAAVAQAA&#10;CwAAAAAAAAAAAAAAAAAfAQAAX3JlbHMvLnJlbHNQSwECLQAUAAYACAAAACEAPjEVdMYAAADdAAAA&#10;DwAAAAAAAAAAAAAAAAAHAgAAZHJzL2Rvd25yZXYueG1sUEsFBgAAAAADAAMAtwAAAPoCAAAAAA==&#10;" filled="f" strokecolor="#1f3763 [1604]" strokeweight="1pt"/>
                  </v:group>
                  <v:shape id="CaixaDeTexto 237" o:spid="_x0000_s11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0u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" filled="f" stroked="f">
                    <v:textbox style="mso-fit-shape-to-text:t">
                      <w:txbxContent>
                        <w:p w14:paraId="29814A53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44O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" filled="f" stroked="f">
                    <v:textbox style="mso-fit-shape-to-text:t">
                      <w:txbxContent>
                        <w:p w14:paraId="560751B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uV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" filled="f" stroked="f">
                    <v:textbox style="mso-fit-shape-to-text:t">
                      <w:txbxContent>
                        <w:p w14:paraId="591A36F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XixAAAAN0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pbB75v0BOT6BwAA//8DAFBLAQItABQABgAIAAAAIQDb4fbL7gAAAIUBAAATAAAAAAAAAAAA&#10;AAAAAAAAAABbQ29udGVudF9UeXBlc10ueG1sUEsBAi0AFAAGAAgAAAAhAFr0LFu/AAAAFQEAAAsA&#10;AAAAAAAAAAAAAAAAHwEAAF9yZWxzLy5yZWxzUEsBAi0AFAAGAAgAAAAhAA3BteLEAAAA3QAAAA8A&#10;AAAAAAAAAAAAAAAABwIAAGRycy9kb3ducmV2LnhtbFBLBQYAAAAAAwADALcAAAD4AgAAAAA=&#10;" filled="f" stroked="f">
                    <v:textbox style="mso-fit-shape-to-text:t">
                      <w:txbxContent>
                        <w:p w14:paraId="0DAB9E9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" filled="f" stroked="f">
                    <v:textbox style="mso-fit-shape-to-text:t">
                      <w:txbxContent>
                        <w:p w14:paraId="042C87D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" filled="f" stroked="f">
                    <v:textbox style="mso-fit-shape-to-text:t">
                      <w:txbxContent>
                        <w:p w14:paraId="2322A5B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" filled="f" stroked="f">
                    <v:textbox style="mso-fit-shape-to-text:t">
                      <w:txbxContent>
                        <w:p w14:paraId="3C567D6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" filled="f" stroked="f">
                    <v:textbox style="mso-fit-shape-to-text:t">
                      <w:txbxContent>
                        <w:p w14:paraId="64A787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" filled="f" stroked="f">
                    <v:textbox style="mso-fit-shape-to-text:t">
                      <w:txbxContent>
                        <w:p w14:paraId="6ADC5CF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II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" filled="f" stroked="f">
                    <v:textbox style="mso-fit-shape-to-text:t">
                      <w:txbxContent>
                        <w:p w14:paraId="603E63D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" filled="f" stroked="f">
                    <v:textbox style="mso-fit-shape-to-text:t">
                      <w:txbxContent>
                        <w:p w14:paraId="27FAC670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144" o:spid="_x0000_s1178" style="position:absolute;left:1864;top:4400;width:18025;height:13432" coordorigin="1800,1799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shape id="CaixaDeTexto 237" o:spid="_x0000_s1179" type="#_x0000_t202" style="position:absolute;left:2133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2x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" filled="f" stroked="f">
                    <v:textbox style="mso-fit-shape-to-text:t">
                      <w:txbxContent>
                        <w:p w14:paraId="720AAAA3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80" type="#_x0000_t202" style="position:absolute;left:1747;top:80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" filled="f" stroked="f">
                    <v:textbox style="mso-fit-shape-to-text:t">
                      <w:txbxContent>
                        <w:p w14:paraId="629C1993" w14:textId="704943A3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</w:t>
                          </w:r>
                          <w:r w:rsidR="006764F8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98E1411" w14:textId="285DB741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Principal – 24Vcc</w:t>
                          </w:r>
                        </w:p>
                      </w:txbxContent>
                    </v:textbox>
                  </v:shape>
                  <v:shape id="CaixaDeTexto 244" o:spid="_x0000_s1181" type="#_x0000_t202" style="position:absolute;left:-1895;top:80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" filled="f" stroked="f">
                    <v:textbox style="mso-fit-shape-to-text:t">
                      <w:txbxContent>
                        <w:p w14:paraId="3C122B96" w14:textId="77777777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201EFE0C" w14:textId="77777777" w:rsidR="00D20F1F" w:rsidRDefault="00D20F1F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82" type="#_x0000_t202" style="position:absolute;left:5277;top:80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" filled="f" stroked="f">
                    <v:textbox style="mso-fit-shape-to-text:t">
                      <w:txbxContent>
                        <w:p w14:paraId="0E7877DD" w14:textId="26133D2C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183" type="#_x0000_t202" style="position:absolute;left:9575;top:86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" filled="f" stroked="f">
                    <v:textbox style="mso-fit-shape-to-text:t">
                      <w:txbxContent>
                        <w:p w14:paraId="3E42E1F9" w14:textId="3207E5DA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184" type="#_x0000_t202" style="position:absolute;left:12489;top:80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" filled="f" stroked="f">
                    <v:textbox style="mso-fit-shape-to-text:t">
                      <w:txbxContent>
                        <w:p w14:paraId="3AD44F04" w14:textId="7834A394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20" o:spid="_x0000_s1185" style="position:absolute;left:9004;top:18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15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/eBOegNz8AgAA//8DAFBLAQItABQABgAIAAAAIQDb4fbL7gAAAIUBAAATAAAAAAAAAAAA&#10;AAAAAAAAAABbQ29udGVudF9UeXBlc10ueG1sUEsBAi0AFAAGAAgAAAAhAFr0LFu/AAAAFQEAAAsA&#10;AAAAAAAAAAAAAAAAHwEAAF9yZWxzLy5yZWxzUEsBAi0AFAAGAAgAAAAhABu9TXnEAAAA3QAAAA8A&#10;AAAAAAAAAAAAAAAABwIAAGRycy9kb3ducmV2LnhtbFBLBQYAAAAAAwADALcAAAD4AgAAAAA=&#10;" filled="f" strokecolor="#1f3763 [1604]" strokeweight="1pt"/>
                  <v:rect id="Retângulo 2121" o:spid="_x0000_s1186" style="position:absolute;left:5384;top:18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ji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RJDP9vwhOQiz8AAAD//wMAUEsBAi0AFAAGAAgAAAAhANvh9svuAAAAhQEAABMAAAAAAAAA&#10;AAAAAAAAAAAAAFtDb250ZW50X1R5cGVzXS54bWxQSwECLQAUAAYACAAAACEAWvQsW78AAAAVAQAA&#10;CwAAAAAAAAAAAAAAAAAfAQAAX3JlbHMvLnJlbHNQSwECLQAUAAYACAAAACEAdPHo4sYAAADdAAAA&#10;DwAAAAAAAAAAAAAAAAAHAgAAZHJzL2Rvd25yZXYueG1sUEsFBgAAAAADAAMAtwAAAPoCAAAAAA==&#10;" filled="f" strokecolor="#1f3763 [1604]" strokeweight="1pt"/>
                  <v:rect id="Retângulo 2122" o:spid="_x0000_s1187" style="position:absolute;left:1800;top:18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" filled="f" strokecolor="#1f3763 [1604]" strokeweight="1pt"/>
                  <v:rect id="Retângulo 2123" o:spid="_x0000_s1188" style="position:absolute;left:12608;top:1861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" filled="f" strokecolor="#1f3763 [1604]" strokeweight="1pt"/>
                  <v:rect id="Retângulo 2125" o:spid="_x0000_s1189" style="position:absolute;left:1800;top:44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7h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InI3i8CU9Azu8AAAD//wMAUEsBAi0AFAAGAAgAAAAhANvh9svuAAAAhQEAABMAAAAAAAAA&#10;AAAAAAAAAAAAAFtDb250ZW50X1R5cGVzXS54bWxQSwECLQAUAAYACAAAACEAWvQsW78AAAAVAQAA&#10;CwAAAAAAAAAAAAAAAAAfAQAAX3JlbHMvLnJlbHNQSwECLQAUAAYACAAAACEAC8ru4cYAAADdAAAA&#10;DwAAAAAAAAAAAAAAAAAHAgAAZHJzL2Rvd25yZXYueG1sUEsFBgAAAAADAAMAtwAAAPoCAAAAAA==&#10;" filled="f" strokecolor="#1f3763 [1604]" strokeweight="1pt"/>
                  <v:rect id="Retângulo 2126" o:spid="_x0000_s1190" style="position:absolute;left:5384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" filled="f" strokecolor="#1f3763 [1604]" strokeweight="1pt"/>
                  <v:rect id="Retângulo 2127" o:spid="_x0000_s1191" style="position:absolute;left:8996;top:44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" filled="f" strokecolor="#1f3763 [1604]" strokeweight="1pt"/>
                  <v:rect id="Retângulo 2128" o:spid="_x0000_s1192" style="position:absolute;left:12612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0F/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ueBOegNz8AgAA//8DAFBLAQItABQABgAIAAAAIQDb4fbL7gAAAIUBAAATAAAAAAAAAAAA&#10;AAAAAAAAAABbQ29udGVudF9UeXBlc10ueG1sUEsBAi0AFAAGAAgAAAAhAFr0LFu/AAAAFQEAAAsA&#10;AAAAAAAAAAAAAAAAHwEAAF9yZWxzLy5yZWxzUEsBAi0AFAAGAAgAAAAhAOXLQX/EAAAA3QAAAA8A&#10;AAAAAAAAAAAAAAAABwIAAGRycy9kb3ducmV2LnhtbFBLBQYAAAAAAwADALcAAAD4AgAAAAA=&#10;" filled="f" strokecolor="#1f3763 [1604]" strokeweight="1pt"/>
                  <v:rect id="Retângulo 2129" o:spid="_x0000_s1193" style="position:absolute;left:16225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" filled="f" strokecolor="#1f3763 [1604]" strokeweight="1pt"/>
                  <v:rect id="Retângulo 2142" o:spid="_x0000_s1194" style="position:absolute;left:16221;top:18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" filled="f" strokecolor="#1f3763 [1604]" strokeweight="1pt"/>
                  <v:shape id="CaixaDeTexto 237" o:spid="_x0000_s1195" type="#_x0000_t202" style="position:absolute;left:5655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2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" filled="f" stroked="f">
                    <v:textbox style="mso-fit-shape-to-text:t">
                      <w:txbxContent>
                        <w:p w14:paraId="4D2E03B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96" type="#_x0000_t202" style="position:absolute;left:9297;top:179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" filled="f" stroked="f">
                    <v:textbox style="mso-fit-shape-to-text:t">
                      <w:txbxContent>
                        <w:p w14:paraId="47C19E7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97" type="#_x0000_t202" style="position:absolute;left:12956;top:18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" filled="f" stroked="f">
                    <v:textbox style="mso-fit-shape-to-text:t">
                      <w:txbxContent>
                        <w:p w14:paraId="1BA2575D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98" type="#_x0000_t202" style="position:absolute;left:16427;top:1865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" filled="f" stroked="f">
                    <v:textbox style="mso-fit-shape-to-text:t">
                      <w:txbxContent>
                        <w:p w14:paraId="39DEE416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group id="Agrupar 2145" o:spid="_x0000_s1199" style="position:absolute;left:39162;top:4572;width:18021;height:13430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<v:shape id="CaixaDeTexto 237" o:spid="_x0000_s1200" type="#_x0000_t202" style="position:absolute;left:333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Ac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" filled="f" stroked="f">
                    <v:textbox style="mso-fit-shape-to-text:t">
                      <w:txbxContent>
                        <w:p w14:paraId="17DF5D91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201" type="#_x0000_t202" style="position:absolute;left:-53;top:62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" filled="f" stroked="f">
                    <v:textbox style="mso-fit-shape-to-text:t">
                      <w:txbxContent>
                        <w:p w14:paraId="3D8FB118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CPU </w:t>
                          </w:r>
                        </w:p>
                        <w:p w14:paraId="4C89C5C7" w14:textId="21E647D0" w:rsidR="006764F8" w:rsidRDefault="009B75EA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Redundante</w:t>
                          </w:r>
                          <w:r w:rsidR="006764F8"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– 24Vcc</w:t>
                          </w:r>
                        </w:p>
                      </w:txbxContent>
                    </v:textbox>
                  </v:shape>
                  <v:shape id="CaixaDeTexto 244" o:spid="_x0000_s1202" type="#_x0000_t202" style="position:absolute;left:-3695;top:62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" filled="f" stroked="f">
                    <v:textbox style="mso-fit-shape-to-text:t">
                      <w:txbxContent>
                        <w:p w14:paraId="1B20B23A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0620F12" w14:textId="77777777" w:rsidR="006764F8" w:rsidRDefault="006764F8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203" type="#_x0000_t202" style="position:absolute;left:3477;top:62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" filled="f" stroked="f">
                    <v:textbox style="mso-fit-shape-to-text:t">
                      <w:txbxContent>
                        <w:p w14:paraId="27EF15C1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204" type="#_x0000_t202" style="position:absolute;left:7775;top:68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" filled="f" stroked="f">
                    <v:textbox style="mso-fit-shape-to-text:t">
                      <w:txbxContent>
                        <w:p w14:paraId="1BCBDEE4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205" type="#_x0000_t202" style="position:absolute;left:10689;top:62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" filled="f" stroked="f">
                    <v:textbox style="mso-fit-shape-to-text:t">
                      <w:txbxContent>
                        <w:p w14:paraId="1F0F6959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52" o:spid="_x0000_s1206" style="position:absolute;left:7204;top: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Xo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KPEni8CU9Azu8AAAD//wMAUEsBAi0AFAAGAAgAAAAhANvh9svuAAAAhQEAABMAAAAAAAAA&#10;AAAAAAAAAAAAAFtDb250ZW50X1R5cGVzXS54bWxQSwECLQAUAAYACAAAACEAWvQsW78AAAAVAQAA&#10;CwAAAAAAAAAAAAAAAAAfAQAAX3JlbHMvLnJlbHNQSwECLQAUAAYACAAAACEA3CUF6MYAAADdAAAA&#10;DwAAAAAAAAAAAAAAAAAHAgAAZHJzL2Rvd25yZXYueG1sUEsFBgAAAAADAAMAtwAAAPoCAAAAAA==&#10;" filled="f" strokecolor="#1f3763 [1604]" strokeweight="1pt"/>
                  <v:rect id="Retângulo 2153" o:spid="_x0000_s1207" style="position:absolute;left:3584;top: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BzxgAAAN0AAAAPAAAAZHJzL2Rvd25yZXYueG1sRI9Ba8JA&#10;FITvgv9heQVvuomi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s2mgc8YAAADdAAAA&#10;DwAAAAAAAAAAAAAAAAAHAgAAZHJzL2Rvd25yZXYueG1sUEsFBgAAAAADAAMAtwAAAPoCAAAAAA==&#10;" filled="f" strokecolor="#1f3763 [1604]" strokeweight="1pt"/>
                  <v:rect id="Retângulo 2154" o:spid="_x0000_s1208" style="position:absolute;top: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gHxgAAAN0AAAAPAAAAZHJzL2Rvd25yZXYueG1sRI9Ba8JA&#10;FITvgv9heQVvuomo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PIA4B8YAAADdAAAA&#10;DwAAAAAAAAAAAAAAAAAHAgAAZHJzL2Rvd25yZXYueG1sUEsFBgAAAAADAAMAtwAAAPoCAAAAAA==&#10;" filled="f" strokecolor="#1f3763 [1604]" strokeweight="1pt"/>
                  <v:rect id="Retângulo 2155" o:spid="_x0000_s1209" style="position:absolute;left:10808;top:62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" filled="f" strokecolor="#1f3763 [1604]" strokeweight="1pt"/>
                  <v:rect id="Retângulo 2156" o:spid="_x0000_s1210" style="position:absolute;top:26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" filled="f" strokecolor="#1f3763 [1604]" strokeweight="1pt"/>
                  <v:rect id="Retângulo 2157" o:spid="_x0000_s1211" style="position:absolute;left:3584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" filled="f" strokecolor="#1f3763 [1604]" strokeweight="1pt"/>
                  <v:rect id="Retângulo 2158" o:spid="_x0000_s1212" style="position:absolute;left:7196;top:26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" filled="f" strokecolor="#1f3763 [1604]" strokeweight="1pt"/>
                  <v:rect id="Retângulo 2159" o:spid="_x0000_s1213" style="position:absolute;left:10812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" filled="f" strokecolor="#1f3763 [1604]" strokeweight="1pt"/>
                  <v:rect id="Retângulo 2160" o:spid="_x0000_s1214" style="position:absolute;left:14425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" filled="f" strokecolor="#1f3763 [1604]" strokeweight="1pt"/>
                  <v:rect id="Retângulo 2161" o:spid="_x0000_s1215" style="position:absolute;left:14421;top: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EixgAAAN0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RJDH9vwhOQi18AAAD//wMAUEsBAi0AFAAGAAgAAAAhANvh9svuAAAAhQEAABMAAAAAAAAA&#10;AAAAAAAAAAAAAFtDb250ZW50X1R5cGVzXS54bWxQSwECLQAUAAYACAAAACEAWvQsW78AAAAVAQAA&#10;CwAAAAAAAAAAAAAAAAAfAQAAX3JlbHMvLnJlbHNQSwECLQAUAAYACAAAACEA4ptRIsYAAADdAAAA&#10;DwAAAAAAAAAAAAAAAAAHAgAAZHJzL2Rvd25yZXYueG1sUEsFBgAAAAADAAMAtwAAAPoCAAAAAA==&#10;" filled="f" strokecolor="#1f3763 [1604]" strokeweight="1pt"/>
                  <v:shape id="CaixaDeTexto 237" o:spid="_x0000_s1216" type="#_x0000_t202" style="position:absolute;left:3855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" filled="f" stroked="f">
                    <v:textbox style="mso-fit-shape-to-text:t">
                      <w:txbxContent>
                        <w:p w14:paraId="4B7E86C7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217" type="#_x0000_t202" style="position:absolute;left:7497;width:3252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" filled="f" stroked="f">
                    <v:textbox style="mso-fit-shape-to-text:t">
                      <w:txbxContent>
                        <w:p w14:paraId="399BB84D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218" type="#_x0000_t202" style="position:absolute;left:11156;top: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eQ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" filled="f" stroked="f">
                    <v:textbox style="mso-fit-shape-to-text:t">
                      <w:txbxContent>
                        <w:p w14:paraId="1622879E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219" type="#_x0000_t202" style="position:absolute;left:14627;width:3251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" filled="f" stroked="f">
                    <v:textbox style="mso-fit-shape-to-text:t">
                      <w:txbxContent>
                        <w:p w14:paraId="397620E5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shape id="Caixa de Texto 2166" o:spid="_x0000_s1220" type="#_x0000_t202" style="position:absolute;left:18916;top:61844;width:10033;height:2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" fillcolor="white [3201]" strokecolor="#4472c4 [3204]" strokeweight="1pt">
                  <v:textbox>
                    <w:txbxContent>
                      <w:p w14:paraId="2DE0C386" w14:textId="31BFF895" w:rsidR="006764F8" w:rsidRP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64F8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Caixa de Texto 2166" o:spid="_x0000_s1221" type="#_x0000_t202" style="position:absolute;left:18734;top:2479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" fillcolor="white [3201]" strokecolor="#4472c4 [3204]" strokeweight="1pt">
                  <v:textbox>
                    <w:txbxContent>
                      <w:p w14:paraId="66F97384" w14:textId="77777777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REMOTA-01</w:t>
                        </w:r>
                      </w:p>
                    </w:txbxContent>
                  </v:textbox>
                </v:shape>
                <v:shape id="Caixa de Texto 2166" o:spid="_x0000_s1222" type="#_x0000_t202" style="position:absolute;left:18751;top:4348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" fillcolor="white [3201]" strokecolor="#4472c4 [3204]" strokeweight="1pt">
                  <v:textbox>
                    <w:txbxContent>
                      <w:p w14:paraId="200087E4" w14:textId="79AC2313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REMOTA-02</w:t>
                        </w:r>
                      </w:p>
                    </w:txbxContent>
                  </v:textbox>
                </v:shape>
                <v:shape id="Caixa de Texto 2166" o:spid="_x0000_s1223" type="#_x0000_t202" style="position:absolute;left:1864;top:1885;width:1189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" fillcolor="white [3201]" strokecolor="#4472c4 [3204]" strokeweight="1pt">
                  <v:textbox>
                    <w:txbxContent>
                      <w:p w14:paraId="408ADFA3" w14:textId="0BC4655D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Principal</w:t>
                        </w:r>
                      </w:p>
                    </w:txbxContent>
                  </v:textbox>
                </v:shape>
                <v:shape id="Caixa de Texto 2166" o:spid="_x0000_s1224" type="#_x0000_t202" style="position:absolute;left:39136;top:2036;width:14065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" fillcolor="white [3201]" strokecolor="#4472c4 [3204]" strokeweight="1pt">
                  <v:textbox>
                    <w:txbxContent>
                      <w:p w14:paraId="2ED8C4F3" w14:textId="1455EA74" w:rsidR="00DE2686" w:rsidRDefault="00DE2686" w:rsidP="00DE268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Redundante</w:t>
                        </w:r>
                      </w:p>
                    </w:txbxContent>
                  </v:textbox>
                </v:shape>
                <v:shape id="Imagem 2174" o:spid="_x0000_s1225" type="#_x0000_t75" alt="Diagrama&#10;&#10;Descrição gerada automaticamente" style="position:absolute;left:-2832;top:65013;width:20923;height:402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lxxQAAAN0AAAAPAAAAZHJzL2Rvd25yZXYueG1sRI9La8JA&#10;FIX3Bf/DcAV3dRIt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DEtTlxxQAAAN0AAAAP&#10;AAAAAAAAAAAAAAAAAAcCAABkcnMvZG93bnJldi54bWxQSwUGAAAAAAMAAwC3AAAA+QIAAAAA&#10;">
                  <v:imagedata r:id="rId25" o:title="Diagrama&#10;&#10;Descrição gerada automaticamente"/>
                </v:shape>
                <v:shape id="Imagem 2175" o:spid="_x0000_s1226" type="#_x0000_t75" alt="Diagrama&#10;&#10;Descrição gerada automaticamente" style="position:absolute;left:-2835;top:36145;width:20923;height:402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qxQAAAN0AAAAPAAAAZHJzL2Rvd25yZXYueG1sRI9La8JA&#10;FIX3Bf/DcAV3dRKl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Cr+ZzqxQAAAN0AAAAP&#10;AAAAAAAAAAAAAAAAAAcCAABkcnMvZG93bnJldi54bWxQSwUGAAAAAAMAAwC3AAAA+QIAAAAA&#10;">
                  <v:imagedata r:id="rId25" o:title="Diagrama&#10;&#10;Descrição gerada automaticamente"/>
                </v:shape>
                <v:shape id="Caixa de Texto 2166" o:spid="_x0000_s1227" type="#_x0000_t202" style="position:absolute;left:3388;top:24790;width:8477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" fillcolor="white [3201]" strokecolor="#4472c4 [3204]" strokeweight="1pt">
                  <v:textbox>
                    <w:txbxContent>
                      <w:p w14:paraId="461F9471" w14:textId="7C3300A1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Switch-01</w:t>
                        </w:r>
                      </w:p>
                    </w:txbxContent>
                  </v:textbox>
                </v:shape>
                <v:shape id="Caixa de Texto 2166" o:spid="_x0000_s1228" type="#_x0000_t202" style="position:absolute;left:3388;top:53330;width:8477;height:2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" fillcolor="white [3201]" strokecolor="#4472c4 [3204]" strokeweight="1pt">
                  <v:textbox>
                    <w:txbxContent>
                      <w:p w14:paraId="0942E021" w14:textId="46E3AE7B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183" o:spid="_x0000_s1229" type="#_x0000_t34" style="position:absolute;left:8096;top:19335;width:36028;height: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" adj="7" strokecolor="#4472c4 [3204]" strokeweight=".5pt"/>
                <v:line id="Conector reto 2184" o:spid="_x0000_s1230" style="position:absolute;flip:y;visibility:visible;mso-wrap-style:square" from="8096,17832" to="8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" strokecolor="#4472c4 [3204]" strokeweight=".5pt">
                  <v:stroke joinstyle="miter"/>
                </v:line>
                <v:line id="Conector reto 2185" o:spid="_x0000_s1231" style="position:absolute;flip:x y;visibility:visible;mso-wrap-style:square" from="44076,18002" to="44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" strokecolor="#4472c4 [3204]" strokeweight=".5pt">
                  <v:stroke joinstyle="miter"/>
                </v:line>
                <v:shape id="Conector: Angulado 2186" o:spid="_x0000_s1232" type="#_x0000_t34" style="position:absolute;left:-2941;top:52691;width:1094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" strokecolor="#4472c4 [3204]" strokeweight=".5pt"/>
                <v:line id="Conector reto 2187" o:spid="_x0000_s1233" style="position:absolute;visibility:visible;mso-wrap-style:square" from="2530,47220" to="6619,4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" strokecolor="#4472c4 [3204]" strokeweight=".5pt">
                  <v:stroke joinstyle="miter"/>
                </v:line>
                <v:line id="Conector reto 2188" o:spid="_x0000_s1234" style="position:absolute;visibility:visible;mso-wrap-style:square" from="2530,58162" to="6613,58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" strokecolor="#4472c4 [3204]" strokeweight=".5pt">
                  <v:stroke joinstyle="miter"/>
                </v:line>
                <v:shape id="Conector: Angulado 2189" o:spid="_x0000_s1235" type="#_x0000_t34" style="position:absolute;left:4394;top:20686;width:11481;height:5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" strokecolor="#4472c4 [3204]" strokeweight=".5pt"/>
                <v:line id="Conector reto 2190" o:spid="_x0000_s1236" style="position:absolute;visibility:visible;mso-wrap-style:square" from="8810,29313" to="13021,2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" strokecolor="#4472c4 [3204]" strokeweight=".5pt">
                  <v:stroke joinstyle="miter"/>
                </v:line>
                <v:shape id="Conector: Angulado 2191" o:spid="_x0000_s1237" type="#_x0000_t34" style="position:absolute;left:8810;top:32432;width:15073;height:9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" adj="10459" strokecolor="#4472c4 [3204]" strokeweight=".5pt"/>
                <v:line id="Conector reto 2192" o:spid="_x0000_s1238" style="position:absolute;flip:y;visibility:visible;mso-wrap-style:square" from="23883,40754" to="23883,4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" strokecolor="#4472c4 [3204]" strokeweight=".5pt">
                  <v:stroke joinstyle="miter"/>
                </v:line>
                <v:shape id="Conector: Angulado 2193" o:spid="_x0000_s1239" type="#_x0000_t34" style="position:absolute;left:8810;top:47244;width:14675;height:13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" adj="10520" strokecolor="#4472c4 [3204]" strokeweight=".5pt"/>
                <v:line id="Conector reto 2194" o:spid="_x0000_s1240" style="position:absolute;flip:y;visibility:visible;mso-wrap-style:square" from="23485,59379" to="23485,6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" strokecolor="#4472c4 [3204]" strokeweight=".5pt">
                  <v:stroke joinstyle="miter"/>
                </v:line>
                <v:shape id="Conector: Angulado 2195" o:spid="_x0000_s1241" type="#_x0000_t34" style="position:absolute;left:8810;top:74580;width:15383;height: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" adj="9390" strokecolor="#4472c4 [3204]" strokeweight=".5pt"/>
                <v:line id="Conector reto 2196" o:spid="_x0000_s1242" style="position:absolute;flip:y;visibility:visible;mso-wrap-style:square" from="24193,77820" to="24193,7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" strokecolor="#4472c4 [3204]" strokeweight=".5pt">
                  <v:stroke joinstyle="miter"/>
                </v:line>
                <v:shape id="Conector: Angulado 2197" o:spid="_x0000_s1243" type="#_x0000_t34" style="position:absolute;left:14037;top:21147;width:31245;height:10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" adj="9" strokecolor="#4472c4 [3204]" strokeweight=".5pt"/>
                <v:line id="Conector reto 2198" o:spid="_x0000_s1244" style="position:absolute;flip:y;visibility:visible;mso-wrap-style:square" from="45282,18002" to="45282,2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" strokecolor="#4472c4 [3204]" strokeweight=".5pt">
                  <v:stroke joinstyle="miter"/>
                </v:line>
                <v:line id="Conector reto 2199" o:spid="_x0000_s1245" style="position:absolute;visibility:visible;mso-wrap-style:square" from="14037,32670" to="14037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PC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J+lKVzfxCcgV/8AAAD//wMAUEsBAi0AFAAGAAgAAAAhANvh9svuAAAAhQEAABMAAAAAAAAA&#10;AAAAAAAAAAAAAFtDb250ZW50X1R5cGVzXS54bWxQSwECLQAUAAYACAAAACEAWvQsW78AAAAVAQAA&#10;CwAAAAAAAAAAAAAAAAAfAQAAX3JlbHMvLnJlbHNQSwECLQAUAAYACAAAACEANezTwsYAAADdAAAA&#10;DwAAAAAAAAAAAAAAAAAHAgAAZHJzL2Rvd25yZXYueG1sUEsFBgAAAAADAAMAtwAAAPoCAAAAAA==&#10;" strokecolor="#4472c4 [3204]" strokeweight=".5pt">
                  <v:stroke joinstyle="miter"/>
                </v:line>
                <v:shape id="Conector: Angulado 2200" o:spid="_x0000_s1246" type="#_x0000_t34" style="position:absolute;left:6119;top:50244;width:10609;height:5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" adj="37" strokecolor="#4472c4 [3204]" strokeweight=".5pt"/>
                <w10:anchorlock/>
              </v:group>
            </w:pict>
          </mc:Fallback>
        </mc:AlternateContent>
      </w:r>
    </w:p>
    <w:p w14:paraId="7341B427" w14:textId="153B0E97" w:rsidR="00E71DDA" w:rsidRPr="006D1EEB" w:rsidRDefault="00E71DDA" w:rsidP="00E71DDA">
      <w:pPr>
        <w:pStyle w:val="Ttulo1"/>
      </w:pPr>
      <w:r w:rsidRPr="00E71DDA">
        <w:rPr>
          <w:rFonts w:cs="Arial"/>
          <w:color w:val="FF0000"/>
          <w:szCs w:val="22"/>
        </w:rPr>
        <w:br w:type="page"/>
      </w:r>
      <w:bookmarkStart w:id="3" w:name="_Toc129034528"/>
      <w:r w:rsidR="00036276">
        <w:lastRenderedPageBreak/>
        <w:t>I/O REMOTA-01</w:t>
      </w:r>
      <w:bookmarkEnd w:id="3"/>
    </w:p>
    <w:p w14:paraId="3AA927EA" w14:textId="2462D503" w:rsidR="00E71DDA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Nos subtópicos a seguir</w:t>
      </w:r>
      <w:r w:rsidR="001F28D9">
        <w:rPr>
          <w:rFonts w:cs="Arial"/>
          <w:sz w:val="22"/>
          <w:szCs w:val="22"/>
        </w:rPr>
        <w:t xml:space="preserve"> </w:t>
      </w:r>
      <w:r w:rsidR="00E71DDA">
        <w:rPr>
          <w:rFonts w:cs="Arial"/>
          <w:sz w:val="22"/>
          <w:szCs w:val="22"/>
        </w:rPr>
        <w:t xml:space="preserve">está </w:t>
      </w:r>
      <w:r w:rsidR="00AE2474">
        <w:rPr>
          <w:rFonts w:cs="Arial"/>
          <w:sz w:val="22"/>
          <w:szCs w:val="22"/>
        </w:rPr>
        <w:t xml:space="preserve">listado </w:t>
      </w:r>
      <w:r>
        <w:rPr>
          <w:rFonts w:cs="Arial"/>
          <w:sz w:val="22"/>
          <w:szCs w:val="22"/>
        </w:rPr>
        <w:t xml:space="preserve">os cartões </w:t>
      </w:r>
      <w:r w:rsidR="008D7195">
        <w:rPr>
          <w:rFonts w:cs="Arial"/>
          <w:sz w:val="22"/>
          <w:szCs w:val="22"/>
        </w:rPr>
        <w:t>de</w:t>
      </w:r>
      <w:r w:rsidR="00AE2474">
        <w:rPr>
          <w:rFonts w:cs="Arial"/>
          <w:sz w:val="22"/>
          <w:szCs w:val="22"/>
        </w:rPr>
        <w:t xml:space="preserve"> entradas e saídas</w:t>
      </w:r>
      <w:r w:rsidR="00E71DDA">
        <w:rPr>
          <w:rFonts w:cs="Arial"/>
          <w:sz w:val="22"/>
          <w:szCs w:val="22"/>
        </w:rPr>
        <w:t>, referente</w:t>
      </w:r>
      <w:r w:rsidR="00AE2474">
        <w:rPr>
          <w:rFonts w:cs="Arial"/>
          <w:sz w:val="22"/>
          <w:szCs w:val="22"/>
        </w:rPr>
        <w:t xml:space="preserve"> a Remota-01.</w:t>
      </w:r>
      <w:r w:rsidR="00E71DDA">
        <w:rPr>
          <w:rFonts w:cs="Arial"/>
          <w:sz w:val="22"/>
          <w:szCs w:val="22"/>
        </w:rPr>
        <w:t xml:space="preserve"> </w:t>
      </w:r>
    </w:p>
    <w:p w14:paraId="5702824C" w14:textId="6D79BA9F" w:rsidR="0098434D" w:rsidRPr="006D1EEB" w:rsidRDefault="0098434D" w:rsidP="0098434D">
      <w:pPr>
        <w:pStyle w:val="Ttulo1"/>
        <w:numPr>
          <w:ilvl w:val="1"/>
          <w:numId w:val="24"/>
        </w:numPr>
        <w:ind w:hanging="76"/>
      </w:pPr>
      <w:bookmarkStart w:id="4" w:name="_Toc129034529"/>
      <w:r>
        <w:t>Entradas Digitais Remota-01</w:t>
      </w:r>
      <w:bookmarkEnd w:id="4"/>
    </w:p>
    <w:p w14:paraId="164D87A3" w14:textId="17DBCD1E" w:rsidR="0098434D" w:rsidRDefault="0098434D" w:rsidP="0098434D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Nas tabelas abaixo está listado</w:t>
      </w:r>
      <w:r w:rsidR="008D7195">
        <w:rPr>
          <w:rFonts w:cs="Arial"/>
          <w:sz w:val="22"/>
          <w:szCs w:val="22"/>
        </w:rPr>
        <w:t xml:space="preserve"> e descrito</w:t>
      </w:r>
      <w:r>
        <w:rPr>
          <w:rFonts w:cs="Arial"/>
          <w:sz w:val="22"/>
          <w:szCs w:val="22"/>
        </w:rPr>
        <w:t xml:space="preserve"> as entradas digitais, referente aos cartões de entradas digitas da Remota-01. </w:t>
      </w:r>
    </w:p>
    <w:p w14:paraId="169B185E" w14:textId="77777777" w:rsidR="0098434D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</w:p>
    <w:p w14:paraId="23266FC4" w14:textId="066D1DA5" w:rsidR="00E71DDA" w:rsidRDefault="00E71DDA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3D03EC4E" w14:textId="77777777" w:rsidTr="007558C3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47A5C1AD" w14:textId="2ED1596F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1F28D9" w14:paraId="495DC0E5" w14:textId="77777777" w:rsidTr="0098434D">
        <w:trPr>
          <w:tblHeader/>
        </w:trPr>
        <w:tc>
          <w:tcPr>
            <w:tcW w:w="1244" w:type="dxa"/>
          </w:tcPr>
          <w:p w14:paraId="5A8D39BC" w14:textId="660F8A66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6ECD37C" w14:textId="05428139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67A355A" w14:textId="722F49D7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F28D9" w14:paraId="0971D870" w14:textId="77777777" w:rsidTr="007558C3">
        <w:tc>
          <w:tcPr>
            <w:tcW w:w="1244" w:type="dxa"/>
            <w:vAlign w:val="center"/>
          </w:tcPr>
          <w:p w14:paraId="2CBDED21" w14:textId="2BB47297" w:rsidR="001F28D9" w:rsidRPr="007558C3" w:rsidRDefault="001F28D9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0D3EDFF6" w14:textId="0FA9C7A7" w:rsidR="001F28D9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FL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40229318" w14:textId="129B91E4" w:rsidR="001F28D9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7558C3" w14:paraId="22C896BA" w14:textId="77777777" w:rsidTr="007558C3">
        <w:tc>
          <w:tcPr>
            <w:tcW w:w="1244" w:type="dxa"/>
            <w:vAlign w:val="center"/>
          </w:tcPr>
          <w:p w14:paraId="6F88F68F" w14:textId="72EF3C99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7467BCCA" w14:textId="30A376B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OP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4AC28080" w14:textId="15228290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7558C3" w14:paraId="0BE82593" w14:textId="77777777" w:rsidTr="007558C3">
        <w:tc>
          <w:tcPr>
            <w:tcW w:w="1244" w:type="dxa"/>
            <w:vAlign w:val="center"/>
          </w:tcPr>
          <w:p w14:paraId="044B2A73" w14:textId="6C155686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52A83F30" w14:textId="4D79D1E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1B8D043C" w14:textId="1ED8E16F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7558C3" w14:paraId="361D4453" w14:textId="77777777" w:rsidTr="007558C3">
        <w:tc>
          <w:tcPr>
            <w:tcW w:w="1244" w:type="dxa"/>
            <w:vAlign w:val="center"/>
          </w:tcPr>
          <w:p w14:paraId="63F63F95" w14:textId="21DD4E4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78F22665" w14:textId="1C792B71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01</w:t>
            </w:r>
          </w:p>
        </w:tc>
        <w:tc>
          <w:tcPr>
            <w:tcW w:w="5839" w:type="dxa"/>
            <w:vAlign w:val="center"/>
          </w:tcPr>
          <w:p w14:paraId="7CB7E6C6" w14:textId="07D3B1B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7558C3" w14:paraId="1E932CD8" w14:textId="77777777" w:rsidTr="007558C3">
        <w:tc>
          <w:tcPr>
            <w:tcW w:w="1244" w:type="dxa"/>
            <w:vAlign w:val="center"/>
          </w:tcPr>
          <w:p w14:paraId="1BD2EA83" w14:textId="3C405BA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057B6C93" w14:textId="6F843D1A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02</w:t>
            </w:r>
          </w:p>
        </w:tc>
        <w:tc>
          <w:tcPr>
            <w:tcW w:w="5839" w:type="dxa"/>
            <w:vAlign w:val="center"/>
          </w:tcPr>
          <w:p w14:paraId="6B00F3BB" w14:textId="1BA1230B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7558C3" w14:paraId="2FB4C53C" w14:textId="77777777" w:rsidTr="007558C3">
        <w:tc>
          <w:tcPr>
            <w:tcW w:w="1244" w:type="dxa"/>
            <w:vAlign w:val="center"/>
          </w:tcPr>
          <w:p w14:paraId="0F2C2121" w14:textId="6F5D7DDC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2AFFAD7B" w14:textId="3F29115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2DAF0DE5" w14:textId="59537C2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7558C3" w14:paraId="7B87EC92" w14:textId="77777777" w:rsidTr="007558C3">
        <w:tc>
          <w:tcPr>
            <w:tcW w:w="1244" w:type="dxa"/>
            <w:vAlign w:val="center"/>
          </w:tcPr>
          <w:p w14:paraId="44FF6DBB" w14:textId="0270A68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16217E18" w14:textId="258B4366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DEF2C6C" w14:textId="2FA4A3C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7558C3" w14:paraId="1F1E6871" w14:textId="77777777" w:rsidTr="007558C3">
        <w:tc>
          <w:tcPr>
            <w:tcW w:w="1244" w:type="dxa"/>
            <w:vAlign w:val="center"/>
          </w:tcPr>
          <w:p w14:paraId="288B85DE" w14:textId="7502E950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0B9B4DA0" w14:textId="6AA55F24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FFD9A89" w14:textId="0C9CA75D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7558C3" w14:paraId="4FE71582" w14:textId="77777777" w:rsidTr="007558C3">
        <w:tc>
          <w:tcPr>
            <w:tcW w:w="1244" w:type="dxa"/>
            <w:vAlign w:val="center"/>
          </w:tcPr>
          <w:p w14:paraId="6C997564" w14:textId="2A76CBA3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6395BF6" w14:textId="653FE60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7189D617" w14:textId="0F123416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FCB2862" w14:textId="77777777" w:rsidTr="007558C3">
        <w:tc>
          <w:tcPr>
            <w:tcW w:w="1244" w:type="dxa"/>
            <w:vAlign w:val="center"/>
          </w:tcPr>
          <w:p w14:paraId="6F30FE74" w14:textId="7C20889B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459EAD5D" w14:textId="2343BA6E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FL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736DA11F" w14:textId="24B1774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851CCC" w14:paraId="44A46968" w14:textId="77777777" w:rsidTr="007558C3">
        <w:tc>
          <w:tcPr>
            <w:tcW w:w="1244" w:type="dxa"/>
            <w:vAlign w:val="center"/>
          </w:tcPr>
          <w:p w14:paraId="3FD916D6" w14:textId="48515EED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064DE46A" w14:textId="456F1AF7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OP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754073B9" w14:textId="75A776CB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851CCC" w14:paraId="010EDCE2" w14:textId="77777777" w:rsidTr="007558C3">
        <w:tc>
          <w:tcPr>
            <w:tcW w:w="1244" w:type="dxa"/>
            <w:vAlign w:val="center"/>
          </w:tcPr>
          <w:p w14:paraId="726C9584" w14:textId="24948E7A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4AB0E7E2" w14:textId="5278B15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FBC978C" w14:textId="77870BA0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851CCC" w14:paraId="230FECEF" w14:textId="77777777" w:rsidTr="007558C3">
        <w:tc>
          <w:tcPr>
            <w:tcW w:w="1244" w:type="dxa"/>
            <w:vAlign w:val="center"/>
          </w:tcPr>
          <w:p w14:paraId="323C89DE" w14:textId="66E5C83E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5781D33A" w14:textId="079E34B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2A914BA6" w14:textId="35AB3E9C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45377C3" w14:textId="77777777" w:rsidTr="007558C3">
        <w:tc>
          <w:tcPr>
            <w:tcW w:w="1244" w:type="dxa"/>
            <w:vAlign w:val="center"/>
          </w:tcPr>
          <w:p w14:paraId="35014732" w14:textId="67BA21F7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0D150FC0" w14:textId="5B59472A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C09F045" w14:textId="2B194803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0B045BA7" w14:textId="77777777" w:rsidTr="007558C3">
        <w:tc>
          <w:tcPr>
            <w:tcW w:w="1244" w:type="dxa"/>
            <w:vAlign w:val="center"/>
          </w:tcPr>
          <w:p w14:paraId="31262E83" w14:textId="60DBFEB0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20D313AF" w14:textId="0B0C0BAD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CA6EDF9" w14:textId="1F4097CD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F943EAA" w14:textId="77777777" w:rsidTr="007558C3">
        <w:tc>
          <w:tcPr>
            <w:tcW w:w="1244" w:type="dxa"/>
            <w:vAlign w:val="center"/>
          </w:tcPr>
          <w:p w14:paraId="413CC240" w14:textId="4676AC11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52F4EE03" w14:textId="6828912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95BBDFC" w14:textId="51C21F2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</w:tbl>
    <w:p w14:paraId="0DBF0792" w14:textId="63062CD4" w:rsidR="009B75EA" w:rsidRDefault="009B75EA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D8C89B" w14:textId="77777777" w:rsidTr="00851CCC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EC6773A" w14:textId="05C75391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1F28D9" w14:paraId="3F2CEA34" w14:textId="77777777" w:rsidTr="0098434D">
        <w:trPr>
          <w:tblHeader/>
        </w:trPr>
        <w:tc>
          <w:tcPr>
            <w:tcW w:w="1244" w:type="dxa"/>
          </w:tcPr>
          <w:p w14:paraId="3D94C8A9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FE2D9E2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CCD6874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51CCC" w14:paraId="6D6D24AE" w14:textId="77777777" w:rsidTr="00851CCC">
        <w:tc>
          <w:tcPr>
            <w:tcW w:w="1244" w:type="dxa"/>
          </w:tcPr>
          <w:p w14:paraId="3921B25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5CC3B18F" w14:textId="7755BD4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A7FA1C0" w14:textId="4BCD2976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851CCC" w14:paraId="0BB1169D" w14:textId="77777777" w:rsidTr="00851CCC">
        <w:tc>
          <w:tcPr>
            <w:tcW w:w="1244" w:type="dxa"/>
          </w:tcPr>
          <w:p w14:paraId="0F251090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BF926C7" w14:textId="2F4ABEB5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40515831" w14:textId="11369A01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6A299DD" w14:textId="77777777" w:rsidTr="00FB4D05">
        <w:tc>
          <w:tcPr>
            <w:tcW w:w="1244" w:type="dxa"/>
          </w:tcPr>
          <w:p w14:paraId="23BD2B1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2B2B426A" w14:textId="4AE9EBAD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359F984D" w14:textId="4577020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851CCC" w14:paraId="6D705410" w14:textId="77777777" w:rsidTr="00FB4D05">
        <w:tc>
          <w:tcPr>
            <w:tcW w:w="1244" w:type="dxa"/>
          </w:tcPr>
          <w:p w14:paraId="66F58F9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14:paraId="7592B207" w14:textId="15E5DECA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7C4A165" w14:textId="44B1EC4B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851CCC" w14:paraId="59756E03" w14:textId="77777777" w:rsidTr="00FB4D05">
        <w:tc>
          <w:tcPr>
            <w:tcW w:w="1244" w:type="dxa"/>
          </w:tcPr>
          <w:p w14:paraId="0955E8BF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3FCE8F79" w14:textId="6451403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262F59D" w14:textId="62688FD0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851CCC" w14:paraId="449EF0A1" w14:textId="77777777" w:rsidTr="00FB4D05">
        <w:tc>
          <w:tcPr>
            <w:tcW w:w="1244" w:type="dxa"/>
          </w:tcPr>
          <w:p w14:paraId="090A4B2D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6AF2A7E8" w14:textId="6182F9E6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7A204FB6" w14:textId="2A18D25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218920B" w14:textId="77777777" w:rsidTr="00FB4D05">
        <w:tc>
          <w:tcPr>
            <w:tcW w:w="1244" w:type="dxa"/>
          </w:tcPr>
          <w:p w14:paraId="20821F8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3B00BCD0" w14:textId="78B9C5B7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26583C93" w14:textId="7E8CD827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14DC4D73" w14:textId="77777777" w:rsidTr="00FB4D05">
        <w:tc>
          <w:tcPr>
            <w:tcW w:w="1244" w:type="dxa"/>
          </w:tcPr>
          <w:p w14:paraId="23A78425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6C85323E" w14:textId="09E30388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4CE55435" w14:textId="3C42279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931072C" w14:textId="77777777" w:rsidTr="00FB4D05">
        <w:tc>
          <w:tcPr>
            <w:tcW w:w="1244" w:type="dxa"/>
          </w:tcPr>
          <w:p w14:paraId="6293E03C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E0E451F" w14:textId="650B2A3B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647EA29B" w14:textId="5D99C09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375C3A" w14:paraId="3EB102F7" w14:textId="77777777" w:rsidTr="008C215E">
        <w:tc>
          <w:tcPr>
            <w:tcW w:w="1244" w:type="dxa"/>
          </w:tcPr>
          <w:p w14:paraId="18ED0E49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5949BE31" w14:textId="7860119E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PL_03_STOP_CIRC_05</w:t>
            </w:r>
          </w:p>
        </w:tc>
        <w:tc>
          <w:tcPr>
            <w:tcW w:w="5839" w:type="dxa"/>
          </w:tcPr>
          <w:p w14:paraId="7D123610" w14:textId="32F2A0D9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5.</w:t>
            </w:r>
          </w:p>
        </w:tc>
      </w:tr>
      <w:tr w:rsidR="00375C3A" w14:paraId="1076BB01" w14:textId="77777777" w:rsidTr="008C215E">
        <w:tc>
          <w:tcPr>
            <w:tcW w:w="1244" w:type="dxa"/>
          </w:tcPr>
          <w:p w14:paraId="27CBA103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49ECBD6A" w14:textId="1890C1BA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PL_03_STOP_CIRC_06</w:t>
            </w:r>
          </w:p>
        </w:tc>
        <w:tc>
          <w:tcPr>
            <w:tcW w:w="5839" w:type="dxa"/>
          </w:tcPr>
          <w:p w14:paraId="1A2B76BC" w14:textId="33E8442E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6.</w:t>
            </w:r>
          </w:p>
        </w:tc>
      </w:tr>
      <w:tr w:rsidR="004B543C" w14:paraId="0E20C6C6" w14:textId="77777777" w:rsidTr="004B543C">
        <w:tc>
          <w:tcPr>
            <w:tcW w:w="1244" w:type="dxa"/>
          </w:tcPr>
          <w:p w14:paraId="35F0CB63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71B76D61" w14:textId="64714AEF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PL_04_STFL_PAINEL</w:t>
            </w:r>
          </w:p>
        </w:tc>
        <w:tc>
          <w:tcPr>
            <w:tcW w:w="5839" w:type="dxa"/>
            <w:vAlign w:val="center"/>
          </w:tcPr>
          <w:p w14:paraId="24EC08F8" w14:textId="645ED247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falha no painel.</w:t>
            </w:r>
          </w:p>
        </w:tc>
      </w:tr>
      <w:tr w:rsidR="004B543C" w14:paraId="6DE0CECB" w14:textId="77777777" w:rsidTr="004B543C">
        <w:tc>
          <w:tcPr>
            <w:tcW w:w="1244" w:type="dxa"/>
          </w:tcPr>
          <w:p w14:paraId="1A7641A5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45C114C2" w14:textId="6F7C3B33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PL_04_STOP_GERADOR</w:t>
            </w:r>
          </w:p>
        </w:tc>
        <w:tc>
          <w:tcPr>
            <w:tcW w:w="5839" w:type="dxa"/>
            <w:vAlign w:val="center"/>
          </w:tcPr>
          <w:p w14:paraId="1B462AB3" w14:textId="71DA086B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gerador.</w:t>
            </w:r>
          </w:p>
        </w:tc>
      </w:tr>
      <w:tr w:rsidR="004B543C" w14:paraId="377765CB" w14:textId="77777777" w:rsidTr="004B543C">
        <w:tc>
          <w:tcPr>
            <w:tcW w:w="1244" w:type="dxa"/>
          </w:tcPr>
          <w:p w14:paraId="646A43AB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5BB2F620" w14:textId="42C9F05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PL_04_STCH_CIRC</w:t>
            </w:r>
          </w:p>
        </w:tc>
        <w:tc>
          <w:tcPr>
            <w:tcW w:w="5839" w:type="dxa"/>
            <w:vAlign w:val="center"/>
          </w:tcPr>
          <w:p w14:paraId="7B98FEE4" w14:textId="1771DE95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chave seletora Automático/Manual de todos os circuitos de iluminação.</w:t>
            </w:r>
          </w:p>
        </w:tc>
      </w:tr>
      <w:tr w:rsidR="00375C3A" w14:paraId="7D5FED27" w14:textId="77777777" w:rsidTr="00375C3A">
        <w:tc>
          <w:tcPr>
            <w:tcW w:w="1244" w:type="dxa"/>
          </w:tcPr>
          <w:p w14:paraId="7A88E5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</w:tcPr>
          <w:p w14:paraId="70C8086C" w14:textId="477EC55C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PL_4_STOP_CIRC_E1</w:t>
            </w:r>
          </w:p>
        </w:tc>
        <w:tc>
          <w:tcPr>
            <w:tcW w:w="5839" w:type="dxa"/>
            <w:vAlign w:val="center"/>
          </w:tcPr>
          <w:p w14:paraId="44F81C3B" w14:textId="509D977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E1 – Passeio salas técnicas.</w:t>
            </w:r>
          </w:p>
        </w:tc>
      </w:tr>
      <w:tr w:rsidR="00375C3A" w14:paraId="431E4CDB" w14:textId="77777777" w:rsidTr="00375C3A">
        <w:tc>
          <w:tcPr>
            <w:tcW w:w="1244" w:type="dxa"/>
          </w:tcPr>
          <w:p w14:paraId="6419FCAF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</w:tcPr>
          <w:p w14:paraId="53FFA7CE" w14:textId="65664352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PL_4_STOP_CIRC_E2</w:t>
            </w:r>
          </w:p>
        </w:tc>
        <w:tc>
          <w:tcPr>
            <w:tcW w:w="5839" w:type="dxa"/>
            <w:vAlign w:val="center"/>
          </w:tcPr>
          <w:p w14:paraId="11D568B3" w14:textId="4BD39F6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2</w:t>
            </w:r>
            <w:r w:rsidRPr="00375C3A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</w:tbl>
    <w:p w14:paraId="7EF2AC3C" w14:textId="4ADDA7BC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1A4FA5" w14:textId="77777777" w:rsidTr="00375C3A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43C0862" w14:textId="55BEB732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1F28D9" w14:paraId="68D3F788" w14:textId="77777777" w:rsidTr="0098434D">
        <w:trPr>
          <w:tblHeader/>
        </w:trPr>
        <w:tc>
          <w:tcPr>
            <w:tcW w:w="1244" w:type="dxa"/>
          </w:tcPr>
          <w:p w14:paraId="326E680D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09A7EE8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2036F5C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75C3A" w:rsidRPr="00375C3A" w14:paraId="20039DBF" w14:textId="77777777" w:rsidTr="00375C3A">
        <w:tc>
          <w:tcPr>
            <w:tcW w:w="1244" w:type="dxa"/>
            <w:vAlign w:val="center"/>
          </w:tcPr>
          <w:p w14:paraId="26CC17D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7EBA669E" w14:textId="4C718B6B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PL_4_STOP_CIRC_E3</w:t>
            </w:r>
          </w:p>
        </w:tc>
        <w:tc>
          <w:tcPr>
            <w:tcW w:w="5839" w:type="dxa"/>
            <w:vAlign w:val="center"/>
          </w:tcPr>
          <w:p w14:paraId="4FFFB65B" w14:textId="64078D2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3</w:t>
            </w:r>
            <w:r w:rsidRPr="00F07442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  <w:tr w:rsidR="00375C3A" w:rsidRPr="00375C3A" w14:paraId="1238467F" w14:textId="77777777" w:rsidTr="00375C3A">
        <w:tc>
          <w:tcPr>
            <w:tcW w:w="1244" w:type="dxa"/>
            <w:vAlign w:val="center"/>
          </w:tcPr>
          <w:p w14:paraId="45C77650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012B14F" w14:textId="3AFE560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PL_4_STOP_CIRC_E4</w:t>
            </w:r>
          </w:p>
        </w:tc>
        <w:tc>
          <w:tcPr>
            <w:tcW w:w="5839" w:type="dxa"/>
            <w:vAlign w:val="center"/>
          </w:tcPr>
          <w:p w14:paraId="3828D9CC" w14:textId="0A5771F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4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iluminação externa viário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CC15B63" w14:textId="77777777" w:rsidTr="00375C3A">
        <w:tc>
          <w:tcPr>
            <w:tcW w:w="1244" w:type="dxa"/>
            <w:vAlign w:val="center"/>
          </w:tcPr>
          <w:p w14:paraId="13F53262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409A8E93" w14:textId="4A36E8F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PL_4_STOP_CIRC_E5</w:t>
            </w:r>
          </w:p>
        </w:tc>
        <w:tc>
          <w:tcPr>
            <w:tcW w:w="5839" w:type="dxa"/>
            <w:vAlign w:val="center"/>
          </w:tcPr>
          <w:p w14:paraId="045C875B" w14:textId="55EFA794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5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Reserva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68E1249" w14:textId="77777777" w:rsidTr="00375C3A">
        <w:tc>
          <w:tcPr>
            <w:tcW w:w="1244" w:type="dxa"/>
            <w:vAlign w:val="center"/>
          </w:tcPr>
          <w:p w14:paraId="50DBE1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1E555B69" w14:textId="37941BD4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PL_4_STOP_CIRC_E6</w:t>
            </w:r>
          </w:p>
        </w:tc>
        <w:tc>
          <w:tcPr>
            <w:tcW w:w="5839" w:type="dxa"/>
            <w:vAlign w:val="center"/>
          </w:tcPr>
          <w:p w14:paraId="4BA07AA6" w14:textId="459D9B53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6</w:t>
            </w:r>
            <w:r w:rsidRPr="00F07442">
              <w:rPr>
                <w:rFonts w:cs="Arial"/>
                <w:sz w:val="18"/>
                <w:szCs w:val="18"/>
              </w:rPr>
              <w:t xml:space="preserve"> – iluminação externa </w:t>
            </w:r>
            <w:r>
              <w:rPr>
                <w:rFonts w:cs="Arial"/>
                <w:sz w:val="18"/>
                <w:szCs w:val="18"/>
              </w:rPr>
              <w:t>acesso norte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2FD6F809" w14:textId="77777777" w:rsidTr="00375C3A">
        <w:tc>
          <w:tcPr>
            <w:tcW w:w="1244" w:type="dxa"/>
            <w:vAlign w:val="center"/>
          </w:tcPr>
          <w:p w14:paraId="73606E8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557C51F5" w14:textId="47FC748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PL_4_STOP_CIRC_E7</w:t>
            </w:r>
          </w:p>
        </w:tc>
        <w:tc>
          <w:tcPr>
            <w:tcW w:w="5839" w:type="dxa"/>
            <w:vAlign w:val="center"/>
          </w:tcPr>
          <w:p w14:paraId="1D611107" w14:textId="062B0099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7</w:t>
            </w:r>
            <w:r w:rsidRPr="00F07442">
              <w:rPr>
                <w:rFonts w:cs="Arial"/>
                <w:sz w:val="18"/>
                <w:szCs w:val="18"/>
              </w:rPr>
              <w:t xml:space="preserve"> – Reserva.</w:t>
            </w:r>
          </w:p>
        </w:tc>
      </w:tr>
      <w:tr w:rsidR="00375C3A" w:rsidRPr="00375C3A" w14:paraId="11A47E06" w14:textId="77777777" w:rsidTr="00375C3A">
        <w:tc>
          <w:tcPr>
            <w:tcW w:w="1244" w:type="dxa"/>
            <w:vAlign w:val="center"/>
          </w:tcPr>
          <w:p w14:paraId="64F6377A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54BB24BA" w14:textId="3B0F10B9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F07442">
              <w:rPr>
                <w:color w:val="FF0000"/>
                <w:sz w:val="18"/>
                <w:szCs w:val="18"/>
              </w:rPr>
              <w:t>PL_4_STOP_CIRC_E8</w:t>
            </w:r>
          </w:p>
        </w:tc>
        <w:tc>
          <w:tcPr>
            <w:tcW w:w="5839" w:type="dxa"/>
            <w:vAlign w:val="center"/>
          </w:tcPr>
          <w:p w14:paraId="2A7CD282" w14:textId="0DE68616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color w:val="FF0000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8</w:t>
            </w:r>
            <w:r w:rsidRPr="00F07442">
              <w:rPr>
                <w:rFonts w:cs="Arial"/>
                <w:color w:val="FF0000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Reserva.</w:t>
            </w:r>
          </w:p>
        </w:tc>
      </w:tr>
      <w:tr w:rsidR="003C7737" w:rsidRPr="00375C3A" w14:paraId="5B4700D9" w14:textId="77777777" w:rsidTr="00375C3A">
        <w:tc>
          <w:tcPr>
            <w:tcW w:w="1244" w:type="dxa"/>
            <w:vAlign w:val="center"/>
          </w:tcPr>
          <w:p w14:paraId="6E8379E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44E79470" w14:textId="174624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03367584" w14:textId="795EBC3F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3C7737" w:rsidRPr="00375C3A" w14:paraId="0F1B45B6" w14:textId="77777777" w:rsidTr="00375C3A">
        <w:tc>
          <w:tcPr>
            <w:tcW w:w="1244" w:type="dxa"/>
            <w:vAlign w:val="center"/>
          </w:tcPr>
          <w:p w14:paraId="4DF8720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4F3A73CB" w14:textId="6B3A7936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0790E03" w14:textId="46DA70B9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3C7737" w:rsidRPr="00375C3A" w14:paraId="0635BB19" w14:textId="77777777" w:rsidTr="00375C3A">
        <w:tc>
          <w:tcPr>
            <w:tcW w:w="1244" w:type="dxa"/>
            <w:vAlign w:val="center"/>
          </w:tcPr>
          <w:p w14:paraId="244E0892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60AB9E61" w14:textId="35FF2BBA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32E7EB2C" w14:textId="452349DD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3C7737" w:rsidRPr="00375C3A" w14:paraId="22F4B71A" w14:textId="77777777" w:rsidTr="00375C3A">
        <w:tc>
          <w:tcPr>
            <w:tcW w:w="1244" w:type="dxa"/>
            <w:vAlign w:val="center"/>
          </w:tcPr>
          <w:p w14:paraId="565765D4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71EA553F" w14:textId="0FC43616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5_1</w:t>
            </w:r>
          </w:p>
        </w:tc>
        <w:tc>
          <w:tcPr>
            <w:tcW w:w="5839" w:type="dxa"/>
            <w:vAlign w:val="center"/>
          </w:tcPr>
          <w:p w14:paraId="45D54CEB" w14:textId="0BD93149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5.1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salas técnicas</w:t>
            </w:r>
          </w:p>
        </w:tc>
      </w:tr>
      <w:tr w:rsidR="003C7737" w:rsidRPr="00375C3A" w14:paraId="58757E7D" w14:textId="77777777" w:rsidTr="00375C3A">
        <w:tc>
          <w:tcPr>
            <w:tcW w:w="1244" w:type="dxa"/>
            <w:vAlign w:val="center"/>
          </w:tcPr>
          <w:p w14:paraId="21213138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116A03D8" w14:textId="7F0B76D5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5_2</w:t>
            </w:r>
          </w:p>
        </w:tc>
        <w:tc>
          <w:tcPr>
            <w:tcW w:w="5839" w:type="dxa"/>
            <w:vAlign w:val="center"/>
          </w:tcPr>
          <w:p w14:paraId="2B22286C" w14:textId="0F03CD7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5.2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portão salas técnicas</w:t>
            </w:r>
          </w:p>
        </w:tc>
      </w:tr>
      <w:tr w:rsidR="003C7737" w:rsidRPr="00375C3A" w14:paraId="2DBDC0B3" w14:textId="77777777" w:rsidTr="00375C3A">
        <w:tc>
          <w:tcPr>
            <w:tcW w:w="1244" w:type="dxa"/>
            <w:vAlign w:val="center"/>
          </w:tcPr>
          <w:p w14:paraId="2E8277A6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14:paraId="5E34E6E8" w14:textId="5FC8AD84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5_3</w:t>
            </w:r>
          </w:p>
        </w:tc>
        <w:tc>
          <w:tcPr>
            <w:tcW w:w="5839" w:type="dxa"/>
            <w:vAlign w:val="center"/>
          </w:tcPr>
          <w:p w14:paraId="2E8B36B0" w14:textId="0FC53B1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5.3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Reserva</w:t>
            </w:r>
          </w:p>
        </w:tc>
      </w:tr>
      <w:tr w:rsidR="00132DED" w:rsidRPr="00375C3A" w14:paraId="64FF6B83" w14:textId="77777777" w:rsidTr="00375C3A">
        <w:tc>
          <w:tcPr>
            <w:tcW w:w="1244" w:type="dxa"/>
            <w:vAlign w:val="center"/>
          </w:tcPr>
          <w:p w14:paraId="639666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1BF27CCC" w14:textId="7C2978E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40AA6C09" w14:textId="798F11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132DED" w:rsidRPr="00375C3A" w14:paraId="2DE9E6D9" w14:textId="77777777" w:rsidTr="00375C3A">
        <w:tc>
          <w:tcPr>
            <w:tcW w:w="1244" w:type="dxa"/>
            <w:vAlign w:val="center"/>
          </w:tcPr>
          <w:p w14:paraId="35CC5D0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7C1A9B1A" w14:textId="5E41947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23BD3D6B" w14:textId="44ED9AD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132DED" w:rsidRPr="00375C3A" w14:paraId="6BC03A3D" w14:textId="77777777" w:rsidTr="00375C3A">
        <w:tc>
          <w:tcPr>
            <w:tcW w:w="1244" w:type="dxa"/>
            <w:vAlign w:val="center"/>
          </w:tcPr>
          <w:p w14:paraId="0149D6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08B39A92" w14:textId="032B9BD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6D3D8264" w14:textId="79C90EF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132DED" w:rsidRPr="00375C3A" w14:paraId="3E8412B1" w14:textId="77777777" w:rsidTr="00132DED">
        <w:tc>
          <w:tcPr>
            <w:tcW w:w="1244" w:type="dxa"/>
            <w:vAlign w:val="center"/>
          </w:tcPr>
          <w:p w14:paraId="48871AC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021B8F21" w14:textId="67F5A30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_STOP_CIRC_01</w:t>
            </w:r>
          </w:p>
        </w:tc>
        <w:tc>
          <w:tcPr>
            <w:tcW w:w="5839" w:type="dxa"/>
            <w:vAlign w:val="center"/>
          </w:tcPr>
          <w:p w14:paraId="764E8CFF" w14:textId="40283EF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</w:tbl>
    <w:p w14:paraId="3478AAC5" w14:textId="56119BBB" w:rsidR="008D7195" w:rsidRPr="00375C3A" w:rsidRDefault="008D7195" w:rsidP="000417D8">
      <w:pPr>
        <w:pStyle w:val="texto"/>
        <w:ind w:left="0"/>
        <w:rPr>
          <w:rFonts w:cs="Arial"/>
          <w:color w:val="FF0000"/>
          <w:sz w:val="18"/>
          <w:szCs w:val="18"/>
        </w:rPr>
      </w:pPr>
    </w:p>
    <w:tbl>
      <w:tblPr>
        <w:tblStyle w:val="Tabelacomgrade"/>
        <w:tblW w:w="9918" w:type="dxa"/>
        <w:shd w:val="clear" w:color="auto" w:fill="FFFF00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32DED" w14:paraId="53B7588D" w14:textId="77777777" w:rsidTr="00132DED">
        <w:trPr>
          <w:tblHeader/>
        </w:trPr>
        <w:tc>
          <w:tcPr>
            <w:tcW w:w="9918" w:type="dxa"/>
            <w:gridSpan w:val="3"/>
            <w:shd w:val="clear" w:color="auto" w:fill="FFFF00"/>
          </w:tcPr>
          <w:p w14:paraId="67B6325F" w14:textId="1EBD7271" w:rsidR="00132DED" w:rsidRPr="001F28D9" w:rsidRDefault="008D7195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color w:val="FF0000"/>
                <w:szCs w:val="22"/>
              </w:rPr>
              <w:br w:type="page"/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>ED-04</w:t>
            </w:r>
          </w:p>
        </w:tc>
      </w:tr>
      <w:tr w:rsidR="00132DED" w14:paraId="3903CA5C" w14:textId="77777777" w:rsidTr="00132DED">
        <w:trPr>
          <w:tblHeader/>
        </w:trPr>
        <w:tc>
          <w:tcPr>
            <w:tcW w:w="1244" w:type="dxa"/>
            <w:shd w:val="clear" w:color="auto" w:fill="FFFF00"/>
          </w:tcPr>
          <w:p w14:paraId="3BCD0498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  <w:shd w:val="clear" w:color="auto" w:fill="FFFF00"/>
          </w:tcPr>
          <w:p w14:paraId="43362039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  <w:shd w:val="clear" w:color="auto" w:fill="FFFF00"/>
          </w:tcPr>
          <w:p w14:paraId="0E7EFEDB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32DED" w:rsidRPr="00375C3A" w14:paraId="35161DBA" w14:textId="77777777" w:rsidTr="00132DED">
        <w:tc>
          <w:tcPr>
            <w:tcW w:w="1244" w:type="dxa"/>
            <w:shd w:val="clear" w:color="auto" w:fill="FFFF00"/>
            <w:vAlign w:val="center"/>
          </w:tcPr>
          <w:p w14:paraId="61770B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EF1E2ED" w14:textId="66FE024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109B68F4" w14:textId="39CE90D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Status de operação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132DED" w:rsidRPr="00375C3A" w14:paraId="4E99F8E7" w14:textId="77777777" w:rsidTr="00132DED">
        <w:tc>
          <w:tcPr>
            <w:tcW w:w="1244" w:type="dxa"/>
            <w:shd w:val="clear" w:color="auto" w:fill="FFFF00"/>
            <w:vAlign w:val="center"/>
          </w:tcPr>
          <w:p w14:paraId="2C7F2E2E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61B6ABC" w14:textId="4F6EDB2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_STOP_CIRC_03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04DA87D7" w14:textId="6BE67F1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132DED" w:rsidRPr="00375C3A" w14:paraId="20D6A5DC" w14:textId="77777777" w:rsidTr="00132DED">
        <w:tc>
          <w:tcPr>
            <w:tcW w:w="1244" w:type="dxa"/>
            <w:shd w:val="clear" w:color="auto" w:fill="FFFF00"/>
            <w:vAlign w:val="center"/>
          </w:tcPr>
          <w:p w14:paraId="03EE9F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474FB78" w14:textId="3DBE049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_STOP_CIRC_04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46E02ACC" w14:textId="2DEB923A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132DED" w:rsidRPr="00375C3A" w14:paraId="039A3B3D" w14:textId="77777777" w:rsidTr="003A5FE1">
        <w:tc>
          <w:tcPr>
            <w:tcW w:w="1244" w:type="dxa"/>
            <w:shd w:val="clear" w:color="auto" w:fill="FFFF00"/>
            <w:vAlign w:val="center"/>
          </w:tcPr>
          <w:p w14:paraId="65A5A2E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E67DB7A" w14:textId="616A12E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_STOP_CIRC_05</w:t>
            </w:r>
          </w:p>
        </w:tc>
        <w:tc>
          <w:tcPr>
            <w:tcW w:w="5839" w:type="dxa"/>
            <w:shd w:val="clear" w:color="auto" w:fill="FFFF00"/>
          </w:tcPr>
          <w:p w14:paraId="115BA373" w14:textId="0B699E6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132DED" w:rsidRPr="00375C3A" w14:paraId="571D4015" w14:textId="77777777" w:rsidTr="003A5FE1">
        <w:tc>
          <w:tcPr>
            <w:tcW w:w="1244" w:type="dxa"/>
            <w:shd w:val="clear" w:color="auto" w:fill="FFFF00"/>
            <w:vAlign w:val="center"/>
          </w:tcPr>
          <w:p w14:paraId="4EDF3913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49D644B" w14:textId="5D96B3B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_STOP_CIRC_06</w:t>
            </w:r>
          </w:p>
        </w:tc>
        <w:tc>
          <w:tcPr>
            <w:tcW w:w="5839" w:type="dxa"/>
            <w:shd w:val="clear" w:color="auto" w:fill="FFFF00"/>
          </w:tcPr>
          <w:p w14:paraId="051D7BA6" w14:textId="52B2DF3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132DED" w:rsidRPr="00375C3A" w14:paraId="137802B3" w14:textId="77777777" w:rsidTr="00132DED">
        <w:tc>
          <w:tcPr>
            <w:tcW w:w="1244" w:type="dxa"/>
            <w:shd w:val="clear" w:color="auto" w:fill="FFFF00"/>
            <w:vAlign w:val="center"/>
          </w:tcPr>
          <w:p w14:paraId="183048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0F6CBFD8" w14:textId="6DAE29DA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A088235" w14:textId="3DBF445B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132DED" w:rsidRPr="00375C3A" w14:paraId="6A45135A" w14:textId="77777777" w:rsidTr="00132DED">
        <w:tc>
          <w:tcPr>
            <w:tcW w:w="1244" w:type="dxa"/>
            <w:shd w:val="clear" w:color="auto" w:fill="FFFF00"/>
            <w:vAlign w:val="center"/>
          </w:tcPr>
          <w:p w14:paraId="7E0C3F8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EE0838" w14:textId="0971DDB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64BE0EA7" w14:textId="4D888562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AF981B5" w14:textId="77777777" w:rsidTr="00132DED">
        <w:tc>
          <w:tcPr>
            <w:tcW w:w="1244" w:type="dxa"/>
            <w:shd w:val="clear" w:color="auto" w:fill="FFFF00"/>
            <w:vAlign w:val="center"/>
          </w:tcPr>
          <w:p w14:paraId="770459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CDB52D9" w14:textId="71E7AFC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5063A5C" w14:textId="70546D08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1FBC7188" w14:textId="77777777" w:rsidTr="00132DED">
        <w:tc>
          <w:tcPr>
            <w:tcW w:w="1244" w:type="dxa"/>
            <w:shd w:val="clear" w:color="auto" w:fill="FFFF00"/>
            <w:vAlign w:val="center"/>
          </w:tcPr>
          <w:p w14:paraId="30F1F5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D76C0B4" w14:textId="67730022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FCB9267" w14:textId="604F90CD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7DA7B6A7" w14:textId="77777777" w:rsidTr="00132DED">
        <w:tc>
          <w:tcPr>
            <w:tcW w:w="1244" w:type="dxa"/>
            <w:shd w:val="clear" w:color="auto" w:fill="FFFF00"/>
            <w:vAlign w:val="center"/>
          </w:tcPr>
          <w:p w14:paraId="1B5C286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986C186" w14:textId="3B45EE2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1BAFDD0" w14:textId="41D8F54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8FEDD94" w14:textId="77777777" w:rsidTr="00132DED">
        <w:tc>
          <w:tcPr>
            <w:tcW w:w="1244" w:type="dxa"/>
            <w:shd w:val="clear" w:color="auto" w:fill="FFFF00"/>
            <w:vAlign w:val="center"/>
          </w:tcPr>
          <w:p w14:paraId="26171750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E61F2B" w14:textId="0E3C16E0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3D469CEC" w14:textId="04CED7D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798F131" w14:textId="77777777" w:rsidTr="00132DED">
        <w:tc>
          <w:tcPr>
            <w:tcW w:w="1244" w:type="dxa"/>
            <w:shd w:val="clear" w:color="auto" w:fill="FFFF00"/>
            <w:vAlign w:val="center"/>
          </w:tcPr>
          <w:p w14:paraId="44875A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7A4AB0B" w14:textId="4BBEDF8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3427541" w14:textId="32463DD5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46F1C0C" w14:textId="77777777" w:rsidTr="00132DED">
        <w:tc>
          <w:tcPr>
            <w:tcW w:w="1244" w:type="dxa"/>
            <w:shd w:val="clear" w:color="auto" w:fill="FFFF00"/>
            <w:vAlign w:val="center"/>
          </w:tcPr>
          <w:p w14:paraId="5169AF94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81A53E" w14:textId="2A7BDC46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EAD2B9E" w14:textId="7492455C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025872F" w14:textId="77777777" w:rsidTr="00132DED">
        <w:tc>
          <w:tcPr>
            <w:tcW w:w="1244" w:type="dxa"/>
            <w:shd w:val="clear" w:color="auto" w:fill="FFFF00"/>
            <w:vAlign w:val="center"/>
          </w:tcPr>
          <w:p w14:paraId="7593D56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6F5AA3" w14:textId="58EB4DF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1F5074B" w14:textId="6CBE3B0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5767730" w14:textId="77777777" w:rsidTr="00132DED">
        <w:tc>
          <w:tcPr>
            <w:tcW w:w="1244" w:type="dxa"/>
            <w:shd w:val="clear" w:color="auto" w:fill="FFFF00"/>
            <w:vAlign w:val="center"/>
          </w:tcPr>
          <w:p w14:paraId="4AC0061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B68F66" w14:textId="5D86FDA4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4DA81D3C" w14:textId="561ACF1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6FDDC294" w14:textId="77777777" w:rsidTr="00132DED">
        <w:tc>
          <w:tcPr>
            <w:tcW w:w="1244" w:type="dxa"/>
            <w:shd w:val="clear" w:color="auto" w:fill="FFFF00"/>
            <w:vAlign w:val="center"/>
          </w:tcPr>
          <w:p w14:paraId="6CC757F5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8644F2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80FC3F7" w14:textId="777777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C90453F" w14:textId="0A006FCD" w:rsidR="008D7195" w:rsidRDefault="008D7195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p w14:paraId="13D4FA70" w14:textId="54C9A077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5" w:name="_Toc129034530"/>
      <w:r>
        <w:t>Saídas Digitais Remota-01</w:t>
      </w:r>
      <w:bookmarkEnd w:id="5"/>
    </w:p>
    <w:p w14:paraId="6C98507C" w14:textId="56F2AD54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Remota-01. </w:t>
      </w:r>
    </w:p>
    <w:p w14:paraId="04322C2A" w14:textId="77777777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19A36309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B53D1C6" w14:textId="733BC05F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98434D" w14:paraId="1521990B" w14:textId="77777777" w:rsidTr="0098434D">
        <w:trPr>
          <w:tblHeader/>
        </w:trPr>
        <w:tc>
          <w:tcPr>
            <w:tcW w:w="1244" w:type="dxa"/>
          </w:tcPr>
          <w:p w14:paraId="2C1B1C66" w14:textId="768D929A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271D3D8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27CD96DE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BF4A8C6" w14:textId="77777777" w:rsidTr="00E370B5">
        <w:tc>
          <w:tcPr>
            <w:tcW w:w="1244" w:type="dxa"/>
          </w:tcPr>
          <w:p w14:paraId="44F8FF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1F5CAD0D" w14:textId="268E8F7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16788B7" w14:textId="6B7882D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3DFB5C57" w14:textId="77777777" w:rsidTr="00E370B5">
        <w:tc>
          <w:tcPr>
            <w:tcW w:w="1244" w:type="dxa"/>
          </w:tcPr>
          <w:p w14:paraId="33FB9B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01</w:t>
            </w:r>
          </w:p>
        </w:tc>
        <w:tc>
          <w:tcPr>
            <w:tcW w:w="2835" w:type="dxa"/>
            <w:vAlign w:val="center"/>
          </w:tcPr>
          <w:p w14:paraId="56775959" w14:textId="588918F3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3BAB8433" w14:textId="74F1CB0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3AC08D4" w14:textId="77777777" w:rsidTr="002E7FD6">
        <w:tc>
          <w:tcPr>
            <w:tcW w:w="1244" w:type="dxa"/>
          </w:tcPr>
          <w:p w14:paraId="6F1237D7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28F522D3" w14:textId="22EA750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F45CBE5" w14:textId="64CAF265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4115BE5" w14:textId="77777777" w:rsidTr="006E7A13">
        <w:tc>
          <w:tcPr>
            <w:tcW w:w="1244" w:type="dxa"/>
          </w:tcPr>
          <w:p w14:paraId="49DB716D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29B3639" w14:textId="4E07BDA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177BD119" w14:textId="241165E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4110D09D" w14:textId="77777777" w:rsidTr="00063B10">
        <w:tc>
          <w:tcPr>
            <w:tcW w:w="1244" w:type="dxa"/>
          </w:tcPr>
          <w:p w14:paraId="28FEFFF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59AE5ACE" w14:textId="1F61376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0DE73E5" w14:textId="24C2C6D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953E8A9" w14:textId="77777777" w:rsidTr="00041BEE">
        <w:tc>
          <w:tcPr>
            <w:tcW w:w="1244" w:type="dxa"/>
          </w:tcPr>
          <w:p w14:paraId="3D1FE84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0C1E01EC" w14:textId="3D1F2B2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763C7B52" w14:textId="0A7D234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425B1E7" w14:textId="77777777" w:rsidTr="000C1782">
        <w:tc>
          <w:tcPr>
            <w:tcW w:w="1244" w:type="dxa"/>
          </w:tcPr>
          <w:p w14:paraId="7311563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  <w:vAlign w:val="center"/>
          </w:tcPr>
          <w:p w14:paraId="7B254602" w14:textId="56461AA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5FFBA63F" w14:textId="16D7E86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AD38089" w14:textId="77777777" w:rsidTr="007B41C5">
        <w:tc>
          <w:tcPr>
            <w:tcW w:w="1244" w:type="dxa"/>
          </w:tcPr>
          <w:p w14:paraId="4526BDC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  <w:vAlign w:val="center"/>
          </w:tcPr>
          <w:p w14:paraId="7A4BC42C" w14:textId="1005736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7B1CB5D" w14:textId="58D9B156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PL-02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2B273D58" w14:textId="77777777" w:rsidTr="00B27E43">
        <w:tc>
          <w:tcPr>
            <w:tcW w:w="1244" w:type="dxa"/>
          </w:tcPr>
          <w:p w14:paraId="6EF6C1C3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  <w:vAlign w:val="center"/>
          </w:tcPr>
          <w:p w14:paraId="0B744650" w14:textId="15D90FA6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06BA10E8" w14:textId="508928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93001CB" w14:textId="77777777" w:rsidTr="00B27E43">
        <w:tc>
          <w:tcPr>
            <w:tcW w:w="1244" w:type="dxa"/>
          </w:tcPr>
          <w:p w14:paraId="1B6921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  <w:vAlign w:val="center"/>
          </w:tcPr>
          <w:p w14:paraId="2B289F65" w14:textId="275073BB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077A634" w14:textId="3DB2E09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6C4BCF88" w14:textId="77777777" w:rsidTr="00B27E43">
        <w:tc>
          <w:tcPr>
            <w:tcW w:w="1244" w:type="dxa"/>
          </w:tcPr>
          <w:p w14:paraId="61C1879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14:paraId="587C54B8" w14:textId="17D046E4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34CB0A02" w14:textId="42B7F331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13A0B49" w14:textId="77777777" w:rsidTr="00B27E43">
        <w:tc>
          <w:tcPr>
            <w:tcW w:w="1244" w:type="dxa"/>
          </w:tcPr>
          <w:p w14:paraId="3365885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14:paraId="592B8BA0" w14:textId="240B12B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76987128" w14:textId="6C2BF90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C77CB2C" w14:textId="77777777" w:rsidTr="00B27E43">
        <w:tc>
          <w:tcPr>
            <w:tcW w:w="1244" w:type="dxa"/>
          </w:tcPr>
          <w:p w14:paraId="3ACFBDD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14:paraId="4EB1F402" w14:textId="2C1E9D0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BEADEF3" w14:textId="54615B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EB10FCC" w14:textId="77777777" w:rsidTr="00B27E43">
        <w:tc>
          <w:tcPr>
            <w:tcW w:w="1244" w:type="dxa"/>
          </w:tcPr>
          <w:p w14:paraId="3ABA27F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14:paraId="129CAF96" w14:textId="020D6EE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08DA72" w14:textId="6C0E979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3B8D96CA" w14:textId="77777777" w:rsidTr="00A30184">
        <w:tc>
          <w:tcPr>
            <w:tcW w:w="1244" w:type="dxa"/>
          </w:tcPr>
          <w:p w14:paraId="39B7CA6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14:paraId="5ADD4562" w14:textId="215A9F2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PL_03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75BBAA9F" w14:textId="52E0C87F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6823FFD0" w14:textId="77777777" w:rsidTr="00A30184">
        <w:tc>
          <w:tcPr>
            <w:tcW w:w="1244" w:type="dxa"/>
          </w:tcPr>
          <w:p w14:paraId="41DE95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14:paraId="130BF359" w14:textId="17007BE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4C836770" w14:textId="704C223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</w:tbl>
    <w:p w14:paraId="2364707B" w14:textId="303E17EE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5E858183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0E61F1CA" w14:textId="6D7C120E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98434D" w14:paraId="4D414FE8" w14:textId="77777777" w:rsidTr="0098434D">
        <w:trPr>
          <w:tblHeader/>
        </w:trPr>
        <w:tc>
          <w:tcPr>
            <w:tcW w:w="1244" w:type="dxa"/>
          </w:tcPr>
          <w:p w14:paraId="42C66218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FAE14F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4668D22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1658383" w14:textId="77777777" w:rsidTr="00294F28">
        <w:tc>
          <w:tcPr>
            <w:tcW w:w="1244" w:type="dxa"/>
          </w:tcPr>
          <w:p w14:paraId="5DA3491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5C3851C5" w14:textId="0BCE86C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7A5DEE9" w14:textId="1A5DD00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89D6F62" w14:textId="77777777" w:rsidTr="00294F28">
        <w:tc>
          <w:tcPr>
            <w:tcW w:w="1244" w:type="dxa"/>
          </w:tcPr>
          <w:p w14:paraId="1E72FD9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  <w:vAlign w:val="center"/>
          </w:tcPr>
          <w:p w14:paraId="3C77BB96" w14:textId="088E4C4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8643DA3" w14:textId="1300548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2E0AD9CF" w14:textId="77777777" w:rsidTr="00294F28">
        <w:tc>
          <w:tcPr>
            <w:tcW w:w="1244" w:type="dxa"/>
          </w:tcPr>
          <w:p w14:paraId="6AC6BBE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652424D9" w14:textId="3A66C70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36A68A0D" w14:textId="3AEB7D2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B33F90D" w14:textId="77777777" w:rsidTr="00294F28">
        <w:tc>
          <w:tcPr>
            <w:tcW w:w="1244" w:type="dxa"/>
          </w:tcPr>
          <w:p w14:paraId="71529FCE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9C9983A" w14:textId="0E294112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5E19C40" w14:textId="187A8D0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FBFA6FE" w14:textId="77777777" w:rsidTr="00294F28">
        <w:tc>
          <w:tcPr>
            <w:tcW w:w="1244" w:type="dxa"/>
          </w:tcPr>
          <w:p w14:paraId="63E62B3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10156987" w14:textId="4BF978D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7E1385" w14:textId="4BB6231E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515B49" w14:paraId="11CFB323" w14:textId="77777777" w:rsidTr="00762555">
        <w:tc>
          <w:tcPr>
            <w:tcW w:w="1244" w:type="dxa"/>
          </w:tcPr>
          <w:p w14:paraId="1676114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4A828533" w14:textId="526B7760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PL_04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0C3CC149" w14:textId="55F9B019" w:rsidR="00515B49" w:rsidRPr="001F28D9" w:rsidRDefault="00515B49" w:rsidP="00515B49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PL-04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515B49" w14:paraId="7EBBD4B0" w14:textId="77777777" w:rsidTr="00812686">
        <w:tc>
          <w:tcPr>
            <w:tcW w:w="1244" w:type="dxa"/>
          </w:tcPr>
          <w:p w14:paraId="6818003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BCDD25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0A431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E3CE759" w14:textId="77777777" w:rsidTr="00812686">
        <w:tc>
          <w:tcPr>
            <w:tcW w:w="1244" w:type="dxa"/>
          </w:tcPr>
          <w:p w14:paraId="06DB6B4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2AAE9E9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07CC7F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44D40C4F" w14:textId="77777777" w:rsidTr="00812686">
        <w:tc>
          <w:tcPr>
            <w:tcW w:w="1244" w:type="dxa"/>
          </w:tcPr>
          <w:p w14:paraId="7184188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08</w:t>
            </w:r>
          </w:p>
        </w:tc>
        <w:tc>
          <w:tcPr>
            <w:tcW w:w="2835" w:type="dxa"/>
          </w:tcPr>
          <w:p w14:paraId="73AE9D2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D0E45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C0B71FC" w14:textId="77777777" w:rsidTr="00812686">
        <w:tc>
          <w:tcPr>
            <w:tcW w:w="1244" w:type="dxa"/>
          </w:tcPr>
          <w:p w14:paraId="15E909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281D011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BC051B4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6DBC28D2" w14:textId="77777777" w:rsidTr="00812686">
        <w:tc>
          <w:tcPr>
            <w:tcW w:w="1244" w:type="dxa"/>
          </w:tcPr>
          <w:p w14:paraId="7E20934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2C011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6B056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3E997EB" w14:textId="77777777" w:rsidTr="00812686">
        <w:tc>
          <w:tcPr>
            <w:tcW w:w="1244" w:type="dxa"/>
          </w:tcPr>
          <w:p w14:paraId="6676F4A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7C9487F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9307AF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F42200D" w14:textId="77777777" w:rsidTr="00812686">
        <w:tc>
          <w:tcPr>
            <w:tcW w:w="1244" w:type="dxa"/>
          </w:tcPr>
          <w:p w14:paraId="3375CB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90B7DC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E61F0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5C1E850" w14:textId="77777777" w:rsidTr="00812686">
        <w:tc>
          <w:tcPr>
            <w:tcW w:w="1244" w:type="dxa"/>
          </w:tcPr>
          <w:p w14:paraId="76D43C8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72314E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E4F619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5503CC7D" w14:textId="77777777" w:rsidTr="00812686">
        <w:tc>
          <w:tcPr>
            <w:tcW w:w="1244" w:type="dxa"/>
          </w:tcPr>
          <w:p w14:paraId="4AFA06A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4DCFF7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4256A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947FBA4" w14:textId="77777777" w:rsidTr="00812686">
        <w:tc>
          <w:tcPr>
            <w:tcW w:w="1244" w:type="dxa"/>
          </w:tcPr>
          <w:p w14:paraId="0DC8C69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A77F11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67DAF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28D436" w14:textId="1C2E920B" w:rsidR="0098434D" w:rsidRDefault="0098434D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033B2A7" w14:textId="7FFA8A6F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6" w:name="_Toc129034531"/>
      <w:r>
        <w:t>Entradas Analógicas Remota-01</w:t>
      </w:r>
      <w:bookmarkEnd w:id="6"/>
    </w:p>
    <w:p w14:paraId="5A5956A8" w14:textId="3C6F5928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Remota-01. </w:t>
      </w:r>
    </w:p>
    <w:p w14:paraId="16BC2F06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77E7600E" w14:textId="77777777" w:rsidTr="008D7195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221DB50" w14:textId="63231E51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8D7195" w14:paraId="719CE982" w14:textId="77777777" w:rsidTr="00812686">
        <w:trPr>
          <w:tblHeader/>
        </w:trPr>
        <w:tc>
          <w:tcPr>
            <w:tcW w:w="1244" w:type="dxa"/>
          </w:tcPr>
          <w:p w14:paraId="025CEA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1A3D6C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573414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6FB66EA4" w14:textId="77777777" w:rsidTr="00812686">
        <w:tc>
          <w:tcPr>
            <w:tcW w:w="1244" w:type="dxa"/>
          </w:tcPr>
          <w:p w14:paraId="2BB705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7591C4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9E307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5015C45" w14:textId="77777777" w:rsidTr="00812686">
        <w:tc>
          <w:tcPr>
            <w:tcW w:w="1244" w:type="dxa"/>
          </w:tcPr>
          <w:p w14:paraId="44BF7DD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14C83E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C9E4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5A35B77" w14:textId="77777777" w:rsidTr="00812686">
        <w:tc>
          <w:tcPr>
            <w:tcW w:w="1244" w:type="dxa"/>
          </w:tcPr>
          <w:p w14:paraId="103D8AE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240760F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20C14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FB786E4" w14:textId="77777777" w:rsidTr="00812686">
        <w:tc>
          <w:tcPr>
            <w:tcW w:w="1244" w:type="dxa"/>
          </w:tcPr>
          <w:p w14:paraId="46F8D78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371DE3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67B5D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91A467F" w14:textId="77777777" w:rsidTr="00812686">
        <w:tc>
          <w:tcPr>
            <w:tcW w:w="1244" w:type="dxa"/>
          </w:tcPr>
          <w:p w14:paraId="6EBEC2D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745FFE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784C7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832FC6A" w14:textId="77777777" w:rsidTr="00812686">
        <w:tc>
          <w:tcPr>
            <w:tcW w:w="1244" w:type="dxa"/>
          </w:tcPr>
          <w:p w14:paraId="000F6B1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A8C8CC0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0086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1784663" w14:textId="77777777" w:rsidTr="00812686">
        <w:tc>
          <w:tcPr>
            <w:tcW w:w="1244" w:type="dxa"/>
          </w:tcPr>
          <w:p w14:paraId="270A340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D7B530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2DF763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203858C" w14:textId="77777777" w:rsidTr="00812686">
        <w:tc>
          <w:tcPr>
            <w:tcW w:w="1244" w:type="dxa"/>
          </w:tcPr>
          <w:p w14:paraId="2E3131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303F77C1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DE1FF1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1A55ED4" w14:textId="60DCE195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AA68476" w14:textId="3A7FD50B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7" w:name="_Toc129034532"/>
      <w:r>
        <w:t>Saídas Analógicas Remota-01</w:t>
      </w:r>
      <w:bookmarkEnd w:id="7"/>
    </w:p>
    <w:p w14:paraId="313465EE" w14:textId="221CBB91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Remota-01. </w:t>
      </w:r>
    </w:p>
    <w:p w14:paraId="423724BE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2830D57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8895939" w14:textId="6B808D70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8D7195" w14:paraId="4AA2AA5F" w14:textId="77777777" w:rsidTr="00812686">
        <w:trPr>
          <w:tblHeader/>
        </w:trPr>
        <w:tc>
          <w:tcPr>
            <w:tcW w:w="1244" w:type="dxa"/>
          </w:tcPr>
          <w:p w14:paraId="747B314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51EE10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CAB171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5DA98E48" w14:textId="77777777" w:rsidTr="00812686">
        <w:tc>
          <w:tcPr>
            <w:tcW w:w="1244" w:type="dxa"/>
          </w:tcPr>
          <w:p w14:paraId="5D6EDBA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0ED40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8D710B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27E2B77A" w14:textId="77777777" w:rsidTr="00812686">
        <w:tc>
          <w:tcPr>
            <w:tcW w:w="1244" w:type="dxa"/>
          </w:tcPr>
          <w:p w14:paraId="4CC435E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E55146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FC3DF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D22B018" w14:textId="77777777" w:rsidTr="00812686">
        <w:tc>
          <w:tcPr>
            <w:tcW w:w="1244" w:type="dxa"/>
          </w:tcPr>
          <w:p w14:paraId="3FA58F5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D7A17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DF1B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0416EEB" w14:textId="77777777" w:rsidTr="00812686">
        <w:tc>
          <w:tcPr>
            <w:tcW w:w="1244" w:type="dxa"/>
          </w:tcPr>
          <w:p w14:paraId="06CA504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1A7679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E1394D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0501D2E" w14:textId="1D9B28E6" w:rsidR="006A181C" w:rsidRDefault="0046066C" w:rsidP="0046066C">
      <w:pPr>
        <w:pStyle w:val="Ttulo1"/>
        <w:numPr>
          <w:ilvl w:val="0"/>
          <w:numId w:val="0"/>
        </w:numPr>
      </w:pPr>
      <w:r>
        <w:lastRenderedPageBreak/>
        <w:t xml:space="preserve"> </w:t>
      </w:r>
    </w:p>
    <w:p w14:paraId="647CCE74" w14:textId="77777777" w:rsidR="006A181C" w:rsidRDefault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0C3FE3FD" w14:textId="77777777" w:rsidR="00DE723A" w:rsidRDefault="00DE723A" w:rsidP="00DE723A">
      <w:pPr>
        <w:pStyle w:val="Ttulo1"/>
        <w:numPr>
          <w:ilvl w:val="0"/>
          <w:numId w:val="0"/>
        </w:numPr>
      </w:pPr>
    </w:p>
    <w:p w14:paraId="23091C3F" w14:textId="4F370176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8" w:name="_Toc129034533"/>
      <w:r>
        <w:t>I/O REMOTA-02</w:t>
      </w:r>
      <w:bookmarkEnd w:id="8"/>
    </w:p>
    <w:p w14:paraId="5A902DD3" w14:textId="3D9DC005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683ACC3F" w14:textId="0B85126A" w:rsidR="006A181C" w:rsidRPr="006D1EEB" w:rsidRDefault="006A181C" w:rsidP="006A181C">
      <w:pPr>
        <w:pStyle w:val="Ttulo1"/>
        <w:numPr>
          <w:ilvl w:val="1"/>
          <w:numId w:val="31"/>
        </w:numPr>
        <w:ind w:left="567"/>
      </w:pPr>
      <w:bookmarkStart w:id="9" w:name="_Toc129034534"/>
      <w:r>
        <w:t xml:space="preserve">Entradas Digitais </w:t>
      </w:r>
      <w:r w:rsidR="00AA7022">
        <w:t>Remota-02</w:t>
      </w:r>
      <w:bookmarkEnd w:id="9"/>
    </w:p>
    <w:p w14:paraId="32BA6980" w14:textId="69F95DE8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7EF008FD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0EA340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5995BFC1" w14:textId="4260F29A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6A181C" w14:paraId="43766C83" w14:textId="77777777" w:rsidTr="00812686">
        <w:trPr>
          <w:tblHeader/>
        </w:trPr>
        <w:tc>
          <w:tcPr>
            <w:tcW w:w="1244" w:type="dxa"/>
          </w:tcPr>
          <w:p w14:paraId="13DB572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AC10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3F9066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52653FF5" w14:textId="77777777" w:rsidTr="00812686">
        <w:tc>
          <w:tcPr>
            <w:tcW w:w="1244" w:type="dxa"/>
          </w:tcPr>
          <w:p w14:paraId="312DBD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BA5E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2D8CE0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F53D119" w14:textId="77777777" w:rsidTr="00812686">
        <w:tc>
          <w:tcPr>
            <w:tcW w:w="1244" w:type="dxa"/>
          </w:tcPr>
          <w:p w14:paraId="11536A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81D3ED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0015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84A276" w14:textId="77777777" w:rsidTr="00812686">
        <w:tc>
          <w:tcPr>
            <w:tcW w:w="1244" w:type="dxa"/>
          </w:tcPr>
          <w:p w14:paraId="1D8971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CDB63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7E40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039C87" w14:textId="77777777" w:rsidTr="00812686">
        <w:tc>
          <w:tcPr>
            <w:tcW w:w="1244" w:type="dxa"/>
          </w:tcPr>
          <w:p w14:paraId="685972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A93AF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ECA329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555AECD" w14:textId="77777777" w:rsidTr="00812686">
        <w:tc>
          <w:tcPr>
            <w:tcW w:w="1244" w:type="dxa"/>
          </w:tcPr>
          <w:p w14:paraId="7B98C0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E1B3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25C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FB069" w14:textId="77777777" w:rsidTr="00812686">
        <w:tc>
          <w:tcPr>
            <w:tcW w:w="1244" w:type="dxa"/>
          </w:tcPr>
          <w:p w14:paraId="131FA8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0A2EC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62FD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7BBE54" w14:textId="77777777" w:rsidTr="00812686">
        <w:tc>
          <w:tcPr>
            <w:tcW w:w="1244" w:type="dxa"/>
          </w:tcPr>
          <w:p w14:paraId="663F5F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849E82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5CE2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D626CFA" w14:textId="77777777" w:rsidTr="00812686">
        <w:tc>
          <w:tcPr>
            <w:tcW w:w="1244" w:type="dxa"/>
          </w:tcPr>
          <w:p w14:paraId="3A4150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6BAB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4FE73AA" w14:textId="77777777" w:rsidTr="00812686">
        <w:tc>
          <w:tcPr>
            <w:tcW w:w="1244" w:type="dxa"/>
          </w:tcPr>
          <w:p w14:paraId="73FBB2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A043F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02C2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77029" w14:textId="77777777" w:rsidTr="00812686">
        <w:tc>
          <w:tcPr>
            <w:tcW w:w="1244" w:type="dxa"/>
          </w:tcPr>
          <w:p w14:paraId="60A83D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141359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B15D5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6CE6595" w14:textId="77777777" w:rsidTr="00812686">
        <w:tc>
          <w:tcPr>
            <w:tcW w:w="1244" w:type="dxa"/>
          </w:tcPr>
          <w:p w14:paraId="1D7691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8B086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2FFB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388100D" w14:textId="77777777" w:rsidTr="00812686">
        <w:tc>
          <w:tcPr>
            <w:tcW w:w="1244" w:type="dxa"/>
          </w:tcPr>
          <w:p w14:paraId="171BFA2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275912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F33DB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C4232D5" w14:textId="77777777" w:rsidTr="00812686">
        <w:tc>
          <w:tcPr>
            <w:tcW w:w="1244" w:type="dxa"/>
          </w:tcPr>
          <w:p w14:paraId="35DC82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67785F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F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D48D726" w14:textId="77777777" w:rsidTr="00812686">
        <w:tc>
          <w:tcPr>
            <w:tcW w:w="1244" w:type="dxa"/>
          </w:tcPr>
          <w:p w14:paraId="12A517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270647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CC1B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2F7437B" w14:textId="77777777" w:rsidTr="00812686">
        <w:tc>
          <w:tcPr>
            <w:tcW w:w="1244" w:type="dxa"/>
          </w:tcPr>
          <w:p w14:paraId="3E727C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492901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3AFC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67CA44D" w14:textId="77777777" w:rsidTr="00812686">
        <w:tc>
          <w:tcPr>
            <w:tcW w:w="1244" w:type="dxa"/>
          </w:tcPr>
          <w:p w14:paraId="62E477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71BB4F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D4D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6B7DD83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FDF7F91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6B9C5A1" w14:textId="094B216C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6A181C" w14:paraId="6ABFC557" w14:textId="77777777" w:rsidTr="00812686">
        <w:trPr>
          <w:tblHeader/>
        </w:trPr>
        <w:tc>
          <w:tcPr>
            <w:tcW w:w="1244" w:type="dxa"/>
          </w:tcPr>
          <w:p w14:paraId="0C2D9B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CB304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AD3646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26B55FF" w14:textId="77777777" w:rsidTr="00812686">
        <w:tc>
          <w:tcPr>
            <w:tcW w:w="1244" w:type="dxa"/>
          </w:tcPr>
          <w:p w14:paraId="5A0299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0C60B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A87A5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5298C5" w14:textId="77777777" w:rsidTr="00812686">
        <w:tc>
          <w:tcPr>
            <w:tcW w:w="1244" w:type="dxa"/>
          </w:tcPr>
          <w:p w14:paraId="5ACED6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BF696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DF1D3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0056890" w14:textId="77777777" w:rsidTr="00812686">
        <w:tc>
          <w:tcPr>
            <w:tcW w:w="1244" w:type="dxa"/>
          </w:tcPr>
          <w:p w14:paraId="68BBA03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00FF733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F304A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E254E3" w14:textId="77777777" w:rsidTr="00812686">
        <w:tc>
          <w:tcPr>
            <w:tcW w:w="1244" w:type="dxa"/>
          </w:tcPr>
          <w:p w14:paraId="0A8913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7C223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D72C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7F5200" w14:textId="77777777" w:rsidTr="00812686">
        <w:tc>
          <w:tcPr>
            <w:tcW w:w="1244" w:type="dxa"/>
          </w:tcPr>
          <w:p w14:paraId="7FDF608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7861F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6464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2ED9F76" w14:textId="77777777" w:rsidTr="00812686">
        <w:tc>
          <w:tcPr>
            <w:tcW w:w="1244" w:type="dxa"/>
          </w:tcPr>
          <w:p w14:paraId="647995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76199D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58AC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F55DB" w14:textId="77777777" w:rsidTr="00812686">
        <w:tc>
          <w:tcPr>
            <w:tcW w:w="1244" w:type="dxa"/>
          </w:tcPr>
          <w:p w14:paraId="210B5C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BEDD34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EFA2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5F1F73C" w14:textId="77777777" w:rsidTr="00812686">
        <w:tc>
          <w:tcPr>
            <w:tcW w:w="1244" w:type="dxa"/>
          </w:tcPr>
          <w:p w14:paraId="4C6D622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B5ABFA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377CCA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B73325" w14:textId="77777777" w:rsidTr="00812686">
        <w:tc>
          <w:tcPr>
            <w:tcW w:w="1244" w:type="dxa"/>
          </w:tcPr>
          <w:p w14:paraId="4EA67B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3EA70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DF47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BD2926" w14:textId="77777777" w:rsidTr="00812686">
        <w:tc>
          <w:tcPr>
            <w:tcW w:w="1244" w:type="dxa"/>
          </w:tcPr>
          <w:p w14:paraId="6A31DA9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59BF6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B469B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FC5C780" w14:textId="77777777" w:rsidTr="00812686">
        <w:tc>
          <w:tcPr>
            <w:tcW w:w="1244" w:type="dxa"/>
          </w:tcPr>
          <w:p w14:paraId="39E0A26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9C2E5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756B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49B49C6" w14:textId="77777777" w:rsidTr="00812686">
        <w:tc>
          <w:tcPr>
            <w:tcW w:w="1244" w:type="dxa"/>
          </w:tcPr>
          <w:p w14:paraId="4183555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666E9EC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E62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5951977" w14:textId="77777777" w:rsidTr="00812686">
        <w:tc>
          <w:tcPr>
            <w:tcW w:w="1244" w:type="dxa"/>
          </w:tcPr>
          <w:p w14:paraId="646A1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0F0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C01FE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4C377D" w14:textId="77777777" w:rsidTr="00812686">
        <w:tc>
          <w:tcPr>
            <w:tcW w:w="1244" w:type="dxa"/>
          </w:tcPr>
          <w:p w14:paraId="03FED2A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1E53E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2AE71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4888E3" w14:textId="77777777" w:rsidTr="00812686">
        <w:tc>
          <w:tcPr>
            <w:tcW w:w="1244" w:type="dxa"/>
          </w:tcPr>
          <w:p w14:paraId="2BF9AC5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455A8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2B2C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E310D2" w14:textId="77777777" w:rsidTr="00812686">
        <w:tc>
          <w:tcPr>
            <w:tcW w:w="1244" w:type="dxa"/>
          </w:tcPr>
          <w:p w14:paraId="4DB84E5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2A182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90B986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E091AE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A6A0049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E5B2A12" w14:textId="20BFD877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6A181C" w14:paraId="091B6ED9" w14:textId="77777777" w:rsidTr="00812686">
        <w:trPr>
          <w:tblHeader/>
        </w:trPr>
        <w:tc>
          <w:tcPr>
            <w:tcW w:w="1244" w:type="dxa"/>
          </w:tcPr>
          <w:p w14:paraId="1F999A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2D68F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C3C1C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6C2DE9B4" w14:textId="77777777" w:rsidTr="00812686">
        <w:tc>
          <w:tcPr>
            <w:tcW w:w="1244" w:type="dxa"/>
          </w:tcPr>
          <w:p w14:paraId="7C7827D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9E29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6AAA94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B98AD64" w14:textId="77777777" w:rsidTr="00812686">
        <w:tc>
          <w:tcPr>
            <w:tcW w:w="1244" w:type="dxa"/>
          </w:tcPr>
          <w:p w14:paraId="386B8C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0F85E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451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AF860A3" w14:textId="77777777" w:rsidTr="00812686">
        <w:tc>
          <w:tcPr>
            <w:tcW w:w="1244" w:type="dxa"/>
          </w:tcPr>
          <w:p w14:paraId="1B40A9B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ABAFFB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F1A29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D54818D" w14:textId="77777777" w:rsidTr="00812686">
        <w:tc>
          <w:tcPr>
            <w:tcW w:w="1244" w:type="dxa"/>
          </w:tcPr>
          <w:p w14:paraId="05A033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DF29F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E348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993568" w14:textId="77777777" w:rsidTr="00812686">
        <w:tc>
          <w:tcPr>
            <w:tcW w:w="1244" w:type="dxa"/>
          </w:tcPr>
          <w:p w14:paraId="4DFAAF3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52115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154930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30A31D9" w14:textId="77777777" w:rsidTr="00812686">
        <w:tc>
          <w:tcPr>
            <w:tcW w:w="1244" w:type="dxa"/>
          </w:tcPr>
          <w:p w14:paraId="24A2A3A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0E6D575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BB49C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A3176C" w14:textId="77777777" w:rsidTr="00812686">
        <w:tc>
          <w:tcPr>
            <w:tcW w:w="1244" w:type="dxa"/>
          </w:tcPr>
          <w:p w14:paraId="092705C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391628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1DBB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DC7634" w14:textId="77777777" w:rsidTr="00812686">
        <w:tc>
          <w:tcPr>
            <w:tcW w:w="1244" w:type="dxa"/>
          </w:tcPr>
          <w:p w14:paraId="30C675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88961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5E75D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4022D" w14:textId="77777777" w:rsidTr="00812686">
        <w:tc>
          <w:tcPr>
            <w:tcW w:w="1244" w:type="dxa"/>
          </w:tcPr>
          <w:p w14:paraId="7FAF775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098225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DC617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64B16F" w14:textId="77777777" w:rsidTr="00812686">
        <w:tc>
          <w:tcPr>
            <w:tcW w:w="1244" w:type="dxa"/>
          </w:tcPr>
          <w:p w14:paraId="26243A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6D436C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455F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B31C3ED" w14:textId="77777777" w:rsidTr="00812686">
        <w:tc>
          <w:tcPr>
            <w:tcW w:w="1244" w:type="dxa"/>
          </w:tcPr>
          <w:p w14:paraId="07F7C1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6BC6FA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13A87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12073E5" w14:textId="77777777" w:rsidTr="00812686">
        <w:tc>
          <w:tcPr>
            <w:tcW w:w="1244" w:type="dxa"/>
          </w:tcPr>
          <w:p w14:paraId="3F3642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FB054E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B51CD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33D8D1" w14:textId="77777777" w:rsidTr="00812686">
        <w:tc>
          <w:tcPr>
            <w:tcW w:w="1244" w:type="dxa"/>
          </w:tcPr>
          <w:p w14:paraId="750AE17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78AB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4B13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647AF7" w14:textId="77777777" w:rsidTr="00812686">
        <w:tc>
          <w:tcPr>
            <w:tcW w:w="1244" w:type="dxa"/>
          </w:tcPr>
          <w:p w14:paraId="50119C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EB074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6A204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0B3FDD" w14:textId="77777777" w:rsidTr="00812686">
        <w:tc>
          <w:tcPr>
            <w:tcW w:w="1244" w:type="dxa"/>
          </w:tcPr>
          <w:p w14:paraId="55CE1A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ED36A7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7378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AB61C" w14:textId="77777777" w:rsidTr="00812686">
        <w:tc>
          <w:tcPr>
            <w:tcW w:w="1244" w:type="dxa"/>
          </w:tcPr>
          <w:p w14:paraId="339DF61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DF6FD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74018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0D940DE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799A3F50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</w:p>
    <w:p w14:paraId="2D7BE8E2" w14:textId="7ED86DCD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0" w:name="_Toc129034535"/>
      <w:r>
        <w:lastRenderedPageBreak/>
        <w:t xml:space="preserve">Saídas Digitais </w:t>
      </w:r>
      <w:r w:rsidR="00AA7022">
        <w:t>Remota-02</w:t>
      </w:r>
      <w:bookmarkEnd w:id="10"/>
    </w:p>
    <w:p w14:paraId="05A1F3A8" w14:textId="2AA82CA1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10D276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250B220E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60AE9807" w14:textId="6F55E43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6A181C" w14:paraId="49AAC3C9" w14:textId="77777777" w:rsidTr="00812686">
        <w:trPr>
          <w:tblHeader/>
        </w:trPr>
        <w:tc>
          <w:tcPr>
            <w:tcW w:w="1244" w:type="dxa"/>
          </w:tcPr>
          <w:p w14:paraId="372640F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519606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382BD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3858C27" w14:textId="77777777" w:rsidTr="00812686">
        <w:tc>
          <w:tcPr>
            <w:tcW w:w="1244" w:type="dxa"/>
          </w:tcPr>
          <w:p w14:paraId="3725DC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7B676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3A02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B39E5D7" w14:textId="77777777" w:rsidTr="00812686">
        <w:tc>
          <w:tcPr>
            <w:tcW w:w="1244" w:type="dxa"/>
          </w:tcPr>
          <w:p w14:paraId="255E7DD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50DD0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FE2E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64A8A2F" w14:textId="77777777" w:rsidTr="00812686">
        <w:tc>
          <w:tcPr>
            <w:tcW w:w="1244" w:type="dxa"/>
          </w:tcPr>
          <w:p w14:paraId="073354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74271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AF8651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40C31C" w14:textId="77777777" w:rsidTr="00812686">
        <w:tc>
          <w:tcPr>
            <w:tcW w:w="1244" w:type="dxa"/>
          </w:tcPr>
          <w:p w14:paraId="44A3DF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DBC54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1456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8324D34" w14:textId="77777777" w:rsidTr="00812686">
        <w:tc>
          <w:tcPr>
            <w:tcW w:w="1244" w:type="dxa"/>
          </w:tcPr>
          <w:p w14:paraId="3F89E6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86C350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A3B83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029965" w14:textId="77777777" w:rsidTr="00812686">
        <w:tc>
          <w:tcPr>
            <w:tcW w:w="1244" w:type="dxa"/>
          </w:tcPr>
          <w:p w14:paraId="7CC898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3688E9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D82AB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3F5B618" w14:textId="77777777" w:rsidTr="00812686">
        <w:tc>
          <w:tcPr>
            <w:tcW w:w="1244" w:type="dxa"/>
          </w:tcPr>
          <w:p w14:paraId="53C3929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10DB1E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503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BF8A90" w14:textId="77777777" w:rsidTr="00812686">
        <w:tc>
          <w:tcPr>
            <w:tcW w:w="1244" w:type="dxa"/>
          </w:tcPr>
          <w:p w14:paraId="44579D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05138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F54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0E8E05" w14:textId="77777777" w:rsidTr="00812686">
        <w:tc>
          <w:tcPr>
            <w:tcW w:w="1244" w:type="dxa"/>
          </w:tcPr>
          <w:p w14:paraId="04337C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62B9C8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1FAB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BE0236" w14:textId="77777777" w:rsidTr="00812686">
        <w:tc>
          <w:tcPr>
            <w:tcW w:w="1244" w:type="dxa"/>
          </w:tcPr>
          <w:p w14:paraId="1D6B38A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5690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85A2A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C8FCF6" w14:textId="77777777" w:rsidTr="00812686">
        <w:tc>
          <w:tcPr>
            <w:tcW w:w="1244" w:type="dxa"/>
          </w:tcPr>
          <w:p w14:paraId="6967C3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CB5D0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054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33CCB5" w14:textId="77777777" w:rsidTr="00812686">
        <w:tc>
          <w:tcPr>
            <w:tcW w:w="1244" w:type="dxa"/>
          </w:tcPr>
          <w:p w14:paraId="339D34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310032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807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525A97" w14:textId="77777777" w:rsidTr="00812686">
        <w:tc>
          <w:tcPr>
            <w:tcW w:w="1244" w:type="dxa"/>
          </w:tcPr>
          <w:p w14:paraId="0A40F9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79A1EB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3C28A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64D0378" w14:textId="77777777" w:rsidTr="00812686">
        <w:tc>
          <w:tcPr>
            <w:tcW w:w="1244" w:type="dxa"/>
          </w:tcPr>
          <w:p w14:paraId="176A4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343AC2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30B9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14CEB8F" w14:textId="77777777" w:rsidTr="00812686">
        <w:tc>
          <w:tcPr>
            <w:tcW w:w="1244" w:type="dxa"/>
          </w:tcPr>
          <w:p w14:paraId="538AC0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D115B6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EBFC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65558C" w14:textId="77777777" w:rsidTr="00812686">
        <w:tc>
          <w:tcPr>
            <w:tcW w:w="1244" w:type="dxa"/>
          </w:tcPr>
          <w:p w14:paraId="4EF586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C2CDD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2E1EE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E8FA177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F18AEE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4732489E" w14:textId="332C5E49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6A181C" w14:paraId="422660F4" w14:textId="77777777" w:rsidTr="00812686">
        <w:trPr>
          <w:tblHeader/>
        </w:trPr>
        <w:tc>
          <w:tcPr>
            <w:tcW w:w="1244" w:type="dxa"/>
          </w:tcPr>
          <w:p w14:paraId="20FC09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FFF85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8ABCEB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119909A5" w14:textId="77777777" w:rsidTr="00812686">
        <w:tc>
          <w:tcPr>
            <w:tcW w:w="1244" w:type="dxa"/>
          </w:tcPr>
          <w:p w14:paraId="556250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7CA371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3B0D2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2D002CF" w14:textId="77777777" w:rsidTr="00812686">
        <w:tc>
          <w:tcPr>
            <w:tcW w:w="1244" w:type="dxa"/>
          </w:tcPr>
          <w:p w14:paraId="3713CB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D67F9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8E48B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16ABB" w14:textId="77777777" w:rsidTr="00812686">
        <w:tc>
          <w:tcPr>
            <w:tcW w:w="1244" w:type="dxa"/>
          </w:tcPr>
          <w:p w14:paraId="21087C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D9138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21D7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34BC1D4" w14:textId="77777777" w:rsidTr="00812686">
        <w:tc>
          <w:tcPr>
            <w:tcW w:w="1244" w:type="dxa"/>
          </w:tcPr>
          <w:p w14:paraId="2C4860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FB65C4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F1E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7CD586D" w14:textId="77777777" w:rsidTr="00812686">
        <w:tc>
          <w:tcPr>
            <w:tcW w:w="1244" w:type="dxa"/>
          </w:tcPr>
          <w:p w14:paraId="3C57DB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18E7B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2B725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DAB6627" w14:textId="77777777" w:rsidTr="00812686">
        <w:tc>
          <w:tcPr>
            <w:tcW w:w="1244" w:type="dxa"/>
          </w:tcPr>
          <w:p w14:paraId="1BC646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09DEEE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357C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245A38" w14:textId="77777777" w:rsidTr="00812686">
        <w:tc>
          <w:tcPr>
            <w:tcW w:w="1244" w:type="dxa"/>
          </w:tcPr>
          <w:p w14:paraId="137ABF7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6710BF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87E33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9D7B0FB" w14:textId="77777777" w:rsidTr="00812686">
        <w:tc>
          <w:tcPr>
            <w:tcW w:w="1244" w:type="dxa"/>
          </w:tcPr>
          <w:p w14:paraId="6DA5FAB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3915A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27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33FA54" w14:textId="77777777" w:rsidTr="00812686">
        <w:tc>
          <w:tcPr>
            <w:tcW w:w="1244" w:type="dxa"/>
          </w:tcPr>
          <w:p w14:paraId="02AD56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EEEFE8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A759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1BC3F2D" w14:textId="77777777" w:rsidTr="00812686">
        <w:tc>
          <w:tcPr>
            <w:tcW w:w="1244" w:type="dxa"/>
          </w:tcPr>
          <w:p w14:paraId="011743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7495CC0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C085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3E05208" w14:textId="77777777" w:rsidTr="00812686">
        <w:tc>
          <w:tcPr>
            <w:tcW w:w="1244" w:type="dxa"/>
          </w:tcPr>
          <w:p w14:paraId="6DD06E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0386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E575A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7FABE4E" w14:textId="77777777" w:rsidTr="00812686">
        <w:tc>
          <w:tcPr>
            <w:tcW w:w="1244" w:type="dxa"/>
          </w:tcPr>
          <w:p w14:paraId="4FB7AAC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41EDA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C35E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8D83A36" w14:textId="77777777" w:rsidTr="00812686">
        <w:tc>
          <w:tcPr>
            <w:tcW w:w="1244" w:type="dxa"/>
          </w:tcPr>
          <w:p w14:paraId="1963A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1E989D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E896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752E4B9" w14:textId="77777777" w:rsidTr="00812686">
        <w:tc>
          <w:tcPr>
            <w:tcW w:w="1244" w:type="dxa"/>
          </w:tcPr>
          <w:p w14:paraId="1A3E0F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13</w:t>
            </w:r>
          </w:p>
        </w:tc>
        <w:tc>
          <w:tcPr>
            <w:tcW w:w="2835" w:type="dxa"/>
          </w:tcPr>
          <w:p w14:paraId="59DABC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8C95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349DEF" w14:textId="77777777" w:rsidTr="00812686">
        <w:tc>
          <w:tcPr>
            <w:tcW w:w="1244" w:type="dxa"/>
          </w:tcPr>
          <w:p w14:paraId="321D492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88C1C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3346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B7D112" w14:textId="77777777" w:rsidTr="00812686">
        <w:tc>
          <w:tcPr>
            <w:tcW w:w="1244" w:type="dxa"/>
          </w:tcPr>
          <w:p w14:paraId="119B97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1906E3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505AC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0FDC89A4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1A9913D9" w14:textId="07AF9C5F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1" w:name="_Toc129034536"/>
      <w:r>
        <w:t xml:space="preserve">Entradas Analógicas </w:t>
      </w:r>
      <w:r w:rsidR="00AA7022">
        <w:t>Remota-02</w:t>
      </w:r>
      <w:bookmarkEnd w:id="11"/>
    </w:p>
    <w:p w14:paraId="7D9B394E" w14:textId="06077026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46F25E7F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753B265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B1FFD09" w14:textId="730C56B1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6A181C" w14:paraId="49C210DF" w14:textId="77777777" w:rsidTr="00812686">
        <w:trPr>
          <w:tblHeader/>
        </w:trPr>
        <w:tc>
          <w:tcPr>
            <w:tcW w:w="1244" w:type="dxa"/>
          </w:tcPr>
          <w:p w14:paraId="793BFE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D90F5F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D3873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7EDD0F78" w14:textId="77777777" w:rsidTr="00812686">
        <w:tc>
          <w:tcPr>
            <w:tcW w:w="1244" w:type="dxa"/>
          </w:tcPr>
          <w:p w14:paraId="350E133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780383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E0C4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35C03A2" w14:textId="77777777" w:rsidTr="00812686">
        <w:tc>
          <w:tcPr>
            <w:tcW w:w="1244" w:type="dxa"/>
          </w:tcPr>
          <w:p w14:paraId="01A768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E5E04E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EFBE1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99939" w14:textId="77777777" w:rsidTr="00812686">
        <w:tc>
          <w:tcPr>
            <w:tcW w:w="1244" w:type="dxa"/>
          </w:tcPr>
          <w:p w14:paraId="0C0431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7EABD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7C9E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34D4E" w14:textId="77777777" w:rsidTr="00812686">
        <w:tc>
          <w:tcPr>
            <w:tcW w:w="1244" w:type="dxa"/>
          </w:tcPr>
          <w:p w14:paraId="62A8299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84FCE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B6FB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BFCB58B" w14:textId="77777777" w:rsidTr="00812686">
        <w:tc>
          <w:tcPr>
            <w:tcW w:w="1244" w:type="dxa"/>
          </w:tcPr>
          <w:p w14:paraId="7119A18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F5652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AD4A0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7635303" w14:textId="77777777" w:rsidTr="00812686">
        <w:tc>
          <w:tcPr>
            <w:tcW w:w="1244" w:type="dxa"/>
          </w:tcPr>
          <w:p w14:paraId="58CD83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5F40050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0D4D8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EA47CD" w14:textId="77777777" w:rsidTr="00812686">
        <w:tc>
          <w:tcPr>
            <w:tcW w:w="1244" w:type="dxa"/>
          </w:tcPr>
          <w:p w14:paraId="78746B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545B2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AB7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7385715" w14:textId="77777777" w:rsidTr="00812686">
        <w:tc>
          <w:tcPr>
            <w:tcW w:w="1244" w:type="dxa"/>
          </w:tcPr>
          <w:p w14:paraId="0AD160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74120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E513E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771B13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4FA997F3" w14:textId="6D853D87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2" w:name="_Toc129034537"/>
      <w:r>
        <w:t xml:space="preserve">Saídas Analógicas </w:t>
      </w:r>
      <w:r w:rsidR="00AA7022">
        <w:t>Remota-02</w:t>
      </w:r>
      <w:bookmarkEnd w:id="12"/>
    </w:p>
    <w:p w14:paraId="38372BDB" w14:textId="3ED0AD44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79A3D96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3DF789A8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33972D8" w14:textId="4F42E30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6A181C" w14:paraId="2E78D1CC" w14:textId="77777777" w:rsidTr="00812686">
        <w:trPr>
          <w:tblHeader/>
        </w:trPr>
        <w:tc>
          <w:tcPr>
            <w:tcW w:w="1244" w:type="dxa"/>
          </w:tcPr>
          <w:p w14:paraId="5C68CC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B8A39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0DB0C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06CE2CA0" w14:textId="77777777" w:rsidTr="00812686">
        <w:tc>
          <w:tcPr>
            <w:tcW w:w="1244" w:type="dxa"/>
          </w:tcPr>
          <w:p w14:paraId="6C153F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6421F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B1A33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42FDA06" w14:textId="77777777" w:rsidTr="00812686">
        <w:tc>
          <w:tcPr>
            <w:tcW w:w="1244" w:type="dxa"/>
          </w:tcPr>
          <w:p w14:paraId="2E92B4D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D3077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5A74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7DEF94" w14:textId="77777777" w:rsidTr="00812686">
        <w:tc>
          <w:tcPr>
            <w:tcW w:w="1244" w:type="dxa"/>
          </w:tcPr>
          <w:p w14:paraId="7ACBEC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7C47448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1D4F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C322192" w14:textId="77777777" w:rsidTr="00812686">
        <w:tc>
          <w:tcPr>
            <w:tcW w:w="1244" w:type="dxa"/>
          </w:tcPr>
          <w:p w14:paraId="5A5CE3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389CCE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9A80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A3E9EB4" w14:textId="77777777" w:rsidR="006A181C" w:rsidRDefault="006A181C" w:rsidP="006A181C">
      <w:pPr>
        <w:pStyle w:val="Ttulo1"/>
        <w:numPr>
          <w:ilvl w:val="0"/>
          <w:numId w:val="0"/>
        </w:numPr>
      </w:pPr>
      <w:r>
        <w:t xml:space="preserve"> </w:t>
      </w:r>
    </w:p>
    <w:p w14:paraId="6F5B2FDC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6C706779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</w:p>
    <w:p w14:paraId="2F3E8EF5" w14:textId="115C7451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13" w:name="_Toc129034538"/>
      <w:r>
        <w:t>I/O REMOTA-03</w:t>
      </w:r>
      <w:bookmarkEnd w:id="13"/>
    </w:p>
    <w:p w14:paraId="5D8516B3" w14:textId="78988C74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Remota-03. </w:t>
      </w:r>
    </w:p>
    <w:p w14:paraId="55C4B415" w14:textId="372B51D2" w:rsidR="00AA7022" w:rsidRPr="006D1EEB" w:rsidRDefault="00AA7022" w:rsidP="00AA7022">
      <w:pPr>
        <w:pStyle w:val="Ttulo1"/>
        <w:numPr>
          <w:ilvl w:val="1"/>
          <w:numId w:val="32"/>
        </w:numPr>
        <w:ind w:left="567"/>
      </w:pPr>
      <w:bookmarkStart w:id="14" w:name="_Toc129034539"/>
      <w:r>
        <w:t>Entradas Digitais Remota-03</w:t>
      </w:r>
      <w:bookmarkEnd w:id="14"/>
    </w:p>
    <w:p w14:paraId="763D6869" w14:textId="4AAB3533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Remota-03. </w:t>
      </w:r>
    </w:p>
    <w:p w14:paraId="2CDB7BBB" w14:textId="77777777" w:rsidR="00AA7022" w:rsidRDefault="00AA7022" w:rsidP="00AA7022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0AA9A54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B268AE0" w14:textId="109A0A9F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AA7022" w14:paraId="53545352" w14:textId="77777777" w:rsidTr="00812686">
        <w:trPr>
          <w:tblHeader/>
        </w:trPr>
        <w:tc>
          <w:tcPr>
            <w:tcW w:w="1244" w:type="dxa"/>
          </w:tcPr>
          <w:p w14:paraId="7BEF52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27302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DE19D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669892B2" w14:textId="77777777" w:rsidTr="00812686">
        <w:tc>
          <w:tcPr>
            <w:tcW w:w="1244" w:type="dxa"/>
          </w:tcPr>
          <w:p w14:paraId="650D54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B64C3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B0F4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F6571D8" w14:textId="77777777" w:rsidTr="00812686">
        <w:tc>
          <w:tcPr>
            <w:tcW w:w="1244" w:type="dxa"/>
          </w:tcPr>
          <w:p w14:paraId="0640B2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7B07BC1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C735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4EE4FCD" w14:textId="77777777" w:rsidTr="00812686">
        <w:tc>
          <w:tcPr>
            <w:tcW w:w="1244" w:type="dxa"/>
          </w:tcPr>
          <w:p w14:paraId="51CD51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CC5E3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EC4F4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D45F32" w14:textId="77777777" w:rsidTr="00812686">
        <w:tc>
          <w:tcPr>
            <w:tcW w:w="1244" w:type="dxa"/>
          </w:tcPr>
          <w:p w14:paraId="05785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44C85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AE969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30D6CE" w14:textId="77777777" w:rsidTr="00812686">
        <w:tc>
          <w:tcPr>
            <w:tcW w:w="1244" w:type="dxa"/>
          </w:tcPr>
          <w:p w14:paraId="0854E5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BF215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11EBC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7E57CD" w14:textId="77777777" w:rsidTr="00812686">
        <w:tc>
          <w:tcPr>
            <w:tcW w:w="1244" w:type="dxa"/>
          </w:tcPr>
          <w:p w14:paraId="23AD71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FF3C4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D690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4F6498" w14:textId="77777777" w:rsidTr="00812686">
        <w:tc>
          <w:tcPr>
            <w:tcW w:w="1244" w:type="dxa"/>
          </w:tcPr>
          <w:p w14:paraId="40FB1D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CB8E2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BCC651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DF91BBC" w14:textId="77777777" w:rsidTr="00812686">
        <w:tc>
          <w:tcPr>
            <w:tcW w:w="1244" w:type="dxa"/>
          </w:tcPr>
          <w:p w14:paraId="3FD3065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A814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1D95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982F1DF" w14:textId="77777777" w:rsidTr="00812686">
        <w:tc>
          <w:tcPr>
            <w:tcW w:w="1244" w:type="dxa"/>
          </w:tcPr>
          <w:p w14:paraId="28A9BF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31837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0D8A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338BCE" w14:textId="77777777" w:rsidTr="00812686">
        <w:tc>
          <w:tcPr>
            <w:tcW w:w="1244" w:type="dxa"/>
          </w:tcPr>
          <w:p w14:paraId="0F85E6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1EDB66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045B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844B873" w14:textId="77777777" w:rsidTr="00812686">
        <w:tc>
          <w:tcPr>
            <w:tcW w:w="1244" w:type="dxa"/>
          </w:tcPr>
          <w:p w14:paraId="408754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2C827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F10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B4DB0A" w14:textId="77777777" w:rsidTr="00812686">
        <w:tc>
          <w:tcPr>
            <w:tcW w:w="1244" w:type="dxa"/>
          </w:tcPr>
          <w:p w14:paraId="3F64F1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E9D90D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C9ED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F94110" w14:textId="77777777" w:rsidTr="00812686">
        <w:tc>
          <w:tcPr>
            <w:tcW w:w="1244" w:type="dxa"/>
          </w:tcPr>
          <w:p w14:paraId="4343FB5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220E9B0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5EA5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42DCEF5" w14:textId="77777777" w:rsidTr="00812686">
        <w:tc>
          <w:tcPr>
            <w:tcW w:w="1244" w:type="dxa"/>
          </w:tcPr>
          <w:p w14:paraId="0741C9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01DAE57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A132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C8F1FC" w14:textId="77777777" w:rsidTr="00812686">
        <w:tc>
          <w:tcPr>
            <w:tcW w:w="1244" w:type="dxa"/>
          </w:tcPr>
          <w:p w14:paraId="7C695C9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1116FD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D19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F5D4EF" w14:textId="77777777" w:rsidTr="00812686">
        <w:tc>
          <w:tcPr>
            <w:tcW w:w="1244" w:type="dxa"/>
          </w:tcPr>
          <w:p w14:paraId="03F8354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41FB6E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B7E5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DF6BB0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AF724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D71CC17" w14:textId="1D1A6AED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AA7022" w14:paraId="31861055" w14:textId="77777777" w:rsidTr="00812686">
        <w:trPr>
          <w:tblHeader/>
        </w:trPr>
        <w:tc>
          <w:tcPr>
            <w:tcW w:w="1244" w:type="dxa"/>
          </w:tcPr>
          <w:p w14:paraId="52C126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6EA1D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759F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4430AB8" w14:textId="77777777" w:rsidTr="00812686">
        <w:tc>
          <w:tcPr>
            <w:tcW w:w="1244" w:type="dxa"/>
          </w:tcPr>
          <w:p w14:paraId="7F2D6B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C8DE9B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B4C2C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E9940FA" w14:textId="77777777" w:rsidTr="00812686">
        <w:tc>
          <w:tcPr>
            <w:tcW w:w="1244" w:type="dxa"/>
          </w:tcPr>
          <w:p w14:paraId="4AFF3B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CA593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1729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2D5C6A1" w14:textId="77777777" w:rsidTr="00812686">
        <w:tc>
          <w:tcPr>
            <w:tcW w:w="1244" w:type="dxa"/>
          </w:tcPr>
          <w:p w14:paraId="285E78E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B513E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6C6C7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6D11A5" w14:textId="77777777" w:rsidTr="00812686">
        <w:tc>
          <w:tcPr>
            <w:tcW w:w="1244" w:type="dxa"/>
          </w:tcPr>
          <w:p w14:paraId="2E31B7B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461241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B387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DFCC533" w14:textId="77777777" w:rsidTr="00812686">
        <w:tc>
          <w:tcPr>
            <w:tcW w:w="1244" w:type="dxa"/>
          </w:tcPr>
          <w:p w14:paraId="324AC8C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A061C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7FD4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1CFC95" w14:textId="77777777" w:rsidTr="00812686">
        <w:tc>
          <w:tcPr>
            <w:tcW w:w="1244" w:type="dxa"/>
          </w:tcPr>
          <w:p w14:paraId="45262E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4D145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B56AC4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036C535" w14:textId="77777777" w:rsidTr="00812686">
        <w:tc>
          <w:tcPr>
            <w:tcW w:w="1244" w:type="dxa"/>
          </w:tcPr>
          <w:p w14:paraId="0E12CE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028BAD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8068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37E6DB" w14:textId="77777777" w:rsidTr="00812686">
        <w:tc>
          <w:tcPr>
            <w:tcW w:w="1244" w:type="dxa"/>
          </w:tcPr>
          <w:p w14:paraId="40385B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D2097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5418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B35B63E" w14:textId="77777777" w:rsidTr="00812686">
        <w:tc>
          <w:tcPr>
            <w:tcW w:w="1244" w:type="dxa"/>
          </w:tcPr>
          <w:p w14:paraId="62A01A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331B05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EAFD9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525CC2" w14:textId="77777777" w:rsidTr="00812686">
        <w:tc>
          <w:tcPr>
            <w:tcW w:w="1244" w:type="dxa"/>
          </w:tcPr>
          <w:p w14:paraId="469D3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8FF47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46142F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759727" w14:textId="77777777" w:rsidTr="00812686">
        <w:tc>
          <w:tcPr>
            <w:tcW w:w="1244" w:type="dxa"/>
          </w:tcPr>
          <w:p w14:paraId="5CBD81A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D24A5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F8E4F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5CB77E" w14:textId="77777777" w:rsidTr="00812686">
        <w:tc>
          <w:tcPr>
            <w:tcW w:w="1244" w:type="dxa"/>
          </w:tcPr>
          <w:p w14:paraId="1E34737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D3E237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E4B0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E4E5A9" w14:textId="77777777" w:rsidTr="00812686">
        <w:tc>
          <w:tcPr>
            <w:tcW w:w="1244" w:type="dxa"/>
          </w:tcPr>
          <w:p w14:paraId="6AF85A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B4D8C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EC78D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62035C" w14:textId="77777777" w:rsidTr="00812686">
        <w:tc>
          <w:tcPr>
            <w:tcW w:w="1244" w:type="dxa"/>
          </w:tcPr>
          <w:p w14:paraId="024B73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239B50B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754E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7988C5" w14:textId="77777777" w:rsidTr="00812686">
        <w:tc>
          <w:tcPr>
            <w:tcW w:w="1244" w:type="dxa"/>
          </w:tcPr>
          <w:p w14:paraId="3627C6C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F01786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7556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166F00F" w14:textId="77777777" w:rsidTr="00812686">
        <w:tc>
          <w:tcPr>
            <w:tcW w:w="1244" w:type="dxa"/>
          </w:tcPr>
          <w:p w14:paraId="5780D3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042C3E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3029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51458CC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8035957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89F72C9" w14:textId="1845463C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AA7022" w14:paraId="7793B071" w14:textId="77777777" w:rsidTr="00812686">
        <w:trPr>
          <w:tblHeader/>
        </w:trPr>
        <w:tc>
          <w:tcPr>
            <w:tcW w:w="1244" w:type="dxa"/>
          </w:tcPr>
          <w:p w14:paraId="138754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9AF0F7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BF240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E44DA38" w14:textId="77777777" w:rsidTr="00812686">
        <w:tc>
          <w:tcPr>
            <w:tcW w:w="1244" w:type="dxa"/>
          </w:tcPr>
          <w:p w14:paraId="77E4D98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17B1C3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F544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335A389" w14:textId="77777777" w:rsidTr="00812686">
        <w:tc>
          <w:tcPr>
            <w:tcW w:w="1244" w:type="dxa"/>
          </w:tcPr>
          <w:p w14:paraId="327483D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AF1AA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3794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BE7C23" w14:textId="77777777" w:rsidTr="00812686">
        <w:tc>
          <w:tcPr>
            <w:tcW w:w="1244" w:type="dxa"/>
          </w:tcPr>
          <w:p w14:paraId="7BCF88F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63C5A5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618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A9EC2E" w14:textId="77777777" w:rsidTr="00812686">
        <w:tc>
          <w:tcPr>
            <w:tcW w:w="1244" w:type="dxa"/>
          </w:tcPr>
          <w:p w14:paraId="41AD3FD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2E767E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D3A69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ABB9ECE" w14:textId="77777777" w:rsidTr="00812686">
        <w:tc>
          <w:tcPr>
            <w:tcW w:w="1244" w:type="dxa"/>
          </w:tcPr>
          <w:p w14:paraId="7DD682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96A36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AB6327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F81EB2D" w14:textId="77777777" w:rsidTr="00812686">
        <w:tc>
          <w:tcPr>
            <w:tcW w:w="1244" w:type="dxa"/>
          </w:tcPr>
          <w:p w14:paraId="3AC823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B16D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EE500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9B5D36" w14:textId="77777777" w:rsidTr="00812686">
        <w:tc>
          <w:tcPr>
            <w:tcW w:w="1244" w:type="dxa"/>
          </w:tcPr>
          <w:p w14:paraId="5627D8C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1B3B2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D821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820FDB" w14:textId="77777777" w:rsidTr="00812686">
        <w:tc>
          <w:tcPr>
            <w:tcW w:w="1244" w:type="dxa"/>
          </w:tcPr>
          <w:p w14:paraId="0653DD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5AB0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820E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56D77B" w14:textId="77777777" w:rsidTr="00812686">
        <w:tc>
          <w:tcPr>
            <w:tcW w:w="1244" w:type="dxa"/>
          </w:tcPr>
          <w:p w14:paraId="02A746A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64D9B4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D83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CB3EC4" w14:textId="77777777" w:rsidTr="00812686">
        <w:tc>
          <w:tcPr>
            <w:tcW w:w="1244" w:type="dxa"/>
          </w:tcPr>
          <w:p w14:paraId="029567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8AD56A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CE121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84B27A1" w14:textId="77777777" w:rsidTr="00812686">
        <w:tc>
          <w:tcPr>
            <w:tcW w:w="1244" w:type="dxa"/>
          </w:tcPr>
          <w:p w14:paraId="7733B0A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150CF3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CE640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6AE12E3" w14:textId="77777777" w:rsidTr="00812686">
        <w:tc>
          <w:tcPr>
            <w:tcW w:w="1244" w:type="dxa"/>
          </w:tcPr>
          <w:p w14:paraId="163C00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6F058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8231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E632CFA" w14:textId="77777777" w:rsidTr="00812686">
        <w:tc>
          <w:tcPr>
            <w:tcW w:w="1244" w:type="dxa"/>
          </w:tcPr>
          <w:p w14:paraId="7F17597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D023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F321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D84AF70" w14:textId="77777777" w:rsidTr="00812686">
        <w:tc>
          <w:tcPr>
            <w:tcW w:w="1244" w:type="dxa"/>
          </w:tcPr>
          <w:p w14:paraId="2DC145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A92CD7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E1CD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12C5A8" w14:textId="77777777" w:rsidTr="00812686">
        <w:tc>
          <w:tcPr>
            <w:tcW w:w="1244" w:type="dxa"/>
          </w:tcPr>
          <w:p w14:paraId="064B20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B20F2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01C5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743088" w14:textId="77777777" w:rsidTr="00812686">
        <w:tc>
          <w:tcPr>
            <w:tcW w:w="1244" w:type="dxa"/>
          </w:tcPr>
          <w:p w14:paraId="4835661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39B6D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6D20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E76B10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13FF1660" w14:textId="1BD19503" w:rsidR="00875A79" w:rsidRDefault="00AA7022" w:rsidP="00875A79">
      <w:pPr>
        <w:suppressAutoHyphens w:val="0"/>
        <w:rPr>
          <w:rFonts w:cs="Arial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  <w:r w:rsidR="00875A79">
        <w:rPr>
          <w:rFonts w:cs="Arial"/>
          <w:sz w:val="22"/>
          <w:szCs w:val="22"/>
        </w:rPr>
        <w:lastRenderedPageBreak/>
        <w:t xml:space="preserve"> </w:t>
      </w:r>
    </w:p>
    <w:p w14:paraId="6EE7E40F" w14:textId="680E537D" w:rsidR="00875A79" w:rsidRPr="006D1EEB" w:rsidRDefault="00875A79" w:rsidP="00875A79">
      <w:pPr>
        <w:pStyle w:val="Ttulo1"/>
        <w:numPr>
          <w:ilvl w:val="1"/>
          <w:numId w:val="32"/>
        </w:numPr>
        <w:ind w:left="567"/>
      </w:pPr>
      <w:bookmarkStart w:id="15" w:name="_Toc129034540"/>
      <w:r>
        <w:t>Saídas Digitais Remota-03</w:t>
      </w:r>
      <w:bookmarkEnd w:id="15"/>
    </w:p>
    <w:p w14:paraId="0D6C71D9" w14:textId="77777777" w:rsidR="00875A79" w:rsidRPr="006D1EEB" w:rsidRDefault="00875A79" w:rsidP="00AA7022">
      <w:pPr>
        <w:suppressAutoHyphens w:val="0"/>
      </w:pPr>
    </w:p>
    <w:p w14:paraId="0B28EB72" w14:textId="2A749B18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Remota-03. </w:t>
      </w:r>
    </w:p>
    <w:p w14:paraId="3BDD3D8B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85BD4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18EE220" w14:textId="6FD825A5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AA7022" w14:paraId="10B61A27" w14:textId="77777777" w:rsidTr="00812686">
        <w:trPr>
          <w:tblHeader/>
        </w:trPr>
        <w:tc>
          <w:tcPr>
            <w:tcW w:w="1244" w:type="dxa"/>
          </w:tcPr>
          <w:p w14:paraId="12BBAD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4501BD7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CEDB0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4A262E88" w14:textId="77777777" w:rsidTr="00812686">
        <w:tc>
          <w:tcPr>
            <w:tcW w:w="1244" w:type="dxa"/>
          </w:tcPr>
          <w:p w14:paraId="3516060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F2662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44D82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45F8E55" w14:textId="77777777" w:rsidTr="00812686">
        <w:tc>
          <w:tcPr>
            <w:tcW w:w="1244" w:type="dxa"/>
          </w:tcPr>
          <w:p w14:paraId="35D3FE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0E038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DBEE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94AFEBC" w14:textId="77777777" w:rsidTr="00812686">
        <w:tc>
          <w:tcPr>
            <w:tcW w:w="1244" w:type="dxa"/>
          </w:tcPr>
          <w:p w14:paraId="30E40A8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7759B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5DAE33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889B90" w14:textId="77777777" w:rsidTr="00812686">
        <w:tc>
          <w:tcPr>
            <w:tcW w:w="1244" w:type="dxa"/>
          </w:tcPr>
          <w:p w14:paraId="3D1B38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8594E0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29FC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409945" w14:textId="77777777" w:rsidTr="00812686">
        <w:tc>
          <w:tcPr>
            <w:tcW w:w="1244" w:type="dxa"/>
          </w:tcPr>
          <w:p w14:paraId="21C4D05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67931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275BF8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9FA6FF" w14:textId="77777777" w:rsidTr="00812686">
        <w:tc>
          <w:tcPr>
            <w:tcW w:w="1244" w:type="dxa"/>
          </w:tcPr>
          <w:p w14:paraId="5B44CB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792C9E2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BC589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271DEA8" w14:textId="77777777" w:rsidTr="00812686">
        <w:tc>
          <w:tcPr>
            <w:tcW w:w="1244" w:type="dxa"/>
          </w:tcPr>
          <w:p w14:paraId="02D64E1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27DB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CAE36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6C7C2E8" w14:textId="77777777" w:rsidTr="00812686">
        <w:tc>
          <w:tcPr>
            <w:tcW w:w="1244" w:type="dxa"/>
          </w:tcPr>
          <w:p w14:paraId="0577A0A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95B2D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9F77E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6A1F21B" w14:textId="77777777" w:rsidTr="00812686">
        <w:tc>
          <w:tcPr>
            <w:tcW w:w="1244" w:type="dxa"/>
          </w:tcPr>
          <w:p w14:paraId="788D08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559029B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9CC0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52E28C5" w14:textId="77777777" w:rsidTr="00812686">
        <w:tc>
          <w:tcPr>
            <w:tcW w:w="1244" w:type="dxa"/>
          </w:tcPr>
          <w:p w14:paraId="5DD1BD8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26044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280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F68F8A2" w14:textId="77777777" w:rsidTr="00812686">
        <w:tc>
          <w:tcPr>
            <w:tcW w:w="1244" w:type="dxa"/>
          </w:tcPr>
          <w:p w14:paraId="36DF07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53FDA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A78A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0356990" w14:textId="77777777" w:rsidTr="00812686">
        <w:tc>
          <w:tcPr>
            <w:tcW w:w="1244" w:type="dxa"/>
          </w:tcPr>
          <w:p w14:paraId="391730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49B5F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D1E46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058D913" w14:textId="77777777" w:rsidTr="00812686">
        <w:tc>
          <w:tcPr>
            <w:tcW w:w="1244" w:type="dxa"/>
          </w:tcPr>
          <w:p w14:paraId="5C1FA1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473B8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84D1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2D3EC4E" w14:textId="77777777" w:rsidTr="00812686">
        <w:tc>
          <w:tcPr>
            <w:tcW w:w="1244" w:type="dxa"/>
          </w:tcPr>
          <w:p w14:paraId="7B8C9D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5C7670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CEB3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6509A4D" w14:textId="77777777" w:rsidTr="00812686">
        <w:tc>
          <w:tcPr>
            <w:tcW w:w="1244" w:type="dxa"/>
          </w:tcPr>
          <w:p w14:paraId="171D2E5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587E7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BB6CF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8A840D4" w14:textId="77777777" w:rsidTr="00812686">
        <w:tc>
          <w:tcPr>
            <w:tcW w:w="1244" w:type="dxa"/>
          </w:tcPr>
          <w:p w14:paraId="5D3C29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8120A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3007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CBDA6F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7C98CE45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C87B0DB" w14:textId="0C3E8C19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AA7022" w14:paraId="78AB7CD0" w14:textId="77777777" w:rsidTr="00812686">
        <w:trPr>
          <w:tblHeader/>
        </w:trPr>
        <w:tc>
          <w:tcPr>
            <w:tcW w:w="1244" w:type="dxa"/>
          </w:tcPr>
          <w:p w14:paraId="0D2E321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04379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79A61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0EC4E465" w14:textId="77777777" w:rsidTr="00812686">
        <w:tc>
          <w:tcPr>
            <w:tcW w:w="1244" w:type="dxa"/>
          </w:tcPr>
          <w:p w14:paraId="65E02E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474FB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D61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1B197EB" w14:textId="77777777" w:rsidTr="00812686">
        <w:tc>
          <w:tcPr>
            <w:tcW w:w="1244" w:type="dxa"/>
          </w:tcPr>
          <w:p w14:paraId="327ABC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99C65B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F7D4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BF4392B" w14:textId="77777777" w:rsidTr="00812686">
        <w:tc>
          <w:tcPr>
            <w:tcW w:w="1244" w:type="dxa"/>
          </w:tcPr>
          <w:p w14:paraId="651DCED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394D7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2EBC2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486DFB" w14:textId="77777777" w:rsidTr="00812686">
        <w:tc>
          <w:tcPr>
            <w:tcW w:w="1244" w:type="dxa"/>
          </w:tcPr>
          <w:p w14:paraId="434218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9A4D7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F2BCF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4D814CA" w14:textId="77777777" w:rsidTr="00812686">
        <w:tc>
          <w:tcPr>
            <w:tcW w:w="1244" w:type="dxa"/>
          </w:tcPr>
          <w:p w14:paraId="1FB001A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E3BA0A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090249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5976667" w14:textId="77777777" w:rsidTr="00812686">
        <w:tc>
          <w:tcPr>
            <w:tcW w:w="1244" w:type="dxa"/>
          </w:tcPr>
          <w:p w14:paraId="70A246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1C8104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975B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52F2903" w14:textId="77777777" w:rsidTr="00812686">
        <w:tc>
          <w:tcPr>
            <w:tcW w:w="1244" w:type="dxa"/>
          </w:tcPr>
          <w:p w14:paraId="4C4062C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D1AFCC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15CB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EF98A13" w14:textId="77777777" w:rsidTr="00812686">
        <w:tc>
          <w:tcPr>
            <w:tcW w:w="1244" w:type="dxa"/>
          </w:tcPr>
          <w:p w14:paraId="7D44F8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052B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73726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E0A2C92" w14:textId="77777777" w:rsidTr="00812686">
        <w:tc>
          <w:tcPr>
            <w:tcW w:w="1244" w:type="dxa"/>
          </w:tcPr>
          <w:p w14:paraId="5632E9D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7A42EA3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2081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1F3E6E1" w14:textId="77777777" w:rsidTr="00812686">
        <w:tc>
          <w:tcPr>
            <w:tcW w:w="1244" w:type="dxa"/>
          </w:tcPr>
          <w:p w14:paraId="075C8D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04B96E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C89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EC7300" w14:textId="77777777" w:rsidTr="00812686">
        <w:tc>
          <w:tcPr>
            <w:tcW w:w="1244" w:type="dxa"/>
          </w:tcPr>
          <w:p w14:paraId="24ED1D2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378546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EF15F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A3292C0" w14:textId="77777777" w:rsidTr="00812686">
        <w:tc>
          <w:tcPr>
            <w:tcW w:w="1244" w:type="dxa"/>
          </w:tcPr>
          <w:p w14:paraId="7604B6B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</w:t>
            </w:r>
          </w:p>
        </w:tc>
        <w:tc>
          <w:tcPr>
            <w:tcW w:w="2835" w:type="dxa"/>
          </w:tcPr>
          <w:p w14:paraId="2DE2840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F58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217B66" w14:textId="77777777" w:rsidTr="00812686">
        <w:tc>
          <w:tcPr>
            <w:tcW w:w="1244" w:type="dxa"/>
          </w:tcPr>
          <w:p w14:paraId="71349A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0A21B1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99549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3E5AE9" w14:textId="77777777" w:rsidTr="00812686">
        <w:tc>
          <w:tcPr>
            <w:tcW w:w="1244" w:type="dxa"/>
          </w:tcPr>
          <w:p w14:paraId="4287F0E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74321A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B89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6CB5662" w14:textId="77777777" w:rsidTr="00812686">
        <w:tc>
          <w:tcPr>
            <w:tcW w:w="1244" w:type="dxa"/>
          </w:tcPr>
          <w:p w14:paraId="793268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1DE47C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8E9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B675B7" w14:textId="77777777" w:rsidTr="00812686">
        <w:tc>
          <w:tcPr>
            <w:tcW w:w="1244" w:type="dxa"/>
          </w:tcPr>
          <w:p w14:paraId="31BDB4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55C4A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355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FCE97F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43A8B833" w14:textId="1E96C019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6" w:name="_Toc129034541"/>
      <w:r>
        <w:t>Entradas Analógicas Remota-03</w:t>
      </w:r>
      <w:bookmarkEnd w:id="16"/>
    </w:p>
    <w:p w14:paraId="3AAF425C" w14:textId="751B1BF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Remota-03. </w:t>
      </w:r>
    </w:p>
    <w:p w14:paraId="7091A859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DF5B573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EF451E0" w14:textId="03698820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AA7022" w14:paraId="46E47942" w14:textId="77777777" w:rsidTr="00812686">
        <w:trPr>
          <w:tblHeader/>
        </w:trPr>
        <w:tc>
          <w:tcPr>
            <w:tcW w:w="1244" w:type="dxa"/>
          </w:tcPr>
          <w:p w14:paraId="763EC3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E4FD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BE90E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283AE7CE" w14:textId="77777777" w:rsidTr="00812686">
        <w:tc>
          <w:tcPr>
            <w:tcW w:w="1244" w:type="dxa"/>
          </w:tcPr>
          <w:p w14:paraId="460CA9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EC4DE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18B4DF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47698A2" w14:textId="77777777" w:rsidTr="00812686">
        <w:tc>
          <w:tcPr>
            <w:tcW w:w="1244" w:type="dxa"/>
          </w:tcPr>
          <w:p w14:paraId="76DB92F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60A1F2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DB8B2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2B59EA7" w14:textId="77777777" w:rsidTr="00812686">
        <w:tc>
          <w:tcPr>
            <w:tcW w:w="1244" w:type="dxa"/>
          </w:tcPr>
          <w:p w14:paraId="34CA588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1B390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B109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1E1598F" w14:textId="77777777" w:rsidTr="00812686">
        <w:tc>
          <w:tcPr>
            <w:tcW w:w="1244" w:type="dxa"/>
          </w:tcPr>
          <w:p w14:paraId="1C943F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E5946C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DD5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DDA663" w14:textId="77777777" w:rsidTr="00812686">
        <w:tc>
          <w:tcPr>
            <w:tcW w:w="1244" w:type="dxa"/>
          </w:tcPr>
          <w:p w14:paraId="7D35A6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0E4B11D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F8CD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DC1A10" w14:textId="77777777" w:rsidTr="00812686">
        <w:tc>
          <w:tcPr>
            <w:tcW w:w="1244" w:type="dxa"/>
          </w:tcPr>
          <w:p w14:paraId="3944E3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2E146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5AF7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9C8024" w14:textId="77777777" w:rsidTr="00812686">
        <w:tc>
          <w:tcPr>
            <w:tcW w:w="1244" w:type="dxa"/>
          </w:tcPr>
          <w:p w14:paraId="11E0A1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19F41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97FB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C18393B" w14:textId="77777777" w:rsidTr="00812686">
        <w:tc>
          <w:tcPr>
            <w:tcW w:w="1244" w:type="dxa"/>
          </w:tcPr>
          <w:p w14:paraId="38ECB1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6B5706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4A940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785884C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76EA489D" w14:textId="1630DD26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7" w:name="_Toc129034542"/>
      <w:r>
        <w:t>Saídas Analógicas Remota-03</w:t>
      </w:r>
      <w:bookmarkEnd w:id="17"/>
    </w:p>
    <w:p w14:paraId="14F0A127" w14:textId="10D1ABBC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Remota-03. </w:t>
      </w:r>
    </w:p>
    <w:p w14:paraId="6E632138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54AD3B7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6BFE4931" w14:textId="225A1CCE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AA7022" w14:paraId="2767E1B4" w14:textId="77777777" w:rsidTr="00812686">
        <w:trPr>
          <w:tblHeader/>
        </w:trPr>
        <w:tc>
          <w:tcPr>
            <w:tcW w:w="1244" w:type="dxa"/>
          </w:tcPr>
          <w:p w14:paraId="72A8D1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16C65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66EE5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FCE7DDB" w14:textId="77777777" w:rsidTr="00812686">
        <w:tc>
          <w:tcPr>
            <w:tcW w:w="1244" w:type="dxa"/>
          </w:tcPr>
          <w:p w14:paraId="574A8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22A3D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98649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C41A9C1" w14:textId="77777777" w:rsidTr="00812686">
        <w:tc>
          <w:tcPr>
            <w:tcW w:w="1244" w:type="dxa"/>
          </w:tcPr>
          <w:p w14:paraId="2FBF315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54D3ECE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3368A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D9FD03E" w14:textId="77777777" w:rsidTr="00812686">
        <w:tc>
          <w:tcPr>
            <w:tcW w:w="1244" w:type="dxa"/>
          </w:tcPr>
          <w:p w14:paraId="4E1A0C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86278B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BCE4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0174180" w14:textId="77777777" w:rsidTr="00812686">
        <w:tc>
          <w:tcPr>
            <w:tcW w:w="1244" w:type="dxa"/>
          </w:tcPr>
          <w:p w14:paraId="2704D3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F310FE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3D3B4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7387BE8" w14:textId="77777777" w:rsidR="00AA7022" w:rsidRDefault="00AA7022" w:rsidP="00AA7022">
      <w:pPr>
        <w:pStyle w:val="Ttulo1"/>
        <w:numPr>
          <w:ilvl w:val="0"/>
          <w:numId w:val="0"/>
        </w:numPr>
      </w:pPr>
      <w:r>
        <w:t xml:space="preserve"> </w:t>
      </w:r>
    </w:p>
    <w:p w14:paraId="6CF633CB" w14:textId="5965E24C" w:rsidR="00AA7022" w:rsidRDefault="00AA7022" w:rsidP="00AA7022">
      <w:pPr>
        <w:suppressAutoHyphens w:val="0"/>
        <w:rPr>
          <w:rFonts w:ascii="Arial" w:hAnsi="Arial"/>
          <w:b/>
          <w:kern w:val="3"/>
          <w:sz w:val="24"/>
        </w:rPr>
      </w:pPr>
    </w:p>
    <w:p w14:paraId="1090C9D2" w14:textId="77777777" w:rsidR="008D7195" w:rsidRPr="0046066C" w:rsidRDefault="008D7195" w:rsidP="0046066C">
      <w:pPr>
        <w:pStyle w:val="Ttulo1"/>
        <w:numPr>
          <w:ilvl w:val="0"/>
          <w:numId w:val="0"/>
        </w:numPr>
        <w:rPr>
          <w:rFonts w:cs="Arial"/>
          <w:color w:val="FF0000"/>
          <w:sz w:val="22"/>
          <w:szCs w:val="22"/>
        </w:rPr>
      </w:pPr>
    </w:p>
    <w:sectPr w:rsidR="008D7195" w:rsidRPr="0046066C" w:rsidSect="00A3458C">
      <w:type w:val="continuous"/>
      <w:pgSz w:w="11907" w:h="16840"/>
      <w:pgMar w:top="567" w:right="708" w:bottom="56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DF53" w14:textId="77777777" w:rsidR="00A3458C" w:rsidRDefault="00A3458C">
      <w:r>
        <w:separator/>
      </w:r>
    </w:p>
  </w:endnote>
  <w:endnote w:type="continuationSeparator" w:id="0">
    <w:p w14:paraId="02B34C2D" w14:textId="77777777" w:rsidR="00A3458C" w:rsidRDefault="00A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3869A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3869A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3869A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3869A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3869A4" w:rsidRDefault="003869A4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3869A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3869A4" w:rsidRDefault="003869A4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3869A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3869A4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3869A4" w:rsidRDefault="003869A4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3869A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3869A4" w:rsidRDefault="003869A4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3869A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3869A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3869A4" w:rsidRDefault="003869A4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3869A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3869A4" w:rsidRDefault="003869A4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3869A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3869A4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3869A4" w:rsidRDefault="003869A4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BEB6" w14:textId="77777777" w:rsidR="00A3458C" w:rsidRDefault="00A3458C">
      <w:r>
        <w:rPr>
          <w:color w:val="000000"/>
        </w:rPr>
        <w:separator/>
      </w:r>
    </w:p>
  </w:footnote>
  <w:footnote w:type="continuationSeparator" w:id="0">
    <w:p w14:paraId="02B1A7E4" w14:textId="77777777" w:rsidR="00A3458C" w:rsidRDefault="00A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3869A4" w:rsidRDefault="003869A4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3869A4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24493871" w:rsidR="003869A4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CC6146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47EA4433" w:rsidR="003869A4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68B8FB31" w:rsidR="003869A4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0D308956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F47A603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270EA6F1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73083BE7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3869A4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6FAE5D8F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6671E72B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3794D18F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33F93097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B9FA344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6A354E0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D9EC496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405CF832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28B0B3AA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5A51BF2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374E801D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10C9C4B2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6AB90047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041041BC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75471EA4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290A4AD9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5DDEB668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2050252D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5F7A97C2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3869A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02BACA94" w:rsidR="003869A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3869A4" w:rsidRDefault="003869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3869A4" w:rsidRDefault="003869A4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3869A4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4pt;height:30.85pt" o:ole="">
                <v:imagedata r:id="rId1" o:title=""/>
              </v:shape>
              <o:OLEObject Type="Embed" ProgID="PBrush" ShapeID="_x0000_i1029" DrawAspect="Content" ObjectID="_1777361556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1BB1CF1A" w:rsidR="003869A4" w:rsidRDefault="005325A2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DESENHO</w:t>
          </w:r>
        </w:p>
      </w:tc>
    </w:tr>
  </w:tbl>
  <w:p w14:paraId="23D15CDA" w14:textId="77777777" w:rsidR="003869A4" w:rsidRDefault="003869A4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3869A4" w:rsidRDefault="00150D00">
          <w:pPr>
            <w:spacing w:before="40"/>
          </w:pPr>
          <w:r>
            <w:object w:dxaOrig="4320" w:dyaOrig="1398" w14:anchorId="78176619">
              <v:shape id="_x0000_i1030" type="#_x0000_t75" style="width:54.25pt;height:17.3pt" o:ole="">
                <v:imagedata r:id="rId1" o:title=""/>
              </v:shape>
              <o:OLEObject Type="Embed" ProgID="PBrush" ShapeID="_x0000_i1030" DrawAspect="Content" ObjectID="_1777361557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3869A4" w:rsidRDefault="003869A4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3869A4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3869A4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56E282F8" w:rsidR="003869A4" w:rsidRPr="00527248" w:rsidRDefault="00C87643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3869A4" w:rsidRDefault="003869A4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3869A4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3869A4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3869A4" w:rsidRDefault="003869A4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3869A4" w:rsidRDefault="003869A4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3869A4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3869A4" w:rsidRDefault="003869A4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3869A4" w:rsidRDefault="003869A4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3869A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3869A4" w:rsidRDefault="003869A4">
          <w:pPr>
            <w:spacing w:before="40"/>
            <w:jc w:val="center"/>
          </w:pPr>
        </w:p>
      </w:tc>
    </w:tr>
  </w:tbl>
  <w:p w14:paraId="4BD706F1" w14:textId="77777777" w:rsidR="003869A4" w:rsidRDefault="003869A4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3869A4" w:rsidRDefault="003869A4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702D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A742EC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40E1A"/>
    <w:multiLevelType w:val="hybridMultilevel"/>
    <w:tmpl w:val="589A86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4B4CEF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A7741"/>
    <w:multiLevelType w:val="multilevel"/>
    <w:tmpl w:val="7D8CCB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164906"/>
    <w:multiLevelType w:val="multilevel"/>
    <w:tmpl w:val="B3FE8AB0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6" w15:restartNumberingAfterBreak="0">
    <w:nsid w:val="2B05119A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7A12D9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E55D0B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311D07"/>
    <w:multiLevelType w:val="hybridMultilevel"/>
    <w:tmpl w:val="AFF4BB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B7D4485"/>
    <w:multiLevelType w:val="multilevel"/>
    <w:tmpl w:val="1B1A1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947CE9"/>
    <w:multiLevelType w:val="hybridMultilevel"/>
    <w:tmpl w:val="96220D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56106F60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6C06E2"/>
    <w:multiLevelType w:val="hybridMultilevel"/>
    <w:tmpl w:val="6DDE5F46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5" w15:restartNumberingAfterBreak="0">
    <w:nsid w:val="67946399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98161357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0"/>
  </w:num>
  <w:num w:numId="3" w16cid:durableId="133258590">
    <w:abstractNumId w:val="16"/>
  </w:num>
  <w:num w:numId="4" w16cid:durableId="1847939315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5" w16cid:durableId="159057910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603654407">
    <w:abstractNumId w:val="11"/>
  </w:num>
  <w:num w:numId="7" w16cid:durableId="479617852">
    <w:abstractNumId w:val="9"/>
  </w:num>
  <w:num w:numId="8" w16cid:durableId="171721364">
    <w:abstractNumId w:val="13"/>
  </w:num>
  <w:num w:numId="9" w16cid:durableId="1310864392">
    <w:abstractNumId w:val="12"/>
  </w:num>
  <w:num w:numId="10" w16cid:durableId="328093593">
    <w:abstractNumId w:val="14"/>
  </w:num>
  <w:num w:numId="11" w16cid:durableId="1765488857">
    <w:abstractNumId w:val="6"/>
  </w:num>
  <w:num w:numId="12" w16cid:durableId="105493426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3" w16cid:durableId="1060519360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4" w16cid:durableId="2006125729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5" w16cid:durableId="1216237976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6" w16cid:durableId="1516190833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7" w16cid:durableId="1155488112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8" w16cid:durableId="17193545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9" w16cid:durableId="14066293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0" w16cid:durableId="39184928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1" w16cid:durableId="149213444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2" w16cid:durableId="1192109298">
    <w:abstractNumId w:val="2"/>
  </w:num>
  <w:num w:numId="23" w16cid:durableId="4139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8759888">
    <w:abstractNumId w:val="0"/>
  </w:num>
  <w:num w:numId="25" w16cid:durableId="1255168147">
    <w:abstractNumId w:val="7"/>
  </w:num>
  <w:num w:numId="26" w16cid:durableId="647170455">
    <w:abstractNumId w:val="1"/>
  </w:num>
  <w:num w:numId="27" w16cid:durableId="1074010515">
    <w:abstractNumId w:val="15"/>
  </w:num>
  <w:num w:numId="28" w16cid:durableId="769162224">
    <w:abstractNumId w:val="3"/>
  </w:num>
  <w:num w:numId="29" w16cid:durableId="715352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60524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31" w16cid:durableId="1145053387">
    <w:abstractNumId w:val="8"/>
  </w:num>
  <w:num w:numId="32" w16cid:durableId="1224175287">
    <w:abstractNumId w:val="4"/>
  </w:num>
  <w:num w:numId="33" w16cid:durableId="161824031">
    <w:abstractNumId w:val="5"/>
  </w:num>
  <w:num w:numId="34" w16cid:durableId="1357804730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352"/>
    <w:rsid w:val="00002AED"/>
    <w:rsid w:val="00003722"/>
    <w:rsid w:val="00013AF6"/>
    <w:rsid w:val="000254F2"/>
    <w:rsid w:val="00036276"/>
    <w:rsid w:val="000417D8"/>
    <w:rsid w:val="000A0520"/>
    <w:rsid w:val="000B152E"/>
    <w:rsid w:val="000B696A"/>
    <w:rsid w:val="000D182F"/>
    <w:rsid w:val="000D3CD7"/>
    <w:rsid w:val="000F52BB"/>
    <w:rsid w:val="00132DED"/>
    <w:rsid w:val="00150D00"/>
    <w:rsid w:val="00160751"/>
    <w:rsid w:val="00160EDD"/>
    <w:rsid w:val="00173078"/>
    <w:rsid w:val="00192650"/>
    <w:rsid w:val="001C7F1C"/>
    <w:rsid w:val="001D4DA4"/>
    <w:rsid w:val="001E1900"/>
    <w:rsid w:val="001E5903"/>
    <w:rsid w:val="001F28D9"/>
    <w:rsid w:val="001F3137"/>
    <w:rsid w:val="0020076F"/>
    <w:rsid w:val="00200CB6"/>
    <w:rsid w:val="00202212"/>
    <w:rsid w:val="00204D8C"/>
    <w:rsid w:val="00214D33"/>
    <w:rsid w:val="00216188"/>
    <w:rsid w:val="00224A2A"/>
    <w:rsid w:val="00233C09"/>
    <w:rsid w:val="00235A86"/>
    <w:rsid w:val="0024115D"/>
    <w:rsid w:val="00241BAE"/>
    <w:rsid w:val="00250EB7"/>
    <w:rsid w:val="002728A2"/>
    <w:rsid w:val="00286074"/>
    <w:rsid w:val="00295A0D"/>
    <w:rsid w:val="0029791D"/>
    <w:rsid w:val="002A3BFA"/>
    <w:rsid w:val="002A3D14"/>
    <w:rsid w:val="002B0195"/>
    <w:rsid w:val="002B063B"/>
    <w:rsid w:val="002B3980"/>
    <w:rsid w:val="002B7190"/>
    <w:rsid w:val="002E0CC9"/>
    <w:rsid w:val="002E30D6"/>
    <w:rsid w:val="002E742C"/>
    <w:rsid w:val="002F36CB"/>
    <w:rsid w:val="002F76A5"/>
    <w:rsid w:val="003315EB"/>
    <w:rsid w:val="00343AA0"/>
    <w:rsid w:val="003455DD"/>
    <w:rsid w:val="003524EC"/>
    <w:rsid w:val="00356101"/>
    <w:rsid w:val="00373817"/>
    <w:rsid w:val="00375C3A"/>
    <w:rsid w:val="003869A4"/>
    <w:rsid w:val="00386A7F"/>
    <w:rsid w:val="00397659"/>
    <w:rsid w:val="003A3433"/>
    <w:rsid w:val="003B234D"/>
    <w:rsid w:val="003C7737"/>
    <w:rsid w:val="003C7BD1"/>
    <w:rsid w:val="003D1768"/>
    <w:rsid w:val="003F02B8"/>
    <w:rsid w:val="003F6534"/>
    <w:rsid w:val="004019C8"/>
    <w:rsid w:val="00402576"/>
    <w:rsid w:val="00433384"/>
    <w:rsid w:val="00441A7A"/>
    <w:rsid w:val="004527F9"/>
    <w:rsid w:val="00454F03"/>
    <w:rsid w:val="00457F5D"/>
    <w:rsid w:val="0046066C"/>
    <w:rsid w:val="00473D33"/>
    <w:rsid w:val="004860B9"/>
    <w:rsid w:val="00486473"/>
    <w:rsid w:val="004901DD"/>
    <w:rsid w:val="00493626"/>
    <w:rsid w:val="00494895"/>
    <w:rsid w:val="004B2883"/>
    <w:rsid w:val="004B3D15"/>
    <w:rsid w:val="004B543C"/>
    <w:rsid w:val="004E3557"/>
    <w:rsid w:val="004E56E8"/>
    <w:rsid w:val="004F3F4A"/>
    <w:rsid w:val="004F5FC2"/>
    <w:rsid w:val="004F76D0"/>
    <w:rsid w:val="00515B49"/>
    <w:rsid w:val="00527248"/>
    <w:rsid w:val="005325A2"/>
    <w:rsid w:val="005378F6"/>
    <w:rsid w:val="00551CA9"/>
    <w:rsid w:val="005619D2"/>
    <w:rsid w:val="00591FCB"/>
    <w:rsid w:val="005A25E2"/>
    <w:rsid w:val="005A73A2"/>
    <w:rsid w:val="005C01FE"/>
    <w:rsid w:val="005D240F"/>
    <w:rsid w:val="0060139B"/>
    <w:rsid w:val="0060396C"/>
    <w:rsid w:val="00605BDC"/>
    <w:rsid w:val="006142B0"/>
    <w:rsid w:val="0061713D"/>
    <w:rsid w:val="00624193"/>
    <w:rsid w:val="00632531"/>
    <w:rsid w:val="00635112"/>
    <w:rsid w:val="00641638"/>
    <w:rsid w:val="006539D1"/>
    <w:rsid w:val="006570A4"/>
    <w:rsid w:val="006764F8"/>
    <w:rsid w:val="006A181C"/>
    <w:rsid w:val="006B06E9"/>
    <w:rsid w:val="006B0FAE"/>
    <w:rsid w:val="006D7E21"/>
    <w:rsid w:val="007151EC"/>
    <w:rsid w:val="007237A9"/>
    <w:rsid w:val="00741882"/>
    <w:rsid w:val="00753344"/>
    <w:rsid w:val="007558C3"/>
    <w:rsid w:val="007615F6"/>
    <w:rsid w:val="007B37DC"/>
    <w:rsid w:val="007D7518"/>
    <w:rsid w:val="007F10A6"/>
    <w:rsid w:val="0080674C"/>
    <w:rsid w:val="00813874"/>
    <w:rsid w:val="008337B2"/>
    <w:rsid w:val="008468A7"/>
    <w:rsid w:val="00851CCC"/>
    <w:rsid w:val="008600F9"/>
    <w:rsid w:val="00875A79"/>
    <w:rsid w:val="00883AA3"/>
    <w:rsid w:val="008A1E71"/>
    <w:rsid w:val="008D7195"/>
    <w:rsid w:val="008F6CAC"/>
    <w:rsid w:val="00954B01"/>
    <w:rsid w:val="0098434D"/>
    <w:rsid w:val="00996B7B"/>
    <w:rsid w:val="009B75EA"/>
    <w:rsid w:val="00A01A1D"/>
    <w:rsid w:val="00A11AF7"/>
    <w:rsid w:val="00A3458C"/>
    <w:rsid w:val="00A37B1A"/>
    <w:rsid w:val="00A44939"/>
    <w:rsid w:val="00A44BF1"/>
    <w:rsid w:val="00A46D3B"/>
    <w:rsid w:val="00A47917"/>
    <w:rsid w:val="00A60BA1"/>
    <w:rsid w:val="00A73520"/>
    <w:rsid w:val="00AA3A4B"/>
    <w:rsid w:val="00AA6121"/>
    <w:rsid w:val="00AA7022"/>
    <w:rsid w:val="00AD1CBC"/>
    <w:rsid w:val="00AD79B3"/>
    <w:rsid w:val="00AE2474"/>
    <w:rsid w:val="00AF1AA0"/>
    <w:rsid w:val="00AF37C5"/>
    <w:rsid w:val="00B12AFD"/>
    <w:rsid w:val="00B16AA6"/>
    <w:rsid w:val="00B367AE"/>
    <w:rsid w:val="00B61732"/>
    <w:rsid w:val="00B914CA"/>
    <w:rsid w:val="00BA49D9"/>
    <w:rsid w:val="00BA6BFA"/>
    <w:rsid w:val="00BA6D3B"/>
    <w:rsid w:val="00BB4B4A"/>
    <w:rsid w:val="00BC0D02"/>
    <w:rsid w:val="00BC7563"/>
    <w:rsid w:val="00BD42FE"/>
    <w:rsid w:val="00BE0F00"/>
    <w:rsid w:val="00BE1450"/>
    <w:rsid w:val="00BE1F81"/>
    <w:rsid w:val="00C300BD"/>
    <w:rsid w:val="00C87643"/>
    <w:rsid w:val="00C93FA1"/>
    <w:rsid w:val="00C9572C"/>
    <w:rsid w:val="00CB7353"/>
    <w:rsid w:val="00CC6146"/>
    <w:rsid w:val="00CD3A86"/>
    <w:rsid w:val="00CE58E8"/>
    <w:rsid w:val="00CE639A"/>
    <w:rsid w:val="00CF2933"/>
    <w:rsid w:val="00D14BF6"/>
    <w:rsid w:val="00D1530D"/>
    <w:rsid w:val="00D20F1F"/>
    <w:rsid w:val="00D3401A"/>
    <w:rsid w:val="00D414B7"/>
    <w:rsid w:val="00D53A01"/>
    <w:rsid w:val="00D701A9"/>
    <w:rsid w:val="00D82B77"/>
    <w:rsid w:val="00DA4F3B"/>
    <w:rsid w:val="00DA5C49"/>
    <w:rsid w:val="00DA7736"/>
    <w:rsid w:val="00DD7241"/>
    <w:rsid w:val="00DE2686"/>
    <w:rsid w:val="00DE723A"/>
    <w:rsid w:val="00DF42B0"/>
    <w:rsid w:val="00E001E7"/>
    <w:rsid w:val="00E02BEA"/>
    <w:rsid w:val="00E07ADD"/>
    <w:rsid w:val="00E623ED"/>
    <w:rsid w:val="00E62D9C"/>
    <w:rsid w:val="00E71DDA"/>
    <w:rsid w:val="00ED729E"/>
    <w:rsid w:val="00F018E4"/>
    <w:rsid w:val="00F07442"/>
    <w:rsid w:val="00F10422"/>
    <w:rsid w:val="00F22822"/>
    <w:rsid w:val="00F231AC"/>
    <w:rsid w:val="00F33098"/>
    <w:rsid w:val="00F3593B"/>
    <w:rsid w:val="00F36852"/>
    <w:rsid w:val="00F66482"/>
    <w:rsid w:val="00F843AE"/>
    <w:rsid w:val="00F864E9"/>
    <w:rsid w:val="00FB2760"/>
    <w:rsid w:val="00FB4319"/>
    <w:rsid w:val="00FB4656"/>
    <w:rsid w:val="00FB4D05"/>
    <w:rsid w:val="00FC70CC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rsid w:val="00AD1CBC"/>
    <w:pPr>
      <w:keepNext/>
      <w:numPr>
        <w:numId w:val="4"/>
      </w:numPr>
      <w:suppressAutoHyphens/>
      <w:spacing w:before="240" w:after="240"/>
      <w:ind w:left="284" w:right="283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rsid w:val="00AD1CBC"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33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E58E8"/>
    <w:pPr>
      <w:keepLines/>
      <w:numPr>
        <w:numId w:val="0"/>
      </w:numPr>
      <w:suppressAutoHyphens w:val="0"/>
      <w:autoSpaceDN/>
      <w:spacing w:after="0" w:line="259" w:lineRule="auto"/>
      <w:ind w:right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2352"/>
    <w:pPr>
      <w:tabs>
        <w:tab w:val="left" w:pos="400"/>
        <w:tab w:val="right" w:leader="dot" w:pos="10196"/>
      </w:tabs>
      <w:spacing w:after="10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002352"/>
    <w:pPr>
      <w:spacing w:after="100"/>
      <w:ind w:left="200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CE58E8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02352"/>
    <w:pPr>
      <w:spacing w:after="100"/>
      <w:ind w:left="400"/>
    </w:pPr>
    <w:rPr>
      <w:rFonts w:ascii="Arial" w:hAnsi="Arial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02352"/>
    <w:pPr>
      <w:spacing w:after="100"/>
      <w:ind w:left="600"/>
    </w:pPr>
    <w:rPr>
      <w:rFonts w:ascii="Arial" w:hAnsi="Arial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02352"/>
    <w:pPr>
      <w:spacing w:after="100"/>
      <w:ind w:left="80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19</Pages>
  <Words>2782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ENTRADAS E SAIDAS</vt:lpstr>
    </vt:vector>
  </TitlesOfParts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ENTRADAS E SAIDAS</dc:title>
  <dc:creator>Filipe Olival Gomes</dc:creator>
  <cp:lastModifiedBy>Artur Ribeiro Da Rocha</cp:lastModifiedBy>
  <cp:revision>3</cp:revision>
  <cp:lastPrinted>2023-03-03T11:48:00Z</cp:lastPrinted>
  <dcterms:created xsi:type="dcterms:W3CDTF">2024-05-16T13:43:00Z</dcterms:created>
  <dcterms:modified xsi:type="dcterms:W3CDTF">2024-05-16T13:43:00Z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08</vt:lpwstr>
  </property>
  <property fmtid="{D5CDD505-2E9C-101B-9397-08002B2CF9AE}" pid="14" name="Cb1_Trecho">
    <vt:lpwstr>27</vt:lpwstr>
  </property>
  <property fmtid="{D5CDD505-2E9C-101B-9397-08002B2CF9AE}" pid="15" name="Cb1_Subtrecho">
    <vt:lpwstr>01</vt:lpwstr>
  </property>
  <property fmtid="{D5CDD505-2E9C-101B-9397-08002B2CF9AE}" pid="16" name="Cb1_Conjunto">
    <vt:lpwstr>1299_6</vt:lpwstr>
  </property>
  <property fmtid="{D5CDD505-2E9C-101B-9397-08002B2CF9AE}" pid="17" name="Cb1_Etapa">
    <vt:lpwstr>R11</vt:lpwstr>
  </property>
  <property fmtid="{D5CDD505-2E9C-101B-9397-08002B2CF9AE}" pid="18" name="Cb1_Classe">
    <vt:lpwstr>001</vt:lpwstr>
  </property>
  <property fmtid="{D5CDD505-2E9C-101B-9397-08002B2CF9AE}" pid="19" name="Cb1_Sequencia">
    <vt:lpwstr>007</vt:lpwstr>
  </property>
  <property fmtid="{D5CDD505-2E9C-101B-9397-08002B2CF9AE}" pid="20" name="Cb1_KM">
    <vt:lpwstr>27+052   </vt:lpwstr>
  </property>
  <property fmtid="{D5CDD505-2E9C-101B-9397-08002B2CF9AE}" pid="21" name="Cb1_Sistema">
    <vt:lpwstr>T</vt:lpwstr>
  </property>
  <property fmtid="{D5CDD505-2E9C-101B-9397-08002B2CF9AE}" pid="22" name="Cb1_Estação">
    <vt:lpwstr>BARUERI</vt:lpwstr>
  </property>
  <property fmtid="{D5CDD505-2E9C-101B-9397-08002B2CF9AE}" pid="23" name="Cb1_Ncontrole">
    <vt:lpwstr>BI5283-5</vt:lpwstr>
  </property>
</Properties>
</file>