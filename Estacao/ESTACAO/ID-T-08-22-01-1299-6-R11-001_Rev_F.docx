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8"/>
        <w:gridCol w:w="135"/>
        <w:gridCol w:w="1542"/>
        <w:gridCol w:w="1060"/>
        <w:gridCol w:w="405"/>
        <w:gridCol w:w="27"/>
        <w:gridCol w:w="1024"/>
        <w:gridCol w:w="414"/>
        <w:gridCol w:w="1262"/>
        <w:gridCol w:w="2235"/>
      </w:tblGrid>
      <w:tr w:rsidR="00AA3A4B" w:rsidRPr="004B6362" w14:paraId="00A58CC5" w14:textId="77777777" w:rsidTr="00F566BC">
        <w:trPr>
          <w:trHeight w:hRule="exact" w:val="1077"/>
          <w:jc w:val="center"/>
        </w:trPr>
        <w:tc>
          <w:tcPr>
            <w:tcW w:w="2243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B5BC2" w14:textId="5C764FAC" w:rsidR="00AA3A4B" w:rsidRPr="004B6362" w:rsidRDefault="00150D00">
            <w:pPr>
              <w:pStyle w:val="Cabealho"/>
              <w:spacing w:before="6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</w:rPr>
              <w:object w:dxaOrig="4320" w:dyaOrig="1398" w14:anchorId="0FD50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75pt;height:33pt" o:ole="">
                  <v:imagedata r:id="rId11" o:title=""/>
                </v:shape>
                <o:OLEObject Type="Embed" ProgID="PBrush" ShapeID="_x0000_i1025" DrawAspect="Content" ObjectID="_1770122395" r:id="rId12"/>
              </w:object>
            </w:r>
          </w:p>
        </w:tc>
        <w:tc>
          <w:tcPr>
            <w:tcW w:w="4472" w:type="dxa"/>
            <w:gridSpan w:val="6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C16BE" w14:textId="4FDEF0DE" w:rsidR="00AA3A4B" w:rsidRPr="004B6362" w:rsidRDefault="00F53C79">
            <w:pPr>
              <w:pStyle w:val="Cabealho"/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="005A25E2"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 w:rsidR="00976849">
              <w:rPr>
                <w:rFonts w:ascii="Arial" w:hAnsi="Arial" w:cs="Arial"/>
                <w:b/>
                <w:sz w:val="24"/>
                <w:szCs w:val="24"/>
              </w:rPr>
              <w:t>ÍNDICE DE DOCUMENTOS</w:t>
            </w:r>
          </w:p>
        </w:tc>
        <w:tc>
          <w:tcPr>
            <w:tcW w:w="3497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AA3A4B" w:rsidRPr="004B6362" w14:paraId="31821075" w14:textId="77777777" w:rsidTr="003375FC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134C4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AA3A4B" w:rsidRPr="004B6362" w14:paraId="4E39B45F" w14:textId="77777777" w:rsidTr="003375FC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BE1665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ttd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6DFBE1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3E64C2C0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901BB0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458303E8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A3A4B" w:rsidRPr="004B6362" w14:paraId="30EA66BB" w14:textId="77777777" w:rsidTr="003375FC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C9793B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</w:tcPr>
                <w:p w14:paraId="4A3C824F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0E5FDB2E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</w:tcPr>
                <w:p w14:paraId="0E683C52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4FDEC9A4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A3A4B" w:rsidRPr="004B6362" w14:paraId="43D5300F" w14:textId="77777777" w:rsidTr="003375FC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73D8B8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4DDAF2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cedoc</w:t>
                  </w:r>
                </w:p>
              </w:tc>
            </w:tr>
            <w:tr w:rsidR="00AA3A4B" w:rsidRPr="004B6362" w14:paraId="659DF941" w14:textId="77777777" w:rsidTr="003375FC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A1877D" w14:textId="38A3FDC5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7B0A9" w14:textId="786703E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10C9A" w14:textId="064B38AD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D352E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787020C1" w14:textId="77777777" w:rsidR="00AA3A4B" w:rsidRPr="004B6362" w:rsidRDefault="00AA3A4B">
            <w:pPr>
              <w:pStyle w:val="Cabealho"/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09C5" w:rsidRPr="004B6362" w14:paraId="1AD40A13" w14:textId="77777777" w:rsidTr="003375FC">
        <w:tblPrEx>
          <w:tblCellMar>
            <w:left w:w="70" w:type="dxa"/>
            <w:right w:w="70" w:type="dxa"/>
          </w:tblCellMar>
        </w:tblPrEx>
        <w:trPr>
          <w:cantSplit/>
          <w:trHeight w:val="907"/>
          <w:jc w:val="center"/>
        </w:trPr>
        <w:tc>
          <w:tcPr>
            <w:tcW w:w="7977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FE0AF" w14:textId="2CFE13D6" w:rsidR="00B809C5" w:rsidRDefault="00B809C5" w:rsidP="003375FC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TÍTULO</w:t>
            </w:r>
          </w:p>
          <w:p w14:paraId="2A4BCA7E" w14:textId="77777777" w:rsidR="003375FC" w:rsidRPr="004B6362" w:rsidRDefault="003375FC" w:rsidP="003375FC">
            <w:pPr>
              <w:spacing w:before="40"/>
              <w:rPr>
                <w:rFonts w:ascii="Arial" w:hAnsi="Arial" w:cs="Arial"/>
                <w:sz w:val="14"/>
              </w:rPr>
            </w:pPr>
          </w:p>
          <w:p w14:paraId="23DB97C1" w14:textId="07EF495B" w:rsidR="00B809C5" w:rsidRPr="004B6362" w:rsidRDefault="00B809C5" w:rsidP="003375FC">
            <w:pPr>
              <w:tabs>
                <w:tab w:val="left" w:pos="6155"/>
              </w:tabs>
              <w:spacing w:before="6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ÍNDICE DE DOCUMENTOS –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ESTAÇÃO </w:t>
            </w:r>
            <w:r w:rsidR="002A6E6C">
              <w:rPr>
                <w:rFonts w:ascii="Arial" w:hAnsi="Arial" w:cs="Arial"/>
                <w:b/>
                <w:sz w:val="18"/>
                <w:szCs w:val="18"/>
              </w:rPr>
              <w:t>CARAPICUÍBA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96BC6" w14:textId="77777777" w:rsidR="00CB3723" w:rsidRPr="00CB3723" w:rsidRDefault="00B809C5" w:rsidP="00CB37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45D8E020" wp14:editId="291C6D95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1414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CB3723"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3A599C75" w14:textId="61950FC7" w:rsidR="00CB3723" w:rsidRPr="004B6362" w:rsidRDefault="00CB3723" w:rsidP="00CB3723">
            <w:pPr>
              <w:jc w:val="center"/>
              <w:rPr>
                <w:rFonts w:ascii="Arial" w:hAnsi="Arial" w:cs="Arial"/>
              </w:rPr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B809C5" w:rsidRPr="004B6362" w14:paraId="0248360A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53433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TIPO</w:t>
            </w:r>
          </w:p>
          <w:p w14:paraId="3E1067C3" w14:textId="7DADE13D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ID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6697883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SISTEMA</w:t>
            </w:r>
          </w:p>
          <w:p w14:paraId="6740F6CE" w14:textId="12A6E32A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T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4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2492609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LINHA</w:t>
            </w:r>
          </w:p>
          <w:p w14:paraId="0B450203" w14:textId="448E2B6B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08</w:t>
            </w:r>
          </w:p>
        </w:tc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16ADF4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KM</w:t>
            </w:r>
          </w:p>
          <w:p w14:paraId="2C050E8C" w14:textId="201FDAD8" w:rsidR="00B809C5" w:rsidRPr="004B6362" w:rsidRDefault="002A6E6C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22+437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0BE3A7" w14:textId="1FC1D0A0" w:rsidR="00B809C5" w:rsidRPr="004B6362" w:rsidRDefault="00B809C5" w:rsidP="00150D00">
            <w:pPr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</w:rPr>
              <w:object w:dxaOrig="4320" w:dyaOrig="1398" w14:anchorId="28762F93">
                <v:shape id="_x0000_i1026" type="#_x0000_t75" style="width:69.75pt;height:22.5pt" o:ole="">
                  <v:imagedata r:id="rId11" o:title=""/>
                </v:shape>
                <o:OLEObject Type="Embed" ProgID="PBrush" ShapeID="_x0000_i1026" DrawAspect="Content" ObjectID="_1770122396" r:id="rId14"/>
              </w:objec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82972DB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PROJETISTA</w:t>
            </w:r>
          </w:p>
          <w:p w14:paraId="292818B2" w14:textId="54DB27AC" w:rsidR="00B809C5" w:rsidRPr="004B6362" w:rsidRDefault="004A09BF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</w:tr>
      <w:tr w:rsidR="00B809C5" w:rsidRPr="004B6362" w14:paraId="3CFF1F62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D1F8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TRECHO</w:t>
            </w:r>
          </w:p>
          <w:p w14:paraId="6E0EEC35" w14:textId="21B4F9CA" w:rsidR="00B809C5" w:rsidRPr="004B6362" w:rsidRDefault="00B23B33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2</w:t>
            </w:r>
            <w:r w:rsidR="002A6E6C">
              <w:rPr>
                <w:rFonts w:ascii="Arial" w:hAnsi="Arial" w:cs="Arial"/>
                <w:b/>
                <w:sz w:val="18"/>
              </w:rPr>
              <w:t>2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D88A4C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SUBTRECHO</w:t>
            </w:r>
          </w:p>
          <w:p w14:paraId="0E25C241" w14:textId="5F976103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AB1C0D">
              <w:rPr>
                <w:rFonts w:ascii="Arial" w:hAnsi="Arial" w:cs="Arial"/>
                <w:b/>
                <w:sz w:val="18"/>
              </w:rPr>
              <w:t>0</w:t>
            </w:r>
            <w:r w:rsidR="00361116"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25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9A034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SUBSISTEMA/CONJUNTO</w:t>
            </w:r>
          </w:p>
          <w:p w14:paraId="047D1942" w14:textId="20707E24" w:rsidR="00B809C5" w:rsidRPr="004B6362" w:rsidRDefault="00C83786">
            <w:pPr>
              <w:spacing w:before="40"/>
              <w:jc w:val="center"/>
              <w:rPr>
                <w:rFonts w:ascii="Arial" w:hAnsi="Arial" w:cs="Arial"/>
              </w:rPr>
            </w:pPr>
            <w:r w:rsidRPr="00A0773A">
              <w:rPr>
                <w:rFonts w:ascii="Arial" w:hAnsi="Arial" w:cs="Arial"/>
                <w:b/>
                <w:sz w:val="18"/>
              </w:rPr>
              <w:t>1299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E3EB79E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ÁREA</w:t>
            </w:r>
          </w:p>
          <w:p w14:paraId="5716FC8B" w14:textId="18754350" w:rsidR="00B809C5" w:rsidRPr="004B6362" w:rsidRDefault="004A09BF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-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7E339A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CONTRATO</w:t>
            </w:r>
          </w:p>
          <w:p w14:paraId="5327E814" w14:textId="31714884" w:rsidR="00B809C5" w:rsidRPr="004A09BF" w:rsidRDefault="004A09BF" w:rsidP="004A09B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</w:p>
        </w:tc>
      </w:tr>
      <w:tr w:rsidR="00B809C5" w:rsidRPr="004B6362" w14:paraId="2F8F01B6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7F696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ETAPA</w:t>
            </w:r>
          </w:p>
          <w:p w14:paraId="1A6BC477" w14:textId="75F9DB38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6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35CD941" w14:textId="77777777" w:rsidR="00B809C5" w:rsidRPr="004B6362" w:rsidRDefault="00B809C5">
            <w:pPr>
              <w:spacing w:before="40"/>
              <w:ind w:left="-57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CLASSE/SUBCLASSE</w:t>
            </w:r>
          </w:p>
          <w:p w14:paraId="0C076C28" w14:textId="20376565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R11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3CCF05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SEQUENCIAL</w:t>
            </w:r>
          </w:p>
          <w:p w14:paraId="382CB064" w14:textId="2F22518A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001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4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77B90F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CONTROLE</w:t>
            </w:r>
          </w:p>
          <w:p w14:paraId="7D0327EC" w14:textId="637327A4" w:rsidR="00B809C5" w:rsidRPr="004B6362" w:rsidRDefault="00911730">
            <w:pPr>
              <w:spacing w:before="40"/>
              <w:jc w:val="center"/>
              <w:rPr>
                <w:rFonts w:ascii="Arial" w:hAnsi="Arial" w:cs="Arial"/>
              </w:rPr>
            </w:pPr>
            <w:r w:rsidRPr="00911730">
              <w:rPr>
                <w:rFonts w:ascii="Arial" w:hAnsi="Arial" w:cs="Arial"/>
                <w:b/>
                <w:sz w:val="18"/>
              </w:rPr>
              <w:t>BI5335-1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D1F80C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3C9BDF1B" w14:textId="05DCDF48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2CAEB0C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7DA7F5D6" w14:textId="1E6EDD84" w:rsidR="00B809C5" w:rsidRPr="004B6362" w:rsidRDefault="000C5CCD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</w:t>
            </w:r>
            <w:r w:rsidR="00A0773A">
              <w:rPr>
                <w:rFonts w:ascii="Arial" w:hAnsi="Arial" w:cs="Arial"/>
                <w:b/>
                <w:sz w:val="18"/>
                <w:szCs w:val="18"/>
              </w:rPr>
              <w:t>/</w:t>
            </w:r>
            <w:r w:rsidR="002B420C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2B420C">
              <w:rPr>
                <w:rFonts w:ascii="Arial" w:hAnsi="Arial" w:cs="Arial"/>
                <w:b/>
                <w:sz w:val="18"/>
                <w:szCs w:val="18"/>
              </w:rPr>
              <w:t>/</w:t>
            </w:r>
            <w:r w:rsidR="00DE2820" w:rsidRPr="00DE2820">
              <w:rPr>
                <w:rFonts w:ascii="Arial" w:hAnsi="Arial" w:cs="Arial"/>
                <w:b/>
                <w:sz w:val="18"/>
                <w:szCs w:val="18"/>
              </w:rPr>
              <w:t>202</w:t>
            </w:r>
            <w:r w:rsidR="002B420C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DE2820" w:rsidRPr="00DE2820">
              <w:rPr>
                <w:rFonts w:ascii="Arial" w:hAnsi="Arial" w:cs="Arial"/>
                <w:b/>
                <w:sz w:val="15"/>
                <w:szCs w:val="15"/>
              </w:rPr>
              <w:t>     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</w:tr>
      <w:tr w:rsidR="00B809C5" w:rsidRPr="004B6362" w14:paraId="55CA8ADC" w14:textId="77777777" w:rsidTr="00F566BC">
        <w:trPr>
          <w:cantSplit/>
          <w:trHeight w:hRule="exact" w:val="454"/>
          <w:jc w:val="center"/>
        </w:trPr>
        <w:tc>
          <w:tcPr>
            <w:tcW w:w="52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4D3E7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IDENTIFICAÇÃO</w:t>
            </w:r>
          </w:p>
          <w:p w14:paraId="77F20594" w14:textId="2935ECE5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sz w:val="16"/>
              </w:rPr>
              <w:t xml:space="preserve"> </w:t>
            </w:r>
            <w:r w:rsidRPr="00541EFB">
              <w:rPr>
                <w:rFonts w:ascii="Arial" w:hAnsi="Arial" w:cs="Arial"/>
                <w:b/>
                <w:bCs/>
                <w:sz w:val="16"/>
              </w:rPr>
              <w:t>ID-T-</w:t>
            </w:r>
            <w:r w:rsidRPr="00A0773A">
              <w:rPr>
                <w:rFonts w:ascii="Arial" w:hAnsi="Arial" w:cs="Arial"/>
                <w:b/>
                <w:bCs/>
                <w:sz w:val="16"/>
              </w:rPr>
              <w:t>08-</w:t>
            </w:r>
            <w:r w:rsidR="00B23B33" w:rsidRPr="00A0773A">
              <w:rPr>
                <w:rFonts w:ascii="Arial" w:hAnsi="Arial" w:cs="Arial"/>
                <w:b/>
                <w:bCs/>
                <w:sz w:val="16"/>
              </w:rPr>
              <w:t>2</w:t>
            </w:r>
            <w:r w:rsidR="002A6E6C" w:rsidRPr="00A0773A">
              <w:rPr>
                <w:rFonts w:ascii="Arial" w:hAnsi="Arial" w:cs="Arial"/>
                <w:b/>
                <w:bCs/>
                <w:sz w:val="16"/>
              </w:rPr>
              <w:t>2</w:t>
            </w:r>
            <w:r w:rsidRPr="00A0773A">
              <w:rPr>
                <w:rFonts w:ascii="Arial" w:hAnsi="Arial" w:cs="Arial"/>
                <w:b/>
                <w:bCs/>
                <w:sz w:val="16"/>
              </w:rPr>
              <w:t>-0</w:t>
            </w:r>
            <w:r w:rsidR="008D5813" w:rsidRPr="00A0773A">
              <w:rPr>
                <w:rFonts w:ascii="Arial" w:hAnsi="Arial" w:cs="Arial"/>
                <w:b/>
                <w:bCs/>
                <w:sz w:val="16"/>
              </w:rPr>
              <w:t>1</w:t>
            </w:r>
            <w:r w:rsidRPr="00A0773A">
              <w:rPr>
                <w:rFonts w:ascii="Arial" w:hAnsi="Arial" w:cs="Arial"/>
                <w:b/>
                <w:bCs/>
                <w:sz w:val="16"/>
              </w:rPr>
              <w:t>-</w:t>
            </w:r>
            <w:r w:rsidR="00C83786" w:rsidRPr="00A0773A">
              <w:rPr>
                <w:rFonts w:ascii="Arial" w:hAnsi="Arial" w:cs="Arial"/>
                <w:b/>
                <w:bCs/>
                <w:sz w:val="16"/>
              </w:rPr>
              <w:t>1299</w:t>
            </w:r>
            <w:r w:rsidRPr="00A0773A">
              <w:rPr>
                <w:rFonts w:ascii="Arial" w:hAnsi="Arial" w:cs="Arial"/>
                <w:b/>
                <w:bCs/>
                <w:sz w:val="16"/>
              </w:rPr>
              <w:t>/6-R11-001</w:t>
            </w:r>
            <w:r w:rsidRPr="00541EFB">
              <w:rPr>
                <w:rFonts w:ascii="Arial" w:hAnsi="Arial" w:cs="Arial"/>
                <w:b/>
                <w:bCs/>
                <w:sz w:val="18"/>
              </w:rPr>
              <w:t> </w:t>
            </w:r>
          </w:p>
        </w:tc>
        <w:tc>
          <w:tcPr>
            <w:tcW w:w="10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CCF59B" w14:textId="77777777" w:rsidR="00B809C5" w:rsidRPr="004B6362" w:rsidRDefault="00B809C5">
            <w:pPr>
              <w:spacing w:before="40"/>
              <w:ind w:left="-57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REVISÃO</w:t>
            </w:r>
          </w:p>
          <w:p w14:paraId="43F6F215" w14:textId="3F89ED09" w:rsidR="00B809C5" w:rsidRPr="004B6362" w:rsidRDefault="002B420C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3B1E100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0A11A0E2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155B68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304803E7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</w:tr>
      <w:tr w:rsidR="00B809C5" w:rsidRPr="004B6362" w14:paraId="4CFBEA3D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45AE2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CONTRATO</w:t>
            </w:r>
          </w:p>
          <w:p w14:paraId="590F4AD8" w14:textId="735784E4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="004A09BF" w:rsidRPr="004B6362">
              <w:rPr>
                <w:rFonts w:ascii="Arial" w:hAnsi="Arial" w:cs="Arial"/>
                <w:b/>
                <w:sz w:val="18"/>
              </w:rPr>
              <w:t xml:space="preserve"> 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B729E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1FCEFF79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25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32B9128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196CA152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39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7758EF1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SUPERVISORA</w:t>
            </w:r>
          </w:p>
          <w:p w14:paraId="73F9B0AE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</w:tr>
    </w:tbl>
    <w:p w14:paraId="7755F6B4" w14:textId="77777777" w:rsidR="00AA3A4B" w:rsidRPr="004B6362" w:rsidRDefault="00AA3A4B">
      <w:pPr>
        <w:rPr>
          <w:rFonts w:ascii="Arial" w:hAnsi="Arial" w:cs="Arial"/>
          <w:sz w:val="2"/>
        </w:rPr>
      </w:pPr>
    </w:p>
    <w:p w14:paraId="37E661B6" w14:textId="77777777" w:rsidR="00B12AFD" w:rsidRPr="004B6362" w:rsidRDefault="00B12AFD">
      <w:pPr>
        <w:rPr>
          <w:rFonts w:ascii="Arial" w:hAnsi="Arial" w:cs="Arial"/>
        </w:rPr>
        <w:sectPr w:rsidR="00B12AFD" w:rsidRPr="004B6362">
          <w:headerReference w:type="default" r:id="rId15"/>
          <w:footerReference w:type="default" r:id="rId16"/>
          <w:footerReference w:type="first" r:id="rId17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1C3F4295" w14:textId="77777777" w:rsidR="00AA3A4B" w:rsidRPr="004B6362" w:rsidRDefault="005A25E2">
      <w:pPr>
        <w:rPr>
          <w:rFonts w:ascii="Arial" w:hAnsi="Arial" w:cs="Arial"/>
          <w:sz w:val="2"/>
        </w:rPr>
      </w:pPr>
      <w:r w:rsidRPr="004B6362">
        <w:rPr>
          <w:rFonts w:ascii="Arial" w:hAnsi="Arial" w:cs="Arial"/>
          <w:sz w:val="2"/>
        </w:rPr>
        <w:tab/>
      </w:r>
      <w:r w:rsidRPr="004B6362">
        <w:rPr>
          <w:rFonts w:ascii="Arial" w:hAnsi="Arial" w:cs="Arial"/>
          <w:sz w:val="2"/>
        </w:rPr>
        <w:tab/>
      </w:r>
    </w:p>
    <w:tbl>
      <w:tblPr>
        <w:tblW w:w="10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567"/>
        <w:gridCol w:w="4394"/>
        <w:gridCol w:w="1559"/>
        <w:gridCol w:w="1701"/>
        <w:gridCol w:w="1430"/>
      </w:tblGrid>
      <w:tr w:rsidR="00AA3A4B" w:rsidRPr="004B6362" w14:paraId="4E2ED0B9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A2233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DOCUMENTOS DE REFERÊNCIA</w:t>
            </w:r>
          </w:p>
        </w:tc>
      </w:tr>
      <w:tr w:rsidR="00AA3A4B" w:rsidRPr="004B6362" w14:paraId="6332F0D4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A2D0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DA3D5" w14:textId="3A5A7981" w:rsidR="00AA3A4B" w:rsidRPr="00F551CB" w:rsidRDefault="004A09B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</w:t>
            </w:r>
            <w:r w:rsidR="00EE0B3D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-99-99-</w:t>
            </w:r>
            <w:r w:rsidR="00EE0B3D">
              <w:rPr>
                <w:rFonts w:ascii="Arial" w:hAnsi="Arial" w:cs="Arial"/>
                <w:b/>
                <w:bCs/>
                <w:sz w:val="18"/>
                <w:szCs w:val="18"/>
              </w:rPr>
              <w:t>1299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/4-R</w:t>
            </w:r>
            <w:r w:rsidR="00EE0B3D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1-001 – Projeto Básico do Sistema SCADA</w:t>
            </w:r>
          </w:p>
        </w:tc>
      </w:tr>
      <w:tr w:rsidR="00AA3A4B" w:rsidRPr="004B6362" w14:paraId="281049E0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D5AD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B0D7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5D81123C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EE055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DB12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11AB53C3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579B0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A325F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112EF1E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90CDE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FA73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24DC42EF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1F2D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D30F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</w:rPr>
            </w:pPr>
          </w:p>
        </w:tc>
      </w:tr>
      <w:tr w:rsidR="00AA3A4B" w:rsidRPr="004B6362" w14:paraId="7AF18207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07E14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DOCUMENTOS RESULTANTES</w:t>
            </w:r>
          </w:p>
        </w:tc>
      </w:tr>
      <w:tr w:rsidR="00AA3A4B" w:rsidRPr="004B6362" w14:paraId="68CFA03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652A9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DEAA5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2D86F4B2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1795B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94DB4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3A0D5325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60DBB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99A32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7771AE5B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B8A4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3DB53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0D1B1D7D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AC388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C2D84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38859B3A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6F3B0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F9862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4EB1E75C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DFAD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OBSERVAÇÕES</w:t>
            </w:r>
          </w:p>
        </w:tc>
      </w:tr>
      <w:tr w:rsidR="00AA3A4B" w:rsidRPr="004B6362" w14:paraId="609184A2" w14:textId="77777777">
        <w:trPr>
          <w:cantSplit/>
          <w:trHeight w:val="1500"/>
          <w:jc w:val="center"/>
        </w:trPr>
        <w:tc>
          <w:tcPr>
            <w:tcW w:w="1017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58379" w14:textId="2259AF86" w:rsidR="00AA3A4B" w:rsidRPr="004B6362" w:rsidRDefault="00203A1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2B420C" w:rsidRPr="004B6362" w14:paraId="085C717B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597CF" w14:textId="349AFC1E" w:rsidR="002B420C" w:rsidRDefault="002B420C" w:rsidP="002B420C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EDAC41" w14:textId="77777777" w:rsidR="002B420C" w:rsidRPr="004B6362" w:rsidRDefault="002B420C" w:rsidP="002B420C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F5FB1A" w14:textId="3FBA5686" w:rsidR="002B420C" w:rsidRDefault="002B420C" w:rsidP="002B420C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AEE4D8" w14:textId="6A961B0F" w:rsidR="002B420C" w:rsidRPr="00591400" w:rsidRDefault="002B420C" w:rsidP="002B420C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E087D" w14:textId="77777777" w:rsidR="002B420C" w:rsidRPr="00591400" w:rsidRDefault="002B420C" w:rsidP="002B420C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86AF7" w14:textId="2C9DFCF4" w:rsidR="002B420C" w:rsidRDefault="000C5CCD" w:rsidP="002B420C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22</w:t>
            </w:r>
            <w:r w:rsidR="002B420C">
              <w:rPr>
                <w:rFonts w:ascii="Arial" w:hAnsi="Arial" w:cs="Arial"/>
                <w:sz w:val="16"/>
              </w:rPr>
              <w:t>/0</w:t>
            </w:r>
            <w:r>
              <w:rPr>
                <w:rFonts w:ascii="Arial" w:hAnsi="Arial" w:cs="Arial"/>
                <w:sz w:val="16"/>
              </w:rPr>
              <w:t>2</w:t>
            </w:r>
            <w:r w:rsidR="002B420C">
              <w:rPr>
                <w:rFonts w:ascii="Arial" w:hAnsi="Arial" w:cs="Arial"/>
                <w:sz w:val="16"/>
              </w:rPr>
              <w:t>/2024</w:t>
            </w:r>
          </w:p>
        </w:tc>
      </w:tr>
      <w:tr w:rsidR="00A0773A" w:rsidRPr="004B6362" w14:paraId="32237ACD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64F5E1" w14:textId="05AE0C70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3985C4" w14:textId="777777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CD7F8D" w14:textId="10A41B02" w:rsidR="00A0773A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A32BC7" w14:textId="02ACD3B4" w:rsidR="00A0773A" w:rsidRPr="00591400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D325F7" w14:textId="3B4247CE" w:rsidR="00A0773A" w:rsidRPr="00591400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64692C" w14:textId="15698704" w:rsidR="00A0773A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22/12/2023</w:t>
            </w:r>
          </w:p>
        </w:tc>
      </w:tr>
      <w:tr w:rsidR="00A0773A" w:rsidRPr="004B6362" w14:paraId="599B8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A2639" w14:textId="777777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D.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93DB6" w14:textId="777777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14344" w14:textId="6F3D50DE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ATENDENDO AOS COMENTÁRIOS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E3A82" w14:textId="0E180F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7468C" w14:textId="4C15FEC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A40F9" w14:textId="38C4FE96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17/05/2023</w:t>
            </w:r>
          </w:p>
        </w:tc>
      </w:tr>
      <w:tr w:rsidR="00A0773A" w:rsidRPr="004B6362" w14:paraId="769DD96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A8EEF" w14:textId="777777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C.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A2C6F" w14:textId="777777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76E59" w14:textId="7846488A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125DE" w14:textId="3B59C028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6B82D" w14:textId="7D2D9944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45A01" w14:textId="3B87DEE8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21/03/2023</w:t>
            </w:r>
          </w:p>
        </w:tc>
      </w:tr>
      <w:tr w:rsidR="00A0773A" w:rsidRPr="004B6362" w14:paraId="4473E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9A314" w14:textId="777777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B.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1F056" w14:textId="777777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DE451" w14:textId="1BC81E9E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CBF6F" w14:textId="674B5C60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8CE27" w14:textId="5123CBEE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99D49" w14:textId="6553495E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06/03/2023</w:t>
            </w:r>
          </w:p>
        </w:tc>
      </w:tr>
      <w:tr w:rsidR="00A0773A" w:rsidRPr="004B6362" w14:paraId="183D38CA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5498B" w14:textId="777777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A.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32CF7" w14:textId="36CB5A6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0E6E9" w14:textId="1F987D3E" w:rsidR="00A0773A" w:rsidRPr="00760D36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760D36">
              <w:rPr>
                <w:rFonts w:ascii="Arial" w:hAnsi="Arial" w:cs="Arial"/>
                <w:sz w:val="16"/>
              </w:rPr>
              <w:t>ATENDENDO AOS COMENTÁRIOS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730B1" w14:textId="380978FC" w:rsidR="00A0773A" w:rsidRPr="00760D36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760D36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3CB0B" w14:textId="5E731DA2" w:rsidR="00A0773A" w:rsidRPr="00760D36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760D36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15B01" w14:textId="0144B1A3" w:rsidR="00A0773A" w:rsidRPr="00760D36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760D36">
              <w:rPr>
                <w:rFonts w:ascii="Arial" w:hAnsi="Arial" w:cs="Arial"/>
                <w:sz w:val="16"/>
              </w:rPr>
              <w:t>08/02/2022</w:t>
            </w:r>
          </w:p>
        </w:tc>
      </w:tr>
      <w:tr w:rsidR="00A0773A" w:rsidRPr="004B6362" w14:paraId="4329149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856CBE" w14:textId="353B94CB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99C7F" w14:textId="777777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E5AE6B" w14:textId="16907168" w:rsidR="00A0773A" w:rsidRPr="00760D36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760D36">
              <w:rPr>
                <w:rFonts w:ascii="Arial" w:hAnsi="Arial" w:cs="Arial"/>
                <w:sz w:val="16"/>
              </w:rPr>
              <w:t>EMISSÃO INICIAL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1297E" w14:textId="0955AEE3" w:rsidR="00A0773A" w:rsidRPr="00760D36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760D36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1B2D2" w14:textId="3F3C4E42" w:rsidR="00A0773A" w:rsidRPr="00760D36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760D36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B5F948" w14:textId="2E4E6C9E" w:rsidR="00A0773A" w:rsidRPr="00760D36" w:rsidRDefault="00A0773A" w:rsidP="00A0773A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760D36">
              <w:rPr>
                <w:rFonts w:ascii="Arial" w:hAnsi="Arial" w:cs="Arial"/>
                <w:sz w:val="16"/>
              </w:rPr>
              <w:t>25/01/2022</w:t>
            </w:r>
          </w:p>
        </w:tc>
      </w:tr>
      <w:tr w:rsidR="00A0773A" w:rsidRPr="004B6362" w14:paraId="37975FD3" w14:textId="77777777">
        <w:trPr>
          <w:cantSplit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67EF" w14:textId="777777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831C2" w14:textId="777777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ITEM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9DC14" w14:textId="777777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MOTIVO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CEE17" w14:textId="777777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RESP. TÉCNICO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6C7E4" w14:textId="777777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4001" w14:textId="77777777" w:rsidR="00A0773A" w:rsidRPr="004B6362" w:rsidRDefault="00A0773A" w:rsidP="00A0773A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DATA</w:t>
            </w:r>
          </w:p>
        </w:tc>
      </w:tr>
    </w:tbl>
    <w:p w14:paraId="05256201" w14:textId="77777777" w:rsidR="00281A79" w:rsidRDefault="00281A79" w:rsidP="007643B5">
      <w:pPr>
        <w:rPr>
          <w:rFonts w:ascii="Arial" w:hAnsi="Arial" w:cs="Arial"/>
        </w:rPr>
      </w:pP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1619"/>
        <w:gridCol w:w="1115"/>
        <w:gridCol w:w="2139"/>
        <w:gridCol w:w="892"/>
        <w:gridCol w:w="839"/>
        <w:gridCol w:w="618"/>
        <w:gridCol w:w="966"/>
        <w:gridCol w:w="1017"/>
        <w:gridCol w:w="483"/>
      </w:tblGrid>
      <w:tr w:rsidR="00374CDB" w:rsidRPr="00C85407" w14:paraId="18C32AA0" w14:textId="77777777" w:rsidTr="000C5CCD">
        <w:trPr>
          <w:trHeight w:val="174"/>
          <w:tblHeader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AB1A" w14:textId="77777777" w:rsidR="00911730" w:rsidRPr="00C85407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85407">
              <w:rPr>
                <w:rFonts w:ascii="Arial" w:hAnsi="Arial" w:cs="Arial"/>
                <w:b/>
                <w:sz w:val="16"/>
                <w:szCs w:val="16"/>
              </w:rPr>
              <w:t>Item</w:t>
            </w:r>
          </w:p>
        </w:tc>
        <w:tc>
          <w:tcPr>
            <w:tcW w:w="7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CD6E" w14:textId="77777777" w:rsidR="00911730" w:rsidRPr="00A0773A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773A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5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87F0" w14:textId="31A7C9DC" w:rsidR="00911730" w:rsidRPr="00A0773A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773A">
              <w:rPr>
                <w:rFonts w:ascii="Arial" w:hAnsi="Arial" w:cs="Arial"/>
                <w:b/>
                <w:sz w:val="16"/>
                <w:szCs w:val="16"/>
              </w:rPr>
              <w:t>Nº CONTROLE</w:t>
            </w:r>
          </w:p>
        </w:tc>
        <w:tc>
          <w:tcPr>
            <w:tcW w:w="10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0A54A" w14:textId="4F75E282" w:rsidR="00911730" w:rsidRPr="00C85407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85407">
              <w:rPr>
                <w:rFonts w:ascii="Arial" w:hAnsi="Arial" w:cs="Arial"/>
                <w:b/>
                <w:sz w:val="16"/>
                <w:szCs w:val="16"/>
              </w:rPr>
              <w:t>Título do Documento</w:t>
            </w:r>
          </w:p>
        </w:tc>
        <w:tc>
          <w:tcPr>
            <w:tcW w:w="4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E7CA" w14:textId="77777777" w:rsidR="00911730" w:rsidRPr="00C85407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85407">
              <w:rPr>
                <w:rFonts w:ascii="Arial" w:hAnsi="Arial" w:cs="Arial"/>
                <w:b/>
                <w:sz w:val="16"/>
                <w:szCs w:val="16"/>
              </w:rPr>
              <w:t>Natureza</w:t>
            </w:r>
          </w:p>
        </w:tc>
        <w:tc>
          <w:tcPr>
            <w:tcW w:w="4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61D68" w14:textId="77777777" w:rsidR="00911730" w:rsidRPr="00C85407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85407">
              <w:rPr>
                <w:rFonts w:ascii="Arial" w:hAnsi="Arial" w:cs="Arial"/>
                <w:b/>
                <w:sz w:val="16"/>
                <w:szCs w:val="16"/>
              </w:rPr>
              <w:t>Data Prevista</w:t>
            </w:r>
          </w:p>
        </w:tc>
        <w:tc>
          <w:tcPr>
            <w:tcW w:w="3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2DD45" w14:textId="5BB7E18C" w:rsidR="00911730" w:rsidRPr="00C85407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85407">
              <w:rPr>
                <w:rFonts w:ascii="Arial" w:hAnsi="Arial" w:cs="Arial"/>
                <w:b/>
                <w:sz w:val="16"/>
                <w:szCs w:val="16"/>
              </w:rPr>
              <w:t>Rev.</w:t>
            </w:r>
          </w:p>
        </w:tc>
        <w:tc>
          <w:tcPr>
            <w:tcW w:w="1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8CA3" w14:textId="77777777" w:rsidR="00911730" w:rsidRPr="00C85407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85407">
              <w:rPr>
                <w:rFonts w:ascii="Arial" w:hAnsi="Arial" w:cs="Arial"/>
                <w:b/>
                <w:sz w:val="16"/>
                <w:szCs w:val="16"/>
              </w:rPr>
              <w:t>Remessa</w:t>
            </w:r>
          </w:p>
        </w:tc>
      </w:tr>
      <w:tr w:rsidR="00374CDB" w:rsidRPr="00C85407" w14:paraId="08851334" w14:textId="77777777" w:rsidTr="000C5CCD">
        <w:trPr>
          <w:trHeight w:val="174"/>
          <w:tblHeader/>
        </w:trPr>
        <w:tc>
          <w:tcPr>
            <w:tcW w:w="2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6F4B3" w14:textId="77777777" w:rsidR="00911730" w:rsidRPr="00C85407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62FD3" w14:textId="77777777" w:rsidR="00911730" w:rsidRPr="00A0773A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A212" w14:textId="77777777" w:rsidR="00911730" w:rsidRPr="00A0773A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7F5B" w14:textId="4F8F05E9" w:rsidR="00911730" w:rsidRPr="00C85407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38766" w14:textId="77777777" w:rsidR="00911730" w:rsidRPr="00C85407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E1685" w14:textId="77777777" w:rsidR="00911730" w:rsidRPr="00C85407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A437" w14:textId="77777777" w:rsidR="00911730" w:rsidRPr="00C85407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298C9" w14:textId="77777777" w:rsidR="00911730" w:rsidRPr="00C85407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85407">
              <w:rPr>
                <w:rFonts w:ascii="Arial" w:hAnsi="Arial" w:cs="Arial"/>
                <w:b/>
                <w:sz w:val="16"/>
                <w:szCs w:val="16"/>
              </w:rPr>
              <w:t>Propósito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C49D0" w14:textId="77777777" w:rsidR="00911730" w:rsidRPr="00C85407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85407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86E88" w14:textId="77777777" w:rsidR="00911730" w:rsidRPr="00C85407" w:rsidRDefault="00911730" w:rsidP="009117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85407">
              <w:rPr>
                <w:rFonts w:ascii="Arial" w:hAnsi="Arial" w:cs="Arial"/>
                <w:b/>
                <w:sz w:val="16"/>
                <w:szCs w:val="16"/>
              </w:rPr>
              <w:t>GR</w:t>
            </w:r>
          </w:p>
        </w:tc>
      </w:tr>
      <w:tr w:rsidR="00374CDB" w:rsidRPr="00C85407" w14:paraId="0BF2B438" w14:textId="77777777" w:rsidTr="000C5CCD">
        <w:trPr>
          <w:trHeight w:val="366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8143" w14:textId="77777777" w:rsidR="00911730" w:rsidRPr="00C85407" w:rsidRDefault="00911730" w:rsidP="00911730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6CF43" w14:textId="13EFBA0C" w:rsidR="00911730" w:rsidRPr="002B420C" w:rsidRDefault="00911730" w:rsidP="009117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ID-T-08-22-01-</w:t>
            </w:r>
            <w:r w:rsidR="00C83786" w:rsidRPr="002B420C">
              <w:rPr>
                <w:rFonts w:ascii="Arial" w:hAnsi="Arial" w:cs="Arial"/>
                <w:sz w:val="16"/>
                <w:szCs w:val="16"/>
              </w:rPr>
              <w:t>1299</w:t>
            </w:r>
            <w:r w:rsidRPr="002B420C">
              <w:rPr>
                <w:rFonts w:ascii="Arial" w:hAnsi="Arial" w:cs="Arial"/>
                <w:sz w:val="16"/>
                <w:szCs w:val="16"/>
              </w:rPr>
              <w:t>/6-R11-001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1F4DD" w14:textId="37CD5452" w:rsidR="00911730" w:rsidRPr="002B420C" w:rsidRDefault="00911730" w:rsidP="009117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BI5335-1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A3B12" w14:textId="5D7071FE" w:rsidR="00911730" w:rsidRPr="002B420C" w:rsidRDefault="00911730" w:rsidP="009117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Lista de Documentos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F370" w14:textId="2C0C353C" w:rsidR="00911730" w:rsidRPr="002B420C" w:rsidRDefault="00911730" w:rsidP="009117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D79E" w14:textId="6B630CCB" w:rsidR="00911730" w:rsidRPr="002B420C" w:rsidRDefault="00911730" w:rsidP="009117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06/01/23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FB09F" w14:textId="66FB7492" w:rsidR="00911730" w:rsidRPr="002B420C" w:rsidRDefault="00A0773A" w:rsidP="009117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7B700" w14:textId="63D30944" w:rsidR="00911730" w:rsidRPr="002B420C" w:rsidRDefault="00047D90" w:rsidP="009117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62C7" w14:textId="060A0967" w:rsidR="00911730" w:rsidRPr="002B420C" w:rsidRDefault="00A0773A" w:rsidP="009117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35CD" w14:textId="16858EA7" w:rsidR="00911730" w:rsidRPr="002B420C" w:rsidRDefault="002B420C" w:rsidP="009117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A0773A" w:rsidRPr="002B420C">
              <w:rPr>
                <w:rFonts w:ascii="Arial" w:hAnsi="Arial" w:cs="Arial"/>
                <w:sz w:val="16"/>
                <w:szCs w:val="16"/>
              </w:rPr>
              <w:t>42</w:t>
            </w:r>
          </w:p>
        </w:tc>
      </w:tr>
      <w:tr w:rsidR="00374CDB" w:rsidRPr="00C85407" w14:paraId="4E41CDAB" w14:textId="77777777" w:rsidTr="000C5CCD">
        <w:trPr>
          <w:trHeight w:val="366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1D889" w14:textId="77777777" w:rsidR="00A0773A" w:rsidRPr="00C85407" w:rsidRDefault="00A0773A" w:rsidP="00A0773A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CC60D" w14:textId="539C6619" w:rsidR="00A0773A" w:rsidRPr="002B420C" w:rsidRDefault="00A0773A" w:rsidP="00A0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DD-T-08-22-01-1299/6-R11-001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E3571" w14:textId="30ECC762" w:rsidR="00A0773A" w:rsidRPr="002B420C" w:rsidRDefault="00A0773A" w:rsidP="00A0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BI5336-0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6C91A" w14:textId="20F12FA9" w:rsidR="00A0773A" w:rsidRPr="002B420C" w:rsidRDefault="00A0773A" w:rsidP="00A0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Mapa de Comunicação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D9EE4" w14:textId="51EECB52" w:rsidR="00A0773A" w:rsidRPr="002B420C" w:rsidRDefault="00A0773A" w:rsidP="00A0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596BA" w14:textId="50FAE121" w:rsidR="00A0773A" w:rsidRPr="002B420C" w:rsidRDefault="00A0773A" w:rsidP="00A0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27D3" w14:textId="4696687B" w:rsidR="00A0773A" w:rsidRPr="002B420C" w:rsidRDefault="00A0773A" w:rsidP="00A0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8A3B8" w14:textId="6303F464" w:rsidR="00A0773A" w:rsidRPr="002B420C" w:rsidRDefault="00047D90" w:rsidP="00A0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8A0F" w14:textId="0F98E690" w:rsidR="00A0773A" w:rsidRPr="002B420C" w:rsidRDefault="00A0773A" w:rsidP="00A0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15/12/2023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2E79" w14:textId="1CBE5DA2" w:rsidR="00A0773A" w:rsidRPr="002B420C" w:rsidRDefault="002B420C" w:rsidP="00A077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A0773A" w:rsidRPr="002B420C">
              <w:rPr>
                <w:rFonts w:ascii="Arial" w:hAnsi="Arial" w:cs="Arial"/>
                <w:sz w:val="16"/>
                <w:szCs w:val="16"/>
              </w:rPr>
              <w:t>4</w:t>
            </w:r>
            <w:r w:rsidR="00047D90" w:rsidRPr="002B420C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9D2C17" w:rsidRPr="00C85407" w14:paraId="6E47B719" w14:textId="77777777" w:rsidTr="000C5CCD">
        <w:trPr>
          <w:trHeight w:val="366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8B67" w14:textId="77777777" w:rsidR="009D2C17" w:rsidRPr="00C85407" w:rsidRDefault="009D2C17" w:rsidP="009D2C17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DE0F" w14:textId="2181F3A3" w:rsidR="009D2C17" w:rsidRPr="002B420C" w:rsidRDefault="009D2C17" w:rsidP="009D2C17">
            <w:pPr>
              <w:suppressAutoHyphens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DE-T-08-22-01-1299/6-R11-001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9B7BB" w14:textId="14932F52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BI5337-8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D82A" w14:textId="1F152218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Arquitetura do Sistema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0A0B1" w14:textId="439B8EBF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938C" w14:textId="41C01479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03/02/23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3542" w14:textId="58FDEA70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DED3" w14:textId="600631AF" w:rsidR="009D2C17" w:rsidRPr="002B420C" w:rsidRDefault="00047D90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00D3" w14:textId="6018F171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64CA9" w14:textId="4E1AD5D6" w:rsidR="009D2C17" w:rsidRPr="002B420C" w:rsidRDefault="002B420C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9D2C17" w:rsidRPr="002B420C">
              <w:rPr>
                <w:rFonts w:ascii="Arial" w:hAnsi="Arial" w:cs="Arial"/>
                <w:sz w:val="16"/>
                <w:szCs w:val="16"/>
              </w:rPr>
              <w:t>44</w:t>
            </w:r>
          </w:p>
        </w:tc>
      </w:tr>
      <w:tr w:rsidR="0033179D" w:rsidRPr="00C85407" w14:paraId="4991909F" w14:textId="77777777" w:rsidTr="000C5CCD">
        <w:trPr>
          <w:trHeight w:val="749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9816" w14:textId="77777777" w:rsidR="0033179D" w:rsidRPr="00C85407" w:rsidRDefault="0033179D" w:rsidP="0033179D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83E5" w14:textId="087F0FB5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DE-T-08-22-01-1299/6-R11-002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BE8C" w14:textId="48194C3E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BI5339-4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C45B" w14:textId="2BB3C3E9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Planta de Encaminhamento Alimentação Elétrica PN - Remotas 01, 02 e 03 -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9A92" w14:textId="00DE2CB2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9FC3" w14:textId="666547C2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FC0B" w14:textId="2166AA19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03BE" w14:textId="03BA6F55" w:rsidR="0033179D" w:rsidRPr="002B420C" w:rsidRDefault="00047D90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7062" w14:textId="415AE79D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29DA" w14:textId="768A3F3E" w:rsidR="0033179D" w:rsidRPr="002B420C" w:rsidRDefault="002B420C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33179D" w:rsidRPr="002B420C">
              <w:rPr>
                <w:rFonts w:ascii="Arial" w:hAnsi="Arial" w:cs="Arial"/>
                <w:sz w:val="16"/>
                <w:szCs w:val="16"/>
              </w:rPr>
              <w:t>44</w:t>
            </w:r>
          </w:p>
        </w:tc>
      </w:tr>
      <w:tr w:rsidR="0033179D" w:rsidRPr="00C85407" w14:paraId="0F19E2AB" w14:textId="77777777" w:rsidTr="000C5CCD">
        <w:trPr>
          <w:trHeight w:val="594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A980B" w14:textId="77777777" w:rsidR="0033179D" w:rsidRPr="00C85407" w:rsidRDefault="0033179D" w:rsidP="0033179D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7C88B" w14:textId="0C9B3846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DE-T-08-22-01-1299/6-R11-003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7F7DE" w14:textId="6CE49504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BI5341-6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561B9" w14:textId="1835AC59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Planta de Rota de Sinais – Equipamentos/Remota 01 -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2DF42" w14:textId="5E218967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BB3C8" w14:textId="47A121AA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22/03/23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BA19" w14:textId="246A1838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C44FF" w14:textId="24896D57" w:rsidR="0033179D" w:rsidRPr="002B420C" w:rsidRDefault="00047D90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FC47A" w14:textId="6B018662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14DFE" w14:textId="30A918D2" w:rsidR="0033179D" w:rsidRPr="002B420C" w:rsidRDefault="002B420C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33179D" w:rsidRPr="002B420C">
              <w:rPr>
                <w:rFonts w:ascii="Arial" w:hAnsi="Arial" w:cs="Arial"/>
                <w:sz w:val="16"/>
                <w:szCs w:val="16"/>
              </w:rPr>
              <w:t>44</w:t>
            </w:r>
          </w:p>
        </w:tc>
      </w:tr>
      <w:tr w:rsidR="0033179D" w:rsidRPr="00C85407" w14:paraId="14E98FB2" w14:textId="77777777" w:rsidTr="000C5CCD">
        <w:trPr>
          <w:trHeight w:val="694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961FB" w14:textId="77777777" w:rsidR="0033179D" w:rsidRPr="00C85407" w:rsidRDefault="0033179D" w:rsidP="0033179D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CC4D" w14:textId="29B0E0EE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DE-T-08-22-01-1299/6-R11-004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E8746" w14:textId="0B954A28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BI5342-4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A7206" w14:textId="794A9A5F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Planta de Rota de Sinais – Equipamentos/Remota 02 -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3807" w14:textId="3E113768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35B4E" w14:textId="3587653A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22/03/23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2955A" w14:textId="2C5A9058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88B9E" w14:textId="2478BB57" w:rsidR="0033179D" w:rsidRPr="002B420C" w:rsidRDefault="00047D90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0F1C7" w14:textId="70D246D3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86724" w14:textId="622A0E53" w:rsidR="0033179D" w:rsidRPr="002B420C" w:rsidRDefault="002B420C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33179D" w:rsidRPr="002B420C">
              <w:rPr>
                <w:rFonts w:ascii="Arial" w:hAnsi="Arial" w:cs="Arial"/>
                <w:sz w:val="16"/>
                <w:szCs w:val="16"/>
              </w:rPr>
              <w:t>44</w:t>
            </w:r>
          </w:p>
        </w:tc>
      </w:tr>
      <w:tr w:rsidR="0033179D" w:rsidRPr="00C85407" w14:paraId="100AAB97" w14:textId="77777777" w:rsidTr="000C5CCD">
        <w:trPr>
          <w:trHeight w:val="366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37989" w14:textId="77777777" w:rsidR="0033179D" w:rsidRPr="00C85407" w:rsidRDefault="0033179D" w:rsidP="0033179D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A3D82" w14:textId="7AB1DE95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DE-T-08-22-01-1299/6-R11-005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67BAB" w14:textId="5B08A67F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BI5340-8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327FD" w14:textId="6CAF8C3C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Planta de Rota de Sinais – Equipamentos/Remota 03 -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1D8B8" w14:textId="66EE92CC" w:rsidR="0033179D" w:rsidRPr="002B420C" w:rsidRDefault="00047D90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3F371" w14:textId="5641261D" w:rsidR="0033179D" w:rsidRPr="002B420C" w:rsidRDefault="00047D90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22/03/23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25C5" w14:textId="2575EC8E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C9BD" w14:textId="3800B916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22F7" w14:textId="0EC94EFF" w:rsidR="0033179D" w:rsidRPr="002B420C" w:rsidRDefault="0033179D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A2642" w14:textId="02745E6C" w:rsidR="0033179D" w:rsidRPr="002B420C" w:rsidRDefault="002B420C" w:rsidP="003317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33179D" w:rsidRPr="002B420C">
              <w:rPr>
                <w:rFonts w:ascii="Arial" w:hAnsi="Arial" w:cs="Arial"/>
                <w:sz w:val="16"/>
                <w:szCs w:val="16"/>
              </w:rPr>
              <w:t>44</w:t>
            </w:r>
          </w:p>
        </w:tc>
      </w:tr>
      <w:tr w:rsidR="009D2C17" w:rsidRPr="00C85407" w14:paraId="1E5251BD" w14:textId="77777777" w:rsidTr="000C5CCD">
        <w:trPr>
          <w:trHeight w:val="469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B2D84" w14:textId="77777777" w:rsidR="009D2C17" w:rsidRPr="00C85407" w:rsidRDefault="009D2C17" w:rsidP="009D2C17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DCFEF" w14:textId="04362D23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DE-T-08-22-01-1299/6-R11-006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596FC" w14:textId="4E0039E5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BI5344-0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D965" w14:textId="79B9EFFD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Painel da Remota 01 –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BBCD" w14:textId="6D38A907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F8595" w14:textId="31B975F1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4845D" w14:textId="0348A0C4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B875" w14:textId="50D682B8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F1DB8" w14:textId="5061A51C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4050B" w14:textId="455707A9" w:rsidR="009D2C17" w:rsidRPr="002B420C" w:rsidRDefault="002B420C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9D2C17" w:rsidRPr="002B420C">
              <w:rPr>
                <w:rFonts w:ascii="Arial" w:hAnsi="Arial" w:cs="Arial"/>
                <w:sz w:val="16"/>
                <w:szCs w:val="16"/>
              </w:rPr>
              <w:t>44</w:t>
            </w:r>
          </w:p>
        </w:tc>
      </w:tr>
      <w:tr w:rsidR="000C5CCD" w:rsidRPr="00C85407" w14:paraId="3E9CA08E" w14:textId="77777777" w:rsidTr="000C5CCD">
        <w:trPr>
          <w:trHeight w:val="517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71DC" w14:textId="77777777" w:rsidR="000C5CCD" w:rsidRPr="00C85407" w:rsidRDefault="000C5CCD" w:rsidP="000C5CCD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F997" w14:textId="25E2DD3F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DE-T-08-22-01-1299/6-R11-007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F78B5" w14:textId="32EE76E4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BI5345-9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5C237" w14:textId="0B0EA194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Painel da Remota 02 –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7FD6" w14:textId="41640C76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D1601" w14:textId="247CF514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1CEFF" w14:textId="45EBAE11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EF409" w14:textId="7D818BAD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4F096" w14:textId="59C09EF5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22/02/2024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72F3" w14:textId="676AA2E3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051</w:t>
            </w:r>
          </w:p>
        </w:tc>
      </w:tr>
      <w:tr w:rsidR="009D2C17" w:rsidRPr="00C85407" w14:paraId="0A187015" w14:textId="77777777" w:rsidTr="000C5CCD">
        <w:trPr>
          <w:trHeight w:val="512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35330" w14:textId="77777777" w:rsidR="009D2C17" w:rsidRPr="00C85407" w:rsidRDefault="009D2C17" w:rsidP="009D2C17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18F4" w14:textId="6EBC763F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DE-T-08-22-01-1299/6-R11-008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794A7" w14:textId="13AE4351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BI5343-2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0B2D" w14:textId="195CF13F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Painel da Remota 03 –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EA293" w14:textId="69263FCF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FCA88" w14:textId="485DE24C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22/12/23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970CF" w14:textId="03E81B8E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9B83F" w14:textId="7A75C364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3D40" w14:textId="12D5C4FF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09D89" w14:textId="0E890E4F" w:rsidR="009D2C17" w:rsidRPr="002B420C" w:rsidRDefault="002B420C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9D2C17" w:rsidRPr="002B420C">
              <w:rPr>
                <w:rFonts w:ascii="Arial" w:hAnsi="Arial" w:cs="Arial"/>
                <w:sz w:val="16"/>
                <w:szCs w:val="16"/>
              </w:rPr>
              <w:t>44</w:t>
            </w:r>
          </w:p>
        </w:tc>
      </w:tr>
      <w:tr w:rsidR="009D2C17" w:rsidRPr="00C85407" w14:paraId="46EB72BD" w14:textId="77777777" w:rsidTr="000C5CCD">
        <w:trPr>
          <w:trHeight w:val="512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8E8EB" w14:textId="77777777" w:rsidR="009D2C17" w:rsidRPr="00C85407" w:rsidRDefault="009D2C17" w:rsidP="009D2C17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C41AE" w14:textId="6CF3A73E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DE-T-08-22-01-1299/6-R11-009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98BC7" w14:textId="0A2E1D57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BI5346-7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0A6E6" w14:textId="262837FF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Lista de Entradas e Saídas –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F949B" w14:textId="6FF8FD9D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C9FC" w14:textId="3E2650EB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03/03/23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B3EB" w14:textId="5EFB1BF7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4235F" w14:textId="626CAF57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EE06" w14:textId="7E8F89EC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10F0E" w14:textId="3AF6AC9D" w:rsidR="009D2C17" w:rsidRPr="002B420C" w:rsidRDefault="002B420C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9D2C17" w:rsidRPr="002B420C">
              <w:rPr>
                <w:rFonts w:ascii="Arial" w:hAnsi="Arial" w:cs="Arial"/>
                <w:sz w:val="16"/>
                <w:szCs w:val="16"/>
              </w:rPr>
              <w:t>44</w:t>
            </w:r>
          </w:p>
        </w:tc>
      </w:tr>
      <w:tr w:rsidR="009D2C17" w:rsidRPr="00C85407" w14:paraId="589D9A9C" w14:textId="77777777" w:rsidTr="000C5CCD">
        <w:trPr>
          <w:trHeight w:val="594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E3636" w14:textId="77777777" w:rsidR="009D2C17" w:rsidRPr="00C85407" w:rsidRDefault="009D2C17" w:rsidP="009D2C17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9659" w14:textId="2A2695D7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DG-T-08-22-01-1299/6-R11-001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55A0" w14:textId="69374D09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BI5347-5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EC147" w14:textId="6EFBB53D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Diagrama de Interligação de Rede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9EAD" w14:textId="3A08A8D9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9438A" w14:textId="05103326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14/02/23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0E62A" w14:textId="7148EC6D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ABBC9" w14:textId="15A2F5EE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308C1" w14:textId="27C16755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39BD3" w14:textId="2448DA8E" w:rsidR="009D2C17" w:rsidRPr="002B420C" w:rsidRDefault="002B420C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9D2C17" w:rsidRPr="002B420C">
              <w:rPr>
                <w:rFonts w:ascii="Arial" w:hAnsi="Arial" w:cs="Arial"/>
                <w:sz w:val="16"/>
                <w:szCs w:val="16"/>
              </w:rPr>
              <w:t>44</w:t>
            </w:r>
          </w:p>
        </w:tc>
      </w:tr>
      <w:tr w:rsidR="009D2C17" w:rsidRPr="00C85407" w14:paraId="679A154F" w14:textId="77777777" w:rsidTr="000C5CCD">
        <w:trPr>
          <w:trHeight w:val="594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88010" w14:textId="77777777" w:rsidR="009D2C17" w:rsidRPr="00C85407" w:rsidRDefault="009D2C17" w:rsidP="009D2C17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594DE" w14:textId="0E783C32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LM-T-08-22-01-1299/6-R11-001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162C" w14:textId="5771175C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BI5348-3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CE530" w14:textId="3696C3B2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Lista de Cabos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396E" w14:textId="7A2C7845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0661" w14:textId="31FE2766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29/03/23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293C6" w14:textId="4C6C1D39" w:rsidR="009D2C17" w:rsidRPr="002B420C" w:rsidRDefault="00047D90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BF948" w14:textId="26ACB64B" w:rsidR="009D2C17" w:rsidRPr="002B420C" w:rsidRDefault="00047D90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71DA4" w14:textId="21E4DE4A" w:rsidR="009D2C17" w:rsidRPr="002B420C" w:rsidRDefault="000C5CCD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22/02/2024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8F84B" w14:textId="576C9017" w:rsidR="009D2C17" w:rsidRPr="002B420C" w:rsidRDefault="000C5CCD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051</w:t>
            </w:r>
          </w:p>
        </w:tc>
      </w:tr>
      <w:tr w:rsidR="009D2C17" w:rsidRPr="00C85407" w14:paraId="37A2E2E6" w14:textId="77777777" w:rsidTr="000C5CCD">
        <w:trPr>
          <w:trHeight w:val="594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05D28" w14:textId="77777777" w:rsidR="009D2C17" w:rsidRPr="00C85407" w:rsidRDefault="009D2C17" w:rsidP="009D2C17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278C2" w14:textId="1D49C1AF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LM-T--08-22-01-1299/6-R11-002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917E" w14:textId="35836FD2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BI5349-1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F9147" w14:textId="6A82CB6B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Lista de Equipamentos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532B9" w14:textId="68E7198E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CC8E" w14:textId="2DDA1106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07/03/23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F4C43" w14:textId="21CBDD49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D76AA" w14:textId="3FB9C465" w:rsidR="009D2C17" w:rsidRPr="002B420C" w:rsidRDefault="00047D90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E26CE" w14:textId="66E679C2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15/12/2023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39EE0" w14:textId="19F5330F" w:rsidR="009D2C17" w:rsidRPr="002B420C" w:rsidRDefault="002B420C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9D2C17" w:rsidRPr="002B420C">
              <w:rPr>
                <w:rFonts w:ascii="Arial" w:hAnsi="Arial" w:cs="Arial"/>
                <w:sz w:val="16"/>
                <w:szCs w:val="16"/>
              </w:rPr>
              <w:t>41</w:t>
            </w:r>
          </w:p>
        </w:tc>
      </w:tr>
      <w:tr w:rsidR="000C5CCD" w:rsidRPr="00C85407" w14:paraId="1E083784" w14:textId="77777777" w:rsidTr="000C5CCD">
        <w:trPr>
          <w:trHeight w:val="694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71D9" w14:textId="77777777" w:rsidR="000C5CCD" w:rsidRPr="00C85407" w:rsidRDefault="000C5CCD" w:rsidP="000C5CCD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A4528" w14:textId="63B92C47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LM-T-08-22-01-1299/6-R11-003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6A55" w14:textId="4A734FF7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BI5350-5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BF9A2" w14:textId="69154C47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Lista de Materiais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4771F" w14:textId="6373EF72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AADBD" w14:textId="67626CD5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30/03/23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7FE74" w14:textId="1071F0BA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99D54" w14:textId="41EE9899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57CA7" w14:textId="1C39C337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22/02/2024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E40A" w14:textId="58F9405D" w:rsidR="000C5CCD" w:rsidRPr="002B420C" w:rsidRDefault="000C5CCD" w:rsidP="000C5C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051</w:t>
            </w:r>
          </w:p>
        </w:tc>
      </w:tr>
      <w:tr w:rsidR="009D2C17" w:rsidRPr="00C85407" w14:paraId="6B09E3BF" w14:textId="77777777" w:rsidTr="000C5CCD">
        <w:trPr>
          <w:trHeight w:val="694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67B4D" w14:textId="77777777" w:rsidR="009D2C17" w:rsidRPr="00C85407" w:rsidRDefault="009D2C17" w:rsidP="009D2C17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50339" w14:textId="60904CA2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MD-T-08-22-01-1299/6-R11-001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C21BF" w14:textId="08C89898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BI5351-3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9A223" w14:textId="23F1C4E7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 xml:space="preserve">Lista de </w:t>
            </w:r>
            <w:proofErr w:type="spellStart"/>
            <w:r w:rsidRPr="002B420C">
              <w:rPr>
                <w:rFonts w:ascii="Arial" w:hAnsi="Arial" w:cs="Arial"/>
                <w:sz w:val="16"/>
                <w:szCs w:val="16"/>
              </w:rPr>
              <w:t>IP’s</w:t>
            </w:r>
            <w:proofErr w:type="spellEnd"/>
            <w:r w:rsidRPr="002B420C">
              <w:rPr>
                <w:rFonts w:ascii="Arial" w:hAnsi="Arial" w:cs="Arial"/>
                <w:sz w:val="16"/>
                <w:szCs w:val="16"/>
              </w:rPr>
              <w:t xml:space="preserve">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D914" w14:textId="7709A0A2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AF3B" w14:textId="6ED5B83B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07/02/23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8318B" w14:textId="1809A5D3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1636F" w14:textId="1EE42156" w:rsidR="009D2C17" w:rsidRPr="002B420C" w:rsidRDefault="00047D90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6D2A" w14:textId="274D2428" w:rsidR="009D2C17" w:rsidRPr="002B420C" w:rsidRDefault="00047D90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19</w:t>
            </w:r>
            <w:r w:rsidR="009D2C17" w:rsidRPr="002B420C">
              <w:rPr>
                <w:rFonts w:ascii="Arial" w:hAnsi="Arial" w:cs="Arial"/>
                <w:sz w:val="16"/>
                <w:szCs w:val="16"/>
              </w:rPr>
              <w:t>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8EE48" w14:textId="6EB48623" w:rsidR="009D2C17" w:rsidRPr="002B420C" w:rsidRDefault="002B420C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9D2C17" w:rsidRPr="002B420C">
              <w:rPr>
                <w:rFonts w:ascii="Arial" w:hAnsi="Arial" w:cs="Arial"/>
                <w:sz w:val="16"/>
                <w:szCs w:val="16"/>
              </w:rPr>
              <w:t>42</w:t>
            </w:r>
          </w:p>
        </w:tc>
      </w:tr>
      <w:tr w:rsidR="009D2C17" w:rsidRPr="00C85407" w14:paraId="316EC180" w14:textId="77777777" w:rsidTr="000C5CCD">
        <w:trPr>
          <w:trHeight w:val="594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2FAF0" w14:textId="77777777" w:rsidR="009D2C17" w:rsidRPr="00C85407" w:rsidRDefault="009D2C17" w:rsidP="009D2C17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1C066" w14:textId="72C50629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MD-T-08-22-01-1299/6-R11-002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310A" w14:textId="53696600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BI5338-6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EE298" w14:textId="3F7610C5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Memorial Descritivo Montagem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7BD61" w14:textId="2F267116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1C1C" w14:textId="09EA9527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10/03/23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85144" w14:textId="53F95B87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2512D" w14:textId="5D0845EF" w:rsidR="009D2C17" w:rsidRPr="002B420C" w:rsidRDefault="00047D90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12363" w14:textId="1B120468" w:rsidR="009D2C17" w:rsidRPr="002B420C" w:rsidRDefault="00047D90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19</w:t>
            </w:r>
            <w:r w:rsidR="009D2C17" w:rsidRPr="002B420C">
              <w:rPr>
                <w:rFonts w:ascii="Arial" w:hAnsi="Arial" w:cs="Arial"/>
                <w:sz w:val="16"/>
                <w:szCs w:val="16"/>
              </w:rPr>
              <w:t>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3FFD" w14:textId="1E8AD5B1" w:rsidR="009D2C17" w:rsidRPr="002B420C" w:rsidRDefault="002B420C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9D2C17" w:rsidRPr="002B420C">
              <w:rPr>
                <w:rFonts w:ascii="Arial" w:hAnsi="Arial" w:cs="Arial"/>
                <w:sz w:val="16"/>
                <w:szCs w:val="16"/>
              </w:rPr>
              <w:t>42</w:t>
            </w:r>
          </w:p>
        </w:tc>
      </w:tr>
      <w:tr w:rsidR="009D2C17" w:rsidRPr="00C85407" w14:paraId="62BD7716" w14:textId="77777777" w:rsidTr="000C5CCD">
        <w:trPr>
          <w:trHeight w:val="594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1A5B1" w14:textId="77777777" w:rsidR="009D2C17" w:rsidRPr="00C85407" w:rsidRDefault="009D2C17" w:rsidP="009D2C17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E5E1A" w14:textId="045A9808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MD-T-08-22-01-1299/6-R11-003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612F" w14:textId="37124B57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BI5352-1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CED61" w14:textId="7DB70F4F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Plano de integração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B653A" w14:textId="2DA78199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72461" w14:textId="07E91A9A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10/03/23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B93EE" w14:textId="793A08C9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BA26" w14:textId="0EF2C1B4" w:rsidR="009D2C17" w:rsidRPr="002B420C" w:rsidRDefault="00047D90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00F7B" w14:textId="60A71CF8" w:rsidR="009D2C17" w:rsidRPr="002B420C" w:rsidRDefault="00047D90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27</w:t>
            </w:r>
            <w:r w:rsidR="009D2C17" w:rsidRPr="002B420C">
              <w:rPr>
                <w:rFonts w:ascii="Arial" w:hAnsi="Arial" w:cs="Arial"/>
                <w:sz w:val="16"/>
                <w:szCs w:val="16"/>
              </w:rPr>
              <w:t>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ECD0F" w14:textId="4F34AD35" w:rsidR="009D2C17" w:rsidRPr="002B420C" w:rsidRDefault="002B420C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9D2C17" w:rsidRPr="002B420C">
              <w:rPr>
                <w:rFonts w:ascii="Arial" w:hAnsi="Arial" w:cs="Arial"/>
                <w:sz w:val="16"/>
                <w:szCs w:val="16"/>
              </w:rPr>
              <w:t>4</w:t>
            </w:r>
            <w:r w:rsidR="00047D90" w:rsidRPr="002B420C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9D2C17" w:rsidRPr="00C85407" w14:paraId="5BB3192A" w14:textId="77777777" w:rsidTr="000C5CCD">
        <w:trPr>
          <w:trHeight w:val="594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68A7B" w14:textId="77777777" w:rsidR="009D2C17" w:rsidRPr="00C85407" w:rsidRDefault="009D2C17" w:rsidP="009D2C17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6821" w14:textId="55A98106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PT-T-08-22-01-1299/6-R11-001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E127D" w14:textId="21B9B9A4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BI5353-0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66C7E" w14:textId="2395C834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Procedimentos de Comissionamento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CE195" w14:textId="3B5A209D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6F9BB" w14:textId="5D6ACCB0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7444A" w14:textId="33A95EAF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39E0E" w14:textId="5D806EC2" w:rsidR="009D2C17" w:rsidRPr="002B420C" w:rsidRDefault="00047D90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34A64" w14:textId="32C7DE8C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9A6DB" w14:textId="32E5B627" w:rsidR="009D2C17" w:rsidRPr="002B420C" w:rsidRDefault="002B420C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9D2C17" w:rsidRPr="002B420C">
              <w:rPr>
                <w:rFonts w:ascii="Arial" w:hAnsi="Arial" w:cs="Arial"/>
                <w:sz w:val="16"/>
                <w:szCs w:val="16"/>
              </w:rPr>
              <w:t>42</w:t>
            </w:r>
          </w:p>
        </w:tc>
      </w:tr>
      <w:tr w:rsidR="009D2C17" w:rsidRPr="00C85407" w14:paraId="2803390B" w14:textId="77777777" w:rsidTr="000C5CCD">
        <w:trPr>
          <w:trHeight w:val="694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CA15" w14:textId="77777777" w:rsidR="009D2C17" w:rsidRPr="00C85407" w:rsidRDefault="009D2C17" w:rsidP="009D2C17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17DA4" w14:textId="157AF9D1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RT-T-08-22-01-1299/6-R11-001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A9DB" w14:textId="7442B02B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BI5355-6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D9B7" w14:textId="2837AE6F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Relatório de Levantamento de Campo - Estação Carapicuíba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12D9" w14:textId="5689E4FD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E1914" w14:textId="63521955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4CCB1" w14:textId="7F7D10B0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D4D28" w14:textId="459A52ED" w:rsidR="009D2C17" w:rsidRPr="002B420C" w:rsidRDefault="00047D90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5F3D6" w14:textId="3D611164" w:rsidR="009D2C17" w:rsidRPr="002B420C" w:rsidRDefault="009D2C17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20C">
              <w:rPr>
                <w:rFonts w:ascii="Arial" w:hAnsi="Arial" w:cs="Arial"/>
                <w:sz w:val="16"/>
                <w:szCs w:val="16"/>
              </w:rPr>
              <w:t>22/12/2023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83FC6" w14:textId="3189BF39" w:rsidR="009D2C17" w:rsidRPr="002B420C" w:rsidRDefault="002B420C" w:rsidP="009D2C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9D2C17" w:rsidRPr="002B420C">
              <w:rPr>
                <w:rFonts w:ascii="Arial" w:hAnsi="Arial" w:cs="Arial"/>
                <w:sz w:val="16"/>
                <w:szCs w:val="16"/>
              </w:rPr>
              <w:t>42</w:t>
            </w:r>
          </w:p>
        </w:tc>
      </w:tr>
    </w:tbl>
    <w:p w14:paraId="58DAE790" w14:textId="6A70D196" w:rsidR="00281A79" w:rsidRPr="004B6362" w:rsidRDefault="00281A79" w:rsidP="007643B5">
      <w:pPr>
        <w:rPr>
          <w:rFonts w:ascii="Arial" w:hAnsi="Arial" w:cs="Arial"/>
        </w:rPr>
        <w:sectPr w:rsidR="00281A79" w:rsidRPr="004B6362">
          <w:headerReference w:type="default" r:id="rId18"/>
          <w:footerReference w:type="default" r:id="rId19"/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45FCD522" w14:textId="77777777" w:rsidR="00374CDB" w:rsidRPr="00374CDB" w:rsidRDefault="00374CDB" w:rsidP="00374CDB"/>
    <w:sectPr w:rsidR="00374CDB" w:rsidRPr="00374CDB" w:rsidSect="004D367C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7" w:h="16840"/>
      <w:pgMar w:top="709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45D2C" w14:textId="77777777" w:rsidR="004143FA" w:rsidRDefault="004143FA">
      <w:r>
        <w:separator/>
      </w:r>
    </w:p>
  </w:endnote>
  <w:endnote w:type="continuationSeparator" w:id="0">
    <w:p w14:paraId="74B34B43" w14:textId="77777777" w:rsidR="004143FA" w:rsidRDefault="0041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374CDB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374CDB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 xml:space="preserve">Esta folha é propriedade da Companhia Paulista de Trens Metropolitanos e seu conteúdo não pode ser copiado ou revelado a terceiros sem autorização expressa. A liberação ou aprovação deste Documento não exime o projetista de sua responsabilidade sobre </w:t>
          </w:r>
          <w:proofErr w:type="gramStart"/>
          <w:r>
            <w:rPr>
              <w:rFonts w:ascii="Arial" w:hAnsi="Arial"/>
              <w:sz w:val="14"/>
              <w:szCs w:val="14"/>
            </w:rPr>
            <w:t>o mesmo</w:t>
          </w:r>
          <w:proofErr w:type="gramEnd"/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374CDB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374CDB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259769C7" w:rsidR="00374CDB" w:rsidRDefault="004D367C" w:rsidP="004D367C">
    <w:pPr>
      <w:pStyle w:val="Rodap"/>
      <w:tabs>
        <w:tab w:val="clear" w:pos="4419"/>
        <w:tab w:val="clear" w:pos="8838"/>
        <w:tab w:val="left" w:pos="9060"/>
      </w:tabs>
      <w:rPr>
        <w:sz w:val="8"/>
        <w:szCs w:val="8"/>
      </w:rPr>
    </w:pPr>
    <w:r>
      <w:rPr>
        <w:sz w:val="8"/>
        <w:szCs w:val="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374CDB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374CDB" w:rsidRDefault="00374CDB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374CDB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374CDB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374CDB" w:rsidRDefault="00374CDB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4D367C" w14:paraId="56D2B4F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9B39F20" w14:textId="77777777" w:rsidR="004D367C" w:rsidRDefault="004D367C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AEC5F40" w14:textId="77777777" w:rsidR="004D367C" w:rsidRDefault="004D367C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 xml:space="preserve">Esta folha é propriedade da Companhia Paulista de Trens Metropolitanos e seu conteúdo não pode ser copiado ou revelado a terceiros sem autorização expressa. A liberação ou aprovação deste Documento não exime o projetista de sua responsabilidade sobre </w:t>
          </w:r>
          <w:proofErr w:type="gramStart"/>
          <w:r>
            <w:rPr>
              <w:rFonts w:ascii="Arial" w:hAnsi="Arial"/>
              <w:sz w:val="14"/>
              <w:szCs w:val="14"/>
            </w:rPr>
            <w:t>o mesmo</w:t>
          </w:r>
          <w:proofErr w:type="gramEnd"/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90EDED0" w14:textId="77777777" w:rsidR="004D367C" w:rsidRDefault="004D367C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3A868CC2" w14:textId="77777777" w:rsidR="004D367C" w:rsidRDefault="004D367C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C75FE76" w14:textId="77777777" w:rsidR="004D367C" w:rsidRDefault="004D367C" w:rsidP="004D367C">
    <w:pPr>
      <w:pStyle w:val="Rodap"/>
      <w:tabs>
        <w:tab w:val="clear" w:pos="4419"/>
        <w:tab w:val="clear" w:pos="8838"/>
        <w:tab w:val="left" w:pos="9060"/>
      </w:tabs>
      <w:rPr>
        <w:sz w:val="8"/>
        <w:szCs w:val="8"/>
      </w:rPr>
    </w:pPr>
    <w:r>
      <w:rPr>
        <w:sz w:val="8"/>
        <w:szCs w:val="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374CDB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374CDB" w:rsidRDefault="00374CDB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374CDB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374CDB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374CDB" w:rsidRDefault="00374CDB">
    <w:pPr>
      <w:pStyle w:val="Rodap"/>
      <w:rPr>
        <w:sz w:val="8"/>
        <w:szCs w:val="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374CDB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374CDB" w:rsidRDefault="00374CDB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374CDB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374CDB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374CDB" w:rsidRDefault="00374CDB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21990" w14:textId="77777777" w:rsidR="004143FA" w:rsidRDefault="004143FA">
      <w:r>
        <w:rPr>
          <w:color w:val="000000"/>
        </w:rPr>
        <w:separator/>
      </w:r>
    </w:p>
  </w:footnote>
  <w:footnote w:type="continuationSeparator" w:id="0">
    <w:p w14:paraId="3E3A8205" w14:textId="77777777" w:rsidR="004143FA" w:rsidRDefault="00414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3335E66A" w:rsidR="00374CDB" w:rsidRDefault="00374CDB">
    <w:pPr>
      <w:rPr>
        <w:sz w:val="4"/>
      </w:rPr>
    </w:pPr>
  </w:p>
  <w:p w14:paraId="7C762CC8" w14:textId="77777777" w:rsidR="00374CDB" w:rsidRDefault="00374CD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90"/>
      <w:gridCol w:w="1096"/>
      <w:gridCol w:w="1843"/>
      <w:gridCol w:w="1074"/>
      <w:gridCol w:w="2448"/>
      <w:gridCol w:w="2655"/>
    </w:tblGrid>
    <w:tr w:rsidR="004D367C" w14:paraId="76233E01" w14:textId="77777777" w:rsidTr="00061F93">
      <w:trPr>
        <w:cantSplit/>
        <w:trHeight w:hRule="exact" w:val="454"/>
        <w:jc w:val="center"/>
      </w:trPr>
      <w:tc>
        <w:tcPr>
          <w:tcW w:w="109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873FC2C" w14:textId="77777777" w:rsidR="004D367C" w:rsidRDefault="004D367C" w:rsidP="004D367C">
          <w:pPr>
            <w:spacing w:before="40"/>
          </w:pPr>
          <w:r>
            <w:object w:dxaOrig="4320" w:dyaOrig="1398" w14:anchorId="183947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4pt;height:16.5pt" o:ole="">
                <v:imagedata r:id="rId1" o:title=""/>
              </v:shape>
              <o:OLEObject Type="Embed" ProgID="PBrush" ShapeID="_x0000_i1027" DrawAspect="Content" ObjectID="_1770122397" r:id="rId2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49E1D12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00CE0366" w14:textId="77777777" w:rsidR="004D367C" w:rsidRPr="00825BEA" w:rsidRDefault="004D367C" w:rsidP="004D367C">
          <w:pPr>
            <w:spacing w:before="4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A651AF2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13C7AD47" w14:textId="7D4A22C7" w:rsidR="004D367C" w:rsidRPr="004D367C" w:rsidRDefault="00911730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911730">
            <w:rPr>
              <w:rFonts w:ascii="Arial" w:hAnsi="Arial" w:cs="Arial"/>
              <w:b/>
              <w:bCs/>
              <w:sz w:val="18"/>
              <w:szCs w:val="18"/>
            </w:rPr>
            <w:t>BI5335-1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E4F4971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72C16D48" w14:textId="1AA412EB" w:rsidR="004D367C" w:rsidRPr="00825BEA" w:rsidRDefault="002B420C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F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18A5F77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347D18E5" w14:textId="77777777" w:rsidR="004D367C" w:rsidRDefault="004D367C" w:rsidP="004D367C">
          <w:pPr>
            <w:spacing w:before="40"/>
            <w:jc w:val="center"/>
          </w:pPr>
        </w:p>
      </w:tc>
      <w:tc>
        <w:tcPr>
          <w:tcW w:w="265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E30D9AA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731B373E" w14:textId="77777777" w:rsidR="004D367C" w:rsidRDefault="004D367C" w:rsidP="004D367C">
          <w:pPr>
            <w:spacing w:before="40"/>
            <w:jc w:val="center"/>
          </w:pPr>
        </w:p>
      </w:tc>
    </w:tr>
    <w:tr w:rsidR="004D367C" w14:paraId="7BAE881D" w14:textId="77777777" w:rsidTr="00061F93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10EAF90" w14:textId="77777777" w:rsidR="004D367C" w:rsidRDefault="004D367C" w:rsidP="004D367C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6B72033F" w14:textId="77777777" w:rsidR="004D367C" w:rsidRPr="00825BEA" w:rsidRDefault="004D367C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825BEA">
            <w:rPr>
              <w:rFonts w:ascii="Arial" w:hAnsi="Arial" w:cs="Arial"/>
              <w:b/>
              <w:bCs/>
              <w:sz w:val="18"/>
              <w:szCs w:val="18"/>
            </w:rPr>
            <w:t>AUTOMIND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FF38339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BFDD496" w14:textId="226CD072" w:rsidR="004D367C" w:rsidRPr="004D367C" w:rsidRDefault="000C5CCD" w:rsidP="004D367C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22</w:t>
          </w:r>
          <w:r w:rsidR="002B420C">
            <w:rPr>
              <w:rFonts w:ascii="Arial" w:hAnsi="Arial" w:cs="Arial"/>
              <w:b/>
              <w:bCs/>
              <w:sz w:val="18"/>
              <w:szCs w:val="18"/>
            </w:rPr>
            <w:t>/0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2</w:t>
          </w:r>
          <w:r w:rsidR="002B420C">
            <w:rPr>
              <w:rFonts w:ascii="Arial" w:hAnsi="Arial" w:cs="Arial"/>
              <w:b/>
              <w:bCs/>
              <w:sz w:val="18"/>
              <w:szCs w:val="18"/>
            </w:rPr>
            <w:t>/2024</w:t>
          </w: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3D13EC8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2D6252A7" w14:textId="77777777" w:rsidR="004D367C" w:rsidRDefault="004D367C" w:rsidP="004D367C">
          <w:pPr>
            <w:spacing w:before="40"/>
            <w:jc w:val="center"/>
          </w:pPr>
        </w:p>
        <w:p w14:paraId="30099BE6" w14:textId="77777777" w:rsidR="004D367C" w:rsidRDefault="004D367C" w:rsidP="004D367C">
          <w:pPr>
            <w:spacing w:before="40"/>
            <w:rPr>
              <w:rFonts w:ascii="Arial" w:hAnsi="Arial"/>
              <w:sz w:val="144"/>
              <w:szCs w:val="144"/>
            </w:rPr>
          </w:pPr>
        </w:p>
      </w:tc>
    </w:tr>
    <w:tr w:rsidR="004D367C" w14:paraId="4B6BBCE1" w14:textId="77777777" w:rsidTr="00061F93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1A8BE43" w14:textId="77777777" w:rsidR="004D367C" w:rsidRDefault="004D367C" w:rsidP="004D367C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719808BF" w14:textId="77777777" w:rsidR="004D367C" w:rsidRDefault="004D367C" w:rsidP="004D367C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09483B1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C8D0455" w14:textId="77777777" w:rsidR="004D367C" w:rsidRDefault="004D367C" w:rsidP="004D367C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8EBDB11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2B3FD8C5" w14:textId="77777777" w:rsidR="004D367C" w:rsidRDefault="004D367C" w:rsidP="004D367C">
          <w:pPr>
            <w:spacing w:before="40"/>
            <w:jc w:val="center"/>
          </w:pPr>
        </w:p>
      </w:tc>
    </w:tr>
  </w:tbl>
  <w:p w14:paraId="44861AA6" w14:textId="77777777" w:rsidR="004D367C" w:rsidRDefault="004D36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374CDB" w:rsidRDefault="00374CDB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374CDB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95.25pt;height:30.75pt" o:ole="">
                <v:imagedata r:id="rId1" o:title=""/>
              </v:shape>
              <o:OLEObject Type="Embed" ProgID="PBrush" ShapeID="_x0000_i1028" DrawAspect="Content" ObjectID="_1770122398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6B55DD4E" w:rsidR="00374CDB" w:rsidRDefault="00976849">
          <w:pPr>
            <w:pStyle w:val="Cabealho"/>
            <w:spacing w:before="60"/>
            <w:jc w:val="center"/>
          </w:pPr>
          <w:r>
            <w:rPr>
              <w:rFonts w:ascii="Arial" w:hAnsi="Arial"/>
              <w:b/>
              <w:sz w:val="24"/>
              <w:szCs w:val="24"/>
            </w:rPr>
            <w:t xml:space="preserve">ID </w:t>
          </w:r>
          <w:r>
            <w:rPr>
              <w:rFonts w:ascii="Arial" w:hAnsi="Arial"/>
              <w:b/>
              <w:sz w:val="28"/>
            </w:rPr>
            <w:t xml:space="preserve">– </w:t>
          </w:r>
          <w:r w:rsidRPr="001B3C11">
            <w:rPr>
              <w:rFonts w:ascii="Arial" w:hAnsi="Arial"/>
              <w:b/>
              <w:sz w:val="24"/>
              <w:szCs w:val="24"/>
            </w:rPr>
            <w:t>ÍNDICE DE DOCUMENTOS</w:t>
          </w:r>
        </w:p>
      </w:tc>
    </w:tr>
  </w:tbl>
  <w:p w14:paraId="23D15CDA" w14:textId="77777777" w:rsidR="00374CDB" w:rsidRDefault="00374CDB">
    <w:pPr>
      <w:rPr>
        <w:sz w:val="4"/>
      </w:rPr>
    </w:pPr>
  </w:p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90"/>
      <w:gridCol w:w="1096"/>
      <w:gridCol w:w="1843"/>
      <w:gridCol w:w="1074"/>
      <w:gridCol w:w="2448"/>
      <w:gridCol w:w="2655"/>
    </w:tblGrid>
    <w:tr w:rsidR="005D105B" w14:paraId="4BAC648B" w14:textId="77777777" w:rsidTr="00B809C5">
      <w:trPr>
        <w:cantSplit/>
        <w:trHeight w:hRule="exact" w:val="454"/>
        <w:jc w:val="center"/>
      </w:trPr>
      <w:tc>
        <w:tcPr>
          <w:tcW w:w="109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bookmarkStart w:id="0" w:name="_Hlk125548401"/>
        <w:p w14:paraId="31E3CB1F" w14:textId="5A40C3A4" w:rsidR="00374CDB" w:rsidRDefault="00150D00">
          <w:pPr>
            <w:spacing w:before="40"/>
          </w:pPr>
          <w:r>
            <w:object w:dxaOrig="19398" w:dyaOrig="5746" w14:anchorId="78176619">
              <v:shape id="_x0000_i1029" type="#_x0000_t75" style="width:53.25pt;height:17.25pt">
                <v:imagedata r:id="rId1" o:title=""/>
              </v:shape>
              <o:OLEObject Type="Embed" ProgID="PBrush" ShapeID="_x0000_i1029" DrawAspect="Content" ObjectID="_1770122399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374CD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4E001E55" w:rsidR="00374CDB" w:rsidRPr="00825BEA" w:rsidRDefault="00374CDB" w:rsidP="001B3C11">
          <w:pPr>
            <w:spacing w:before="4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374CD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D470CDE" w:rsidR="00374CDB" w:rsidRPr="004D367C" w:rsidRDefault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D367C">
            <w:rPr>
              <w:rFonts w:ascii="Arial" w:hAnsi="Arial" w:cs="Arial"/>
              <w:b/>
              <w:bCs/>
              <w:sz w:val="18"/>
              <w:szCs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374CD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774001A4" w:rsidR="00374CDB" w:rsidRPr="00825BEA" w:rsidRDefault="004D367C" w:rsidP="00825BEA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374CD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7C70D2BE" w:rsidR="00374CDB" w:rsidRDefault="00374CDB">
          <w:pPr>
            <w:spacing w:before="40"/>
            <w:jc w:val="center"/>
          </w:pPr>
        </w:p>
      </w:tc>
      <w:tc>
        <w:tcPr>
          <w:tcW w:w="265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374CD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7EBC07B0" w:rsidR="00374CDB" w:rsidRDefault="00374CDB">
          <w:pPr>
            <w:spacing w:before="40"/>
            <w:jc w:val="center"/>
          </w:pPr>
        </w:p>
      </w:tc>
    </w:tr>
    <w:tr w:rsidR="005D105B" w14:paraId="6C3EB98F" w14:textId="77777777" w:rsidTr="004D367C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374CDB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6F97B05F" w:rsidR="00374CDB" w:rsidRPr="00825BEA" w:rsidRDefault="00825BEA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825BEA">
            <w:rPr>
              <w:rFonts w:ascii="Arial" w:hAnsi="Arial" w:cs="Arial"/>
              <w:b/>
              <w:bCs/>
              <w:sz w:val="18"/>
              <w:szCs w:val="18"/>
            </w:rPr>
            <w:t>AUTOMIND</w:t>
          </w:r>
          <w:r w:rsidR="004D367C">
            <w:rPr>
              <w:rFonts w:ascii="Arial" w:hAnsi="Arial" w:cs="Arial"/>
              <w:b/>
              <w:bCs/>
              <w:sz w:val="18"/>
              <w:szCs w:val="18"/>
            </w:rPr>
            <w:t>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76BF7EA" w14:textId="77777777" w:rsidR="00374CDB" w:rsidRDefault="005A25E2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</w:t>
          </w:r>
          <w:r w:rsidR="00825BEA">
            <w:rPr>
              <w:rFonts w:ascii="Arial" w:hAnsi="Arial"/>
              <w:sz w:val="14"/>
            </w:rPr>
            <w:t>/DATA</w:t>
          </w:r>
        </w:p>
        <w:p w14:paraId="08D896E6" w14:textId="38E72329" w:rsidR="004D367C" w:rsidRPr="004D367C" w:rsidRDefault="004D367C" w:rsidP="004D367C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D367C">
            <w:rPr>
              <w:rFonts w:ascii="Arial" w:hAnsi="Arial" w:cs="Arial"/>
              <w:b/>
              <w:bCs/>
              <w:sz w:val="18"/>
              <w:szCs w:val="18"/>
            </w:rPr>
            <w:t>25/01/2023</w:t>
          </w: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374CD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BDD71EB" w14:textId="49A977F2" w:rsidR="00374CDB" w:rsidRDefault="00374CDB">
          <w:pPr>
            <w:spacing w:before="40"/>
            <w:jc w:val="center"/>
          </w:pPr>
        </w:p>
        <w:p w14:paraId="39682ACC" w14:textId="77777777" w:rsidR="00374CDB" w:rsidRDefault="00374CDB">
          <w:pPr>
            <w:spacing w:before="40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 w:rsidTr="00B809C5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374CDB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5E2FE172" w:rsidR="00374CDB" w:rsidRDefault="00374CDB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374CD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06C88727" w:rsidR="00374CDB" w:rsidRDefault="00374CDB" w:rsidP="0034055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374CD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459F036B" w:rsidR="00374CDB" w:rsidRDefault="00374CDB">
          <w:pPr>
            <w:spacing w:before="40"/>
            <w:jc w:val="center"/>
          </w:pPr>
        </w:p>
      </w:tc>
    </w:tr>
    <w:bookmarkEnd w:id="0"/>
  </w:tbl>
  <w:p w14:paraId="4BD706F1" w14:textId="77777777" w:rsidR="00374CDB" w:rsidRDefault="00374CDB">
    <w:pPr>
      <w:pStyle w:val="Cabealho"/>
      <w:rPr>
        <w:rFonts w:ascii="Arial" w:hAnsi="Arial"/>
        <w:sz w:val="4"/>
        <w:szCs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44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27"/>
      <w:gridCol w:w="7917"/>
    </w:tblGrid>
    <w:tr w:rsidR="00B809C5" w:rsidRPr="004B6362" w14:paraId="36AF9924" w14:textId="77777777" w:rsidTr="00923F1E">
      <w:trPr>
        <w:trHeight w:hRule="exact" w:val="737"/>
        <w:jc w:val="center"/>
      </w:trPr>
      <w:tc>
        <w:tcPr>
          <w:tcW w:w="202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2F7A19B" w14:textId="77777777" w:rsidR="00B809C5" w:rsidRPr="004B6362" w:rsidRDefault="00B809C5" w:rsidP="00B809C5">
          <w:pPr>
            <w:pStyle w:val="Cabealho"/>
            <w:spacing w:before="60"/>
            <w:rPr>
              <w:rFonts w:ascii="Arial" w:hAnsi="Arial" w:cs="Arial"/>
            </w:rPr>
          </w:pPr>
          <w:r w:rsidRPr="004B6362">
            <w:rPr>
              <w:rFonts w:ascii="Arial" w:hAnsi="Arial" w:cs="Arial"/>
            </w:rPr>
            <w:object w:dxaOrig="19398" w:dyaOrig="5746" w14:anchorId="26E7D1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93pt;height:30pt">
                <v:imagedata r:id="rId1" o:title=""/>
              </v:shape>
              <o:OLEObject Type="Embed" ProgID="PBrush" ShapeID="_x0000_i1030" DrawAspect="Content" ObjectID="_1770122400" r:id="rId2"/>
            </w:object>
          </w:r>
        </w:p>
      </w:tc>
      <w:tc>
        <w:tcPr>
          <w:tcW w:w="791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0FF8C21" w14:textId="77777777" w:rsidR="00B809C5" w:rsidRPr="004B6362" w:rsidRDefault="00B809C5" w:rsidP="00B809C5">
          <w:pPr>
            <w:pStyle w:val="Cabealho"/>
            <w:spacing w:before="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24"/>
              <w:szCs w:val="24"/>
            </w:rPr>
            <w:t>ID</w:t>
          </w:r>
          <w:r>
            <w:rPr>
              <w:rFonts w:ascii="Arial" w:hAnsi="Arial" w:cs="Arial"/>
              <w:b/>
              <w:sz w:val="28"/>
            </w:rPr>
            <w:t xml:space="preserve"> – </w:t>
          </w:r>
          <w:r w:rsidRPr="001B3C11">
            <w:rPr>
              <w:rFonts w:ascii="Arial" w:hAnsi="Arial" w:cs="Arial"/>
              <w:b/>
              <w:sz w:val="24"/>
              <w:szCs w:val="24"/>
            </w:rPr>
            <w:t>ÍNDICE DE DOCUMENTOS</w:t>
          </w:r>
        </w:p>
      </w:tc>
    </w:tr>
  </w:tbl>
  <w:p w14:paraId="0992DB0A" w14:textId="77777777" w:rsidR="00B809C5" w:rsidRPr="004B6362" w:rsidRDefault="00B809C5" w:rsidP="00B809C5">
    <w:pPr>
      <w:rPr>
        <w:rFonts w:ascii="Arial" w:hAnsi="Arial" w:cs="Arial"/>
        <w:sz w:val="4"/>
      </w:rPr>
    </w:pPr>
  </w:p>
  <w:tbl>
    <w:tblPr>
      <w:tblW w:w="10191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79"/>
      <w:gridCol w:w="1264"/>
      <w:gridCol w:w="1842"/>
      <w:gridCol w:w="876"/>
      <w:gridCol w:w="2429"/>
      <w:gridCol w:w="2501"/>
    </w:tblGrid>
    <w:tr w:rsidR="00B809C5" w:rsidRPr="004B6362" w14:paraId="55AE4650" w14:textId="77777777" w:rsidTr="00923F1E">
      <w:trPr>
        <w:cantSplit/>
        <w:trHeight w:hRule="exact" w:val="454"/>
        <w:jc w:val="center"/>
      </w:trPr>
      <w:tc>
        <w:tcPr>
          <w:tcW w:w="127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1E9C3C1" w14:textId="77777777" w:rsidR="00B809C5" w:rsidRPr="004B6362" w:rsidRDefault="00B809C5" w:rsidP="00B809C5">
          <w:pPr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</w:rPr>
            <w:object w:dxaOrig="19398" w:dyaOrig="5746" w14:anchorId="264AE9CA">
              <v:shape id="_x0000_i1031" type="#_x0000_t75" style="width:57pt;height:18.75pt">
                <v:imagedata r:id="rId1" o:title=""/>
              </v:shape>
              <o:OLEObject Type="Embed" ProgID="PBrush" ShapeID="_x0000_i1031" DrawAspect="Content" ObjectID="_1770122401" r:id="rId3"/>
            </w:object>
          </w:r>
        </w:p>
      </w:tc>
      <w:tc>
        <w:tcPr>
          <w:tcW w:w="126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007BAFF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ÁREA</w:t>
          </w:r>
        </w:p>
        <w:p w14:paraId="239DBA74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Linha 8</w:t>
          </w:r>
        </w:p>
      </w:tc>
      <w:tc>
        <w:tcPr>
          <w:tcW w:w="1842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06CA9B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Nº CONTROLE</w:t>
          </w:r>
        </w:p>
        <w:p w14:paraId="20978DAD" w14:textId="77777777" w:rsidR="00B809C5" w:rsidRPr="004B6362" w:rsidRDefault="00B809C5" w:rsidP="00B809C5">
          <w:pPr>
            <w:spacing w:before="40"/>
            <w:rPr>
              <w:rFonts w:ascii="Arial" w:hAnsi="Arial" w:cs="Arial"/>
            </w:rPr>
          </w:pPr>
        </w:p>
      </w:tc>
      <w:tc>
        <w:tcPr>
          <w:tcW w:w="87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122F8F1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REVISÃO</w:t>
          </w:r>
        </w:p>
        <w:p w14:paraId="65B5203F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A</w:t>
          </w:r>
        </w:p>
      </w:tc>
      <w:tc>
        <w:tcPr>
          <w:tcW w:w="2429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0A303E6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38D987CA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</w:p>
      </w:tc>
      <w:tc>
        <w:tcPr>
          <w:tcW w:w="2501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C3B2654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543A251A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</w:p>
      </w:tc>
    </w:tr>
    <w:tr w:rsidR="00B809C5" w:rsidRPr="004B6362" w14:paraId="2BA141CA" w14:textId="77777777" w:rsidTr="00923F1E">
      <w:trPr>
        <w:cantSplit/>
        <w:trHeight w:hRule="exact" w:val="454"/>
        <w:jc w:val="center"/>
      </w:trPr>
      <w:tc>
        <w:tcPr>
          <w:tcW w:w="5261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9CC4C2C" w14:textId="77777777" w:rsidR="00B809C5" w:rsidRPr="004B6362" w:rsidRDefault="00B809C5" w:rsidP="00B809C5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PROJETISTA</w:t>
          </w:r>
        </w:p>
        <w:p w14:paraId="4D92F70B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AUTOMIND</w:t>
          </w:r>
        </w:p>
      </w:tc>
      <w:tc>
        <w:tcPr>
          <w:tcW w:w="242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A1C50A4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4B4E6FC8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  <w:tc>
        <w:tcPr>
          <w:tcW w:w="25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B231B15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2CD2BCC9" w14:textId="726850F5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  <w:szCs w:val="14"/>
            </w:rPr>
            <w:fldChar w:fldCharType="begin"/>
          </w:r>
          <w:r w:rsidRPr="004B6362">
            <w:rPr>
              <w:rFonts w:ascii="Arial" w:hAnsi="Arial" w:cs="Arial"/>
              <w:b/>
              <w:sz w:val="14"/>
              <w:szCs w:val="14"/>
            </w:rPr>
            <w:instrText xml:space="preserve"> REF Texto67 </w:instrText>
          </w:r>
          <w:r>
            <w:rPr>
              <w:rFonts w:ascii="Arial" w:hAnsi="Arial" w:cs="Arial"/>
              <w:b/>
              <w:sz w:val="14"/>
              <w:szCs w:val="14"/>
            </w:rPr>
            <w:instrText xml:space="preserve"> \* MERGEFORMAT </w:instrText>
          </w:r>
          <w:r w:rsidRPr="004B6362">
            <w:rPr>
              <w:rFonts w:ascii="Arial" w:hAnsi="Arial" w:cs="Arial"/>
              <w:b/>
              <w:sz w:val="14"/>
              <w:szCs w:val="14"/>
            </w:rPr>
            <w:fldChar w:fldCharType="separate"/>
          </w:r>
          <w:r w:rsidR="005D1CE5">
            <w:rPr>
              <w:rFonts w:ascii="Arial" w:hAnsi="Arial" w:cs="Arial"/>
              <w:bCs/>
              <w:sz w:val="14"/>
              <w:szCs w:val="14"/>
            </w:rPr>
            <w:t>Erro! Fonte de referência não encontrada.</w:t>
          </w:r>
          <w:r w:rsidRPr="004B6362">
            <w:rPr>
              <w:rFonts w:ascii="Arial" w:hAnsi="Arial" w:cs="Arial"/>
              <w:b/>
              <w:sz w:val="14"/>
              <w:szCs w:val="14"/>
            </w:rPr>
            <w:fldChar w:fldCharType="end"/>
          </w:r>
        </w:p>
      </w:tc>
    </w:tr>
    <w:tr w:rsidR="00B809C5" w:rsidRPr="004B6362" w14:paraId="567EBB65" w14:textId="77777777" w:rsidTr="00923F1E">
      <w:trPr>
        <w:cantSplit/>
        <w:trHeight w:hRule="exact" w:val="454"/>
        <w:jc w:val="center"/>
      </w:trPr>
      <w:tc>
        <w:tcPr>
          <w:tcW w:w="5261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465A2E5" w14:textId="77777777" w:rsidR="00B809C5" w:rsidRPr="001B3C11" w:rsidRDefault="00B809C5" w:rsidP="00B809C5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SUPERVISO</w:t>
          </w:r>
          <w:r>
            <w:rPr>
              <w:rFonts w:ascii="Arial" w:hAnsi="Arial" w:cs="Arial"/>
              <w:sz w:val="14"/>
            </w:rPr>
            <w:t>RA</w:t>
          </w:r>
        </w:p>
      </w:tc>
      <w:tc>
        <w:tcPr>
          <w:tcW w:w="2429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A271418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383A9B96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  <w:tc>
        <w:tcPr>
          <w:tcW w:w="2501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B6F8C2E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41618D83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</w:tr>
  </w:tbl>
  <w:p w14:paraId="32975528" w14:textId="3BFAFDCF" w:rsidR="00374CDB" w:rsidRDefault="00374CDB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78E7"/>
    <w:multiLevelType w:val="hybridMultilevel"/>
    <w:tmpl w:val="AB14B96A"/>
    <w:lvl w:ilvl="0" w:tplc="9CCCCFB4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49" w:hanging="360"/>
      </w:pPr>
    </w:lvl>
    <w:lvl w:ilvl="2" w:tplc="0416001B" w:tentative="1">
      <w:start w:val="1"/>
      <w:numFmt w:val="lowerRoman"/>
      <w:lvlText w:val="%3."/>
      <w:lvlJc w:val="right"/>
      <w:pPr>
        <w:ind w:left="1769" w:hanging="180"/>
      </w:pPr>
    </w:lvl>
    <w:lvl w:ilvl="3" w:tplc="0416000F" w:tentative="1">
      <w:start w:val="1"/>
      <w:numFmt w:val="decimal"/>
      <w:lvlText w:val="%4."/>
      <w:lvlJc w:val="left"/>
      <w:pPr>
        <w:ind w:left="2489" w:hanging="360"/>
      </w:pPr>
    </w:lvl>
    <w:lvl w:ilvl="4" w:tplc="04160019" w:tentative="1">
      <w:start w:val="1"/>
      <w:numFmt w:val="lowerLetter"/>
      <w:lvlText w:val="%5."/>
      <w:lvlJc w:val="left"/>
      <w:pPr>
        <w:ind w:left="3209" w:hanging="360"/>
      </w:pPr>
    </w:lvl>
    <w:lvl w:ilvl="5" w:tplc="0416001B" w:tentative="1">
      <w:start w:val="1"/>
      <w:numFmt w:val="lowerRoman"/>
      <w:lvlText w:val="%6."/>
      <w:lvlJc w:val="right"/>
      <w:pPr>
        <w:ind w:left="3929" w:hanging="180"/>
      </w:pPr>
    </w:lvl>
    <w:lvl w:ilvl="6" w:tplc="0416000F" w:tentative="1">
      <w:start w:val="1"/>
      <w:numFmt w:val="decimal"/>
      <w:lvlText w:val="%7."/>
      <w:lvlJc w:val="left"/>
      <w:pPr>
        <w:ind w:left="4649" w:hanging="360"/>
      </w:pPr>
    </w:lvl>
    <w:lvl w:ilvl="7" w:tplc="04160019" w:tentative="1">
      <w:start w:val="1"/>
      <w:numFmt w:val="lowerLetter"/>
      <w:lvlText w:val="%8."/>
      <w:lvlJc w:val="left"/>
      <w:pPr>
        <w:ind w:left="5369" w:hanging="360"/>
      </w:pPr>
    </w:lvl>
    <w:lvl w:ilvl="8" w:tplc="0416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 w15:restartNumberingAfterBreak="0">
    <w:nsid w:val="1F164906"/>
    <w:multiLevelType w:val="multilevel"/>
    <w:tmpl w:val="456A56B4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1792439277">
    <w:abstractNumId w:val="1"/>
  </w:num>
  <w:num w:numId="2" w16cid:durableId="1184781091">
    <w:abstractNumId w:val="2"/>
  </w:num>
  <w:num w:numId="3" w16cid:durableId="1666517327">
    <w:abstractNumId w:val="3"/>
  </w:num>
  <w:num w:numId="4" w16cid:durableId="48558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50B1"/>
    <w:rsid w:val="00047D90"/>
    <w:rsid w:val="0006390E"/>
    <w:rsid w:val="000954A6"/>
    <w:rsid w:val="000A4331"/>
    <w:rsid w:val="000C0A88"/>
    <w:rsid w:val="000C5CCD"/>
    <w:rsid w:val="000F01B6"/>
    <w:rsid w:val="00150D00"/>
    <w:rsid w:val="00166DCA"/>
    <w:rsid w:val="001B3C11"/>
    <w:rsid w:val="001C4475"/>
    <w:rsid w:val="001E56B9"/>
    <w:rsid w:val="00203A14"/>
    <w:rsid w:val="00265ECB"/>
    <w:rsid w:val="002709B1"/>
    <w:rsid w:val="00281A79"/>
    <w:rsid w:val="002A6E6C"/>
    <w:rsid w:val="002B420C"/>
    <w:rsid w:val="002F34D7"/>
    <w:rsid w:val="0033179D"/>
    <w:rsid w:val="003375FC"/>
    <w:rsid w:val="0034055B"/>
    <w:rsid w:val="00361116"/>
    <w:rsid w:val="00374CDB"/>
    <w:rsid w:val="00393568"/>
    <w:rsid w:val="004143FA"/>
    <w:rsid w:val="00447AC8"/>
    <w:rsid w:val="00453CF7"/>
    <w:rsid w:val="004901DD"/>
    <w:rsid w:val="004A09BF"/>
    <w:rsid w:val="004B07BE"/>
    <w:rsid w:val="004B6362"/>
    <w:rsid w:val="004D1128"/>
    <w:rsid w:val="004D367C"/>
    <w:rsid w:val="004D3F34"/>
    <w:rsid w:val="004D72B0"/>
    <w:rsid w:val="004F3F4A"/>
    <w:rsid w:val="0054136D"/>
    <w:rsid w:val="00541EFB"/>
    <w:rsid w:val="005A25E2"/>
    <w:rsid w:val="005B09C4"/>
    <w:rsid w:val="005B37E0"/>
    <w:rsid w:val="005C2493"/>
    <w:rsid w:val="005D1CE5"/>
    <w:rsid w:val="006248F0"/>
    <w:rsid w:val="00635F60"/>
    <w:rsid w:val="006629D0"/>
    <w:rsid w:val="006647D5"/>
    <w:rsid w:val="00672E8D"/>
    <w:rsid w:val="00683989"/>
    <w:rsid w:val="006F6E65"/>
    <w:rsid w:val="0072510C"/>
    <w:rsid w:val="00740058"/>
    <w:rsid w:val="00760D36"/>
    <w:rsid w:val="007643B5"/>
    <w:rsid w:val="007C3247"/>
    <w:rsid w:val="007E4A9C"/>
    <w:rsid w:val="00825BEA"/>
    <w:rsid w:val="0088108C"/>
    <w:rsid w:val="008C70A7"/>
    <w:rsid w:val="008D0A4F"/>
    <w:rsid w:val="008D5813"/>
    <w:rsid w:val="008E20B7"/>
    <w:rsid w:val="00911730"/>
    <w:rsid w:val="00972E75"/>
    <w:rsid w:val="00976849"/>
    <w:rsid w:val="009A74A9"/>
    <w:rsid w:val="009B46AB"/>
    <w:rsid w:val="009D2C17"/>
    <w:rsid w:val="00A0773A"/>
    <w:rsid w:val="00A74EAF"/>
    <w:rsid w:val="00A7539D"/>
    <w:rsid w:val="00A94E66"/>
    <w:rsid w:val="00AA3A4B"/>
    <w:rsid w:val="00AB1C0D"/>
    <w:rsid w:val="00AB2123"/>
    <w:rsid w:val="00AD6B1C"/>
    <w:rsid w:val="00B007A0"/>
    <w:rsid w:val="00B12AFD"/>
    <w:rsid w:val="00B23B33"/>
    <w:rsid w:val="00B52015"/>
    <w:rsid w:val="00B809C5"/>
    <w:rsid w:val="00B94332"/>
    <w:rsid w:val="00BE5CB2"/>
    <w:rsid w:val="00C24EE1"/>
    <w:rsid w:val="00C51C26"/>
    <w:rsid w:val="00C83786"/>
    <w:rsid w:val="00C85407"/>
    <w:rsid w:val="00CA4E42"/>
    <w:rsid w:val="00CB3723"/>
    <w:rsid w:val="00CF12A9"/>
    <w:rsid w:val="00D32686"/>
    <w:rsid w:val="00D342CE"/>
    <w:rsid w:val="00DA112E"/>
    <w:rsid w:val="00DA430C"/>
    <w:rsid w:val="00DD3618"/>
    <w:rsid w:val="00DE2820"/>
    <w:rsid w:val="00DE6C70"/>
    <w:rsid w:val="00E5796D"/>
    <w:rsid w:val="00E61DA0"/>
    <w:rsid w:val="00E720F5"/>
    <w:rsid w:val="00E85BF5"/>
    <w:rsid w:val="00E9337A"/>
    <w:rsid w:val="00EA3F59"/>
    <w:rsid w:val="00EA41AE"/>
    <w:rsid w:val="00EC3A3A"/>
    <w:rsid w:val="00EE0B3D"/>
    <w:rsid w:val="00EF77FD"/>
    <w:rsid w:val="00F53C79"/>
    <w:rsid w:val="00F551CB"/>
    <w:rsid w:val="00F566BC"/>
    <w:rsid w:val="00F83006"/>
    <w:rsid w:val="00F95DA9"/>
    <w:rsid w:val="00FA3C5E"/>
    <w:rsid w:val="00FD3A65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7C"/>
    <w:pPr>
      <w:suppressAutoHyphens/>
    </w:pPr>
  </w:style>
  <w:style w:type="paragraph" w:styleId="Ttulo1">
    <w:name w:val="heading 1"/>
    <w:next w:val="texto"/>
    <w:uiPriority w:val="9"/>
    <w:qFormat/>
    <w:pPr>
      <w:keepNext/>
      <w:numPr>
        <w:numId w:val="1"/>
      </w:numPr>
      <w:suppressAutoHyphens/>
      <w:spacing w:before="240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B007A0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B8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5.bin"/><Relationship Id="rId2" Type="http://schemas.openxmlformats.org/officeDocument/2006/relationships/oleObject" Target="embeddings/oleObject4.bin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7.bin"/><Relationship Id="rId2" Type="http://schemas.openxmlformats.org/officeDocument/2006/relationships/oleObject" Target="embeddings/oleObject6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Props1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0BA92A-38AA-48FA-80CA-397E86B7B1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B83DD1-2738-4E36-B152-304D9E21E77D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ee817dd8-ec6c-4e4f-ae5e-d906e038923c"/>
    <ds:schemaRef ds:uri="b92f478d-9556-4ecb-a62e-8c9ab62d43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</Template>
  <TotalTime>235</TotalTime>
  <Pages>2</Pages>
  <Words>637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Filipe Olival Gomes</dc:creator>
  <cp:lastModifiedBy>Lizandra Santos de Santana</cp:lastModifiedBy>
  <cp:revision>23</cp:revision>
  <cp:lastPrinted>2024-02-22T18:53:00Z</cp:lastPrinted>
  <dcterms:created xsi:type="dcterms:W3CDTF">2023-05-17T13:58:00Z</dcterms:created>
  <dcterms:modified xsi:type="dcterms:W3CDTF">2024-02-22T18:53:00Z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</Properties>
</file>