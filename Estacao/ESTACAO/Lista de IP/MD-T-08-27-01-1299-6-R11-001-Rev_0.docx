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1973"/>
        <w:gridCol w:w="136"/>
        <w:gridCol w:w="1561"/>
        <w:gridCol w:w="1072"/>
        <w:gridCol w:w="410"/>
        <w:gridCol w:w="27"/>
        <w:gridCol w:w="1035"/>
        <w:gridCol w:w="419"/>
        <w:gridCol w:w="1277"/>
        <w:gridCol w:w="2262"/>
      </w:tblGrid>
      <w:tr w:rsidR="00AA3A4B" w14:paraId="00A58CC5" w14:textId="77777777" w:rsidTr="00D50402">
        <w:trPr>
          <w:trHeight w:hRule="exact" w:val="1077"/>
          <w:jc w:val="center"/>
        </w:trPr>
        <w:tc>
          <w:tcPr>
            <w:tcW w:w="2149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B5BC2" w14:textId="5C764FAC" w:rsidR="00AA3A4B" w:rsidRDefault="00150D00">
            <w:pPr>
              <w:pStyle w:val="Cabealho"/>
              <w:spacing w:before="60"/>
            </w:pPr>
            <w:r>
              <w:object w:dxaOrig="4320" w:dyaOrig="1398" w14:anchorId="0FD50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33.65pt" o:ole="">
                  <v:imagedata r:id="rId11" o:title=""/>
                </v:shape>
                <o:OLEObject Type="Embed" ProgID="PBrush" ShapeID="_x0000_i1025" DrawAspect="Content" ObjectID="_1777361621" r:id="rId12"/>
              </w:object>
            </w:r>
          </w:p>
        </w:tc>
        <w:tc>
          <w:tcPr>
            <w:tcW w:w="4524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AC16BE" w14:textId="46A5E180" w:rsidR="00AA3A4B" w:rsidRDefault="00BE1450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MD</w:t>
            </w:r>
            <w:r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MEMORIAL DESCRITIVO</w:t>
            </w:r>
          </w:p>
        </w:tc>
        <w:tc>
          <w:tcPr>
            <w:tcW w:w="3539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W w:w="33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2"/>
              <w:gridCol w:w="197"/>
              <w:gridCol w:w="645"/>
              <w:gridCol w:w="283"/>
              <w:gridCol w:w="236"/>
              <w:gridCol w:w="323"/>
              <w:gridCol w:w="606"/>
              <w:gridCol w:w="236"/>
            </w:tblGrid>
            <w:tr w:rsidR="00AA3A4B" w14:paraId="31821075" w14:textId="77777777">
              <w:tc>
                <w:tcPr>
                  <w:tcW w:w="3368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F134C4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tempo de guarda e destinação do documento</w:t>
                  </w:r>
                </w:p>
              </w:tc>
            </w:tr>
            <w:tr w:rsidR="00AA3A4B" w14:paraId="4E39B45F" w14:textId="77777777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BE1665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ttd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6DFBE1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meio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3E64C2C0" w14:textId="77777777" w:rsidR="00AA3A4B" w:rsidRDefault="00AA3A4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901BB0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fim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58303E8" w14:textId="77777777" w:rsidR="00AA3A4B" w:rsidRDefault="00AA3A4B"/>
              </w:tc>
            </w:tr>
            <w:tr w:rsidR="00AA3A4B" w14:paraId="30EA66BB" w14:textId="77777777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C9793B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destinação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4A3C824F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guarda permanente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0E5FDB2E" w14:textId="77777777" w:rsidR="00AA3A4B" w:rsidRDefault="00AA3A4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0E683C52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expurgo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FDEC9A4" w14:textId="77777777" w:rsidR="00AA3A4B" w:rsidRDefault="00AA3A4B"/>
              </w:tc>
            </w:tr>
            <w:tr w:rsidR="00AA3A4B" w14:paraId="43D5300F" w14:textId="77777777">
              <w:tc>
                <w:tcPr>
                  <w:tcW w:w="168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B73D8B8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unidade de posse</w:t>
                  </w:r>
                </w:p>
              </w:tc>
              <w:tc>
                <w:tcPr>
                  <w:tcW w:w="168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4DDAF2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cedoc</w:t>
                  </w:r>
                </w:p>
              </w:tc>
            </w:tr>
            <w:tr w:rsidR="00AA3A4B" w14:paraId="659DF941" w14:textId="77777777" w:rsidTr="00741882"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A1877D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D7B0A9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  <w:tc>
                <w:tcPr>
                  <w:tcW w:w="84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A10C9A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6D352E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</w:tr>
          </w:tbl>
          <w:p w14:paraId="787020C1" w14:textId="77777777" w:rsidR="00AA3A4B" w:rsidRDefault="00AA3A4B">
            <w:pPr>
              <w:pStyle w:val="Cabealho"/>
              <w:spacing w:before="60"/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 w:rsidR="00AA3A4B" w14:paraId="1AD40A13" w14:textId="77777777" w:rsidTr="00D50402">
        <w:trPr>
          <w:cantSplit/>
          <w:trHeight w:val="907"/>
          <w:jc w:val="center"/>
        </w:trPr>
        <w:tc>
          <w:tcPr>
            <w:tcW w:w="40" w:type="dxa"/>
          </w:tcPr>
          <w:p w14:paraId="6A161065" w14:textId="77777777" w:rsidR="00AA3A4B" w:rsidRDefault="00AA3A4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791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B7FE0AF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TÍTULO</w:t>
            </w:r>
          </w:p>
          <w:p w14:paraId="6C5341F7" w14:textId="2D04776D" w:rsidR="00BE1450" w:rsidRDefault="005A25E2" w:rsidP="00BE1450">
            <w:pPr>
              <w:tabs>
                <w:tab w:val="left" w:pos="6155"/>
              </w:tabs>
              <w:spacing w:before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 w:rsidR="00BE1450" w:rsidRPr="009410EB">
              <w:rPr>
                <w:rFonts w:ascii="Arial" w:hAnsi="Arial"/>
                <w:b/>
                <w:sz w:val="18"/>
                <w:szCs w:val="18"/>
              </w:rPr>
              <w:t xml:space="preserve"> LISTA DE IPS – ESTAÇÃO </w:t>
            </w:r>
            <w:r w:rsidR="00D50402"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 w:rsidR="00D50402"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 w:rsidR="00D50402"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  <w:szCs w:val="18"/>
              </w:rPr>
              <w:t>BARUERI</w:t>
            </w:r>
            <w:r w:rsidR="00D50402"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  <w:p w14:paraId="23DB97C1" w14:textId="51169B03" w:rsidR="00AA3A4B" w:rsidRDefault="00AA3A4B">
            <w:pPr>
              <w:tabs>
                <w:tab w:val="left" w:pos="6155"/>
              </w:tabs>
              <w:spacing w:before="60"/>
            </w:pP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B3A9664" w14:textId="77777777" w:rsidR="00BE1450" w:rsidRDefault="00BE1450" w:rsidP="00BE145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B372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084076E6" wp14:editId="2C1E1372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57785</wp:posOffset>
                  </wp:positionV>
                  <wp:extent cx="847725" cy="476250"/>
                  <wp:effectExtent l="0" t="0" r="9525" b="0"/>
                  <wp:wrapSquare wrapText="bothSides"/>
                  <wp:docPr id="1414" name="Imagem 3" descr="logo_automin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DA52AA-7156-E798-B8A6-BA4202537A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Imagem 3" descr="logo_automind">
                            <a:extLst>
                              <a:ext uri="{FF2B5EF4-FFF2-40B4-BE49-F238E27FC236}">
                                <a16:creationId xmlns:a16="http://schemas.microsoft.com/office/drawing/2014/main" id="{9BDA52AA-7156-E798-B8A6-BA4202537A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Adriano Macário Costa de Santana</w:t>
            </w:r>
          </w:p>
          <w:p w14:paraId="3A599C75" w14:textId="20DE4CF2" w:rsidR="00AA3A4B" w:rsidRDefault="00BE1450" w:rsidP="00BE1450">
            <w:pPr>
              <w:jc w:val="center"/>
            </w:pP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28027230222055787</w:t>
            </w:r>
          </w:p>
        </w:tc>
      </w:tr>
      <w:tr w:rsidR="00D50402" w14:paraId="0248360A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53933F03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3876C4D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TIPO</w:t>
            </w:r>
          </w:p>
          <w:p w14:paraId="3E1067C3" w14:textId="3710FC3B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Cb1_Tipo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</w:rPr>
              <w:t>MD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2A85F94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SISTEMA</w:t>
            </w:r>
          </w:p>
          <w:p w14:paraId="6740F6CE" w14:textId="73F11FFD" w:rsidR="00D50402" w:rsidRDefault="00D50402" w:rsidP="00D50402">
            <w:pPr>
              <w:spacing w:before="40"/>
              <w:jc w:val="center"/>
            </w:pP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1509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32F3267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LINHA</w:t>
            </w:r>
          </w:p>
          <w:p w14:paraId="0B450203" w14:textId="35DD0199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51DF03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KM</w:t>
            </w:r>
          </w:p>
          <w:p w14:paraId="2C050E8C" w14:textId="7B3F2583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Cb1_KM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</w:rPr>
              <w:t>27+052   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0BE3A7" w14:textId="3D1DC5BD" w:rsidR="00D50402" w:rsidRDefault="00D50402" w:rsidP="00D50402">
            <w:pPr>
              <w:jc w:val="center"/>
            </w:pPr>
            <w:r>
              <w:object w:dxaOrig="4320" w:dyaOrig="1398" w14:anchorId="06927EF9">
                <v:shape id="_x0000_i1026" type="#_x0000_t75" style="width:69.65pt;height:22.45pt" o:ole="">
                  <v:imagedata r:id="rId11" o:title=""/>
                </v:shape>
                <o:OLEObject Type="Embed" ProgID="PBrush" ShapeID="_x0000_i1026" DrawAspect="Content" ObjectID="_1777361622" r:id="rId14"/>
              </w:objec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53762A7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292818B2" w14:textId="38D059EA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D50402" w14:paraId="3CFF1F62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274DDB27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B4EC881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TRECHO</w:t>
            </w:r>
          </w:p>
          <w:p w14:paraId="6E0EEC35" w14:textId="4D0179C9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</w:rPr>
              <w:t>27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0F006ED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SUBTRECHO</w:t>
            </w:r>
          </w:p>
          <w:p w14:paraId="0E25C241" w14:textId="2CD7D0F3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</w:rPr>
              <w:t>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25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67DDD80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SUBSISTEMA/CONJUNTO</w:t>
            </w:r>
          </w:p>
          <w:p w14:paraId="047D1942" w14:textId="058FFA65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</w:rPr>
              <w:t>1299_6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001CE0E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5716FC8B" w14:textId="004AA5B6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-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B6FDF58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5327E814" w14:textId="6DD81F50" w:rsidR="00D50402" w:rsidRDefault="00D50402" w:rsidP="00D50402">
            <w:pPr>
              <w:spacing w:before="40"/>
              <w:jc w:val="center"/>
            </w:pPr>
            <w:r w:rsidRPr="004A09BF">
              <w:rPr>
                <w:rFonts w:ascii="Arial" w:hAnsi="Arial" w:cs="Arial"/>
                <w:b/>
                <w:sz w:val="16"/>
                <w:szCs w:val="16"/>
              </w:rPr>
              <w:t>CCRACT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4A09BF">
              <w:rPr>
                <w:rFonts w:ascii="Arial" w:hAnsi="Arial" w:cs="Arial"/>
                <w:b/>
                <w:sz w:val="16"/>
                <w:szCs w:val="16"/>
              </w:rPr>
              <w:t>600067089/2022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  <w:tr w:rsidR="00D50402" w14:paraId="2F8F01B6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2263BD75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54C9979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ETAPA</w:t>
            </w:r>
          </w:p>
          <w:p w14:paraId="1A6BC477" w14:textId="448E96EF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70B2BC" w14:textId="77777777" w:rsidR="00D50402" w:rsidRDefault="00D50402" w:rsidP="00D50402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CLASSE/SUBCLASSE</w:t>
            </w:r>
          </w:p>
          <w:p w14:paraId="0C076C28" w14:textId="35C7EA31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</w:rPr>
              <w:t>001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BF3C69C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SEQUENCIAL</w:t>
            </w:r>
          </w:p>
          <w:p w14:paraId="382CB064" w14:textId="57DEB33C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</w:rPr>
              <w:t>001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4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38A1ED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7D0327EC" w14:textId="23C972DB" w:rsidR="00D50402" w:rsidRDefault="00733B2B" w:rsidP="00D50402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</w:rPr>
              <w:instrText xml:space="preserve"> DOCPROPERTY  Cb1_Ncontrole  \* MERGEFORMAT </w:instrText>
            </w:r>
            <w:r>
              <w:rPr>
                <w:rFonts w:ascii="Arial" w:hAnsi="Arial" w:cs="Arial"/>
                <w:b/>
                <w:sz w:val="18"/>
              </w:rPr>
              <w:fldChar w:fldCharType="separate"/>
            </w:r>
            <w:r w:rsidR="003D649F">
              <w:rPr>
                <w:rFonts w:ascii="Arial" w:hAnsi="Arial" w:cs="Arial"/>
                <w:b/>
                <w:sz w:val="18"/>
              </w:rPr>
              <w:t>BI5288-6</w:t>
            </w:r>
            <w:r>
              <w:rPr>
                <w:rFonts w:ascii="Arial" w:hAnsi="Arial" w:cs="Arial"/>
                <w:b/>
                <w:sz w:val="18"/>
              </w:rPr>
              <w:fldChar w:fldCharType="end"/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7EEE243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3C9BDF1B" w14:textId="026B03CD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2711ACC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DA7F5D6" w14:textId="181DB8B6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13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/02/2023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</w:p>
        </w:tc>
      </w:tr>
      <w:tr w:rsidR="00D50402" w14:paraId="55CA8ADC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1C417D69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5152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2BDA403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IDENTIFICAÇÃO</w:t>
            </w:r>
          </w:p>
          <w:p w14:paraId="77F20594" w14:textId="0C3B2DE5" w:rsidR="00D50402" w:rsidRPr="00AF29EF" w:rsidRDefault="00D50402" w:rsidP="00D50402">
            <w:pPr>
              <w:suppressAutoHyphens w:val="0"/>
              <w:jc w:val="center"/>
            </w:pPr>
            <w:r>
              <w:rPr>
                <w:rStyle w:val="fontstyle01"/>
                <w:sz w:val="20"/>
                <w:szCs w:val="20"/>
              </w:rPr>
              <w:fldChar w:fldCharType="begin"/>
            </w:r>
            <w:r>
              <w:rPr>
                <w:rStyle w:val="fontstyle01"/>
                <w:sz w:val="20"/>
                <w:szCs w:val="20"/>
              </w:rPr>
              <w:instrText xml:space="preserve"> DOCPROPERTY  Cb1_Tipo  \* MERGEFORMAT </w:instrText>
            </w:r>
            <w:r>
              <w:rPr>
                <w:rStyle w:val="fontstyle01"/>
                <w:sz w:val="20"/>
                <w:szCs w:val="20"/>
              </w:rPr>
              <w:fldChar w:fldCharType="separate"/>
            </w:r>
            <w:r w:rsidR="003D649F">
              <w:rPr>
                <w:rStyle w:val="fontstyle01"/>
                <w:sz w:val="20"/>
                <w:szCs w:val="20"/>
              </w:rPr>
              <w:t>MD</w:t>
            </w:r>
            <w:r>
              <w:rPr>
                <w:rStyle w:val="fontstyle01"/>
                <w:sz w:val="20"/>
                <w:szCs w:val="20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</w:rPr>
              <w:t>27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</w:rPr>
              <w:t>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</w:rPr>
              <w:t>1299_6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="00AA310F">
              <w:rPr>
                <w:rFonts w:ascii="Arial" w:hAnsi="Arial"/>
                <w:b/>
                <w:sz w:val="18"/>
              </w:rPr>
              <w:t>/</w:t>
            </w:r>
            <w:r w:rsidR="00AA310F">
              <w:rPr>
                <w:rFonts w:ascii="Arial" w:hAnsi="Arial"/>
                <w:b/>
                <w:sz w:val="18"/>
              </w:rPr>
              <w:fldChar w:fldCharType="begin"/>
            </w:r>
            <w:r w:rsidR="00AA310F"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 w:rsidR="00AA310F">
              <w:rPr>
                <w:rFonts w:ascii="Arial" w:hAnsi="Arial"/>
                <w:b/>
                <w:sz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</w:rPr>
              <w:t>R11</w:t>
            </w:r>
            <w:r w:rsidR="00AA310F"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</w:rPr>
              <w:t>001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</w:rPr>
              <w:t>001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</w:p>
        </w:tc>
        <w:tc>
          <w:tcPr>
            <w:tcW w:w="1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FA2FE79" w14:textId="77777777" w:rsidR="00D50402" w:rsidRDefault="00D50402" w:rsidP="00D50402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43F6F215" w14:textId="4B091849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0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47FAA9F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0A11A0E2" w14:textId="30C15441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89AE4B1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304803E7" w14:textId="69445F99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AA3A4B" w14:paraId="4CFBEA3D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563E00DF" w14:textId="77777777" w:rsidR="00AA3A4B" w:rsidRDefault="00AA3A4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3B45AE2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590F4AD8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AB729E5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1FCEFF79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5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32B9128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96CA152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3958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7758EF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73F9B0AE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</w:tbl>
    <w:p w14:paraId="7755F6B4" w14:textId="77777777" w:rsidR="00AA3A4B" w:rsidRDefault="00AA3A4B">
      <w:pPr>
        <w:rPr>
          <w:rFonts w:ascii="Arial" w:hAnsi="Arial"/>
          <w:sz w:val="2"/>
        </w:rPr>
      </w:pPr>
    </w:p>
    <w:p w14:paraId="37E661B6" w14:textId="77777777" w:rsidR="00B12AFD" w:rsidRDefault="00B12AFD">
      <w:pPr>
        <w:sectPr w:rsidR="00B12AFD" w:rsidSect="00D46BBB">
          <w:headerReference w:type="default" r:id="rId15"/>
          <w:footerReference w:type="default" r:id="rId16"/>
          <w:footerReference w:type="first" r:id="rId17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1C3F4295" w14:textId="77777777" w:rsidR="00AA3A4B" w:rsidRDefault="005A25E2">
      <w:pPr>
        <w:rPr>
          <w:rFonts w:ascii="Arial" w:hAnsi="Arial"/>
          <w:sz w:val="2"/>
        </w:rPr>
      </w:pPr>
      <w:r>
        <w:rPr>
          <w:rFonts w:ascii="Arial" w:hAnsi="Arial"/>
          <w:sz w:val="2"/>
        </w:rPr>
        <w:tab/>
      </w:r>
      <w:r>
        <w:rPr>
          <w:rFonts w:ascii="Arial" w:hAnsi="Arial"/>
          <w:sz w:val="2"/>
        </w:rPr>
        <w:tab/>
      </w:r>
    </w:p>
    <w:tbl>
      <w:tblPr>
        <w:tblW w:w="101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"/>
        <w:gridCol w:w="567"/>
        <w:gridCol w:w="4394"/>
        <w:gridCol w:w="1559"/>
        <w:gridCol w:w="1701"/>
        <w:gridCol w:w="1430"/>
      </w:tblGrid>
      <w:tr w:rsidR="00AA3A4B" w14:paraId="4E2ED0B9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A2233" w14:textId="77777777" w:rsidR="00AA3A4B" w:rsidRDefault="005A25E2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DE REFERÊNCIA</w:t>
            </w:r>
          </w:p>
        </w:tc>
      </w:tr>
      <w:tr w:rsidR="008523E6" w14:paraId="6332F0D4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0A2D02" w14:textId="77777777" w:rsidR="008523E6" w:rsidRDefault="008523E6" w:rsidP="008523E6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DA3D5" w14:textId="34B28C30" w:rsidR="008523E6" w:rsidRDefault="008523E6" w:rsidP="008523E6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MD-T-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-99-99-1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99/4-R1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-001 – Projeto Básico do Sistema SCADA</w:t>
            </w:r>
          </w:p>
        </w:tc>
      </w:tr>
      <w:tr w:rsidR="00D50402" w14:paraId="281049E0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DD5AD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B0D77" w14:textId="391F7986" w:rsidR="00D50402" w:rsidRPr="0093664A" w:rsidRDefault="00D50402" w:rsidP="00D50402">
            <w:pPr>
              <w:suppressAutoHyphens w:val="0"/>
              <w:rPr>
                <w:rFonts w:ascii="Arial" w:hAnsi="Arial" w:cs="Arial"/>
                <w:sz w:val="18"/>
                <w:szCs w:val="18"/>
              </w:rPr>
            </w:pP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ID-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Cb1_Sistema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3D649F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Cb1_Linha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3D649F"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3D649F">
              <w:rPr>
                <w:rFonts w:ascii="Arial" w:hAnsi="Arial" w:cs="Arial"/>
                <w:b/>
                <w:bCs/>
                <w:sz w:val="18"/>
                <w:szCs w:val="18"/>
              </w:rPr>
              <w:t>27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Cb1_Subtrecho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3D649F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Cb1_Conjunto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3D649F">
              <w:rPr>
                <w:rFonts w:ascii="Arial" w:hAnsi="Arial" w:cs="Arial"/>
                <w:b/>
                <w:bCs/>
                <w:sz w:val="18"/>
                <w:szCs w:val="18"/>
              </w:rPr>
              <w:t>1299_6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="00AA310F">
              <w:rPr>
                <w:rFonts w:ascii="Arial" w:hAnsi="Arial"/>
                <w:b/>
                <w:sz w:val="18"/>
              </w:rPr>
              <w:t>/</w:t>
            </w:r>
            <w:r w:rsidR="00AA310F">
              <w:rPr>
                <w:rFonts w:ascii="Arial" w:hAnsi="Arial"/>
                <w:b/>
                <w:sz w:val="18"/>
              </w:rPr>
              <w:fldChar w:fldCharType="begin"/>
            </w:r>
            <w:r w:rsidR="00AA310F"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 w:rsidR="00AA310F">
              <w:rPr>
                <w:rFonts w:ascii="Arial" w:hAnsi="Arial"/>
                <w:b/>
                <w:sz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</w:rPr>
              <w:t>R11</w:t>
            </w:r>
            <w:r w:rsidR="00AA310F">
              <w:rPr>
                <w:rFonts w:ascii="Arial" w:hAnsi="Arial"/>
                <w:b/>
                <w:sz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Cb1_Classe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3D649F">
              <w:rPr>
                <w:rFonts w:ascii="Arial" w:hAnsi="Arial" w:cs="Arial"/>
                <w:b/>
                <w:bCs/>
                <w:sz w:val="18"/>
                <w:szCs w:val="18"/>
              </w:rPr>
              <w:t>001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Cb1_Sequencia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3D649F">
              <w:rPr>
                <w:rFonts w:ascii="Arial" w:hAnsi="Arial" w:cs="Arial"/>
                <w:b/>
                <w:bCs/>
                <w:sz w:val="18"/>
                <w:szCs w:val="18"/>
              </w:rPr>
              <w:t>001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ÍNDICE DE DOCUMENTOS – ESTAÇÃO </w: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3D649F">
              <w:rPr>
                <w:rFonts w:ascii="Arial" w:hAnsi="Arial"/>
                <w:b/>
                <w:sz w:val="18"/>
                <w:szCs w:val="18"/>
              </w:rPr>
              <w:t>BARUERI</w: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</w:tc>
      </w:tr>
      <w:tr w:rsidR="00D50402" w14:paraId="5D81123C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EE055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0DB12" w14:textId="77777777" w:rsidR="00D50402" w:rsidRDefault="00D50402" w:rsidP="00D50402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D50402" w14:paraId="11AB53C3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579B0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A325F" w14:textId="77777777" w:rsidR="00D50402" w:rsidRDefault="00D50402" w:rsidP="00D50402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D50402" w14:paraId="112EF1E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90CDE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FA737" w14:textId="77777777" w:rsidR="00D50402" w:rsidRDefault="00D50402" w:rsidP="00D50402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D50402" w14:paraId="24DC42EF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1F2D2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D30F7" w14:textId="77777777" w:rsidR="00D50402" w:rsidRDefault="00D50402" w:rsidP="00D50402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D50402" w14:paraId="7AF18207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07E14" w14:textId="77777777" w:rsidR="00D50402" w:rsidRDefault="00D50402" w:rsidP="00D50402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RESULTANTES</w:t>
            </w:r>
          </w:p>
        </w:tc>
      </w:tr>
      <w:tr w:rsidR="00D50402" w14:paraId="68CFA03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652A9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DEAA5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2D86F4B2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1795B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94DB4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3A0D5325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60DBB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99A32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7771AE5B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B8A42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3DB53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0D1B1D7D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AC388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C2D84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38859B3A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6F3B0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FF9862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4EB1E75C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0DFAD" w14:textId="77777777" w:rsidR="00D50402" w:rsidRDefault="00D50402" w:rsidP="00D50402">
            <w:pPr>
              <w:spacing w:before="60" w:after="40"/>
            </w:pPr>
            <w:r>
              <w:rPr>
                <w:rFonts w:ascii="Arial" w:hAnsi="Arial"/>
                <w:sz w:val="14"/>
              </w:rPr>
              <w:t>OBSERVAÇÕES</w:t>
            </w:r>
          </w:p>
        </w:tc>
      </w:tr>
      <w:tr w:rsidR="00D50402" w14:paraId="609184A2" w14:textId="77777777">
        <w:trPr>
          <w:cantSplit/>
          <w:trHeight w:val="1500"/>
          <w:jc w:val="center"/>
        </w:trPr>
        <w:tc>
          <w:tcPr>
            <w:tcW w:w="10170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58379" w14:textId="77777777" w:rsidR="00D50402" w:rsidRDefault="00D50402" w:rsidP="00D50402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D50402" w14:paraId="599B8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A2639" w14:textId="4A0BDBCE" w:rsidR="00D50402" w:rsidRDefault="00D50402" w:rsidP="00D50402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93DB6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14344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FE3A82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17468C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A40F9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D50402" w14:paraId="769DD96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CA8EEF" w14:textId="2A681E98" w:rsidR="00D50402" w:rsidRDefault="00D50402" w:rsidP="00D50402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B.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DA2C6F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76E59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125DE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6B82D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45A01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D50402" w14:paraId="4473E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9A314" w14:textId="7F71E288" w:rsidR="00D50402" w:rsidRDefault="00D50402" w:rsidP="00D50402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1F056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CDE451" w14:textId="48BCE2B6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CBF6F" w14:textId="0D8F2CF8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08CE27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99D49" w14:textId="42749544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D50402" w14:paraId="183D38CA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5498B" w14:textId="2DDDBF9E" w:rsidR="00D50402" w:rsidRDefault="00D50402" w:rsidP="00D50402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32CF7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E0E6E9" w14:textId="09F7301E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EMISSÃO INICIAL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730B1" w14:textId="24C33CFF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3CB0B" w14:textId="7C4361CD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15B01" w14:textId="69D8EFCE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03/03/2023</w:t>
            </w:r>
          </w:p>
        </w:tc>
      </w:tr>
      <w:tr w:rsidR="00D50402" w14:paraId="37975FD3" w14:textId="77777777">
        <w:trPr>
          <w:cantSplit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867EF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REV.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831C2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ITEM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9DC14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MOTIVO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CEE17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RESP. TÉCNICO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6C7E4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APROVAÇÃO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F4001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DATA</w:t>
            </w:r>
          </w:p>
        </w:tc>
      </w:tr>
    </w:tbl>
    <w:p w14:paraId="4543E5FD" w14:textId="77777777" w:rsidR="00AA3A4B" w:rsidRDefault="00AA3A4B">
      <w:pPr>
        <w:spacing w:before="20"/>
        <w:rPr>
          <w:rFonts w:ascii="Arial" w:hAnsi="Arial"/>
          <w:sz w:val="22"/>
        </w:rPr>
      </w:pPr>
    </w:p>
    <w:p w14:paraId="58DAE790" w14:textId="77777777" w:rsidR="00B12AFD" w:rsidRDefault="00B12AFD">
      <w:pPr>
        <w:sectPr w:rsidR="00B12AFD" w:rsidSect="00D46BBB">
          <w:type w:val="continuous"/>
          <w:pgSz w:w="11907" w:h="16840"/>
          <w:pgMar w:top="567" w:right="567" w:bottom="567" w:left="1134" w:header="720" w:footer="720" w:gutter="0"/>
          <w:cols w:space="720"/>
          <w:titlePg/>
        </w:sectPr>
      </w:pPr>
    </w:p>
    <w:tbl>
      <w:tblPr>
        <w:tblW w:w="994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7"/>
        <w:gridCol w:w="7917"/>
      </w:tblGrid>
      <w:tr w:rsidR="00AA3A4B" w14:paraId="1772DFAB" w14:textId="77777777">
        <w:trPr>
          <w:trHeight w:hRule="exact" w:val="737"/>
          <w:jc w:val="center"/>
        </w:trPr>
        <w:tc>
          <w:tcPr>
            <w:tcW w:w="202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F2522E" w14:textId="1E5B2DF8" w:rsidR="00AA3A4B" w:rsidRDefault="00150D00" w:rsidP="00150D00">
            <w:pPr>
              <w:pStyle w:val="Cabealho"/>
              <w:spacing w:before="60"/>
            </w:pPr>
            <w:r>
              <w:object w:dxaOrig="4320" w:dyaOrig="1398" w14:anchorId="2689ABEC">
                <v:shape id="_x0000_i1027" type="#_x0000_t75" style="width:93.05pt;height:29.9pt" o:ole="">
                  <v:imagedata r:id="rId11" o:title=""/>
                </v:shape>
                <o:OLEObject Type="Embed" ProgID="PBrush" ShapeID="_x0000_i1027" DrawAspect="Content" ObjectID="_1777361623" r:id="rId18"/>
              </w:object>
            </w:r>
          </w:p>
        </w:tc>
        <w:tc>
          <w:tcPr>
            <w:tcW w:w="791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47AADE" w14:textId="17006E02" w:rsidR="00AA3A4B" w:rsidRDefault="00BE1450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MD</w:t>
            </w:r>
            <w:r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MEMORIAL DESCRITIVO</w:t>
            </w:r>
          </w:p>
        </w:tc>
      </w:tr>
    </w:tbl>
    <w:p w14:paraId="2CFB4E82" w14:textId="77777777" w:rsidR="00AA3A4B" w:rsidRDefault="00AA3A4B">
      <w:pPr>
        <w:rPr>
          <w:sz w:val="4"/>
        </w:rPr>
      </w:pPr>
    </w:p>
    <w:tbl>
      <w:tblPr>
        <w:tblW w:w="995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9"/>
        <w:gridCol w:w="1264"/>
        <w:gridCol w:w="1842"/>
        <w:gridCol w:w="876"/>
        <w:gridCol w:w="2429"/>
        <w:gridCol w:w="2268"/>
      </w:tblGrid>
      <w:tr w:rsidR="00AA3A4B" w14:paraId="4A6E5FD7" w14:textId="77777777">
        <w:trPr>
          <w:cantSplit/>
          <w:trHeight w:hRule="exact" w:val="454"/>
          <w:jc w:val="center"/>
        </w:trPr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FFF8B39" w14:textId="5B3BD71C" w:rsidR="00AA3A4B" w:rsidRDefault="00150D00" w:rsidP="00150D00">
            <w:pPr>
              <w:jc w:val="center"/>
            </w:pPr>
            <w:r>
              <w:object w:dxaOrig="4320" w:dyaOrig="1398" w14:anchorId="68B13501">
                <v:shape id="_x0000_i1028" type="#_x0000_t75" style="width:57.05pt;height:18.7pt" o:ole="">
                  <v:imagedata r:id="rId11" o:title=""/>
                </v:shape>
                <o:OLEObject Type="Embed" ProgID="PBrush" ShapeID="_x0000_i1028" DrawAspect="Content" ObjectID="_1777361624" r:id="rId19"/>
              </w:objec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98CD3D0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3AA69EB1" w14:textId="6BB6958F" w:rsidR="00AA3A4B" w:rsidRDefault="00AA3A4B">
            <w:pPr>
              <w:spacing w:before="40"/>
              <w:jc w:val="center"/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22B4C2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3F7D42C1" w14:textId="347C4DC0" w:rsidR="00AA3A4B" w:rsidRDefault="002316D3">
            <w:pPr>
              <w:spacing w:before="40"/>
              <w:jc w:val="center"/>
            </w:pPr>
            <w:r w:rsidRPr="008E6FCF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E6FCF">
              <w:rPr>
                <w:rFonts w:ascii="Arial" w:hAnsi="Arial" w:cs="Arial"/>
                <w:b/>
                <w:sz w:val="18"/>
                <w:szCs w:val="18"/>
              </w:rPr>
              <w:instrText xml:space="preserve"> DOCPROPERTY  Cb1_Ncontrole  \* MERGEFORMAT </w:instrText>
            </w:r>
            <w:r w:rsidRPr="008E6FCF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3D649F">
              <w:rPr>
                <w:rFonts w:ascii="Arial" w:hAnsi="Arial" w:cs="Arial"/>
                <w:b/>
                <w:sz w:val="18"/>
                <w:szCs w:val="18"/>
              </w:rPr>
              <w:t>BI5288-6</w:t>
            </w:r>
            <w:r w:rsidRPr="008E6FC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8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376BC8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3D2A8B43" w14:textId="2FE9BF1B" w:rsidR="00AA3A4B" w:rsidRPr="0093664A" w:rsidRDefault="001945EF">
            <w:pPr>
              <w:spacing w:before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42D607C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BDB3209" w14:textId="0F184A80" w:rsidR="00AA3A4B" w:rsidRDefault="0093664A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24"/>
              </w:rPr>
              <w:t>0</w:t>
            </w:r>
            <w:r w:rsidR="001945EF">
              <w:rPr>
                <w:rFonts w:ascii="Arial" w:hAnsi="Arial"/>
                <w:b/>
                <w:sz w:val="18"/>
                <w:szCs w:val="24"/>
              </w:rPr>
              <w:t>3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/0</w:t>
            </w:r>
            <w:r>
              <w:rPr>
                <w:rFonts w:ascii="Arial" w:hAnsi="Arial"/>
                <w:b/>
                <w:sz w:val="18"/>
                <w:szCs w:val="24"/>
              </w:rPr>
              <w:t>3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/2023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31B7DEE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70BAD445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</w:p>
        </w:tc>
      </w:tr>
      <w:tr w:rsidR="00AA3A4B" w14:paraId="18B07995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75F8FDA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781E6261" w14:textId="2684F9A6" w:rsidR="00AA3A4B" w:rsidRDefault="00BE1450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0B1085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298E69D" w14:textId="6598902F" w:rsidR="00AA3A4B" w:rsidRDefault="00AA3A4B" w:rsidP="002B063B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ED3F10D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43D3354C" w14:textId="4848001E" w:rsidR="00AA3A4B" w:rsidRDefault="00AA3A4B">
            <w:pPr>
              <w:spacing w:before="40"/>
              <w:jc w:val="center"/>
            </w:pPr>
          </w:p>
        </w:tc>
      </w:tr>
      <w:tr w:rsidR="00AA3A4B" w14:paraId="4984D57D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34FBDB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1CAED947" w14:textId="75E69A00" w:rsidR="00AA3A4B" w:rsidRDefault="00AA3A4B">
            <w:pPr>
              <w:spacing w:before="40"/>
              <w:jc w:val="center"/>
            </w:pP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AD22EAA" w14:textId="4E6F7EA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</w:t>
            </w:r>
            <w:r w:rsidR="0093664A">
              <w:rPr>
                <w:rFonts w:ascii="Arial" w:hAnsi="Arial"/>
                <w:sz w:val="14"/>
              </w:rPr>
              <w:t>02</w:t>
            </w:r>
            <w:r>
              <w:rPr>
                <w:rFonts w:ascii="Arial" w:hAnsi="Arial"/>
                <w:sz w:val="14"/>
              </w:rPr>
              <w:t>ATA</w:t>
            </w:r>
          </w:p>
          <w:p w14:paraId="6C552099" w14:textId="7AC5D395" w:rsidR="00AA3A4B" w:rsidRDefault="00AA3A4B" w:rsidP="00250EB7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D07CB4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14CC741" w14:textId="75B5FF88" w:rsidR="00AA3A4B" w:rsidRDefault="00AA3A4B" w:rsidP="002B063B">
            <w:pPr>
              <w:spacing w:before="40"/>
            </w:pPr>
          </w:p>
        </w:tc>
      </w:tr>
    </w:tbl>
    <w:p w14:paraId="07FF0431" w14:textId="77777777" w:rsidR="00B12AFD" w:rsidRDefault="00B12AFD">
      <w:pPr>
        <w:sectPr w:rsidR="00B12AFD" w:rsidSect="00D46BBB">
          <w:headerReference w:type="default" r:id="rId20"/>
          <w:footerReference w:type="default" r:id="rId21"/>
          <w:headerReference w:type="first" r:id="rId22"/>
          <w:footerReference w:type="first" r:id="rId23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0636D551" w14:textId="77777777" w:rsidR="00457F5D" w:rsidRPr="006D1EEB" w:rsidRDefault="00457F5D" w:rsidP="001E09CC">
      <w:pPr>
        <w:pStyle w:val="Ttulo1"/>
        <w:numPr>
          <w:ilvl w:val="0"/>
          <w:numId w:val="7"/>
        </w:numPr>
        <w:ind w:right="283"/>
      </w:pPr>
      <w:r w:rsidRPr="006D1EEB">
        <w:t>FINALIDADE</w:t>
      </w:r>
    </w:p>
    <w:p w14:paraId="00A24159" w14:textId="402FAA4F" w:rsidR="00457F5D" w:rsidRPr="00A619DC" w:rsidRDefault="00457F5D" w:rsidP="003A3433">
      <w:pPr>
        <w:suppressAutoHyphens w:val="0"/>
        <w:autoSpaceDN/>
        <w:ind w:left="284" w:right="283"/>
        <w:jc w:val="both"/>
        <w:textAlignment w:val="auto"/>
        <w:rPr>
          <w:rFonts w:ascii="Arial" w:hAnsi="Arial" w:cs="Arial"/>
          <w:sz w:val="22"/>
          <w:szCs w:val="22"/>
        </w:rPr>
      </w:pPr>
      <w:r w:rsidRPr="00A619DC">
        <w:rPr>
          <w:rFonts w:ascii="Arial" w:hAnsi="Arial" w:cs="Arial"/>
          <w:sz w:val="22"/>
          <w:szCs w:val="22"/>
        </w:rPr>
        <w:t xml:space="preserve">Este documento tem por objetivo listar os endereços de rede de cada equipamento que faz parte do Sistema de Controle Local – SCL da Estação </w:t>
      </w:r>
      <w:r w:rsidR="00D50402" w:rsidRPr="00D50402">
        <w:rPr>
          <w:rFonts w:ascii="Arial" w:hAnsi="Arial" w:cs="Arial"/>
          <w:sz w:val="22"/>
          <w:szCs w:val="22"/>
        </w:rPr>
        <w:fldChar w:fldCharType="begin"/>
      </w:r>
      <w:r w:rsidR="00D50402" w:rsidRPr="00D50402">
        <w:rPr>
          <w:rFonts w:ascii="Arial" w:hAnsi="Arial" w:cs="Arial"/>
          <w:sz w:val="22"/>
          <w:szCs w:val="22"/>
        </w:rPr>
        <w:instrText xml:space="preserve"> DOCPROPERTY  Cb1_Estação  \* MERGEFORMAT </w:instrText>
      </w:r>
      <w:r w:rsidR="00D50402" w:rsidRPr="00D50402">
        <w:rPr>
          <w:rFonts w:ascii="Arial" w:hAnsi="Arial" w:cs="Arial"/>
          <w:sz w:val="22"/>
          <w:szCs w:val="22"/>
        </w:rPr>
        <w:fldChar w:fldCharType="separate"/>
      </w:r>
      <w:r w:rsidR="003D649F">
        <w:rPr>
          <w:rFonts w:ascii="Arial" w:hAnsi="Arial" w:cs="Arial"/>
          <w:sz w:val="22"/>
          <w:szCs w:val="22"/>
        </w:rPr>
        <w:t>BARUERI</w:t>
      </w:r>
      <w:r w:rsidR="00D50402" w:rsidRPr="00D50402">
        <w:rPr>
          <w:rFonts w:ascii="Arial" w:hAnsi="Arial" w:cs="Arial"/>
          <w:sz w:val="22"/>
          <w:szCs w:val="22"/>
        </w:rPr>
        <w:fldChar w:fldCharType="end"/>
      </w:r>
      <w:r w:rsidR="00D50402" w:rsidRPr="00D50402">
        <w:rPr>
          <w:rFonts w:ascii="Arial" w:hAnsi="Arial" w:cs="Arial"/>
          <w:sz w:val="22"/>
          <w:szCs w:val="22"/>
        </w:rPr>
        <w:t xml:space="preserve"> </w:t>
      </w:r>
      <w:r w:rsidRPr="00A619DC">
        <w:rPr>
          <w:rFonts w:ascii="Arial" w:hAnsi="Arial" w:cs="Arial"/>
          <w:sz w:val="22"/>
          <w:szCs w:val="22"/>
        </w:rPr>
        <w:t xml:space="preserve">– Linha </w:t>
      </w:r>
      <w:r w:rsidR="0016481F">
        <w:rPr>
          <w:rFonts w:ascii="Arial" w:hAnsi="Arial" w:cs="Arial"/>
          <w:sz w:val="22"/>
          <w:szCs w:val="22"/>
        </w:rPr>
        <w:fldChar w:fldCharType="begin"/>
      </w:r>
      <w:r w:rsidR="0016481F">
        <w:rPr>
          <w:rFonts w:ascii="Arial" w:hAnsi="Arial" w:cs="Arial"/>
          <w:sz w:val="22"/>
          <w:szCs w:val="22"/>
        </w:rPr>
        <w:instrText xml:space="preserve"> DOCPROPERTY  Cb1_Linha  \* MERGEFORMAT </w:instrText>
      </w:r>
      <w:r w:rsidR="0016481F">
        <w:rPr>
          <w:rFonts w:ascii="Arial" w:hAnsi="Arial" w:cs="Arial"/>
          <w:sz w:val="22"/>
          <w:szCs w:val="22"/>
        </w:rPr>
        <w:fldChar w:fldCharType="separate"/>
      </w:r>
      <w:r w:rsidR="003D649F">
        <w:rPr>
          <w:rFonts w:ascii="Arial" w:hAnsi="Arial" w:cs="Arial"/>
          <w:sz w:val="22"/>
          <w:szCs w:val="22"/>
        </w:rPr>
        <w:t>08</w:t>
      </w:r>
      <w:r w:rsidR="0016481F">
        <w:rPr>
          <w:rFonts w:ascii="Arial" w:hAnsi="Arial" w:cs="Arial"/>
          <w:sz w:val="22"/>
          <w:szCs w:val="22"/>
        </w:rPr>
        <w:fldChar w:fldCharType="end"/>
      </w:r>
      <w:r w:rsidRPr="00A619DC">
        <w:rPr>
          <w:rFonts w:ascii="Arial" w:hAnsi="Arial" w:cs="Arial"/>
          <w:sz w:val="22"/>
          <w:szCs w:val="22"/>
        </w:rPr>
        <w:t>-</w:t>
      </w:r>
      <w:bookmarkStart w:id="0" w:name="_Hlk129593914"/>
      <w:r w:rsidR="0016481F">
        <w:rPr>
          <w:rFonts w:ascii="Arial" w:hAnsi="Arial" w:cs="Arial"/>
          <w:sz w:val="22"/>
          <w:szCs w:val="22"/>
        </w:rPr>
        <w:fldChar w:fldCharType="begin"/>
      </w:r>
      <w:r w:rsidR="0016481F">
        <w:rPr>
          <w:rFonts w:ascii="Arial" w:hAnsi="Arial" w:cs="Arial"/>
          <w:sz w:val="22"/>
          <w:szCs w:val="22"/>
        </w:rPr>
        <w:instrText xml:space="preserve"> IF </w:instrText>
      </w:r>
      <w:r w:rsidR="0016481F">
        <w:rPr>
          <w:rFonts w:ascii="Arial" w:hAnsi="Arial" w:cs="Arial"/>
          <w:sz w:val="22"/>
          <w:szCs w:val="22"/>
        </w:rPr>
        <w:fldChar w:fldCharType="begin"/>
      </w:r>
      <w:r w:rsidR="0016481F">
        <w:rPr>
          <w:rFonts w:ascii="Arial" w:hAnsi="Arial" w:cs="Arial"/>
          <w:sz w:val="22"/>
          <w:szCs w:val="22"/>
        </w:rPr>
        <w:instrText xml:space="preserve">  DOCPROPERTY  Cb1_Linha  </w:instrText>
      </w:r>
      <w:r w:rsidR="0016481F">
        <w:rPr>
          <w:rFonts w:ascii="Arial" w:hAnsi="Arial" w:cs="Arial"/>
          <w:sz w:val="22"/>
          <w:szCs w:val="22"/>
        </w:rPr>
        <w:fldChar w:fldCharType="separate"/>
      </w:r>
      <w:r w:rsidR="003D649F">
        <w:rPr>
          <w:rFonts w:ascii="Arial" w:hAnsi="Arial" w:cs="Arial"/>
          <w:sz w:val="22"/>
          <w:szCs w:val="22"/>
        </w:rPr>
        <w:instrText>08</w:instrText>
      </w:r>
      <w:r w:rsidR="0016481F">
        <w:rPr>
          <w:rFonts w:ascii="Arial" w:hAnsi="Arial" w:cs="Arial"/>
          <w:sz w:val="22"/>
          <w:szCs w:val="22"/>
        </w:rPr>
        <w:fldChar w:fldCharType="end"/>
      </w:r>
      <w:r w:rsidR="0016481F">
        <w:rPr>
          <w:rFonts w:ascii="Arial" w:hAnsi="Arial" w:cs="Arial"/>
          <w:sz w:val="22"/>
          <w:szCs w:val="22"/>
        </w:rPr>
        <w:instrText xml:space="preserve">="08" "Diamante" "Esmeralda" \* MERGEFORMAT </w:instrText>
      </w:r>
      <w:r w:rsidR="0016481F">
        <w:rPr>
          <w:rFonts w:ascii="Arial" w:hAnsi="Arial" w:cs="Arial"/>
          <w:sz w:val="22"/>
          <w:szCs w:val="22"/>
        </w:rPr>
        <w:fldChar w:fldCharType="separate"/>
      </w:r>
      <w:r w:rsidR="003D649F">
        <w:rPr>
          <w:rFonts w:ascii="Arial" w:hAnsi="Arial" w:cs="Arial"/>
          <w:noProof/>
          <w:sz w:val="22"/>
          <w:szCs w:val="22"/>
        </w:rPr>
        <w:t>Diamante</w:t>
      </w:r>
      <w:r w:rsidR="0016481F">
        <w:rPr>
          <w:rFonts w:ascii="Arial" w:hAnsi="Arial" w:cs="Arial"/>
          <w:sz w:val="22"/>
          <w:szCs w:val="22"/>
        </w:rPr>
        <w:fldChar w:fldCharType="end"/>
      </w:r>
      <w:r w:rsidR="0016481F">
        <w:rPr>
          <w:rFonts w:ascii="Arial" w:hAnsi="Arial" w:cs="Arial"/>
          <w:sz w:val="22"/>
          <w:szCs w:val="22"/>
        </w:rPr>
        <w:t xml:space="preserve"> </w:t>
      </w:r>
      <w:bookmarkEnd w:id="0"/>
      <w:r w:rsidRPr="00A619DC">
        <w:rPr>
          <w:rFonts w:ascii="Arial" w:hAnsi="Arial" w:cs="Arial"/>
          <w:sz w:val="22"/>
          <w:szCs w:val="22"/>
        </w:rPr>
        <w:t xml:space="preserve">das linhas de trens metropolitanos de São Paulo. </w:t>
      </w:r>
    </w:p>
    <w:p w14:paraId="6BB19A4B" w14:textId="77777777" w:rsidR="00457F5D" w:rsidRPr="006D1EEB" w:rsidRDefault="00457F5D" w:rsidP="001E09CC">
      <w:pPr>
        <w:pStyle w:val="Ttulo1"/>
        <w:numPr>
          <w:ilvl w:val="0"/>
          <w:numId w:val="7"/>
        </w:numPr>
        <w:ind w:right="283"/>
      </w:pPr>
      <w:r>
        <w:t>LISTA DE IPs</w:t>
      </w:r>
    </w:p>
    <w:p w14:paraId="17791A79" w14:textId="77777777" w:rsidR="00457F5D" w:rsidRPr="00A619DC" w:rsidRDefault="00457F5D" w:rsidP="003A3433">
      <w:pPr>
        <w:pStyle w:val="Estilo2"/>
        <w:ind w:left="284" w:right="283"/>
        <w:rPr>
          <w:rFonts w:cs="Arial"/>
          <w:sz w:val="22"/>
          <w:szCs w:val="22"/>
        </w:rPr>
      </w:pPr>
      <w:r w:rsidRPr="00A619DC">
        <w:rPr>
          <w:rFonts w:cs="Arial"/>
          <w:sz w:val="22"/>
          <w:szCs w:val="22"/>
        </w:rPr>
        <w:t>Na tabela seguinte serão mostrados os endereços IPs dos equipamentos ou subsistemas</w:t>
      </w:r>
    </w:p>
    <w:p w14:paraId="1BF95047" w14:textId="297F8E5C" w:rsidR="00457F5D" w:rsidRPr="00A619DC" w:rsidRDefault="00457F5D" w:rsidP="003A3433">
      <w:pPr>
        <w:pStyle w:val="Estilo2"/>
        <w:spacing w:after="240"/>
        <w:ind w:left="284" w:right="283"/>
        <w:rPr>
          <w:rFonts w:cs="Arial"/>
          <w:sz w:val="22"/>
          <w:szCs w:val="22"/>
        </w:rPr>
      </w:pPr>
      <w:r w:rsidRPr="00A619DC">
        <w:rPr>
          <w:rFonts w:cs="Arial"/>
          <w:sz w:val="22"/>
          <w:szCs w:val="22"/>
        </w:rPr>
        <w:t xml:space="preserve">alocados na Estação </w:t>
      </w:r>
      <w:r w:rsidR="00D50402" w:rsidRPr="00D50402">
        <w:rPr>
          <w:rFonts w:cs="Arial"/>
          <w:sz w:val="22"/>
          <w:szCs w:val="22"/>
        </w:rPr>
        <w:fldChar w:fldCharType="begin"/>
      </w:r>
      <w:r w:rsidR="00D50402" w:rsidRPr="00D50402">
        <w:rPr>
          <w:rFonts w:cs="Arial"/>
          <w:sz w:val="22"/>
          <w:szCs w:val="22"/>
        </w:rPr>
        <w:instrText xml:space="preserve"> DOCPROPERTY  Cb1_Estação  \* MERGEFORMAT </w:instrText>
      </w:r>
      <w:r w:rsidR="00D50402" w:rsidRPr="00D50402">
        <w:rPr>
          <w:rFonts w:cs="Arial"/>
          <w:sz w:val="22"/>
          <w:szCs w:val="22"/>
        </w:rPr>
        <w:fldChar w:fldCharType="separate"/>
      </w:r>
      <w:r w:rsidR="003D649F">
        <w:rPr>
          <w:rFonts w:cs="Arial"/>
          <w:sz w:val="22"/>
          <w:szCs w:val="22"/>
        </w:rPr>
        <w:t>BARUERI</w:t>
      </w:r>
      <w:r w:rsidR="00D50402" w:rsidRPr="00D50402">
        <w:rPr>
          <w:rFonts w:cs="Arial"/>
          <w:sz w:val="22"/>
          <w:szCs w:val="22"/>
        </w:rPr>
        <w:fldChar w:fldCharType="end"/>
      </w:r>
      <w:r w:rsidRPr="00A619DC">
        <w:rPr>
          <w:rFonts w:cs="Arial"/>
          <w:sz w:val="22"/>
          <w:szCs w:val="22"/>
        </w:rPr>
        <w:t>.</w:t>
      </w:r>
    </w:p>
    <w:p w14:paraId="73F23F67" w14:textId="2D5EE0F4" w:rsidR="007B37DC" w:rsidRDefault="007B37DC">
      <w:pPr>
        <w:pStyle w:val="Estilo2"/>
        <w:ind w:left="851"/>
        <w:rPr>
          <w:smallCaps/>
        </w:rPr>
      </w:pPr>
    </w:p>
    <w:tbl>
      <w:tblPr>
        <w:tblW w:w="991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2268"/>
        <w:gridCol w:w="1276"/>
        <w:gridCol w:w="1418"/>
        <w:gridCol w:w="1275"/>
        <w:gridCol w:w="1276"/>
        <w:gridCol w:w="709"/>
      </w:tblGrid>
      <w:tr w:rsidR="00EB458D" w:rsidRPr="00BE15F7" w14:paraId="04510E4C" w14:textId="77777777" w:rsidTr="00171726">
        <w:trPr>
          <w:trHeight w:val="315"/>
          <w:tblHeader/>
          <w:jc w:val="center"/>
        </w:trPr>
        <w:tc>
          <w:tcPr>
            <w:tcW w:w="991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vAlign w:val="center"/>
          </w:tcPr>
          <w:p w14:paraId="1D19DD72" w14:textId="17CDB53A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53E9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ESTAÇÃO </w:t>
            </w:r>
            <w:r w:rsidR="006B4E88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="006B4E88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DOCPROPERTY  Cb1_Estação  \* MERGEFORMAT </w:instrText>
            </w:r>
            <w:r w:rsidR="006B4E88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3D649F">
              <w:rPr>
                <w:rFonts w:ascii="Arial" w:hAnsi="Arial" w:cs="Arial"/>
                <w:b/>
                <w:bCs/>
                <w:sz w:val="16"/>
                <w:szCs w:val="16"/>
              </w:rPr>
              <w:t>BARUERI</w:t>
            </w:r>
            <w:r w:rsidR="006B4E88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EB458D" w:rsidRPr="00BE15F7" w14:paraId="4EF84E85" w14:textId="77777777" w:rsidTr="00171726">
        <w:trPr>
          <w:trHeight w:val="300"/>
          <w:tblHeader/>
          <w:jc w:val="center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2FB5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6"/>
                <w:szCs w:val="16"/>
              </w:rPr>
              <w:t>TAG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1224" w14:textId="77777777" w:rsidR="00EB458D" w:rsidRPr="00BE15F7" w:rsidRDefault="00EB458D" w:rsidP="00171726">
            <w:pPr>
              <w:suppressAutoHyphens w:val="0"/>
              <w:autoSpaceDN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AB53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6"/>
                <w:szCs w:val="16"/>
              </w:rPr>
              <w:t>ENDEREÇO IP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E4421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6"/>
                <w:szCs w:val="16"/>
              </w:rPr>
              <w:t>MÁSCARA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86992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6"/>
                <w:szCs w:val="16"/>
              </w:rPr>
              <w:t>GATEWAY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70019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6"/>
                <w:szCs w:val="16"/>
              </w:rPr>
              <w:t>REDE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B94CD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6"/>
                <w:szCs w:val="16"/>
              </w:rPr>
              <w:t>ID VLANS</w:t>
            </w:r>
          </w:p>
        </w:tc>
      </w:tr>
    </w:tbl>
    <w:p w14:paraId="2BE8CD54" w14:textId="77777777" w:rsidR="00EB458D" w:rsidRDefault="00EB458D">
      <w:pPr>
        <w:pStyle w:val="Estilo2"/>
        <w:ind w:left="851"/>
        <w:rPr>
          <w:smallCaps/>
        </w:rPr>
      </w:pPr>
    </w:p>
    <w:sectPr w:rsidR="00EB458D">
      <w:type w:val="continuous"/>
      <w:pgSz w:w="11907" w:h="16840"/>
      <w:pgMar w:top="567" w:right="567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A3491" w14:textId="77777777" w:rsidR="00D46BBB" w:rsidRDefault="00D46BBB">
      <w:r>
        <w:separator/>
      </w:r>
    </w:p>
  </w:endnote>
  <w:endnote w:type="continuationSeparator" w:id="0">
    <w:p w14:paraId="4C802A62" w14:textId="77777777" w:rsidR="00D46BBB" w:rsidRDefault="00D4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721C08E7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73FFDD7" w14:textId="77777777" w:rsidR="007F607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CF9D9E6" w14:textId="77777777" w:rsidR="007F6078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>Esta folha é propriedade da Companhia Paulista de Trens Metropolitanos e seu conteúdo não pode ser copiado ou revelado a terceiros sem autorização expressa. A liberação ou aprovação deste Documento não exime o projetista de sua responsabilidade sobre o mesmo</w:t>
          </w: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7829409E" w14:textId="77777777" w:rsidR="007F607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61A0D519" w14:textId="77777777" w:rsidR="007F6078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388E8A8B" w14:textId="77777777" w:rsidR="007F6078" w:rsidRDefault="007F6078">
    <w:pPr>
      <w:pStyle w:val="Rodap"/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446CFFB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DB08A2E" w14:textId="77777777" w:rsidR="007F607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8B1FDEC" w14:textId="498E485E" w:rsidR="007F6078" w:rsidRDefault="007F6078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F672046" w14:textId="77777777" w:rsidR="007F607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424DF997" w14:textId="77777777" w:rsidR="007F6078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249B75AA" w14:textId="77777777" w:rsidR="007F6078" w:rsidRDefault="007F6078">
    <w:pPr>
      <w:pStyle w:val="Rodap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2385377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38C9921" w14:textId="77777777" w:rsidR="007F607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3DB2E7A" w14:textId="3943C240" w:rsidR="007F6078" w:rsidRDefault="007F6078">
          <w:pPr>
            <w:pStyle w:val="Rodap"/>
            <w:spacing w:before="40"/>
          </w:pP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A92CD98" w14:textId="77777777" w:rsidR="007F607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7CE620CC" w14:textId="77777777" w:rsidR="007F6078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48AE4FD0" w14:textId="77777777" w:rsidR="007F6078" w:rsidRDefault="007F6078">
    <w:pPr>
      <w:pStyle w:val="Rodap"/>
      <w:rPr>
        <w:sz w:val="8"/>
        <w:szCs w:val="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7F07927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68E519D" w14:textId="77777777" w:rsidR="007F607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CDDBCCA" w14:textId="6274E360" w:rsidR="007F6078" w:rsidRDefault="007F6078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1A07989" w14:textId="77777777" w:rsidR="007F607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546342D4" w14:textId="77777777" w:rsidR="007F6078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08B8639" w14:textId="77777777" w:rsidR="007F6078" w:rsidRDefault="007F6078">
    <w:pPr>
      <w:pStyle w:val="Rodap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04D36" w14:textId="77777777" w:rsidR="00D46BBB" w:rsidRDefault="00D46BBB">
      <w:r>
        <w:rPr>
          <w:color w:val="000000"/>
        </w:rPr>
        <w:separator/>
      </w:r>
    </w:p>
  </w:footnote>
  <w:footnote w:type="continuationSeparator" w:id="0">
    <w:p w14:paraId="10CB071D" w14:textId="77777777" w:rsidR="00D46BBB" w:rsidRDefault="00D46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3CD34" w14:textId="77777777" w:rsidR="007F6078" w:rsidRDefault="007F6078">
    <w:pPr>
      <w:rPr>
        <w:sz w:val="4"/>
      </w:rPr>
    </w:pPr>
  </w:p>
  <w:tbl>
    <w:tblPr>
      <w:tblW w:w="10199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52"/>
      <w:gridCol w:w="123"/>
      <w:gridCol w:w="1644"/>
      <w:gridCol w:w="1277"/>
      <w:gridCol w:w="197"/>
      <w:gridCol w:w="1167"/>
      <w:gridCol w:w="1810"/>
      <w:gridCol w:w="2029"/>
    </w:tblGrid>
    <w:tr w:rsidR="005D105B" w14:paraId="3308C272" w14:textId="77777777">
      <w:trPr>
        <w:trHeight w:val="737"/>
      </w:trPr>
      <w:tc>
        <w:tcPr>
          <w:tcW w:w="1609" w:type="dxa"/>
          <w:gridSpan w:val="2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6419EA" w14:textId="77777777" w:rsidR="007F6078" w:rsidRDefault="005A25E2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FC71E05" wp14:editId="04D764E9">
                <wp:extent cx="1160775" cy="341628"/>
                <wp:effectExtent l="0" t="0" r="1275" b="1272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775" cy="34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7" w:type="dxa"/>
          <w:gridSpan w:val="6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442D597" w14:textId="431A3801" w:rsidR="007F6078" w:rsidRDefault="005A25E2">
          <w:pPr>
            <w:pStyle w:val="Cabealho"/>
            <w:jc w:val="center"/>
          </w:pPr>
          <w:r>
            <w:rPr>
              <w:rFonts w:ascii="Arial" w:hAnsi="Arial"/>
              <w:b/>
              <w:sz w:val="24"/>
              <w:szCs w:val="24"/>
            </w:rPr>
            <w:fldChar w:fldCharType="begin"/>
          </w:r>
          <w:r>
            <w:rPr>
              <w:rFonts w:ascii="Arial" w:hAnsi="Arial"/>
              <w:b/>
              <w:sz w:val="24"/>
              <w:szCs w:val="24"/>
            </w:rPr>
            <w:instrText xml:space="preserve"> REF Texto46 </w:instrText>
          </w:r>
          <w:r>
            <w:rPr>
              <w:rFonts w:ascii="Arial" w:hAnsi="Arial"/>
              <w:b/>
              <w:sz w:val="24"/>
              <w:szCs w:val="24"/>
            </w:rPr>
            <w:fldChar w:fldCharType="separate"/>
          </w:r>
          <w:r w:rsidR="00284010">
            <w:rPr>
              <w:rFonts w:ascii="Arial" w:hAnsi="Arial"/>
              <w:bCs/>
              <w:sz w:val="24"/>
              <w:szCs w:val="24"/>
            </w:rPr>
            <w:t>Erro! Fonte de referência não encontrada.</w:t>
          </w:r>
          <w:r>
            <w:rPr>
              <w:rFonts w:ascii="Arial" w:hAnsi="Arial"/>
              <w:b/>
              <w:sz w:val="24"/>
              <w:szCs w:val="24"/>
            </w:rP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REF Texto47 </w:instrText>
          </w:r>
          <w:r>
            <w:fldChar w:fldCharType="separate"/>
          </w:r>
          <w:r w:rsidR="00284010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2078C5AB" w14:textId="77777777">
      <w:trPr>
        <w:trHeight w:val="907"/>
      </w:trPr>
      <w:tc>
        <w:tcPr>
          <w:tcW w:w="7966" w:type="dxa"/>
          <w:gridSpan w:val="7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1858EA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TÍTULO</w:t>
          </w:r>
        </w:p>
        <w:p w14:paraId="2B18107B" w14:textId="7B21B779" w:rsidR="007F6078" w:rsidRDefault="005A25E2">
          <w:pPr>
            <w:pStyle w:val="Cabealho"/>
            <w:spacing w:before="40"/>
          </w:pPr>
          <w:r>
            <w:rPr>
              <w:rFonts w:ascii="Arial" w:hAnsi="Arial"/>
              <w:b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sz w:val="18"/>
              <w:szCs w:val="18"/>
            </w:rPr>
            <w:instrText xml:space="preserve"> REF Texto48 </w:instrText>
          </w:r>
          <w:r>
            <w:rPr>
              <w:rFonts w:ascii="Arial" w:hAnsi="Arial"/>
              <w:b/>
              <w:sz w:val="18"/>
              <w:szCs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  <w:szCs w:val="18"/>
            </w:rPr>
            <w:t>Erro! Fonte de referência não encontrada.</w:t>
          </w:r>
          <w:r>
            <w:rPr>
              <w:rFonts w:ascii="Arial" w:hAnsi="Arial"/>
              <w:b/>
              <w:sz w:val="18"/>
              <w:szCs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53D01BE" w14:textId="10DC06B6" w:rsidR="007F6078" w:rsidRDefault="005A25E2">
          <w:pPr>
            <w:pStyle w:val="Cabealho"/>
            <w:spacing w:before="40"/>
            <w:jc w:val="center"/>
          </w:pPr>
          <w:r>
            <w:fldChar w:fldCharType="begin"/>
          </w:r>
          <w:r>
            <w:instrText xml:space="preserve"> REF Texto73 </w:instrText>
          </w:r>
          <w:r>
            <w:fldChar w:fldCharType="separate"/>
          </w:r>
          <w:r w:rsidR="00284010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16F7FB2A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443FD52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TIPO</w:t>
          </w:r>
        </w:p>
        <w:p w14:paraId="4F5A2893" w14:textId="26480519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Texto49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0D37DEC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SISTEMA</w:t>
          </w:r>
        </w:p>
        <w:p w14:paraId="5C929D80" w14:textId="78B4DF7B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61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FB11E5F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LINHA</w:t>
          </w:r>
        </w:p>
        <w:p w14:paraId="48E731C6" w14:textId="5FF30F9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86D5E28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KM</w:t>
          </w:r>
        </w:p>
        <w:p w14:paraId="46C20D95" w14:textId="4FE1F574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Texto52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FD9EF" w14:textId="77777777" w:rsidR="007F6078" w:rsidRDefault="005A25E2">
          <w:pPr>
            <w:pStyle w:val="Cabealho"/>
            <w:spacing w:before="40"/>
            <w:jc w:val="center"/>
          </w:pPr>
          <w:r>
            <w:rPr>
              <w:noProof/>
            </w:rPr>
            <w:drawing>
              <wp:inline distT="0" distB="0" distL="0" distR="0" wp14:anchorId="5646EFDF" wp14:editId="7A6D24CF">
                <wp:extent cx="648401" cy="190835"/>
                <wp:effectExtent l="0" t="0" r="0" b="0"/>
                <wp:docPr id="2" name="Imagem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401" cy="19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A86045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PROJETISTA</w:t>
          </w:r>
        </w:p>
        <w:p w14:paraId="0082049F" w14:textId="01D4E59B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5267F3F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6B44F6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TRECHO</w:t>
          </w:r>
        </w:p>
        <w:p w14:paraId="28417A62" w14:textId="1AF68AD9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Texto53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300B7B2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SUBTRECHO</w:t>
          </w:r>
        </w:p>
        <w:p w14:paraId="7D942D68" w14:textId="2AEBDCDE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89EF7D3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SUBSISTEMA/CONJUNTO</w:t>
          </w:r>
        </w:p>
        <w:p w14:paraId="45963C08" w14:textId="03B725D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89EBB4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AREA</w:t>
          </w:r>
        </w:p>
        <w:p w14:paraId="59242857" w14:textId="7E049CAF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Texto56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B2C642D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510BF2A1" w14:textId="14C941C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Texto57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  <w:tr w:rsidR="005D105B" w14:paraId="54D0BE30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9080128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ETAPA</w:t>
          </w:r>
        </w:p>
        <w:p w14:paraId="432149FA" w14:textId="29DFB89B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F1FCBC4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CLASSE/SUBCLASSE</w:t>
          </w:r>
        </w:p>
        <w:p w14:paraId="31D91723" w14:textId="0F675E6E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0597A25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SEQUENCIAL</w:t>
          </w:r>
        </w:p>
        <w:p w14:paraId="33AFD4E1" w14:textId="03C9DD7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41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B8683E4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CONTROLE</w:t>
          </w:r>
        </w:p>
        <w:p w14:paraId="727EBEF5" w14:textId="37C9C207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70A409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13519775" w14:textId="6A7537FA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C2C2118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03FE7B67" w14:textId="0DF0F163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Texto63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2B7CB876" w14:textId="77777777">
      <w:trPr>
        <w:trHeight w:val="454"/>
      </w:trPr>
      <w:tc>
        <w:tcPr>
          <w:tcW w:w="4924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71D11E0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IDENTIFICAÇÃO</w:t>
          </w:r>
        </w:p>
        <w:p w14:paraId="6143A16E" w14:textId="4A4BCAB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A94D7BE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REVISÃO</w:t>
          </w:r>
        </w:p>
        <w:p w14:paraId="3B258B9C" w14:textId="48641BFE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A69B59E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34692EFD" w14:textId="13EC80E4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Texto66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3C696A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22A4E89E" w14:textId="02D10B37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Texto67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611BA42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ABD5025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7BB88E01" w14:textId="201F0528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2CB226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37BB4A53" w14:textId="749217BF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Texto69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71F28FF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7174861E" w14:textId="0DBA00BE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Texto70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415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E4A11AE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SUPERVISORA</w:t>
          </w:r>
        </w:p>
        <w:p w14:paraId="1A94FF87" w14:textId="50B5A28A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Texto71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</w:tbl>
  <w:p w14:paraId="7C762CC8" w14:textId="77777777" w:rsidR="007F6078" w:rsidRDefault="007F60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20577" w14:textId="77777777" w:rsidR="007F6078" w:rsidRDefault="007F6078">
    <w:pPr>
      <w:rPr>
        <w:sz w:val="4"/>
      </w:rPr>
    </w:pPr>
  </w:p>
  <w:tbl>
    <w:tblPr>
      <w:tblW w:w="9923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2"/>
      <w:gridCol w:w="7881"/>
    </w:tblGrid>
    <w:tr w:rsidR="005D105B" w14:paraId="7C996555" w14:textId="77777777">
      <w:trPr>
        <w:trHeight w:hRule="exact" w:val="737"/>
        <w:jc w:val="center"/>
      </w:trPr>
      <w:tc>
        <w:tcPr>
          <w:tcW w:w="204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B68A622" w14:textId="1D5F536A" w:rsidR="007F6078" w:rsidRDefault="00150D00">
          <w:pPr>
            <w:pStyle w:val="Cabealho"/>
            <w:spacing w:before="60"/>
            <w:ind w:left="-57"/>
          </w:pPr>
          <w:r>
            <w:object w:dxaOrig="4320" w:dyaOrig="1398" w14:anchorId="058ACF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95.85pt;height:30.85pt" o:ole="">
                <v:imagedata r:id="rId1" o:title=""/>
              </v:shape>
              <o:OLEObject Type="Embed" ProgID="PBrush" ShapeID="_x0000_i1029" DrawAspect="Content" ObjectID="_1777361625" r:id="rId2"/>
            </w:object>
          </w:r>
        </w:p>
      </w:tc>
      <w:tc>
        <w:tcPr>
          <w:tcW w:w="788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8BA4296" w14:textId="2406B06B" w:rsidR="007F6078" w:rsidRDefault="002F36CB">
          <w:pPr>
            <w:pStyle w:val="Cabealho"/>
            <w:spacing w:before="60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MD</w:t>
          </w:r>
          <w:r w:rsidRPr="004B6362">
            <w:rPr>
              <w:rFonts w:ascii="Arial" w:hAnsi="Arial" w:cs="Arial"/>
              <w:b/>
              <w:sz w:val="24"/>
              <w:szCs w:val="24"/>
            </w:rPr>
            <w:t xml:space="preserve"> – </w:t>
          </w:r>
          <w:r>
            <w:rPr>
              <w:rFonts w:ascii="Arial" w:hAnsi="Arial" w:cs="Arial"/>
              <w:b/>
              <w:sz w:val="24"/>
              <w:szCs w:val="24"/>
            </w:rPr>
            <w:t>MEMORIAL DESCRITIVO</w:t>
          </w:r>
        </w:p>
      </w:tc>
    </w:tr>
  </w:tbl>
  <w:p w14:paraId="23D15CDA" w14:textId="77777777" w:rsidR="007F6078" w:rsidRDefault="007F6078">
    <w:pPr>
      <w:rPr>
        <w:sz w:val="4"/>
      </w:rPr>
    </w:pPr>
  </w:p>
  <w:tbl>
    <w:tblPr>
      <w:tblW w:w="9968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17"/>
      <w:gridCol w:w="1096"/>
      <w:gridCol w:w="1843"/>
      <w:gridCol w:w="1074"/>
      <w:gridCol w:w="2448"/>
      <w:gridCol w:w="2290"/>
    </w:tblGrid>
    <w:tr w:rsidR="005D105B" w14:paraId="4BAC648B" w14:textId="77777777">
      <w:trPr>
        <w:cantSplit/>
        <w:trHeight w:hRule="exact" w:val="454"/>
        <w:jc w:val="center"/>
      </w:trPr>
      <w:tc>
        <w:tcPr>
          <w:tcW w:w="1217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1E3CB1F" w14:textId="5A40C3A4" w:rsidR="007F6078" w:rsidRDefault="00150D00">
          <w:pPr>
            <w:spacing w:before="40"/>
          </w:pPr>
          <w:r>
            <w:object w:dxaOrig="4320" w:dyaOrig="1398" w14:anchorId="78176619">
              <v:shape id="_x0000_i1030" type="#_x0000_t75" style="width:53.3pt;height:18.25pt" o:ole="">
                <v:imagedata r:id="rId1" o:title=""/>
              </v:shape>
              <o:OLEObject Type="Embed" ProgID="PBrush" ShapeID="_x0000_i1030" DrawAspect="Content" ObjectID="_1777361626" r:id="rId3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AF43962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564A2543" w14:textId="2931876D" w:rsidR="007F6078" w:rsidRDefault="007F6078">
          <w:pPr>
            <w:spacing w:before="40"/>
            <w:jc w:val="center"/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584722C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751D0555" w14:textId="7E190F21" w:rsidR="007F6078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BH-XXXX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6277C0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5D98F3EA" w14:textId="726A4C94" w:rsidR="007F6078" w:rsidRDefault="001945EF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0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FD238E4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4EDD5759" w14:textId="2FC68878" w:rsidR="007F6078" w:rsidRPr="00527248" w:rsidRDefault="00AB64CC">
          <w:pPr>
            <w:spacing w:before="4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0</w:t>
          </w:r>
          <w:r w:rsidR="001945EF">
            <w:rPr>
              <w:rFonts w:ascii="Arial" w:hAnsi="Arial" w:cs="Arial"/>
              <w:b/>
              <w:bCs/>
              <w:sz w:val="18"/>
              <w:szCs w:val="18"/>
            </w:rPr>
            <w:t>3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/0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3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/2023</w:t>
          </w:r>
        </w:p>
      </w:tc>
      <w:tc>
        <w:tcPr>
          <w:tcW w:w="2290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C6CC6FA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141A2FE7" w14:textId="0007AE53" w:rsidR="007F6078" w:rsidRDefault="007F6078">
          <w:pPr>
            <w:spacing w:before="40"/>
            <w:jc w:val="center"/>
          </w:pPr>
        </w:p>
      </w:tc>
    </w:tr>
    <w:tr w:rsidR="005D105B" w14:paraId="6C3EB98F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F9A081B" w14:textId="77777777" w:rsidR="007F6078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4335C4F5" w14:textId="3A4780C9" w:rsidR="007F6078" w:rsidRDefault="00527248">
          <w:pPr>
            <w:spacing w:before="40"/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t>AUTOMIND: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0D1B9FC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8D896E6" w14:textId="7A1DA8AD" w:rsidR="007F6078" w:rsidRDefault="007F6078">
          <w:pPr>
            <w:spacing w:before="40"/>
            <w:jc w:val="center"/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8219852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9682ACC" w14:textId="70E89079" w:rsidR="007F6078" w:rsidRDefault="007F6078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</w:tr>
    <w:tr w:rsidR="005D105B" w14:paraId="060A1512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D61A0E7" w14:textId="77777777" w:rsidR="007F6078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6566A4CB" w14:textId="30FFBC27" w:rsidR="007F6078" w:rsidRDefault="007F6078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DCCE8A6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628245AB" w14:textId="2EAF7AD1" w:rsidR="007F6078" w:rsidRDefault="007F6078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AB7A449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2266554" w14:textId="7D4FB5C4" w:rsidR="007F6078" w:rsidRDefault="007F6078">
          <w:pPr>
            <w:spacing w:before="40"/>
            <w:jc w:val="center"/>
          </w:pPr>
        </w:p>
      </w:tc>
    </w:tr>
  </w:tbl>
  <w:p w14:paraId="4BD706F1" w14:textId="77777777" w:rsidR="007F6078" w:rsidRDefault="007F6078">
    <w:pPr>
      <w:pStyle w:val="Cabealho"/>
      <w:rPr>
        <w:rFonts w:ascii="Arial" w:hAnsi="Arial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75528" w14:textId="77777777" w:rsidR="007F6078" w:rsidRDefault="007F6078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64906"/>
    <w:multiLevelType w:val="multilevel"/>
    <w:tmpl w:val="456A56B4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  <w:pPr>
        <w:ind w:left="907" w:hanging="907"/>
      </w:pPr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lowerLetter"/>
      <w:pStyle w:val="Ttulo4"/>
      <w:lvlText w:val="%4.)"/>
      <w:lvlJc w:val="left"/>
    </w:lvl>
    <w:lvl w:ilvl="4">
      <w:start w:val="1"/>
      <w:numFmt w:val="decimal"/>
      <w:pStyle w:val="Ttulo5"/>
      <w:lvlText w:val="%5.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43E207D7"/>
    <w:multiLevelType w:val="multilevel"/>
    <w:tmpl w:val="E932C7A6"/>
    <w:styleLink w:val="LFO4"/>
    <w:lvl w:ilvl="0">
      <w:start w:val="1"/>
      <w:numFmt w:val="decimal"/>
      <w:pStyle w:val="Estilo4"/>
      <w:lvlText w:val="%1."/>
      <w:lvlJc w:val="left"/>
      <w:pPr>
        <w:ind w:left="284" w:hanging="284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7EB4207F"/>
    <w:multiLevelType w:val="multilevel"/>
    <w:tmpl w:val="E2265BF6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 w16cid:durableId="1357804730">
    <w:abstractNumId w:val="0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" w16cid:durableId="1638952031">
    <w:abstractNumId w:val="1"/>
  </w:num>
  <w:num w:numId="3" w16cid:durableId="133258590">
    <w:abstractNumId w:val="2"/>
  </w:num>
  <w:num w:numId="4" w16cid:durableId="634332080">
    <w:abstractNumId w:val="0"/>
  </w:num>
  <w:num w:numId="5" w16cid:durableId="2021738841">
    <w:abstractNumId w:val="0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6" w16cid:durableId="104429650">
    <w:abstractNumId w:val="0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7" w16cid:durableId="462580185">
    <w:abstractNumId w:val="0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8" w16cid:durableId="1180242193">
    <w:abstractNumId w:val="0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ttachedTemplate r:id="rId1"/>
  <w:defaultTabStop w:val="708"/>
  <w:autoHyphenation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B"/>
    <w:rsid w:val="00002AED"/>
    <w:rsid w:val="000144B1"/>
    <w:rsid w:val="00036394"/>
    <w:rsid w:val="00092A83"/>
    <w:rsid w:val="001024F6"/>
    <w:rsid w:val="00150D00"/>
    <w:rsid w:val="0016481F"/>
    <w:rsid w:val="00192650"/>
    <w:rsid w:val="001945EF"/>
    <w:rsid w:val="001A53C7"/>
    <w:rsid w:val="001C69A7"/>
    <w:rsid w:val="001E09CC"/>
    <w:rsid w:val="001E1900"/>
    <w:rsid w:val="001E47D7"/>
    <w:rsid w:val="00204D8C"/>
    <w:rsid w:val="00214D33"/>
    <w:rsid w:val="00216188"/>
    <w:rsid w:val="002316D3"/>
    <w:rsid w:val="00245750"/>
    <w:rsid w:val="00250EB7"/>
    <w:rsid w:val="002624C4"/>
    <w:rsid w:val="002728A2"/>
    <w:rsid w:val="0027327B"/>
    <w:rsid w:val="00282528"/>
    <w:rsid w:val="00284010"/>
    <w:rsid w:val="00285C25"/>
    <w:rsid w:val="0029791D"/>
    <w:rsid w:val="002B063B"/>
    <w:rsid w:val="002E0CC9"/>
    <w:rsid w:val="002F36CB"/>
    <w:rsid w:val="003315EB"/>
    <w:rsid w:val="0035328A"/>
    <w:rsid w:val="0035735E"/>
    <w:rsid w:val="00373E9C"/>
    <w:rsid w:val="003A3433"/>
    <w:rsid w:val="003C3B5B"/>
    <w:rsid w:val="003D1768"/>
    <w:rsid w:val="003D649F"/>
    <w:rsid w:val="00406A1B"/>
    <w:rsid w:val="00453B77"/>
    <w:rsid w:val="00457F5D"/>
    <w:rsid w:val="00471FE6"/>
    <w:rsid w:val="004901DD"/>
    <w:rsid w:val="004B2883"/>
    <w:rsid w:val="004C30D4"/>
    <w:rsid w:val="004E3A94"/>
    <w:rsid w:val="004F3F4A"/>
    <w:rsid w:val="004F5FC2"/>
    <w:rsid w:val="00527248"/>
    <w:rsid w:val="00534470"/>
    <w:rsid w:val="005378F6"/>
    <w:rsid w:val="005738EF"/>
    <w:rsid w:val="00595383"/>
    <w:rsid w:val="005A25E2"/>
    <w:rsid w:val="00632531"/>
    <w:rsid w:val="006539D1"/>
    <w:rsid w:val="00666ED9"/>
    <w:rsid w:val="00681C2D"/>
    <w:rsid w:val="006A6A20"/>
    <w:rsid w:val="006B4E88"/>
    <w:rsid w:val="006D1CA7"/>
    <w:rsid w:val="00711576"/>
    <w:rsid w:val="00714AA7"/>
    <w:rsid w:val="00716F06"/>
    <w:rsid w:val="00733B2B"/>
    <w:rsid w:val="00741882"/>
    <w:rsid w:val="00744E42"/>
    <w:rsid w:val="00755AE0"/>
    <w:rsid w:val="007B37DC"/>
    <w:rsid w:val="007D5C5B"/>
    <w:rsid w:val="007D7518"/>
    <w:rsid w:val="007F6078"/>
    <w:rsid w:val="008162E5"/>
    <w:rsid w:val="00831EBC"/>
    <w:rsid w:val="008523E6"/>
    <w:rsid w:val="008600DC"/>
    <w:rsid w:val="008A400C"/>
    <w:rsid w:val="008D4A2C"/>
    <w:rsid w:val="008F20EC"/>
    <w:rsid w:val="00915E20"/>
    <w:rsid w:val="0093664A"/>
    <w:rsid w:val="00954B01"/>
    <w:rsid w:val="009849D2"/>
    <w:rsid w:val="00996B7B"/>
    <w:rsid w:val="00A01A1D"/>
    <w:rsid w:val="00A0357E"/>
    <w:rsid w:val="00A32E1B"/>
    <w:rsid w:val="00A44FEF"/>
    <w:rsid w:val="00A5546A"/>
    <w:rsid w:val="00A619DC"/>
    <w:rsid w:val="00AA310F"/>
    <w:rsid w:val="00AA3A4B"/>
    <w:rsid w:val="00AB64CC"/>
    <w:rsid w:val="00AD75AD"/>
    <w:rsid w:val="00AD79B3"/>
    <w:rsid w:val="00AF29EF"/>
    <w:rsid w:val="00B12AFD"/>
    <w:rsid w:val="00B20DFD"/>
    <w:rsid w:val="00B367AE"/>
    <w:rsid w:val="00B462AE"/>
    <w:rsid w:val="00B93E91"/>
    <w:rsid w:val="00BA49D9"/>
    <w:rsid w:val="00BB355D"/>
    <w:rsid w:val="00BC211B"/>
    <w:rsid w:val="00BE1450"/>
    <w:rsid w:val="00BE1F81"/>
    <w:rsid w:val="00C16AAA"/>
    <w:rsid w:val="00C53E96"/>
    <w:rsid w:val="00CA00B2"/>
    <w:rsid w:val="00CA7FBF"/>
    <w:rsid w:val="00CC4FC6"/>
    <w:rsid w:val="00CF3F64"/>
    <w:rsid w:val="00D46BBB"/>
    <w:rsid w:val="00D50402"/>
    <w:rsid w:val="00D82B77"/>
    <w:rsid w:val="00D83E8D"/>
    <w:rsid w:val="00DA4836"/>
    <w:rsid w:val="00DD7241"/>
    <w:rsid w:val="00DF368B"/>
    <w:rsid w:val="00DF42B0"/>
    <w:rsid w:val="00E44262"/>
    <w:rsid w:val="00E623ED"/>
    <w:rsid w:val="00E944B2"/>
    <w:rsid w:val="00EA3AC0"/>
    <w:rsid w:val="00EB458D"/>
    <w:rsid w:val="00ED729E"/>
    <w:rsid w:val="00F10422"/>
    <w:rsid w:val="00F231AC"/>
    <w:rsid w:val="00F3593B"/>
    <w:rsid w:val="00F4774B"/>
    <w:rsid w:val="00F61555"/>
    <w:rsid w:val="00F71628"/>
    <w:rsid w:val="00F72D16"/>
    <w:rsid w:val="00F864E9"/>
    <w:rsid w:val="00FC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13C42EA1"/>
  <w15:docId w15:val="{15FD4256-218B-4470-B1CE-88FC505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7DC"/>
    <w:pPr>
      <w:suppressAutoHyphens/>
    </w:pPr>
  </w:style>
  <w:style w:type="paragraph" w:styleId="Ttulo1">
    <w:name w:val="heading 1"/>
    <w:next w:val="texto"/>
    <w:uiPriority w:val="9"/>
    <w:qFormat/>
    <w:pPr>
      <w:keepNext/>
      <w:numPr>
        <w:numId w:val="1"/>
      </w:numPr>
      <w:suppressAutoHyphens/>
      <w:spacing w:before="240"/>
      <w:outlineLvl w:val="0"/>
    </w:pPr>
    <w:rPr>
      <w:rFonts w:ascii="Arial" w:hAnsi="Arial"/>
      <w:b/>
      <w:kern w:val="3"/>
      <w:sz w:val="24"/>
    </w:rPr>
  </w:style>
  <w:style w:type="paragraph" w:styleId="Ttulo2">
    <w:name w:val="heading 2"/>
    <w:next w:val="texto"/>
    <w:uiPriority w:val="9"/>
    <w:unhideWhenUsed/>
    <w:qFormat/>
    <w:pPr>
      <w:keepNext/>
      <w:numPr>
        <w:ilvl w:val="1"/>
        <w:numId w:val="1"/>
      </w:numPr>
      <w:suppressAutoHyphens/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next w:val="texto"/>
    <w:uiPriority w:val="9"/>
    <w:unhideWhenUsed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next w:val="texto"/>
    <w:uiPriority w:val="9"/>
    <w:unhideWhenUsed/>
    <w:qFormat/>
    <w:pPr>
      <w:keepNext/>
      <w:numPr>
        <w:ilvl w:val="3"/>
        <w:numId w:val="1"/>
      </w:numPr>
      <w:suppressAutoHyphens/>
      <w:spacing w:before="60"/>
      <w:jc w:val="both"/>
      <w:outlineLvl w:val="3"/>
    </w:pPr>
    <w:rPr>
      <w:rFonts w:ascii="Arial" w:hAnsi="Arial"/>
      <w:sz w:val="22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60" w:after="60"/>
      <w:outlineLvl w:val="4"/>
    </w:pPr>
    <w:rPr>
      <w:rFonts w:ascii="Arial" w:hAnsi="Arial"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4"/>
      </w:numPr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120"/>
    </w:pPr>
    <w:rPr>
      <w:rFonts w:ascii="Arial" w:hAnsi="Arial"/>
      <w:sz w:val="22"/>
    </w:rPr>
  </w:style>
  <w:style w:type="paragraph" w:customStyle="1" w:styleId="texto">
    <w:name w:val="texto"/>
    <w:pPr>
      <w:keepLines/>
      <w:widowControl w:val="0"/>
      <w:tabs>
        <w:tab w:val="left" w:pos="567"/>
      </w:tabs>
      <w:suppressAutoHyphens/>
      <w:spacing w:before="60"/>
      <w:ind w:left="964"/>
      <w:jc w:val="both"/>
    </w:pPr>
    <w:rPr>
      <w:rFonts w:ascii="Arial" w:hAnsi="Arial"/>
      <w:sz w:val="22"/>
    </w:rPr>
  </w:style>
  <w:style w:type="paragraph" w:customStyle="1" w:styleId="Marcador">
    <w:name w:val="Marcador"/>
    <w:basedOn w:val="Normal"/>
    <w:next w:val="texto"/>
    <w:pPr>
      <w:spacing w:before="60"/>
      <w:ind w:left="1248" w:hanging="284"/>
      <w:jc w:val="both"/>
    </w:pPr>
    <w:rPr>
      <w:rFonts w:ascii="Arial" w:hAnsi="Arial"/>
      <w:sz w:val="22"/>
    </w:rPr>
  </w:style>
  <w:style w:type="paragraph" w:customStyle="1" w:styleId="Estilo4">
    <w:name w:val="Estilo4"/>
    <w:basedOn w:val="Normal"/>
    <w:pPr>
      <w:numPr>
        <w:numId w:val="2"/>
      </w:numPr>
    </w:pPr>
  </w:style>
  <w:style w:type="paragraph" w:customStyle="1" w:styleId="Estilo1">
    <w:name w:val="Estilo1"/>
    <w:basedOn w:val="Normal"/>
    <w:autoRedefine/>
    <w:pPr>
      <w:widowControl w:val="0"/>
      <w:tabs>
        <w:tab w:val="left" w:pos="993"/>
      </w:tabs>
      <w:spacing w:before="120"/>
    </w:pPr>
    <w:rPr>
      <w:rFonts w:ascii="Arial" w:hAnsi="Arial"/>
      <w:b/>
      <w:sz w:val="22"/>
    </w:rPr>
  </w:style>
  <w:style w:type="paragraph" w:customStyle="1" w:styleId="Estilo2">
    <w:name w:val="Estilo2"/>
    <w:basedOn w:val="texto"/>
    <w:pPr>
      <w:keepLines w:val="0"/>
    </w:pPr>
    <w:rPr>
      <w:sz w:val="20"/>
    </w:rPr>
  </w:style>
  <w:style w:type="paragraph" w:styleId="Remissivo1">
    <w:name w:val="index 1"/>
    <w:basedOn w:val="Normal"/>
    <w:next w:val="Normal"/>
    <w:autoRedefine/>
    <w:pPr>
      <w:ind w:left="200" w:hanging="200"/>
    </w:pPr>
  </w:style>
  <w:style w:type="paragraph" w:styleId="Remissivo2">
    <w:name w:val="index 2"/>
    <w:basedOn w:val="Normal"/>
    <w:next w:val="Normal"/>
    <w:autoRedefine/>
    <w:pPr>
      <w:ind w:left="400" w:hanging="200"/>
    </w:pPr>
  </w:style>
  <w:style w:type="paragraph" w:styleId="Remissivo3">
    <w:name w:val="index 3"/>
    <w:basedOn w:val="Normal"/>
    <w:next w:val="Normal"/>
    <w:autoRedefine/>
    <w:pPr>
      <w:ind w:left="600" w:hanging="200"/>
    </w:pPr>
  </w:style>
  <w:style w:type="paragraph" w:styleId="Remissivo4">
    <w:name w:val="index 4"/>
    <w:basedOn w:val="Normal"/>
    <w:next w:val="Normal"/>
    <w:autoRedefine/>
    <w:pPr>
      <w:ind w:left="800" w:hanging="200"/>
    </w:pPr>
  </w:style>
  <w:style w:type="paragraph" w:styleId="Remissivo5">
    <w:name w:val="index 5"/>
    <w:basedOn w:val="Normal"/>
    <w:next w:val="Normal"/>
    <w:autoRedefine/>
    <w:pPr>
      <w:ind w:left="1000" w:hanging="200"/>
    </w:pPr>
  </w:style>
  <w:style w:type="paragraph" w:styleId="Remissivo6">
    <w:name w:val="index 6"/>
    <w:basedOn w:val="Normal"/>
    <w:next w:val="Normal"/>
    <w:autoRedefine/>
    <w:pPr>
      <w:ind w:left="1200" w:hanging="200"/>
    </w:pPr>
  </w:style>
  <w:style w:type="paragraph" w:styleId="Remissivo7">
    <w:name w:val="index 7"/>
    <w:basedOn w:val="Normal"/>
    <w:next w:val="Normal"/>
    <w:autoRedefine/>
    <w:pPr>
      <w:ind w:left="1400" w:hanging="200"/>
    </w:pPr>
  </w:style>
  <w:style w:type="paragraph" w:styleId="Remissivo8">
    <w:name w:val="index 8"/>
    <w:basedOn w:val="Normal"/>
    <w:next w:val="Normal"/>
    <w:autoRedefine/>
    <w:pPr>
      <w:ind w:left="1600" w:hanging="200"/>
    </w:pPr>
  </w:style>
  <w:style w:type="paragraph" w:styleId="Remissivo9">
    <w:name w:val="index 9"/>
    <w:basedOn w:val="Normal"/>
    <w:next w:val="Normal"/>
    <w:autoRedefine/>
    <w:pPr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numbering" w:customStyle="1" w:styleId="LFO4">
    <w:name w:val="LFO4"/>
    <w:basedOn w:val="Semlista"/>
    <w:pPr>
      <w:numPr>
        <w:numId w:val="2"/>
      </w:numPr>
    </w:pPr>
  </w:style>
  <w:style w:type="character" w:customStyle="1" w:styleId="fontstyle01">
    <w:name w:val="fontstyle01"/>
    <w:basedOn w:val="Fontepargpadro"/>
    <w:rsid w:val="00457F5D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7B3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6.bin"/><Relationship Id="rId2" Type="http://schemas.openxmlformats.org/officeDocument/2006/relationships/oleObject" Target="embeddings/oleObject5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-01655\Documents\Grupo%20CCR\02_Projetos\01_Linhas%208%20e%209\Diversos\2021.08%20-%20Template%20Documentos\DOCTE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17dd8-ec6c-4e4f-ae5e-d906e038923c" xsi:nil="true"/>
    <lcf76f155ced4ddcb4097134ff3c332f xmlns="b92f478d-9556-4ecb-a62e-8c9ab62d4339">
      <Terms xmlns="http://schemas.microsoft.com/office/infopath/2007/PartnerControls"/>
    </lcf76f155ced4ddcb4097134ff3c332f>
    <_Flow_SignoffStatus xmlns="b92f478d-9556-4ecb-a62e-8c9ab62d43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E3EFAED81AB04AAE9658E280BC3C4E" ma:contentTypeVersion="17" ma:contentTypeDescription="Crie um novo documento." ma:contentTypeScope="" ma:versionID="5a1e4b90f24b8f9f37684d35eab65c36">
  <xsd:schema xmlns:xsd="http://www.w3.org/2001/XMLSchema" xmlns:xs="http://www.w3.org/2001/XMLSchema" xmlns:p="http://schemas.microsoft.com/office/2006/metadata/properties" xmlns:ns2="b92f478d-9556-4ecb-a62e-8c9ab62d4339" xmlns:ns3="ee817dd8-ec6c-4e4f-ae5e-d906e038923c" targetNamespace="http://schemas.microsoft.com/office/2006/metadata/properties" ma:root="true" ma:fieldsID="0d39c355afd60762aef98bebd6594335" ns2:_="" ns3:_="">
    <xsd:import namespace="b92f478d-9556-4ecb-a62e-8c9ab62d4339"/>
    <xsd:import namespace="ee817dd8-ec6c-4e4f-ae5e-d906e0389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f478d-9556-4ecb-a62e-8c9ab62d4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d15e6d-dc85-4b59-a090-70919157f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17dd8-ec6c-4e4f-ae5e-d906e0389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aa3ffc-29d6-4eec-aab6-25977fe85dcc}" ma:internalName="TaxCatchAll" ma:showField="CatchAllData" ma:web="ee817dd8-ec6c-4e4f-ae5e-d906e0389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844B99-C10C-4A76-8CC8-3DAC53AB44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B83DD1-2738-4E36-B152-304D9E21E77D}">
  <ds:schemaRefs>
    <ds:schemaRef ds:uri="http://schemas.microsoft.com/office/2006/metadata/properties"/>
    <ds:schemaRef ds:uri="http://schemas.microsoft.com/office/infopath/2007/PartnerControls"/>
    <ds:schemaRef ds:uri="ee817dd8-ec6c-4e4f-ae5e-d906e038923c"/>
    <ds:schemaRef ds:uri="b92f478d-9556-4ecb-a62e-8c9ab62d4339"/>
  </ds:schemaRefs>
</ds:datastoreItem>
</file>

<file path=customXml/itemProps3.xml><?xml version="1.0" encoding="utf-8"?>
<ds:datastoreItem xmlns:ds="http://schemas.openxmlformats.org/officeDocument/2006/customXml" ds:itemID="{DF818B47-7EDD-4497-B9B7-43F4AD1BCB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A098A6-1DC7-4133-866E-A8F57AE5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f478d-9556-4ecb-a62e-8c9ab62d4339"/>
    <ds:schemaRef ds:uri="ee817dd8-ec6c-4e4f-ae5e-d906e0389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DOCTEC</Template>
  <TotalTime>0</TotalTime>
  <Pages>2</Pages>
  <Words>554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IP</vt:lpstr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IP</dc:title>
  <dc:creator>Filipe Olival Gomes</dc:creator>
  <cp:lastModifiedBy>Artur Ribeiro Da Rocha</cp:lastModifiedBy>
  <cp:revision>3</cp:revision>
  <cp:lastPrinted>2023-03-03T19:48:00Z</cp:lastPrinted>
  <dcterms:created xsi:type="dcterms:W3CDTF">2024-05-16T13:43:00Z</dcterms:created>
  <dcterms:modified xsi:type="dcterms:W3CDTF">2024-05-16T13:43:00Z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0x01010011DA285A28C8B24AA38F5E3B59068D1E</vt:lpwstr>
  </property>
  <property fmtid="{D5CDD505-2E9C-101B-9397-08002B2CF9AE}" pid="3" name="MSIP_Label_da6992c7-41ed-41d3-aed6-d8caf03a2570_Enabled">
    <vt:lpwstr>True</vt:lpwstr>
  </property>
  <property fmtid="{D5CDD505-2E9C-101B-9397-08002B2CF9AE}" pid="4" name="MSIP_Label_da6992c7-41ed-41d3-aed6-d8caf03a2570_SiteId">
    <vt:lpwstr>d233d58a-9973-43a7-af69-6763630548a0</vt:lpwstr>
  </property>
  <property fmtid="{D5CDD505-2E9C-101B-9397-08002B2CF9AE}" pid="5" name="MSIP_Label_da6992c7-41ed-41d3-aed6-d8caf03a2570_Owner">
    <vt:lpwstr>mauricio.toda@grupoccr.com.br</vt:lpwstr>
  </property>
  <property fmtid="{D5CDD505-2E9C-101B-9397-08002B2CF9AE}" pid="6" name="MSIP_Label_da6992c7-41ed-41d3-aed6-d8caf03a2570_SetDate">
    <vt:lpwstr>2021-11-29T12:23:37.5567394Z</vt:lpwstr>
  </property>
  <property fmtid="{D5CDD505-2E9C-101B-9397-08002B2CF9AE}" pid="7" name="MSIP_Label_da6992c7-41ed-41d3-aed6-d8caf03a2570_Name">
    <vt:lpwstr>PUBLICA</vt:lpwstr>
  </property>
  <property fmtid="{D5CDD505-2E9C-101B-9397-08002B2CF9AE}" pid="8" name="MSIP_Label_da6992c7-41ed-41d3-aed6-d8caf03a2570_Application">
    <vt:lpwstr>Microsoft Azure Information Protection</vt:lpwstr>
  </property>
  <property fmtid="{D5CDD505-2E9C-101B-9397-08002B2CF9AE}" pid="9" name="MSIP_Label_da6992c7-41ed-41d3-aed6-d8caf03a2570_ActionId">
    <vt:lpwstr>d14ab953-28a2-4880-9fff-338825bd6464</vt:lpwstr>
  </property>
  <property fmtid="{D5CDD505-2E9C-101B-9397-08002B2CF9AE}" pid="10" name="MSIP_Label_da6992c7-41ed-41d3-aed6-d8caf03a2570_Extended_MSFT_Method">
    <vt:lpwstr>Manual</vt:lpwstr>
  </property>
  <property fmtid="{D5CDD505-2E9C-101B-9397-08002B2CF9AE}" pid="11" name="Sensitivity">
    <vt:lpwstr>PUBLICA</vt:lpwstr>
  </property>
  <property fmtid="{D5CDD505-2E9C-101B-9397-08002B2CF9AE}" pid="12" name="Cb1_Tipo">
    <vt:lpwstr>MD</vt:lpwstr>
  </property>
  <property fmtid="{D5CDD505-2E9C-101B-9397-08002B2CF9AE}" pid="13" name="Cb1_Linha">
    <vt:lpwstr>08</vt:lpwstr>
  </property>
  <property fmtid="{D5CDD505-2E9C-101B-9397-08002B2CF9AE}" pid="14" name="Cb1_Trecho">
    <vt:lpwstr>27</vt:lpwstr>
  </property>
  <property fmtid="{D5CDD505-2E9C-101B-9397-08002B2CF9AE}" pid="15" name="Cb1_Subtrecho">
    <vt:lpwstr>01</vt:lpwstr>
  </property>
  <property fmtid="{D5CDD505-2E9C-101B-9397-08002B2CF9AE}" pid="16" name="Cb1_Conjunto">
    <vt:lpwstr>1299_6</vt:lpwstr>
  </property>
  <property fmtid="{D5CDD505-2E9C-101B-9397-08002B2CF9AE}" pid="17" name="Cb1_Etapa">
    <vt:lpwstr>R11</vt:lpwstr>
  </property>
  <property fmtid="{D5CDD505-2E9C-101B-9397-08002B2CF9AE}" pid="18" name="Cb1_Classe">
    <vt:lpwstr>001</vt:lpwstr>
  </property>
  <property fmtid="{D5CDD505-2E9C-101B-9397-08002B2CF9AE}" pid="19" name="Cb1_Sequencia">
    <vt:lpwstr>001</vt:lpwstr>
  </property>
  <property fmtid="{D5CDD505-2E9C-101B-9397-08002B2CF9AE}" pid="20" name="Cb1_KM">
    <vt:lpwstr>27+052   </vt:lpwstr>
  </property>
  <property fmtid="{D5CDD505-2E9C-101B-9397-08002B2CF9AE}" pid="21" name="Cb1_Sistema">
    <vt:lpwstr>T</vt:lpwstr>
  </property>
  <property fmtid="{D5CDD505-2E9C-101B-9397-08002B2CF9AE}" pid="22" name="Cb1_Estação">
    <vt:lpwstr>BARUERI</vt:lpwstr>
  </property>
  <property fmtid="{D5CDD505-2E9C-101B-9397-08002B2CF9AE}" pid="23" name="Cb1_Sigla">
    <vt:lpwstr>BARUERI</vt:lpwstr>
  </property>
  <property fmtid="{D5CDD505-2E9C-101B-9397-08002B2CF9AE}" pid="24" name="Cb1_Ncontrole">
    <vt:lpwstr>BI5288-6</vt:lpwstr>
  </property>
</Properties>
</file>