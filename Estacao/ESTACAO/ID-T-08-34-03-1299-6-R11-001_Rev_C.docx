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35"/>
        <w:gridCol w:w="1542"/>
        <w:gridCol w:w="1060"/>
        <w:gridCol w:w="405"/>
        <w:gridCol w:w="27"/>
        <w:gridCol w:w="1024"/>
        <w:gridCol w:w="414"/>
        <w:gridCol w:w="1262"/>
        <w:gridCol w:w="2235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pt;height:36pt" o:ole="">
                  <v:imagedata r:id="rId11" o:title=""/>
                </v:shape>
                <o:OLEObject Type="Embed" ProgID="PBrush" ShapeID="_x0000_i1025" DrawAspect="Content" ObjectID="_1779521679" r:id="rId12"/>
              </w:object>
            </w:r>
          </w:p>
        </w:tc>
        <w:tc>
          <w:tcPr>
            <w:tcW w:w="4472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  <w:proofErr w:type="spellEnd"/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  <w:proofErr w:type="spellEnd"/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12CB7F74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D871C8">
              <w:rPr>
                <w:rFonts w:ascii="Arial" w:hAnsi="Arial" w:cs="Arial"/>
                <w:b/>
                <w:sz w:val="18"/>
                <w:szCs w:val="18"/>
              </w:rPr>
              <w:t>ENGENHEIRO CARDOSO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1F2DAA70" w:rsidR="00B809C5" w:rsidRPr="004B6362" w:rsidRDefault="00D871C8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34+321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1in;height:20.5pt" o:ole="">
                  <v:imagedata r:id="rId11" o:title=""/>
                </v:shape>
                <o:OLEObject Type="Embed" ProgID="PBrush" ShapeID="_x0000_i1026" DrawAspect="Content" ObjectID="_1779521680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02A56AEB" w:rsidR="00B809C5" w:rsidRPr="004B6362" w:rsidRDefault="00CC36BB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  <w:r w:rsidR="00D871C8">
              <w:rPr>
                <w:rFonts w:ascii="Arial" w:hAnsi="Arial" w:cs="Arial"/>
                <w:b/>
                <w:sz w:val="18"/>
              </w:rPr>
              <w:t>4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1F9B0E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D871C8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BB33EA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BB33EA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31C3B921" w:rsidR="00B809C5" w:rsidRPr="00BB33EA" w:rsidRDefault="00BF1F15">
            <w:pPr>
              <w:spacing w:before="40"/>
              <w:jc w:val="center"/>
              <w:rPr>
                <w:rFonts w:ascii="Arial" w:hAnsi="Arial" w:cs="Arial"/>
              </w:rPr>
            </w:pPr>
            <w:r w:rsidRPr="00BB33EA">
              <w:rPr>
                <w:rFonts w:ascii="Arial" w:hAnsi="Arial" w:cs="Arial"/>
                <w:b/>
                <w:sz w:val="18"/>
              </w:rPr>
              <w:t>1299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BB33EA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BB33EA">
              <w:rPr>
                <w:rFonts w:ascii="Arial" w:hAnsi="Arial" w:cs="Arial"/>
                <w:sz w:val="14"/>
              </w:rPr>
              <w:t>Nº CONTROLE</w:t>
            </w:r>
          </w:p>
          <w:p w14:paraId="7D0327EC" w14:textId="3A2C676F" w:rsidR="00B809C5" w:rsidRPr="00BB33EA" w:rsidRDefault="004A3506">
            <w:pPr>
              <w:spacing w:before="40"/>
              <w:jc w:val="center"/>
              <w:rPr>
                <w:rFonts w:ascii="Arial" w:hAnsi="Arial" w:cs="Arial"/>
              </w:rPr>
            </w:pPr>
            <w:r w:rsidRPr="00BB33EA">
              <w:rPr>
                <w:rFonts w:ascii="Arial" w:hAnsi="Arial" w:cs="Arial"/>
                <w:b/>
                <w:sz w:val="18"/>
              </w:rPr>
              <w:t>BI5167-7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  <w:r w:rsidR="00B809C5" w:rsidRPr="00BB33EA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675C19D5" w:rsidR="00B809C5" w:rsidRPr="004B6362" w:rsidRDefault="006473E8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05/06/2024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BB33EA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BB33EA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2E515354" w:rsidR="00B809C5" w:rsidRPr="00BB33EA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BB33EA">
              <w:rPr>
                <w:rFonts w:ascii="Arial" w:hAnsi="Arial" w:cs="Arial"/>
                <w:b/>
                <w:sz w:val="18"/>
              </w:rPr>
              <w:t> </w:t>
            </w:r>
            <w:r w:rsidRPr="00BB33EA">
              <w:rPr>
                <w:rFonts w:ascii="Arial" w:hAnsi="Arial" w:cs="Arial"/>
                <w:b/>
                <w:sz w:val="18"/>
              </w:rPr>
              <w:t> </w:t>
            </w:r>
            <w:r w:rsidRPr="00BB33EA">
              <w:rPr>
                <w:rFonts w:ascii="Arial" w:hAnsi="Arial" w:cs="Arial"/>
                <w:sz w:val="16"/>
              </w:rPr>
              <w:t xml:space="preserve"> </w:t>
            </w:r>
            <w:r w:rsidRPr="00BB33EA">
              <w:rPr>
                <w:rFonts w:ascii="Arial" w:hAnsi="Arial" w:cs="Arial"/>
                <w:b/>
                <w:bCs/>
                <w:sz w:val="16"/>
              </w:rPr>
              <w:t>ID-T-</w:t>
            </w:r>
            <w:r w:rsidR="0040556C" w:rsidRPr="00BB33EA">
              <w:rPr>
                <w:rFonts w:ascii="Arial" w:hAnsi="Arial" w:cs="Arial"/>
                <w:b/>
                <w:bCs/>
                <w:sz w:val="16"/>
              </w:rPr>
              <w:t>08-</w:t>
            </w:r>
            <w:r w:rsidR="00CC36BB" w:rsidRPr="00BB33EA">
              <w:rPr>
                <w:rFonts w:ascii="Arial" w:hAnsi="Arial" w:cs="Arial"/>
                <w:b/>
                <w:bCs/>
                <w:sz w:val="16"/>
              </w:rPr>
              <w:t>3</w:t>
            </w:r>
            <w:r w:rsidR="00D871C8" w:rsidRPr="00BB33EA">
              <w:rPr>
                <w:rFonts w:ascii="Arial" w:hAnsi="Arial" w:cs="Arial"/>
                <w:b/>
                <w:bCs/>
                <w:sz w:val="16"/>
              </w:rPr>
              <w:t>4</w:t>
            </w:r>
            <w:r w:rsidR="0040556C" w:rsidRPr="00BB33EA">
              <w:rPr>
                <w:rFonts w:ascii="Arial" w:hAnsi="Arial" w:cs="Arial"/>
                <w:b/>
                <w:bCs/>
                <w:sz w:val="16"/>
              </w:rPr>
              <w:t>-0</w:t>
            </w:r>
            <w:r w:rsidR="00D871C8" w:rsidRPr="00BB33EA">
              <w:rPr>
                <w:rFonts w:ascii="Arial" w:hAnsi="Arial" w:cs="Arial"/>
                <w:b/>
                <w:bCs/>
                <w:sz w:val="16"/>
              </w:rPr>
              <w:t>3</w:t>
            </w:r>
            <w:r w:rsidRPr="00BB33EA">
              <w:rPr>
                <w:rFonts w:ascii="Arial" w:hAnsi="Arial" w:cs="Arial"/>
                <w:b/>
                <w:bCs/>
                <w:sz w:val="16"/>
              </w:rPr>
              <w:t>-</w:t>
            </w:r>
            <w:r w:rsidR="00BF1F15" w:rsidRPr="00BB33EA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BB33EA">
              <w:rPr>
                <w:rFonts w:ascii="Arial" w:hAnsi="Arial" w:cs="Arial"/>
                <w:b/>
                <w:bCs/>
                <w:sz w:val="16"/>
              </w:rPr>
              <w:t>/6-R11-001</w:t>
            </w:r>
            <w:r w:rsidRPr="00BB33EA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BB33EA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BB33EA">
              <w:rPr>
                <w:rFonts w:ascii="Arial" w:hAnsi="Arial" w:cs="Arial"/>
                <w:sz w:val="14"/>
              </w:rPr>
              <w:t>REVISÃO</w:t>
            </w:r>
          </w:p>
          <w:p w14:paraId="43F6F215" w14:textId="2341461F" w:rsidR="00B809C5" w:rsidRPr="00BB33EA" w:rsidRDefault="004A3506">
            <w:pPr>
              <w:spacing w:before="40"/>
              <w:jc w:val="center"/>
              <w:rPr>
                <w:rFonts w:ascii="Arial" w:hAnsi="Arial" w:cs="Arial"/>
              </w:rPr>
            </w:pPr>
            <w:r w:rsidRPr="00BB33EA">
              <w:rPr>
                <w:rFonts w:ascii="Arial" w:hAnsi="Arial" w:cs="Arial"/>
                <w:b/>
                <w:sz w:val="18"/>
              </w:rPr>
              <w:t>C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50CFFB1B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161257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161257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/4-R1</w:t>
            </w:r>
            <w:r w:rsidR="00161257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09F48D0A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AA3A4B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7777777" w:rsidR="00AA3A4B" w:rsidRPr="004B6362" w:rsidRDefault="005A25E2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A3A4B" w:rsidRPr="004B6362" w:rsidRDefault="00AA3A4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AA3A4B" w:rsidRPr="004B6362" w:rsidRDefault="00AA3A4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AA3A4B" w:rsidRPr="004B6362" w:rsidRDefault="00AA3A4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AA3A4B" w:rsidRPr="004B6362" w:rsidRDefault="00AA3A4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AA3A4B" w:rsidRPr="004B6362" w:rsidRDefault="00AA3A4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4A3506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7777777" w:rsidR="004A3506" w:rsidRPr="004B6362" w:rsidRDefault="004A3506" w:rsidP="004A3506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4A3506" w:rsidRPr="004B6362" w:rsidRDefault="004A3506" w:rsidP="004A3506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667ECC3E" w:rsidR="004A3506" w:rsidRPr="004B6362" w:rsidRDefault="004A3506" w:rsidP="004A3506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296E51AC" w:rsidR="004A3506" w:rsidRPr="004B6362" w:rsidRDefault="004A3506" w:rsidP="004A3506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08400396" w:rsidR="004A3506" w:rsidRPr="004B6362" w:rsidRDefault="004A3506" w:rsidP="004A3506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5599C10C" w:rsidR="004A3506" w:rsidRPr="004B6362" w:rsidRDefault="00BB33EA" w:rsidP="004A3506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05/06/2024</w:t>
            </w:r>
          </w:p>
        </w:tc>
      </w:tr>
      <w:tr w:rsidR="009F0189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4FE668BC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554CE596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02109DE9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5286B522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9F0189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4FED5FFF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6088AB3A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761DB7FE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D288900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9F0189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353B94CB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16907168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0955AEE3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349B3B17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2E4E6C9E" w:rsidR="009F0189" w:rsidRPr="00182234" w:rsidRDefault="009F0189" w:rsidP="009F0189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82234">
              <w:rPr>
                <w:rFonts w:ascii="Arial" w:hAnsi="Arial" w:cs="Arial"/>
                <w:sz w:val="16"/>
              </w:rPr>
              <w:t>25/01/2022</w:t>
            </w:r>
          </w:p>
        </w:tc>
      </w:tr>
      <w:tr w:rsidR="009F0189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9F0189" w:rsidRPr="004B6362" w:rsidRDefault="009F0189" w:rsidP="009F0189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439"/>
        <w:gridCol w:w="1114"/>
        <w:gridCol w:w="2666"/>
        <w:gridCol w:w="892"/>
        <w:gridCol w:w="839"/>
        <w:gridCol w:w="555"/>
        <w:gridCol w:w="824"/>
        <w:gridCol w:w="839"/>
        <w:gridCol w:w="483"/>
      </w:tblGrid>
      <w:tr w:rsidR="004A3506" w:rsidRPr="004A3506" w14:paraId="18C32AA0" w14:textId="77777777" w:rsidTr="00E17CA3">
        <w:trPr>
          <w:tblHeader/>
        </w:trPr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A3506">
              <w:rPr>
                <w:rFonts w:ascii="Arial" w:hAnsi="Arial" w:cs="Arial"/>
                <w:b/>
                <w:sz w:val="16"/>
              </w:rPr>
              <w:lastRenderedPageBreak/>
              <w:t>Item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4A3506" w:rsidRPr="006473E8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6473E8">
              <w:rPr>
                <w:rFonts w:ascii="Arial" w:hAnsi="Arial" w:cs="Arial"/>
                <w:b/>
                <w:sz w:val="16"/>
              </w:rPr>
              <w:t>Código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F4F03" w14:textId="79249AE1" w:rsidR="004A3506" w:rsidRPr="006473E8" w:rsidRDefault="004A3506" w:rsidP="004A350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6473E8">
              <w:rPr>
                <w:rFonts w:ascii="Arial" w:hAnsi="Arial" w:cs="Arial"/>
                <w:b/>
                <w:sz w:val="16"/>
              </w:rPr>
              <w:t>Nº CONTROLE</w:t>
            </w:r>
          </w:p>
        </w:tc>
        <w:tc>
          <w:tcPr>
            <w:tcW w:w="13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6120C3AB" w:rsidR="004A3506" w:rsidRPr="006473E8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6473E8">
              <w:rPr>
                <w:rFonts w:ascii="Arial" w:hAnsi="Arial" w:cs="Arial"/>
                <w:b/>
                <w:sz w:val="16"/>
              </w:rPr>
              <w:t>Título do Documento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A3506">
              <w:rPr>
                <w:rFonts w:ascii="Arial" w:hAnsi="Arial" w:cs="Arial"/>
                <w:b/>
                <w:sz w:val="16"/>
              </w:rPr>
              <w:t>Natureza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A3506">
              <w:rPr>
                <w:rFonts w:ascii="Arial" w:hAnsi="Arial" w:cs="Arial"/>
                <w:b/>
                <w:sz w:val="16"/>
              </w:rPr>
              <w:t>Data Prevista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6C07F594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A3506">
              <w:rPr>
                <w:rFonts w:ascii="Arial" w:hAnsi="Arial" w:cs="Arial"/>
                <w:b/>
                <w:sz w:val="16"/>
              </w:rPr>
              <w:t>Rev</w:t>
            </w:r>
            <w:r w:rsidR="0090093A">
              <w:rPr>
                <w:rFonts w:ascii="Arial" w:hAnsi="Arial" w:cs="Arial"/>
                <w:b/>
                <w:sz w:val="16"/>
              </w:rPr>
              <w:t>.</w:t>
            </w:r>
          </w:p>
        </w:tc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A3506">
              <w:rPr>
                <w:rFonts w:ascii="Arial" w:hAnsi="Arial" w:cs="Arial"/>
                <w:b/>
                <w:sz w:val="16"/>
              </w:rPr>
              <w:t>Remessa</w:t>
            </w:r>
          </w:p>
        </w:tc>
      </w:tr>
      <w:tr w:rsidR="004A3506" w:rsidRPr="004A3506" w14:paraId="08851334" w14:textId="77777777" w:rsidTr="00E17CA3">
        <w:trPr>
          <w:tblHeader/>
        </w:trPr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4A3506" w:rsidRPr="004A3506" w:rsidRDefault="004A3506" w:rsidP="00061F93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FADD" w14:textId="77777777" w:rsidR="004A3506" w:rsidRPr="004A3506" w:rsidRDefault="004A3506" w:rsidP="004A3506">
            <w:pPr>
              <w:jc w:val="center"/>
              <w:rPr>
                <w:rFonts w:ascii="Arial" w:hAnsi="Arial" w:cs="Arial"/>
                <w:b/>
                <w:sz w:val="16"/>
                <w:highlight w:val="yellow"/>
              </w:rPr>
            </w:pPr>
          </w:p>
        </w:tc>
        <w:tc>
          <w:tcPr>
            <w:tcW w:w="13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1D870267" w:rsidR="004A3506" w:rsidRPr="004A3506" w:rsidRDefault="004A3506" w:rsidP="00061F93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4A3506" w:rsidRPr="004A3506" w:rsidRDefault="004A3506" w:rsidP="00061F93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4A3506" w:rsidRPr="004A3506" w:rsidRDefault="004A3506" w:rsidP="00061F93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4A3506" w:rsidRPr="004A3506" w:rsidRDefault="004A3506" w:rsidP="00061F93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4A3506">
              <w:rPr>
                <w:rFonts w:ascii="Arial" w:hAnsi="Arial" w:cs="Arial"/>
                <w:b/>
                <w:sz w:val="13"/>
                <w:szCs w:val="13"/>
              </w:rPr>
              <w:t>Propósito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4A3506">
              <w:rPr>
                <w:rFonts w:ascii="Arial" w:hAnsi="Arial" w:cs="Arial"/>
                <w:b/>
                <w:sz w:val="13"/>
                <w:szCs w:val="13"/>
              </w:rPr>
              <w:t>Data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4A3506" w:rsidRPr="004A3506" w:rsidRDefault="004A3506" w:rsidP="00061F93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4A3506">
              <w:rPr>
                <w:rFonts w:ascii="Arial" w:hAnsi="Arial" w:cs="Arial"/>
                <w:b/>
                <w:sz w:val="13"/>
                <w:szCs w:val="13"/>
              </w:rPr>
              <w:t>GR</w:t>
            </w:r>
          </w:p>
        </w:tc>
      </w:tr>
      <w:tr w:rsidR="004A3506" w:rsidRPr="004A3506" w14:paraId="0BF2B438" w14:textId="77777777" w:rsidTr="00E17CA3">
        <w:trPr>
          <w:trHeight w:val="49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4A3506" w:rsidRPr="004A3506" w:rsidRDefault="004A3506" w:rsidP="00182234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CF43" w14:textId="184A1D14" w:rsidR="004A3506" w:rsidRPr="006473E8" w:rsidRDefault="004A3506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ID-T-08-34-03-</w:t>
            </w:r>
            <w:r w:rsidR="00BF1F15" w:rsidRPr="006473E8">
              <w:rPr>
                <w:rFonts w:ascii="Arial" w:hAnsi="Arial" w:cs="Arial"/>
                <w:sz w:val="16"/>
              </w:rPr>
              <w:t>1299</w:t>
            </w:r>
            <w:r w:rsidRPr="006473E8">
              <w:rPr>
                <w:rFonts w:ascii="Arial" w:hAnsi="Arial" w:cs="Arial"/>
                <w:sz w:val="16"/>
              </w:rPr>
              <w:t>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81F0" w14:textId="41FCEA2E" w:rsidR="004A3506" w:rsidRPr="006473E8" w:rsidRDefault="004A3506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BI5167-7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3B12" w14:textId="7F6BDB21" w:rsidR="004A3506" w:rsidRPr="006473E8" w:rsidRDefault="004A3506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Lista de Documentos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F370" w14:textId="6572D6F0" w:rsidR="004A3506" w:rsidRPr="006473E8" w:rsidRDefault="004A3506" w:rsidP="00182234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D79E" w14:textId="01ACA403" w:rsidR="004A3506" w:rsidRPr="006473E8" w:rsidRDefault="004A3506" w:rsidP="00182234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06/01/23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B09F" w14:textId="2BAEBE93" w:rsidR="004A3506" w:rsidRPr="006473E8" w:rsidRDefault="0092763E" w:rsidP="0018223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B700" w14:textId="3AEBF1C6" w:rsidR="004A3506" w:rsidRPr="006473E8" w:rsidRDefault="0092763E" w:rsidP="0018223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62C7" w14:textId="77777777" w:rsidR="004A3506" w:rsidRPr="006473E8" w:rsidRDefault="004A3506" w:rsidP="0018223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35CD" w14:textId="77777777" w:rsidR="004A3506" w:rsidRPr="004A3506" w:rsidRDefault="004A3506" w:rsidP="00182234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4A561763" w14:textId="77777777" w:rsidTr="00E17CA3">
        <w:trPr>
          <w:trHeight w:val="54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8E87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42D" w14:textId="724144CF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DD-T-08-34-03-1299/6-R11-001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2C21" w14:textId="1F764258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BI5168-5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78F6" w14:textId="0BB15141" w:rsidR="006473E8" w:rsidRPr="00E17CA3" w:rsidRDefault="006473E8" w:rsidP="0092763E">
            <w:pPr>
              <w:jc w:val="center"/>
              <w:rPr>
                <w:rFonts w:ascii="Arial" w:hAnsi="Arial" w:cs="Arial"/>
                <w:sz w:val="16"/>
                <w:highlight w:val="yellow"/>
              </w:rPr>
            </w:pPr>
            <w:r w:rsidRPr="00E17CA3">
              <w:rPr>
                <w:rFonts w:ascii="Arial" w:hAnsi="Arial" w:cs="Arial"/>
                <w:sz w:val="16"/>
                <w:highlight w:val="yellow"/>
              </w:rPr>
              <w:t>Mapa de Comunicação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3D72" w14:textId="4CC0CD00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3493" w14:textId="676B5562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D67A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CF86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3347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FE57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5B59D6C0" w14:textId="77777777" w:rsidTr="00E17CA3">
        <w:trPr>
          <w:trHeight w:val="45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A6DA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79A" w14:textId="6AC27172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3898" w14:textId="1BA0F510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BI5169-3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2A0D" w14:textId="02540EFA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Arquitetura do Sistema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1F46" w14:textId="41A92361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7F24" w14:textId="100D2F48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03/02/23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898E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E1A1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BD8C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7875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4E41CDAB" w14:textId="77777777" w:rsidTr="00E17CA3">
        <w:trPr>
          <w:trHeight w:val="80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60D" w14:textId="5A13FCCF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3A7C" w14:textId="7FBD834C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BI5170-7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91A" w14:textId="7071B252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Planta de Encaminhamento Alimentação Elétrica – Remotas 01 e 02 -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EE4" w14:textId="2D8DC299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96BA" w14:textId="6FF16C21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27D3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A3B8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A0F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2E79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6E47B719" w14:textId="77777777" w:rsidTr="00E17CA3">
        <w:trPr>
          <w:trHeight w:val="84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DE0F" w14:textId="1E4F3793" w:rsidR="006473E8" w:rsidRPr="006473E8" w:rsidRDefault="006473E8" w:rsidP="00BB33EA">
            <w:pPr>
              <w:suppressAutoHyphens w:val="0"/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DE-T-08-34-03-1299/6-R11-00</w:t>
            </w: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0324" w14:textId="5276B62E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BI5173-1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D82A" w14:textId="0FA44169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Planta de Rota de Rede de Comunicação Equipamentos/Remota 1 -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A0B1" w14:textId="3AC12096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938C" w14:textId="49F44635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22/03/23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3542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DED3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00D3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4CA9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4991909F" w14:textId="77777777" w:rsidTr="00E17CA3">
        <w:trPr>
          <w:trHeight w:val="85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83E5" w14:textId="72546674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DE-T-08-34-03-1299/6-R11-00</w:t>
            </w: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1178" w14:textId="1FE9D9EB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BI5174-0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C45B" w14:textId="3782C711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Planta de Rota de Rede de Comunicação Equipamentos/Remota 2 -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9A92" w14:textId="54ECB1EB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9FC3" w14:textId="189DDA6A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22/03/23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FC0B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03BE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7062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29DA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0F19E2AB" w14:textId="77777777" w:rsidTr="00E17CA3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88B" w14:textId="75E612D6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</w:t>
            </w:r>
            <w:r>
              <w:rPr>
                <w:rFonts w:ascii="Arial" w:hAnsi="Arial" w:cs="Arial"/>
                <w:sz w:val="16"/>
              </w:rPr>
              <w:t>05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07CB" w14:textId="7BCC1AC8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BI5176-6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561B9" w14:textId="21B92951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Painel da Remota 01 –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DF42" w14:textId="6BC40EDE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B3C8" w14:textId="229BFA16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BA19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44FF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C47A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4DFE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14E98FB2" w14:textId="77777777" w:rsidTr="00E17CA3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CC4D" w14:textId="21AD3786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</w:t>
            </w:r>
            <w:r>
              <w:rPr>
                <w:rFonts w:ascii="Arial" w:hAnsi="Arial" w:cs="Arial"/>
                <w:sz w:val="16"/>
              </w:rPr>
              <w:t>06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C25AE" w14:textId="1FAFCFB8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BI5177-4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206" w14:textId="15DD7835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Painel da Remota 02 –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3807" w14:textId="37F9F268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5B4E" w14:textId="34270E18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955A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8B9E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0F1C7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6724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0864AD5B" w14:textId="77777777" w:rsidTr="00E17CA3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5B4E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AFA7" w14:textId="7ADEB3F3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DE-T-08-34-03-1299/6-R11-0</w:t>
            </w:r>
            <w:r>
              <w:rPr>
                <w:rFonts w:ascii="Arial" w:hAnsi="Arial" w:cs="Arial"/>
                <w:sz w:val="16"/>
              </w:rPr>
              <w:t>07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D51" w14:textId="5F0AF76C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BI5178-2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7E38" w14:textId="4949EC23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E17CA3">
              <w:rPr>
                <w:rFonts w:ascii="Arial" w:hAnsi="Arial" w:cs="Arial"/>
                <w:sz w:val="16"/>
                <w:highlight w:val="yellow"/>
              </w:rPr>
              <w:t>Lista de Entradas e Saídas –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2167" w14:textId="5315170D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5E4E" w14:textId="175D5C1C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03/03/23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DA22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37AD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09BD8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AFEC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1E5251BD" w14:textId="77777777" w:rsidTr="00E17CA3">
        <w:trPr>
          <w:trHeight w:val="58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DCFEF" w14:textId="5CCD8FF9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DG-T-08-34-03-1299/6-R11-001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A31C" w14:textId="42939B1B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BI5179-0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D965" w14:textId="5547653C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Diagrama de Interligação de Rede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BBCD" w14:textId="396EFAEB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8595" w14:textId="27B1C3BA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14/02/23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845D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6B875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F1DB8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050B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3E9CA08E" w14:textId="77777777" w:rsidTr="00E17CA3">
        <w:trPr>
          <w:trHeight w:val="55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1DC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AF997" w14:textId="65940418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LM-T-08-34-03-1299/6-R11-001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024D" w14:textId="69B659A1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BI5180-4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C237" w14:textId="002565E9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Lista de Cabos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87FD6" w14:textId="1F327BC9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1601" w14:textId="5E5FAA64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29/03/23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CEFF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EF409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4F096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E72F3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4EF5AB12" w14:textId="77777777" w:rsidTr="00E17CA3">
        <w:trPr>
          <w:trHeight w:val="54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3DFB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8A38" w14:textId="05B2E518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LM-T-08-34-03-1299/6-R11-002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863C" w14:textId="6BB7D300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BI5181-2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5D7D" w14:textId="121D5C55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D468C7">
              <w:rPr>
                <w:rFonts w:ascii="Arial" w:hAnsi="Arial" w:cs="Arial"/>
                <w:sz w:val="16"/>
                <w:highlight w:val="yellow"/>
              </w:rPr>
              <w:t>Lista de Equipamentos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4167" w14:textId="45FF6910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DE0B7" w14:textId="11FDF67D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07/03/23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8D37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74CA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1BF5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7726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B33EA" w:rsidRPr="004A3506" w14:paraId="16287168" w14:textId="77777777" w:rsidTr="00E17CA3">
        <w:trPr>
          <w:trHeight w:val="569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A935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81DA9" w14:textId="48007D00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LM-T-08-34-03-1299/6-R11-003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50A9" w14:textId="7ECA42FF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BI5182-0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BA35" w14:textId="364D6318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Lista de Materiais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469E" w14:textId="7EA5B560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DA30" w14:textId="537CE6F3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30/03/23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4585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D03E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9497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5C4A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0A187015" w14:textId="77777777" w:rsidTr="00E17CA3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8F4" w14:textId="2A4F2AAA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MD-T-08-34-03-1299/6-R11-001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4EA4" w14:textId="27442F00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BI5183-9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B2D" w14:textId="0EE2F87A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E17CA3">
              <w:rPr>
                <w:rFonts w:ascii="Arial" w:hAnsi="Arial" w:cs="Arial"/>
                <w:sz w:val="16"/>
                <w:highlight w:val="yellow"/>
              </w:rPr>
              <w:t xml:space="preserve">Lista de </w:t>
            </w:r>
            <w:proofErr w:type="spellStart"/>
            <w:r w:rsidRPr="00E17CA3">
              <w:rPr>
                <w:rFonts w:ascii="Arial" w:hAnsi="Arial" w:cs="Arial"/>
                <w:sz w:val="16"/>
                <w:highlight w:val="yellow"/>
              </w:rPr>
              <w:t>IP’s</w:t>
            </w:r>
            <w:proofErr w:type="spellEnd"/>
            <w:r w:rsidRPr="00E17CA3">
              <w:rPr>
                <w:rFonts w:ascii="Arial" w:hAnsi="Arial" w:cs="Arial"/>
                <w:sz w:val="16"/>
                <w:highlight w:val="yellow"/>
              </w:rPr>
              <w:t xml:space="preserve">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A293" w14:textId="5890C40E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FCA88" w14:textId="50384921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07/02/23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970CF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B83F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3D40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9D89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46EB72BD" w14:textId="77777777" w:rsidTr="00E17CA3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41AE" w14:textId="150CB000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MD-T-08-34-03-1299/6-R11-002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47BE" w14:textId="0A5BE125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BI5184-7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0A6E6" w14:textId="7DA9A801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92763E">
              <w:rPr>
                <w:rFonts w:ascii="Arial" w:hAnsi="Arial" w:cs="Arial"/>
                <w:sz w:val="16"/>
                <w:highlight w:val="yellow"/>
              </w:rPr>
              <w:t>Memorial Descritivo Montagem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949B" w14:textId="23E1AF5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C9FC" w14:textId="20F40645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5B3EB" w14:textId="3D30C824" w:rsidR="006473E8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4235F" w14:textId="2A5A874D" w:rsidR="006473E8" w:rsidRPr="006473E8" w:rsidRDefault="00D468C7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EE06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0F0E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2C1D7A45" w14:textId="77777777" w:rsidTr="00E17CA3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8AE7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9F60" w14:textId="60C0B5A1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MD-T-08-34-03-1299/6-R11-003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A59D" w14:textId="41BD9BB3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BI5171-5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0F73" w14:textId="17FAA184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D468C7">
              <w:rPr>
                <w:rFonts w:ascii="Arial" w:hAnsi="Arial" w:cs="Arial"/>
                <w:sz w:val="16"/>
                <w:highlight w:val="yellow"/>
              </w:rPr>
              <w:t>Plano de integração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85FE" w14:textId="46274ABC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4B98" w14:textId="5A4D2FEC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FCC1" w14:textId="10BF9CA3" w:rsidR="006473E8" w:rsidRPr="006473E8" w:rsidRDefault="00D468C7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5F96" w14:textId="31C33F27" w:rsidR="006473E8" w:rsidRPr="006473E8" w:rsidRDefault="00D468C7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2F7C6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518E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6473E8" w:rsidRPr="004A3506" w14:paraId="4D751ADC" w14:textId="77777777" w:rsidTr="00E17CA3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64EC" w14:textId="77777777" w:rsidR="006473E8" w:rsidRPr="004A3506" w:rsidRDefault="006473E8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7B3F" w14:textId="1A371762" w:rsidR="006473E8" w:rsidRPr="006473E8" w:rsidRDefault="006473E8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PT-T-08-34-03-1299/6-R11-001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D96A" w14:textId="70E5006F" w:rsidR="006473E8" w:rsidRPr="006473E8" w:rsidRDefault="006473E8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BI5185-5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ECB46" w14:textId="0BB3155A" w:rsidR="006473E8" w:rsidRPr="006473E8" w:rsidRDefault="006473E8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080210">
              <w:rPr>
                <w:rFonts w:ascii="Arial" w:hAnsi="Arial" w:cs="Arial"/>
                <w:sz w:val="16"/>
                <w:highlight w:val="yellow"/>
              </w:rPr>
              <w:t>Procedimentos de Comissionamento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F66C" w14:textId="66EA8121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7DB4" w14:textId="471B30E8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D2E99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4CA5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61E18" w14:textId="77777777" w:rsidR="006473E8" w:rsidRPr="006473E8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7BD9" w14:textId="77777777" w:rsidR="006473E8" w:rsidRPr="004A3506" w:rsidRDefault="006473E8" w:rsidP="009F018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92763E" w:rsidRPr="004A3506" w14:paraId="679A154F" w14:textId="77777777" w:rsidTr="00E17CA3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92763E" w:rsidRPr="004A3506" w:rsidRDefault="0092763E" w:rsidP="009F018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94DE" w14:textId="30346195" w:rsidR="0092763E" w:rsidRPr="006473E8" w:rsidRDefault="0092763E" w:rsidP="00BB33EA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RT-T-08-34-03-1299/6-R11-001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8854" w14:textId="105980D1" w:rsidR="0092763E" w:rsidRPr="006473E8" w:rsidRDefault="0092763E" w:rsidP="004A3506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BI5187-1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E530" w14:textId="6D302B7E" w:rsidR="0092763E" w:rsidRPr="006473E8" w:rsidRDefault="0092763E" w:rsidP="0092763E">
            <w:pPr>
              <w:jc w:val="center"/>
              <w:rPr>
                <w:rFonts w:ascii="Arial" w:hAnsi="Arial" w:cs="Arial"/>
                <w:sz w:val="16"/>
              </w:rPr>
            </w:pPr>
            <w:r w:rsidRPr="00150032">
              <w:rPr>
                <w:rFonts w:ascii="Arial" w:hAnsi="Arial" w:cs="Arial"/>
                <w:sz w:val="16"/>
                <w:highlight w:val="yellow"/>
              </w:rPr>
              <w:t>Relatório de Levantamento de Campo - Estação Engenheiro Cardoso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396E" w14:textId="0DEC48F5" w:rsidR="0092763E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0661" w14:textId="69364D75" w:rsidR="0092763E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 w:rsidRPr="006473E8">
              <w:rPr>
                <w:rFonts w:ascii="Arial" w:hAnsi="Arial" w:cs="Arial"/>
                <w:sz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93C6" w14:textId="219FF2D6" w:rsidR="0092763E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F948" w14:textId="0AF7E77C" w:rsidR="0092763E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1DA4" w14:textId="75CA1A7E" w:rsidR="0092763E" w:rsidRPr="006473E8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15/03/23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F84B" w14:textId="5AB9F9BD" w:rsidR="0092763E" w:rsidRPr="004A3506" w:rsidRDefault="0092763E" w:rsidP="009F018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010</w:t>
            </w:r>
          </w:p>
        </w:tc>
      </w:tr>
    </w:tbl>
    <w:p w14:paraId="58DAE790" w14:textId="6A70D196" w:rsidR="00281A79" w:rsidRPr="004B6362" w:rsidRDefault="00281A79" w:rsidP="007643B5">
      <w:pPr>
        <w:rPr>
          <w:rFonts w:ascii="Arial" w:hAnsi="Arial" w:cs="Arial"/>
        </w:rPr>
        <w:sectPr w:rsidR="00281A79" w:rsidRPr="004B6362">
          <w:headerReference w:type="default" r:id="rId18"/>
          <w:footerReference w:type="default" r:id="rId19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49C52BC3" w14:textId="77777777" w:rsidR="00150D00" w:rsidRPr="004B6362" w:rsidRDefault="00150D00" w:rsidP="00E9337A">
      <w:pPr>
        <w:pStyle w:val="Estilo2"/>
        <w:ind w:left="0"/>
        <w:rPr>
          <w:rFonts w:cs="Arial"/>
          <w:smallCaps/>
        </w:rPr>
      </w:pPr>
    </w:p>
    <w:sectPr w:rsidR="00150D00" w:rsidRPr="004B6362" w:rsidSect="004D367C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5CCA3" w14:textId="77777777" w:rsidR="00F71B5E" w:rsidRDefault="00F71B5E">
      <w:r>
        <w:separator/>
      </w:r>
    </w:p>
  </w:endnote>
  <w:endnote w:type="continuationSeparator" w:id="0">
    <w:p w14:paraId="06E5EF19" w14:textId="77777777" w:rsidR="00F71B5E" w:rsidRDefault="00F7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BB33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BB33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BB33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BB33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BB33EA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BB33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BB33EA" w:rsidRDefault="00BB33E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BB33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BB33E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BB33EA" w:rsidRDefault="00BB33EA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4D367C" w14:paraId="56D2B4F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9B39F20" w14:textId="77777777" w:rsidR="004D367C" w:rsidRDefault="004D367C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AEC5F40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90EDED0" w14:textId="77777777" w:rsidR="004D367C" w:rsidRDefault="004D367C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3A868CC2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C75FE76" w14:textId="77777777" w:rsidR="004D367C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BB33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BB33EA" w:rsidRDefault="00BB33EA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BB33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BB33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BB33EA" w:rsidRDefault="00BB33EA">
    <w:pPr>
      <w:pStyle w:val="Rodap"/>
      <w:rPr>
        <w:sz w:val="8"/>
        <w:szCs w:val="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BB33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BB33EA" w:rsidRDefault="00BB33E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BB33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BB33E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BB33EA" w:rsidRDefault="00BB33EA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D507C" w14:textId="77777777" w:rsidR="00F71B5E" w:rsidRDefault="00F71B5E">
      <w:r>
        <w:rPr>
          <w:color w:val="000000"/>
        </w:rPr>
        <w:separator/>
      </w:r>
    </w:p>
  </w:footnote>
  <w:footnote w:type="continuationSeparator" w:id="0">
    <w:p w14:paraId="0EE71B91" w14:textId="77777777" w:rsidR="00F71B5E" w:rsidRDefault="00F7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3335E66A" w:rsidR="00BB33EA" w:rsidRDefault="00BB33EA">
    <w:pPr>
      <w:rPr>
        <w:sz w:val="4"/>
      </w:rPr>
    </w:pPr>
  </w:p>
  <w:p w14:paraId="7C762CC8" w14:textId="77777777" w:rsidR="00BB33EA" w:rsidRDefault="00BB33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4D367C" w14:paraId="76233E01" w14:textId="77777777" w:rsidTr="00061F93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873FC2C" w14:textId="77777777" w:rsidR="004D367C" w:rsidRDefault="004D367C" w:rsidP="004D367C">
          <w:pPr>
            <w:spacing w:before="40"/>
          </w:pPr>
          <w:r>
            <w:object w:dxaOrig="4320" w:dyaOrig="1398" w14:anchorId="18394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1.5pt;height:15.5pt" o:ole="">
                <v:imagedata r:id="rId1" o:title=""/>
              </v:shape>
              <o:OLEObject Type="Embed" ProgID="PBrush" ShapeID="_x0000_i1027" DrawAspect="Content" ObjectID="_1779521681" r:id="rId2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49E1D1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00CE0366" w14:textId="77777777" w:rsidR="004D367C" w:rsidRPr="00825BEA" w:rsidRDefault="004D367C" w:rsidP="004D367C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A651AF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13C7AD47" w14:textId="7DA9CAF9" w:rsidR="004D367C" w:rsidRPr="004D367C" w:rsidRDefault="004A3506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A3506">
            <w:rPr>
              <w:rFonts w:ascii="Arial" w:hAnsi="Arial" w:cs="Arial"/>
              <w:b/>
              <w:bCs/>
              <w:sz w:val="18"/>
              <w:szCs w:val="18"/>
            </w:rPr>
            <w:t>BI5167-7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E4F497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72C16D48" w14:textId="2FD2C2BA" w:rsidR="004D367C" w:rsidRPr="00825BEA" w:rsidRDefault="004A3506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C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18A5F77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347D18E5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E30D9AA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731B373E" w14:textId="77777777" w:rsidR="004D367C" w:rsidRDefault="004D367C" w:rsidP="004D367C">
          <w:pPr>
            <w:spacing w:before="40"/>
            <w:jc w:val="center"/>
          </w:pPr>
        </w:p>
      </w:tc>
    </w:tr>
    <w:tr w:rsidR="004D367C" w14:paraId="7BAE881D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10EAF90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6B72033F" w14:textId="77777777" w:rsidR="004D367C" w:rsidRPr="00825BEA" w:rsidRDefault="004D367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FF38339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BFDD496" w14:textId="317CFE45" w:rsidR="004D367C" w:rsidRPr="004D367C" w:rsidRDefault="006473E8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05/06/2024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3D13EC8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D6252A7" w14:textId="77777777" w:rsidR="004D367C" w:rsidRDefault="004D367C" w:rsidP="004D367C">
          <w:pPr>
            <w:spacing w:before="40"/>
            <w:jc w:val="center"/>
          </w:pPr>
        </w:p>
        <w:p w14:paraId="30099BE6" w14:textId="77777777" w:rsidR="004D367C" w:rsidRDefault="004D367C" w:rsidP="004D367C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4D367C" w14:paraId="4B6BBCE1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A8BE43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719808BF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9483B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C8D0455" w14:textId="77777777" w:rsidR="004D367C" w:rsidRDefault="004D367C" w:rsidP="004D367C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8EBDB1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B3FD8C5" w14:textId="77777777" w:rsidR="004D367C" w:rsidRDefault="004D367C" w:rsidP="004D367C">
          <w:pPr>
            <w:spacing w:before="40"/>
            <w:jc w:val="center"/>
          </w:pPr>
        </w:p>
      </w:tc>
    </w:tr>
  </w:tbl>
  <w:p w14:paraId="6884AA4C" w14:textId="77777777" w:rsidR="004D367C" w:rsidRDefault="004D367C">
    <w:pPr>
      <w:rPr>
        <w:sz w:val="4"/>
      </w:rPr>
    </w:pPr>
  </w:p>
  <w:p w14:paraId="44861AA6" w14:textId="77777777" w:rsidR="004D367C" w:rsidRDefault="004D36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BB33EA" w:rsidRDefault="00BB33EA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BB33EA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2.5pt;height:31pt" o:ole="">
                <v:imagedata r:id="rId1" o:title=""/>
              </v:shape>
              <o:OLEObject Type="Embed" ProgID="PBrush" ShapeID="_x0000_i1028" DrawAspect="Content" ObjectID="_1779521682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BB33EA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BB33EA" w:rsidRDefault="00BB33EA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BB33EA" w:rsidRDefault="00150D00">
          <w:pPr>
            <w:spacing w:before="40"/>
          </w:pPr>
          <w:r>
            <w:object w:dxaOrig="19398" w:dyaOrig="5746" w14:anchorId="78176619">
              <v:shape id="_x0000_i1029" type="#_x0000_t75" style="width:51.5pt;height:15.5pt">
                <v:imagedata r:id="rId1" o:title=""/>
              </v:shape>
              <o:OLEObject Type="Embed" ProgID="PBrush" ShapeID="_x0000_i1029" DrawAspect="Content" ObjectID="_1779521683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BB33EA" w:rsidRPr="00825BEA" w:rsidRDefault="00BB33EA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D470CDE" w:rsidR="00BB33EA" w:rsidRPr="004D367C" w:rsidRDefault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74001A4" w:rsidR="00BB33EA" w:rsidRPr="00825BEA" w:rsidRDefault="004D367C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BB33EA" w:rsidRDefault="00BB33EA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BB33EA" w:rsidRDefault="00BB33EA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BB33E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BB33EA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BB33EA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38E72329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25/01/2023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BB33EA" w:rsidRDefault="00BB33EA">
          <w:pPr>
            <w:spacing w:before="40"/>
            <w:jc w:val="center"/>
          </w:pPr>
        </w:p>
        <w:p w14:paraId="39682ACC" w14:textId="77777777" w:rsidR="00BB33EA" w:rsidRDefault="00BB33EA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BB33E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BB33EA" w:rsidRDefault="00BB33EA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BB33EA" w:rsidRDefault="00BB33EA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BB33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BB33EA" w:rsidRDefault="00BB33EA">
          <w:pPr>
            <w:spacing w:before="40"/>
            <w:jc w:val="center"/>
          </w:pPr>
        </w:p>
      </w:tc>
    </w:tr>
    <w:bookmarkEnd w:id="0"/>
  </w:tbl>
  <w:p w14:paraId="4BD706F1" w14:textId="77777777" w:rsidR="00BB33EA" w:rsidRDefault="00BB33EA">
    <w:pPr>
      <w:pStyle w:val="Cabealho"/>
      <w:rPr>
        <w:rFonts w:ascii="Arial" w:hAnsi="Arial"/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92pt;height:30.5pt">
                <v:imagedata r:id="rId1" o:title=""/>
              </v:shape>
              <o:OLEObject Type="Embed" ProgID="PBrush" ShapeID="_x0000_i1030" DrawAspect="Content" ObjectID="_1779521684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1" type="#_x0000_t75" style="width:56.5pt;height:20.5pt">
                <v:imagedata r:id="rId1" o:title=""/>
              </v:shape>
              <o:OLEObject Type="Embed" ProgID="PBrush" ShapeID="_x0000_i1031" DrawAspect="Content" ObjectID="_1779521685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3CAED24D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09508E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BB33EA" w:rsidRDefault="00BB33EA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50B1"/>
    <w:rsid w:val="00080210"/>
    <w:rsid w:val="0009508E"/>
    <w:rsid w:val="000954A6"/>
    <w:rsid w:val="000A4331"/>
    <w:rsid w:val="000F01B6"/>
    <w:rsid w:val="001070B5"/>
    <w:rsid w:val="00150032"/>
    <w:rsid w:val="00150D00"/>
    <w:rsid w:val="00161257"/>
    <w:rsid w:val="00182234"/>
    <w:rsid w:val="001B3C11"/>
    <w:rsid w:val="001C4475"/>
    <w:rsid w:val="001D033D"/>
    <w:rsid w:val="001E56B9"/>
    <w:rsid w:val="00203A14"/>
    <w:rsid w:val="00237E5B"/>
    <w:rsid w:val="00237EDE"/>
    <w:rsid w:val="00265ECB"/>
    <w:rsid w:val="00281A79"/>
    <w:rsid w:val="002A6E6C"/>
    <w:rsid w:val="002E093D"/>
    <w:rsid w:val="002F34D7"/>
    <w:rsid w:val="003375FC"/>
    <w:rsid w:val="0034055B"/>
    <w:rsid w:val="00361116"/>
    <w:rsid w:val="003B1B7B"/>
    <w:rsid w:val="0040556C"/>
    <w:rsid w:val="00406DBC"/>
    <w:rsid w:val="0043155F"/>
    <w:rsid w:val="00453CF7"/>
    <w:rsid w:val="00454715"/>
    <w:rsid w:val="004901DD"/>
    <w:rsid w:val="00491031"/>
    <w:rsid w:val="004A09BF"/>
    <w:rsid w:val="004A3506"/>
    <w:rsid w:val="004B07BE"/>
    <w:rsid w:val="004B6362"/>
    <w:rsid w:val="004D367C"/>
    <w:rsid w:val="004F3F4A"/>
    <w:rsid w:val="00541EFB"/>
    <w:rsid w:val="00583D54"/>
    <w:rsid w:val="005A25E2"/>
    <w:rsid w:val="005B37E0"/>
    <w:rsid w:val="005C2493"/>
    <w:rsid w:val="006146A9"/>
    <w:rsid w:val="006248F0"/>
    <w:rsid w:val="00635F60"/>
    <w:rsid w:val="006473E8"/>
    <w:rsid w:val="0072510C"/>
    <w:rsid w:val="007643B5"/>
    <w:rsid w:val="00772EB4"/>
    <w:rsid w:val="007C3247"/>
    <w:rsid w:val="00825BEA"/>
    <w:rsid w:val="00891065"/>
    <w:rsid w:val="008D0A4F"/>
    <w:rsid w:val="008D5813"/>
    <w:rsid w:val="0090093A"/>
    <w:rsid w:val="0092763E"/>
    <w:rsid w:val="00955876"/>
    <w:rsid w:val="00976849"/>
    <w:rsid w:val="009A74A9"/>
    <w:rsid w:val="009B46AB"/>
    <w:rsid w:val="009F0189"/>
    <w:rsid w:val="00A54960"/>
    <w:rsid w:val="00A74EAF"/>
    <w:rsid w:val="00A7539D"/>
    <w:rsid w:val="00AA3A4B"/>
    <w:rsid w:val="00AB1C0D"/>
    <w:rsid w:val="00AB2123"/>
    <w:rsid w:val="00AD6B1C"/>
    <w:rsid w:val="00B007A0"/>
    <w:rsid w:val="00B069B7"/>
    <w:rsid w:val="00B12AFD"/>
    <w:rsid w:val="00B23B33"/>
    <w:rsid w:val="00B52015"/>
    <w:rsid w:val="00B61E13"/>
    <w:rsid w:val="00B809C5"/>
    <w:rsid w:val="00BB33EA"/>
    <w:rsid w:val="00BE5CB2"/>
    <w:rsid w:val="00BF1F15"/>
    <w:rsid w:val="00C040F3"/>
    <w:rsid w:val="00C51C26"/>
    <w:rsid w:val="00C87520"/>
    <w:rsid w:val="00C90E0E"/>
    <w:rsid w:val="00CB3723"/>
    <w:rsid w:val="00CC36BB"/>
    <w:rsid w:val="00CF12A9"/>
    <w:rsid w:val="00D32686"/>
    <w:rsid w:val="00D342CE"/>
    <w:rsid w:val="00D468C7"/>
    <w:rsid w:val="00D734E6"/>
    <w:rsid w:val="00D871C8"/>
    <w:rsid w:val="00DA430C"/>
    <w:rsid w:val="00DD3618"/>
    <w:rsid w:val="00DE2820"/>
    <w:rsid w:val="00E17CA3"/>
    <w:rsid w:val="00E572EE"/>
    <w:rsid w:val="00E5796D"/>
    <w:rsid w:val="00E61DA0"/>
    <w:rsid w:val="00E85BF5"/>
    <w:rsid w:val="00E8732F"/>
    <w:rsid w:val="00E9337A"/>
    <w:rsid w:val="00EA3F59"/>
    <w:rsid w:val="00EC3A3A"/>
    <w:rsid w:val="00EF1EF1"/>
    <w:rsid w:val="00EF77FD"/>
    <w:rsid w:val="00F46DC2"/>
    <w:rsid w:val="00F53C79"/>
    <w:rsid w:val="00F551CB"/>
    <w:rsid w:val="00F566BC"/>
    <w:rsid w:val="00F71B5E"/>
    <w:rsid w:val="00F83006"/>
    <w:rsid w:val="00F95DA9"/>
    <w:rsid w:val="00FA3C5E"/>
    <w:rsid w:val="00FB4918"/>
    <w:rsid w:val="00FE1BC7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7.bin"/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ee817dd8-ec6c-4e4f-ae5e-d906e038923c"/>
    <ds:schemaRef ds:uri="b92f478d-9556-4ecb-a62e-8c9ab62d433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501</TotalTime>
  <Pages>2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Lizandra Santos de Santana</cp:lastModifiedBy>
  <cp:revision>76</cp:revision>
  <cp:lastPrinted>2023-05-12T12:16:00Z</cp:lastPrinted>
  <dcterms:created xsi:type="dcterms:W3CDTF">2022-12-23T09:49:00Z</dcterms:created>
  <dcterms:modified xsi:type="dcterms:W3CDTF">2024-06-10T13:48:00Z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