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8"/>
        <w:gridCol w:w="135"/>
        <w:gridCol w:w="1542"/>
        <w:gridCol w:w="1060"/>
        <w:gridCol w:w="405"/>
        <w:gridCol w:w="27"/>
        <w:gridCol w:w="1024"/>
        <w:gridCol w:w="414"/>
        <w:gridCol w:w="1262"/>
        <w:gridCol w:w="2235"/>
      </w:tblGrid>
      <w:tr w:rsidR="00AA3A4B" w:rsidRPr="004B6362" w14:paraId="00A58CC5" w14:textId="77777777" w:rsidTr="00F566BC">
        <w:trPr>
          <w:trHeight w:hRule="exact" w:val="1077"/>
          <w:jc w:val="center"/>
        </w:trPr>
        <w:tc>
          <w:tcPr>
            <w:tcW w:w="2243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Pr="004B6362" w:rsidRDefault="00150D00">
            <w:pPr>
              <w:pStyle w:val="Cabealho"/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5pt;height:36pt" o:ole="">
                  <v:imagedata r:id="rId11" o:title=""/>
                </v:shape>
                <o:OLEObject Type="Embed" ProgID="PBrush" ShapeID="_x0000_i1025" DrawAspect="Content" ObjectID="_1770122141" r:id="rId12"/>
              </w:object>
            </w:r>
          </w:p>
        </w:tc>
        <w:tc>
          <w:tcPr>
            <w:tcW w:w="4472" w:type="dxa"/>
            <w:gridSpan w:val="6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FDEF0DE" w:rsidR="00AA3A4B" w:rsidRPr="004B6362" w:rsidRDefault="00F53C79">
            <w:pPr>
              <w:pStyle w:val="Cabealho"/>
              <w:spacing w:before="6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ID</w:t>
            </w:r>
            <w:r w:rsidR="005A25E2"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 w:rsidR="00976849">
              <w:rPr>
                <w:rFonts w:ascii="Arial" w:hAnsi="Arial" w:cs="Arial"/>
                <w:b/>
                <w:sz w:val="24"/>
                <w:szCs w:val="24"/>
              </w:rPr>
              <w:t>ÍNDICE DE DOCUMENTOS</w:t>
            </w:r>
          </w:p>
        </w:tc>
        <w:tc>
          <w:tcPr>
            <w:tcW w:w="3497" w:type="dxa"/>
            <w:gridSpan w:val="2"/>
            <w:tcBorders>
              <w:bottom w:val="single" w:sz="8" w:space="0" w:color="auto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:rsidRPr="004B6362" w14:paraId="31821075" w14:textId="77777777" w:rsidTr="003375FC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:rsidRPr="004B6362" w14:paraId="4E39B45F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ttd</w:t>
                  </w:r>
                  <w:proofErr w:type="spellEnd"/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486DFBE1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3E64C2C0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A901BB0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58303E8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30EA66BB" w14:textId="77777777" w:rsidTr="003375FC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C9793B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4A3C824F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0E5FDB2E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</w:tcPr>
                <w:p w14:paraId="0E683C5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</w:tcPr>
                <w:p w14:paraId="4FDEC9A4" w14:textId="77777777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</w:tr>
            <w:tr w:rsidR="00AA3A4B" w:rsidRPr="004B6362" w14:paraId="43D5300F" w14:textId="77777777" w:rsidTr="003375FC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B73D8B8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64DDAF2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proofErr w:type="spellStart"/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cedoc</w:t>
                  </w:r>
                  <w:proofErr w:type="spellEnd"/>
                </w:p>
              </w:tc>
            </w:tr>
            <w:tr w:rsidR="00AA3A4B" w:rsidRPr="004B6362" w14:paraId="659DF941" w14:textId="77777777" w:rsidTr="003375FC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38A3FDC5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86703E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064B38AD" w:rsidR="00AA3A4B" w:rsidRPr="004B6362" w:rsidRDefault="00AA3A4B" w:rsidP="003375FC">
                  <w:pPr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Pr="004B6362" w:rsidRDefault="005A25E2" w:rsidP="003375FC">
                  <w:pPr>
                    <w:rPr>
                      <w:rFonts w:ascii="Arial" w:hAnsi="Arial" w:cs="Arial"/>
                    </w:rPr>
                  </w:pPr>
                  <w:r w:rsidRPr="004B6362">
                    <w:rPr>
                      <w:rFonts w:ascii="Arial" w:hAnsi="Arial" w:cs="Arial"/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Pr="004B6362" w:rsidRDefault="00AA3A4B">
            <w:pPr>
              <w:pStyle w:val="Cabealho"/>
              <w:spacing w:before="6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B809C5" w:rsidRPr="004B6362" w14:paraId="1AD40A13" w14:textId="77777777" w:rsidTr="003375FC">
        <w:tblPrEx>
          <w:tblCellMar>
            <w:left w:w="70" w:type="dxa"/>
            <w:right w:w="70" w:type="dxa"/>
          </w:tblCellMar>
        </w:tblPrEx>
        <w:trPr>
          <w:cantSplit/>
          <w:trHeight w:val="907"/>
          <w:jc w:val="center"/>
        </w:trPr>
        <w:tc>
          <w:tcPr>
            <w:tcW w:w="7977" w:type="dxa"/>
            <w:gridSpan w:val="9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7FE0AF" w14:textId="2CFE13D6" w:rsidR="00B809C5" w:rsidRDefault="00B809C5" w:rsidP="003375FC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TÍTULO</w:t>
            </w:r>
          </w:p>
          <w:p w14:paraId="2A4BCA7E" w14:textId="77777777" w:rsidR="003375FC" w:rsidRPr="004B6362" w:rsidRDefault="003375FC" w:rsidP="003375FC">
            <w:pPr>
              <w:spacing w:before="40"/>
              <w:rPr>
                <w:rFonts w:ascii="Arial" w:hAnsi="Arial" w:cs="Arial"/>
                <w:sz w:val="14"/>
              </w:rPr>
            </w:pPr>
          </w:p>
          <w:p w14:paraId="23DB97C1" w14:textId="64BC0537" w:rsidR="00B809C5" w:rsidRPr="004B6362" w:rsidRDefault="00B809C5" w:rsidP="003375FC">
            <w:pPr>
              <w:tabs>
                <w:tab w:val="left" w:pos="6155"/>
              </w:tabs>
              <w:spacing w:before="6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  <w:szCs w:val="18"/>
              </w:rPr>
              <w:t>ÍNDICE DE DOCUMENTOS –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ESTAÇÃO </w:t>
            </w:r>
            <w:r w:rsidR="001D033D">
              <w:rPr>
                <w:rFonts w:ascii="Arial" w:hAnsi="Arial" w:cs="Arial"/>
                <w:b/>
                <w:sz w:val="18"/>
                <w:szCs w:val="18"/>
              </w:rPr>
              <w:t>BARUERI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B96BC6" w14:textId="77777777" w:rsidR="00CB3723" w:rsidRPr="00CB3723" w:rsidRDefault="00B809C5" w:rsidP="00CB3723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0288" behindDoc="0" locked="0" layoutInCell="1" allowOverlap="1" wp14:anchorId="45D8E020" wp14:editId="291C6D95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CB3723"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61950FC7" w:rsidR="00CB3723" w:rsidRPr="004B6362" w:rsidRDefault="00CB3723" w:rsidP="00CB3723">
            <w:pPr>
              <w:jc w:val="center"/>
              <w:rPr>
                <w:rFonts w:ascii="Arial" w:hAnsi="Arial" w:cs="Arial"/>
              </w:rPr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B809C5" w:rsidRPr="004B6362" w14:paraId="0248360A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5343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TIPO</w:t>
            </w:r>
          </w:p>
          <w:p w14:paraId="3E1067C3" w14:textId="7DADE13D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ID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6697883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SISTEMA</w:t>
            </w:r>
          </w:p>
          <w:p w14:paraId="6740F6CE" w14:textId="12A6E32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T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9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492609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LINHA</w:t>
            </w:r>
          </w:p>
          <w:p w14:paraId="0B450203" w14:textId="448E2B6B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08</w:t>
            </w:r>
          </w:p>
        </w:tc>
        <w:tc>
          <w:tcPr>
            <w:tcW w:w="10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16ADF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KM</w:t>
            </w:r>
          </w:p>
          <w:p w14:paraId="2C050E8C" w14:textId="1DC3D4F8" w:rsidR="00B809C5" w:rsidRPr="004B6362" w:rsidRDefault="001D033D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27+052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1FC1D0A0" w:rsidR="00B809C5" w:rsidRPr="004B6362" w:rsidRDefault="00B809C5" w:rsidP="00150D00">
            <w:pPr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</w:rPr>
              <w:object w:dxaOrig="4320" w:dyaOrig="1398" w14:anchorId="28762F93">
                <v:shape id="_x0000_i1026" type="#_x0000_t75" style="width:1in;height:21.75pt" o:ole="">
                  <v:imagedata r:id="rId11" o:title=""/>
                </v:shape>
                <o:OLEObject Type="Embed" ProgID="PBrush" ShapeID="_x0000_i1026" DrawAspect="Content" ObjectID="_1770122142" r:id="rId14"/>
              </w:objec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82972DB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PROJETISTA</w:t>
            </w:r>
          </w:p>
          <w:p w14:paraId="292818B2" w14:textId="54DB27AC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</w:tr>
      <w:tr w:rsidR="00B809C5" w:rsidRPr="004B6362" w14:paraId="3CFF1F62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DD1F8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TRECHO</w:t>
            </w:r>
          </w:p>
          <w:p w14:paraId="6E0EEC35" w14:textId="165F5734" w:rsidR="00B809C5" w:rsidRPr="004B6362" w:rsidRDefault="00B23B33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2</w:t>
            </w:r>
            <w:r w:rsidR="001D033D">
              <w:rPr>
                <w:rFonts w:ascii="Arial" w:hAnsi="Arial" w:cs="Arial"/>
                <w:b/>
                <w:sz w:val="18"/>
              </w:rPr>
              <w:t>7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D88A4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SUBTRECHO</w:t>
            </w:r>
          </w:p>
          <w:p w14:paraId="0E25C241" w14:textId="5289AF7B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AB1C0D">
              <w:rPr>
                <w:rFonts w:ascii="Arial" w:hAnsi="Arial" w:cs="Arial"/>
                <w:b/>
                <w:sz w:val="18"/>
              </w:rPr>
              <w:t>0</w:t>
            </w:r>
            <w:r w:rsidR="001D033D">
              <w:rPr>
                <w:rFonts w:ascii="Arial" w:hAnsi="Arial" w:cs="Arial"/>
                <w:b/>
                <w:sz w:val="18"/>
              </w:rPr>
              <w:t>1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9A034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SUBSISTEMA/CONJUNTO</w:t>
            </w:r>
          </w:p>
          <w:p w14:paraId="047D1942" w14:textId="47421D7C" w:rsidR="00B809C5" w:rsidRPr="004B6362" w:rsidRDefault="003966B8">
            <w:pPr>
              <w:spacing w:before="40"/>
              <w:jc w:val="center"/>
              <w:rPr>
                <w:rFonts w:ascii="Arial" w:hAnsi="Arial" w:cs="Arial"/>
              </w:rPr>
            </w:pPr>
            <w:r w:rsidRPr="00DA5C6B">
              <w:rPr>
                <w:rFonts w:ascii="Arial" w:hAnsi="Arial" w:cs="Arial"/>
                <w:b/>
                <w:sz w:val="18"/>
              </w:rPr>
              <w:t>1299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E3EB79E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ÁREA</w:t>
            </w:r>
          </w:p>
          <w:p w14:paraId="5716FC8B" w14:textId="18754350" w:rsidR="00B809C5" w:rsidRPr="004B6362" w:rsidRDefault="004A09BF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-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7E339AA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327E814" w14:textId="31714884" w:rsidR="00B809C5" w:rsidRPr="004A09BF" w:rsidRDefault="004A09BF" w:rsidP="004A09BF">
            <w:pPr>
              <w:spacing w:before="40"/>
              <w:rPr>
                <w:rFonts w:ascii="Arial" w:hAnsi="Arial" w:cs="Arial"/>
                <w:sz w:val="16"/>
                <w:szCs w:val="16"/>
              </w:rPr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</w:p>
        </w:tc>
      </w:tr>
      <w:tr w:rsidR="00B809C5" w:rsidRPr="004B6362" w14:paraId="2F8F01B6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67F696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ETAPA</w:t>
            </w:r>
          </w:p>
          <w:p w14:paraId="1A6BC477" w14:textId="75F9DB3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6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35CD941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CLASSE/SUBCLASSE</w:t>
            </w:r>
          </w:p>
          <w:p w14:paraId="0C076C28" w14:textId="20376565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R11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3CCF05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SEQUENCIAL</w:t>
            </w:r>
          </w:p>
          <w:p w14:paraId="382CB064" w14:textId="2F22518A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001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4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77B90F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CONTROLE</w:t>
            </w:r>
          </w:p>
          <w:p w14:paraId="7D0327EC" w14:textId="79DEB67D" w:rsidR="00B809C5" w:rsidRPr="004B6362" w:rsidRDefault="00C01613">
            <w:pPr>
              <w:spacing w:before="40"/>
              <w:jc w:val="center"/>
              <w:rPr>
                <w:rFonts w:ascii="Arial" w:hAnsi="Arial" w:cs="Arial"/>
              </w:rPr>
            </w:pPr>
            <w:r w:rsidRPr="00C01613">
              <w:rPr>
                <w:rFonts w:ascii="Arial" w:hAnsi="Arial" w:cs="Arial"/>
                <w:b/>
                <w:sz w:val="18"/>
              </w:rPr>
              <w:t>BI5272-0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D1F80C4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3C9BDF1B" w14:textId="05DCDF48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2CAEB0C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7DA7F5D6" w14:textId="57801B9A" w:rsidR="00B809C5" w:rsidRPr="004B6362" w:rsidRDefault="007B3585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22</w:t>
            </w:r>
            <w:r w:rsidR="00DE2820" w:rsidRPr="00DE2820">
              <w:rPr>
                <w:rFonts w:ascii="Arial" w:hAnsi="Arial" w:cs="Arial"/>
                <w:b/>
                <w:sz w:val="18"/>
                <w:szCs w:val="18"/>
              </w:rPr>
              <w:t>/</w:t>
            </w:r>
            <w:r w:rsidR="00DA5C6B">
              <w:rPr>
                <w:rFonts w:ascii="Arial" w:hAnsi="Arial" w:cs="Arial"/>
                <w:b/>
                <w:sz w:val="18"/>
                <w:szCs w:val="18"/>
              </w:rPr>
              <w:t>0</w:t>
            </w: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DE2820" w:rsidRPr="00DE2820">
              <w:rPr>
                <w:rFonts w:ascii="Arial" w:hAnsi="Arial" w:cs="Arial"/>
                <w:b/>
                <w:sz w:val="18"/>
                <w:szCs w:val="18"/>
              </w:rPr>
              <w:t>/202</w:t>
            </w:r>
            <w:r w:rsidR="00DA5C6B">
              <w:rPr>
                <w:rFonts w:ascii="Arial" w:hAnsi="Arial" w:cs="Arial"/>
                <w:b/>
                <w:sz w:val="18"/>
                <w:szCs w:val="18"/>
              </w:rPr>
              <w:t>4</w:t>
            </w:r>
            <w:r w:rsidR="00DE2820" w:rsidRPr="00DE2820">
              <w:rPr>
                <w:rFonts w:ascii="Arial" w:hAnsi="Arial" w:cs="Arial"/>
                <w:b/>
                <w:sz w:val="15"/>
                <w:szCs w:val="15"/>
              </w:rPr>
              <w:t>     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="00B809C5"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55CA8ADC" w14:textId="77777777" w:rsidTr="00F566BC">
        <w:trPr>
          <w:cantSplit/>
          <w:trHeight w:hRule="exact" w:val="454"/>
          <w:jc w:val="center"/>
        </w:trPr>
        <w:tc>
          <w:tcPr>
            <w:tcW w:w="525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74D3E7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IDENTIFICAÇÃO</w:t>
            </w:r>
          </w:p>
          <w:p w14:paraId="77F20594" w14:textId="0684628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sz w:val="16"/>
              </w:rPr>
              <w:t xml:space="preserve"> 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ID-T-08-</w:t>
            </w:r>
            <w:r w:rsidR="00B23B33">
              <w:rPr>
                <w:rFonts w:ascii="Arial" w:hAnsi="Arial" w:cs="Arial"/>
                <w:b/>
                <w:bCs/>
                <w:sz w:val="16"/>
              </w:rPr>
              <w:t>2</w:t>
            </w:r>
            <w:r w:rsidR="001D033D">
              <w:rPr>
                <w:rFonts w:ascii="Arial" w:hAnsi="Arial" w:cs="Arial"/>
                <w:b/>
                <w:bCs/>
                <w:sz w:val="16"/>
              </w:rPr>
              <w:t>7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-</w:t>
            </w:r>
            <w:r w:rsidRPr="00DA5C6B">
              <w:rPr>
                <w:rFonts w:ascii="Arial" w:hAnsi="Arial" w:cs="Arial"/>
                <w:b/>
                <w:bCs/>
                <w:sz w:val="16"/>
              </w:rPr>
              <w:t>0</w:t>
            </w:r>
            <w:r w:rsidR="001D033D" w:rsidRPr="00DA5C6B">
              <w:rPr>
                <w:rFonts w:ascii="Arial" w:hAnsi="Arial" w:cs="Arial"/>
                <w:b/>
                <w:bCs/>
                <w:sz w:val="16"/>
              </w:rPr>
              <w:t>1</w:t>
            </w:r>
            <w:r w:rsidRPr="00DA5C6B">
              <w:rPr>
                <w:rFonts w:ascii="Arial" w:hAnsi="Arial" w:cs="Arial"/>
                <w:b/>
                <w:bCs/>
                <w:sz w:val="16"/>
              </w:rPr>
              <w:t>-</w:t>
            </w:r>
            <w:r w:rsidR="003966B8" w:rsidRPr="00DA5C6B">
              <w:rPr>
                <w:rFonts w:ascii="Arial" w:hAnsi="Arial" w:cs="Arial"/>
                <w:b/>
                <w:bCs/>
                <w:sz w:val="16"/>
              </w:rPr>
              <w:t>1299</w:t>
            </w:r>
            <w:r w:rsidRPr="00DA5C6B">
              <w:rPr>
                <w:rFonts w:ascii="Arial" w:hAnsi="Arial" w:cs="Arial"/>
                <w:b/>
                <w:bCs/>
                <w:sz w:val="16"/>
              </w:rPr>
              <w:t>/6-</w:t>
            </w:r>
            <w:r w:rsidRPr="00541EFB">
              <w:rPr>
                <w:rFonts w:ascii="Arial" w:hAnsi="Arial" w:cs="Arial"/>
                <w:b/>
                <w:bCs/>
                <w:sz w:val="16"/>
              </w:rPr>
              <w:t>R11-001</w:t>
            </w:r>
            <w:r w:rsidRPr="00541EFB">
              <w:rPr>
                <w:rFonts w:ascii="Arial" w:hAnsi="Arial" w:cs="Arial"/>
                <w:b/>
                <w:bCs/>
                <w:sz w:val="18"/>
              </w:rPr>
              <w:t> </w:t>
            </w:r>
          </w:p>
        </w:tc>
        <w:tc>
          <w:tcPr>
            <w:tcW w:w="105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CCF59B" w14:textId="77777777" w:rsidR="00B809C5" w:rsidRPr="004B6362" w:rsidRDefault="00B809C5">
            <w:pPr>
              <w:spacing w:before="40"/>
              <w:ind w:left="-57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REVISÃO</w:t>
            </w:r>
          </w:p>
          <w:p w14:paraId="43F6F215" w14:textId="34987AA7" w:rsidR="00B809C5" w:rsidRPr="004B6362" w:rsidRDefault="00471E7E">
            <w:pPr>
              <w:spacing w:before="4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</w:p>
        </w:tc>
        <w:tc>
          <w:tcPr>
            <w:tcW w:w="16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B1E100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0A11A0E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2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155B68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304803E7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</w:tr>
      <w:tr w:rsidR="00B809C5" w:rsidRPr="004B6362" w14:paraId="4CFBEA3D" w14:textId="77777777" w:rsidTr="00F566BC">
        <w:trPr>
          <w:cantSplit/>
          <w:trHeight w:hRule="exact" w:val="454"/>
          <w:jc w:val="center"/>
        </w:trPr>
        <w:tc>
          <w:tcPr>
            <w:tcW w:w="210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3B45AE2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Nº CONTRATO</w:t>
            </w:r>
          </w:p>
          <w:p w14:paraId="590F4AD8" w14:textId="735784E4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="004A09BF" w:rsidRPr="004B6362">
              <w:rPr>
                <w:rFonts w:ascii="Arial" w:hAnsi="Arial" w:cs="Arial"/>
                <w:b/>
                <w:sz w:val="18"/>
              </w:rPr>
              <w:t xml:space="preserve"> 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  <w:tc>
          <w:tcPr>
            <w:tcW w:w="1677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VERIFICAÇÃO/DATA</w:t>
            </w:r>
          </w:p>
          <w:p w14:paraId="1FCEFF79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2516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APROVAÇÃO/DATA</w:t>
            </w:r>
          </w:p>
          <w:p w14:paraId="196CA152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  <w:r w:rsidRPr="004B6362">
              <w:rPr>
                <w:rFonts w:ascii="Arial" w:hAnsi="Arial" w:cs="Arial"/>
                <w:b/>
                <w:sz w:val="15"/>
                <w:szCs w:val="15"/>
              </w:rPr>
              <w:t> </w:t>
            </w:r>
          </w:p>
        </w:tc>
        <w:tc>
          <w:tcPr>
            <w:tcW w:w="3911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B809C5" w:rsidRPr="004B6362" w:rsidRDefault="00B809C5">
            <w:pPr>
              <w:spacing w:before="40"/>
              <w:rPr>
                <w:rFonts w:ascii="Arial" w:hAnsi="Arial" w:cs="Arial"/>
                <w:sz w:val="14"/>
              </w:rPr>
            </w:pPr>
            <w:r w:rsidRPr="004B6362">
              <w:rPr>
                <w:rFonts w:ascii="Arial" w:hAnsi="Arial" w:cs="Arial"/>
                <w:sz w:val="14"/>
              </w:rPr>
              <w:t>SUPERVISORA</w:t>
            </w:r>
          </w:p>
          <w:p w14:paraId="73F9B0AE" w14:textId="77777777" w:rsidR="00B809C5" w:rsidRPr="004B6362" w:rsidRDefault="00B809C5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  <w:r w:rsidRPr="004B6362">
              <w:rPr>
                <w:rFonts w:ascii="Arial" w:hAnsi="Arial" w:cs="Arial"/>
                <w:b/>
                <w:sz w:val="18"/>
              </w:rPr>
              <w:t> </w:t>
            </w:r>
          </w:p>
        </w:tc>
      </w:tr>
    </w:tbl>
    <w:p w14:paraId="7755F6B4" w14:textId="77777777" w:rsidR="00AA3A4B" w:rsidRPr="004B6362" w:rsidRDefault="00AA3A4B">
      <w:pPr>
        <w:rPr>
          <w:rFonts w:ascii="Arial" w:hAnsi="Arial" w:cs="Arial"/>
          <w:sz w:val="2"/>
        </w:rPr>
      </w:pPr>
    </w:p>
    <w:p w14:paraId="37E661B6" w14:textId="77777777" w:rsidR="00B12AFD" w:rsidRPr="004B6362" w:rsidRDefault="00B12AFD">
      <w:pPr>
        <w:rPr>
          <w:rFonts w:ascii="Arial" w:hAnsi="Arial" w:cs="Arial"/>
        </w:rPr>
        <w:sectPr w:rsidR="00B12AFD" w:rsidRPr="004B6362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Pr="004B6362" w:rsidRDefault="005A25E2">
      <w:pPr>
        <w:rPr>
          <w:rFonts w:ascii="Arial" w:hAnsi="Arial" w:cs="Arial"/>
          <w:sz w:val="2"/>
        </w:rPr>
      </w:pPr>
      <w:r w:rsidRPr="004B6362">
        <w:rPr>
          <w:rFonts w:ascii="Arial" w:hAnsi="Arial" w:cs="Arial"/>
          <w:sz w:val="2"/>
        </w:rPr>
        <w:tab/>
      </w:r>
      <w:r w:rsidRPr="004B6362">
        <w:rPr>
          <w:rFonts w:ascii="Arial" w:hAnsi="Arial" w:cs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:rsidRPr="004B6362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DE REFERÊNCIA</w:t>
            </w:r>
          </w:p>
        </w:tc>
      </w:tr>
      <w:tr w:rsidR="00AA3A4B" w:rsidRPr="004B6362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11EC8A32" w:rsidR="00AA3A4B" w:rsidRPr="00F551CB" w:rsidRDefault="004A09BF">
            <w:pPr>
              <w:spacing w:before="60" w:after="6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 w:rsidR="00B3559B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</w:t>
            </w:r>
            <w:r w:rsidR="00F5653A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/4-R</w:t>
            </w:r>
            <w:r w:rsidR="00F5653A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1-001 – Projeto Básico do Sistema SCADA</w:t>
            </w:r>
          </w:p>
        </w:tc>
      </w:tr>
      <w:tr w:rsidR="00AA3A4B" w:rsidRPr="004B636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AA3A4B" w:rsidRPr="004B6362" w:rsidRDefault="00AA3A4B">
            <w:pPr>
              <w:spacing w:before="60"/>
              <w:rPr>
                <w:rFonts w:ascii="Arial" w:hAnsi="Arial" w:cs="Arial"/>
                <w:sz w:val="18"/>
              </w:rPr>
            </w:pPr>
          </w:p>
        </w:tc>
      </w:tr>
      <w:tr w:rsidR="00AA3A4B" w:rsidRPr="004B636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DOCUMENTOS RESULTANTES</w:t>
            </w:r>
          </w:p>
        </w:tc>
      </w:tr>
      <w:tr w:rsidR="00AA3A4B" w:rsidRPr="004B636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AA3A4B" w:rsidRPr="004B6362" w:rsidRDefault="00AA3A4B">
            <w:pPr>
              <w:pStyle w:val="Ttulo5"/>
              <w:rPr>
                <w:rFonts w:cs="Arial"/>
              </w:rPr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AA3A4B" w:rsidRPr="004B6362" w:rsidRDefault="00AA3A4B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A3A4B" w:rsidRPr="004B636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AA3A4B" w:rsidRPr="004B6362" w:rsidRDefault="005A25E2">
            <w:pPr>
              <w:spacing w:before="60" w:after="40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OBSERVAÇÕES</w:t>
            </w:r>
          </w:p>
        </w:tc>
      </w:tr>
      <w:tr w:rsidR="00AA3A4B" w:rsidRPr="004B636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1268E004" w:rsidR="00AA3A4B" w:rsidRPr="004B6362" w:rsidRDefault="00203A14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  <w:r>
              <w:rPr>
                <w:rFonts w:ascii="Arial" w:hAnsi="Arial" w:cs="Arial"/>
                <w:sz w:val="18"/>
                <w:szCs w:val="18"/>
              </w:rPr>
              <w:br/>
            </w:r>
          </w:p>
        </w:tc>
      </w:tr>
      <w:tr w:rsidR="00471E7E" w:rsidRPr="004B6362" w14:paraId="4F4E29A2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962DBEE" w14:textId="434DA312" w:rsidR="00471E7E" w:rsidRPr="004B6362" w:rsidRDefault="00471E7E" w:rsidP="00471E7E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</w:t>
            </w:r>
            <w:r w:rsidRPr="004B6362">
              <w:rPr>
                <w:rFonts w:ascii="Arial" w:hAnsi="Arial" w:cs="Arial"/>
                <w:b/>
                <w:sz w:val="18"/>
              </w:rPr>
              <w:t>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9C3A90" w14:textId="77777777" w:rsidR="00471E7E" w:rsidRPr="004B6362" w:rsidRDefault="00471E7E" w:rsidP="00471E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7F7EF3" w14:textId="1475AF4D" w:rsidR="00471E7E" w:rsidRDefault="00471E7E" w:rsidP="00471E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A362BEA" w14:textId="0C2EBFD6" w:rsidR="00471E7E" w:rsidRPr="00591400" w:rsidRDefault="00471E7E" w:rsidP="00471E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3F583E" w14:textId="77777777" w:rsidR="00471E7E" w:rsidRPr="00591400" w:rsidRDefault="00471E7E" w:rsidP="00471E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829311F" w14:textId="532817F9" w:rsidR="00471E7E" w:rsidRDefault="007B3585" w:rsidP="00471E7E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22</w:t>
            </w:r>
            <w:r w:rsidR="00471E7E">
              <w:rPr>
                <w:rFonts w:ascii="Arial" w:hAnsi="Arial" w:cs="Arial"/>
                <w:sz w:val="16"/>
              </w:rPr>
              <w:t>/</w:t>
            </w:r>
            <w:r w:rsidR="00DA5C6B">
              <w:rPr>
                <w:rFonts w:ascii="Arial" w:hAnsi="Arial" w:cs="Arial"/>
                <w:sz w:val="16"/>
              </w:rPr>
              <w:t>0</w:t>
            </w:r>
            <w:r>
              <w:rPr>
                <w:rFonts w:ascii="Arial" w:hAnsi="Arial" w:cs="Arial"/>
                <w:sz w:val="16"/>
              </w:rPr>
              <w:t>2</w:t>
            </w:r>
            <w:r w:rsidR="00471E7E">
              <w:rPr>
                <w:rFonts w:ascii="Arial" w:hAnsi="Arial" w:cs="Arial"/>
                <w:sz w:val="16"/>
              </w:rPr>
              <w:t>/202</w:t>
            </w:r>
            <w:r w:rsidR="00DA5C6B">
              <w:rPr>
                <w:rFonts w:ascii="Arial" w:hAnsi="Arial" w:cs="Arial"/>
                <w:sz w:val="16"/>
              </w:rPr>
              <w:t>4</w:t>
            </w:r>
          </w:p>
        </w:tc>
      </w:tr>
      <w:tr w:rsidR="00500ADD" w:rsidRPr="004B636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D.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1633BBE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APROVAÇÃO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08FF38DE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42354868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E7C8756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23/05/2023</w:t>
            </w:r>
          </w:p>
        </w:tc>
      </w:tr>
      <w:tr w:rsidR="00500ADD" w:rsidRPr="004B636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4BFACDB3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6FB230F4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220CF42F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079228D9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03/05/2023</w:t>
            </w:r>
          </w:p>
        </w:tc>
      </w:tr>
      <w:tr w:rsidR="00500ADD" w:rsidRPr="004B636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17B4858E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PARA INFORMAÇÃO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037462D8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2300AC2C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591400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6BD9D432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06/03/2023</w:t>
            </w:r>
          </w:p>
        </w:tc>
      </w:tr>
      <w:tr w:rsidR="00500ADD" w:rsidRPr="004B636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 w:rsidRPr="004B6362">
              <w:rPr>
                <w:rFonts w:ascii="Arial" w:hAnsi="Arial" w:cs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36CB5A6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63AC96B6" w:rsidR="00500ADD" w:rsidRPr="001F3624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F3624">
              <w:rPr>
                <w:rFonts w:ascii="Arial" w:hAnsi="Arial" w:cs="Arial"/>
                <w:sz w:val="16"/>
              </w:rPr>
              <w:t>ATENDENDO AOS COMENTÁRIOS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6F1E9F74" w:rsidR="00500ADD" w:rsidRPr="001F3624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F3624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04D80F18" w:rsidR="00500ADD" w:rsidRPr="001F3624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F3624"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6FC7B933" w:rsidR="00500ADD" w:rsidRPr="001F3624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1F3624">
              <w:rPr>
                <w:rFonts w:ascii="Arial" w:hAnsi="Arial" w:cs="Arial"/>
                <w:sz w:val="16"/>
              </w:rPr>
              <w:t>08/02/2022</w:t>
            </w:r>
          </w:p>
        </w:tc>
      </w:tr>
      <w:tr w:rsidR="00500ADD" w:rsidRPr="004B6362" w14:paraId="4329149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7856CBE" w14:textId="353B94CB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A99C7F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E5AE6B" w14:textId="16907168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 w:rsidRPr="004A09BF">
              <w:rPr>
                <w:rFonts w:ascii="Arial" w:hAnsi="Arial" w:cs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B61297E" w14:textId="0955AEE3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81B2D2" w14:textId="3C1E7E0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Adriano Macário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B5F948" w14:textId="2E4E6C9E" w:rsidR="00500ADD" w:rsidRDefault="00500ADD" w:rsidP="00500ADD">
            <w:pPr>
              <w:spacing w:before="40"/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25</w:t>
            </w:r>
            <w:r w:rsidRPr="004B6362">
              <w:rPr>
                <w:rFonts w:ascii="Arial" w:hAnsi="Arial" w:cs="Arial"/>
                <w:sz w:val="16"/>
              </w:rPr>
              <w:t>/</w:t>
            </w:r>
            <w:r>
              <w:rPr>
                <w:rFonts w:ascii="Arial" w:hAnsi="Arial" w:cs="Arial"/>
                <w:sz w:val="16"/>
              </w:rPr>
              <w:t>01</w:t>
            </w:r>
            <w:r w:rsidRPr="004B6362">
              <w:rPr>
                <w:rFonts w:ascii="Arial" w:hAnsi="Arial" w:cs="Arial"/>
                <w:sz w:val="16"/>
              </w:rPr>
              <w:t>/2022</w:t>
            </w:r>
          </w:p>
        </w:tc>
      </w:tr>
      <w:tr w:rsidR="00500ADD" w:rsidRPr="004B636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500ADD" w:rsidRPr="004B6362" w:rsidRDefault="00500ADD" w:rsidP="00500ADD">
            <w:pPr>
              <w:spacing w:before="40"/>
              <w:jc w:val="center"/>
              <w:rPr>
                <w:rFonts w:ascii="Arial" w:hAnsi="Arial" w:cs="Arial"/>
              </w:rPr>
            </w:pPr>
            <w:r w:rsidRPr="004B6362">
              <w:rPr>
                <w:rFonts w:ascii="Arial" w:hAnsi="Arial" w:cs="Arial"/>
                <w:sz w:val="14"/>
              </w:rPr>
              <w:t>DATA</w:t>
            </w:r>
          </w:p>
        </w:tc>
      </w:tr>
    </w:tbl>
    <w:p w14:paraId="05256201" w14:textId="77777777" w:rsidR="00281A79" w:rsidRDefault="00281A79" w:rsidP="007643B5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5"/>
        <w:gridCol w:w="1648"/>
        <w:gridCol w:w="1258"/>
        <w:gridCol w:w="2117"/>
        <w:gridCol w:w="892"/>
        <w:gridCol w:w="839"/>
        <w:gridCol w:w="555"/>
        <w:gridCol w:w="963"/>
        <w:gridCol w:w="839"/>
        <w:gridCol w:w="540"/>
      </w:tblGrid>
      <w:tr w:rsidR="00C01613" w:rsidRPr="00845FE3" w14:paraId="18C32AA0" w14:textId="77777777" w:rsidTr="007B3585">
        <w:trPr>
          <w:tblHeader/>
        </w:trPr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3AB1A" w14:textId="77777777" w:rsidR="00C01613" w:rsidRPr="00845FE3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845FE3">
              <w:rPr>
                <w:rFonts w:ascii="Arial" w:hAnsi="Arial" w:cs="Arial"/>
                <w:b/>
                <w:sz w:val="16"/>
                <w:szCs w:val="16"/>
              </w:rPr>
              <w:lastRenderedPageBreak/>
              <w:t>Item</w:t>
            </w:r>
          </w:p>
        </w:tc>
        <w:tc>
          <w:tcPr>
            <w:tcW w:w="80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7CD6E" w14:textId="77777777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Código</w:t>
            </w:r>
          </w:p>
        </w:tc>
        <w:tc>
          <w:tcPr>
            <w:tcW w:w="61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1C93210" w14:textId="28B41EA9" w:rsidR="00C01613" w:rsidRPr="00D8182E" w:rsidRDefault="00C01613" w:rsidP="00C016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Nº CONTROLE</w:t>
            </w:r>
          </w:p>
        </w:tc>
        <w:tc>
          <w:tcPr>
            <w:tcW w:w="103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C0A54A" w14:textId="27BD3C90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Título do Documento</w:t>
            </w:r>
          </w:p>
        </w:tc>
        <w:tc>
          <w:tcPr>
            <w:tcW w:w="4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91E7CA" w14:textId="77777777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Natureza</w:t>
            </w:r>
          </w:p>
        </w:tc>
        <w:tc>
          <w:tcPr>
            <w:tcW w:w="41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61D68" w14:textId="77777777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Data Prevista</w:t>
            </w:r>
          </w:p>
        </w:tc>
        <w:tc>
          <w:tcPr>
            <w:tcW w:w="27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52DD45" w14:textId="1D9DB3F6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Rev.</w:t>
            </w:r>
          </w:p>
        </w:tc>
        <w:tc>
          <w:tcPr>
            <w:tcW w:w="114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8CA3" w14:textId="77777777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Remessa</w:t>
            </w:r>
          </w:p>
        </w:tc>
      </w:tr>
      <w:tr w:rsidR="00C01613" w:rsidRPr="00845FE3" w14:paraId="08851334" w14:textId="77777777" w:rsidTr="007B3585">
        <w:trPr>
          <w:tblHeader/>
        </w:trPr>
        <w:tc>
          <w:tcPr>
            <w:tcW w:w="26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6F4B3" w14:textId="77777777" w:rsidR="00C01613" w:rsidRPr="00845FE3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80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62FD3" w14:textId="77777777" w:rsidR="00C01613" w:rsidRPr="00D8182E" w:rsidRDefault="00C01613" w:rsidP="00061F9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61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6544F" w14:textId="77777777" w:rsidR="00C01613" w:rsidRPr="00D8182E" w:rsidRDefault="00C01613" w:rsidP="00C0161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38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57F5B" w14:textId="3E9249CF" w:rsidR="00C01613" w:rsidRPr="00D8182E" w:rsidRDefault="00C01613" w:rsidP="00061F9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3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F38766" w14:textId="77777777" w:rsidR="00C01613" w:rsidRPr="00D8182E" w:rsidRDefault="00C01613" w:rsidP="00061F9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1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E1685" w14:textId="77777777" w:rsidR="00C01613" w:rsidRPr="00D8182E" w:rsidRDefault="00C01613" w:rsidP="00061F9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7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2A437" w14:textId="77777777" w:rsidR="00C01613" w:rsidRPr="00D8182E" w:rsidRDefault="00C01613" w:rsidP="00061F93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298C9" w14:textId="77777777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Propósito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C49D0" w14:textId="77777777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Data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86E88" w14:textId="77777777" w:rsidR="00C01613" w:rsidRPr="00D8182E" w:rsidRDefault="00C01613" w:rsidP="00061F93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D8182E">
              <w:rPr>
                <w:rFonts w:ascii="Arial" w:hAnsi="Arial" w:cs="Arial"/>
                <w:b/>
                <w:sz w:val="16"/>
                <w:szCs w:val="16"/>
              </w:rPr>
              <w:t>GR</w:t>
            </w:r>
          </w:p>
        </w:tc>
      </w:tr>
      <w:tr w:rsidR="0047613B" w:rsidRPr="00845FE3" w14:paraId="0BF2B438" w14:textId="77777777" w:rsidTr="00CB7E90">
        <w:trPr>
          <w:trHeight w:val="48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78143" w14:textId="77777777" w:rsidR="0047613B" w:rsidRPr="00A7756E" w:rsidRDefault="0047613B" w:rsidP="0047613B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6CF43" w14:textId="6F747EDD" w:rsidR="0047613B" w:rsidRPr="00DA5C6B" w:rsidRDefault="0047613B" w:rsidP="0047613B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ID-T-08-27-01-1299/6-R11-001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79DAF" w14:textId="35972031" w:rsidR="0047613B" w:rsidRPr="00DA5C6B" w:rsidRDefault="0047613B" w:rsidP="004761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BI5272-0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A3B12" w14:textId="127D0077" w:rsidR="0047613B" w:rsidRPr="00DA5C6B" w:rsidRDefault="0047613B" w:rsidP="0047613B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Lista de Documentos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B8F370" w14:textId="2ED619F8" w:rsidR="0047613B" w:rsidRPr="00DA5C6B" w:rsidRDefault="0047613B" w:rsidP="004761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5FD79E" w14:textId="66AEF869" w:rsidR="0047613B" w:rsidRPr="00DA5C6B" w:rsidRDefault="0047613B" w:rsidP="004761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06/01/23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FB09F" w14:textId="61F6B6C5" w:rsidR="0047613B" w:rsidRPr="00DA5C6B" w:rsidRDefault="00D8182E" w:rsidP="004761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E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7B700" w14:textId="0B729521" w:rsidR="0047613B" w:rsidRPr="00DA5C6B" w:rsidRDefault="0047613B" w:rsidP="004761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8462C7" w14:textId="0F0AD581" w:rsidR="0047613B" w:rsidRPr="00DA5C6B" w:rsidRDefault="007B3585" w:rsidP="004761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E35CD" w14:textId="1F9CCBE6" w:rsidR="0047613B" w:rsidRPr="00DA5C6B" w:rsidRDefault="007B3585" w:rsidP="0047613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511788" w:rsidRPr="00845FE3" w14:paraId="4E41CDAB" w14:textId="77777777" w:rsidTr="00CB7E90">
        <w:trPr>
          <w:trHeight w:val="54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D1D889" w14:textId="77777777" w:rsidR="00511788" w:rsidRPr="00A7756E" w:rsidRDefault="00511788" w:rsidP="00511788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CC60D" w14:textId="53798AAB" w:rsidR="00511788" w:rsidRPr="00DA5C6B" w:rsidRDefault="00511788" w:rsidP="00511788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DD-T-08-27-01-1299/6-R11-001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D9D2C" w14:textId="15143F6F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BI5273-8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6C91A" w14:textId="53199E60" w:rsidR="00511788" w:rsidRPr="00DA5C6B" w:rsidRDefault="00511788" w:rsidP="00511788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Mapa de Comunicação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8D9EE4" w14:textId="617CD29F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1596BA" w14:textId="0CA90EFB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4427D3" w14:textId="03DC5B26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8A3B8" w14:textId="37A17E06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D8A0F" w14:textId="496C6F04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15/12/23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562E79" w14:textId="5FEBC731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041</w:t>
            </w:r>
          </w:p>
        </w:tc>
      </w:tr>
      <w:tr w:rsidR="007B3585" w:rsidRPr="00845FE3" w14:paraId="6E47B719" w14:textId="77777777" w:rsidTr="00CB7E90">
        <w:trPr>
          <w:trHeight w:val="43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88B67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08DE0F" w14:textId="68C485CC" w:rsidR="007B3585" w:rsidRPr="00DA5C6B" w:rsidRDefault="007B3585" w:rsidP="007B3585">
            <w:pPr>
              <w:suppressAutoHyphens w:val="0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DE-T-08-27-01-1299/6-R11-001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8CDA7" w14:textId="691DEC3B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BI5274-6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BD82A" w14:textId="08E361BA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Arquitetura do Sistema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0A0B1" w14:textId="4CB07844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1938C" w14:textId="2902B4AD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03/02/23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3542" w14:textId="5D412D9C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DED3" w14:textId="3543A101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200D3" w14:textId="5AB62314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64CA9" w14:textId="1BF1BEAB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7B3585" w:rsidRPr="00845FE3" w14:paraId="4991909F" w14:textId="77777777" w:rsidTr="007B3585">
        <w:trPr>
          <w:trHeight w:val="368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9A9816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983E5" w14:textId="01DA6AFC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DE-T-08-27-01-1299/6-R11-002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F85CC" w14:textId="009FEF73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BI5276-2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5C45B" w14:textId="05521B64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Planta de Encaminhamento Alimentação Elétrica Remota 1 / Remota 2 -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A9A92" w14:textId="67DA20DE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89FC3" w14:textId="362BE48D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5FC0B" w14:textId="4E63A145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303BE" w14:textId="01F4E956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37062" w14:textId="5A63D252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B29DA" w14:textId="0B467899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7B3585" w:rsidRPr="00845FE3" w14:paraId="0F19E2AB" w14:textId="77777777" w:rsidTr="007B3585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BA980B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67C88B" w14:textId="2C1CA340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DE-T-08-27-01-1299/6-R11-003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010AF" w14:textId="5E0EF91E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BI5278-9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561B9" w14:textId="7F77E077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Planta de Rota de Rede de Comunicação Equipamentos/Remota 1 -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02DF42" w14:textId="34EB3D00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BB3C8" w14:textId="3F9007EF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22/03/23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CBA19" w14:textId="29BEA707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C44FF" w14:textId="3656ED51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5FC47A" w14:textId="34AD0646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014DFE" w14:textId="7C397FF1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7B3585" w:rsidRPr="00845FE3" w14:paraId="14E98FB2" w14:textId="77777777" w:rsidTr="007B3585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961FB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0CC4D" w14:textId="55BAD8D1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DE-T-08-27-01-1299/6-R11-004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D14A0" w14:textId="7EDDADE5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BI5279-7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A7206" w14:textId="19652287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Planta de Rota de Rede de Comunicação Equipamentos/Remota 2 -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53807" w14:textId="57EA6417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B35B4E" w14:textId="560EB865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22/03/23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2955A" w14:textId="7A8545F0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88B9E" w14:textId="5CE6AC10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40F1C7" w14:textId="3E8879BD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86724" w14:textId="37413B5D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7B3585" w:rsidRPr="00845FE3" w14:paraId="0864AD5B" w14:textId="77777777" w:rsidTr="007B3585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3A5B4E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DAFA7" w14:textId="5C47EB3F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DE-T-08-27-01-1299/6-R11-005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BD638" w14:textId="2B02B752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BI5281-9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87E38" w14:textId="0F661EBF" w:rsidR="007B3585" w:rsidRPr="00DA5C6B" w:rsidRDefault="007B3585" w:rsidP="007B3585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Painel da Remota 01 –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F2167" w14:textId="7DFA550E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15E4E" w14:textId="079DE3AA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BDA22" w14:textId="0C8C652D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9C37AD" w14:textId="545A6003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09BD8" w14:textId="35A82038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7AFEC" w14:textId="3997E322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7B3585" w:rsidRPr="00845FE3" w14:paraId="1E5251BD" w14:textId="77777777" w:rsidTr="00313D05">
        <w:trPr>
          <w:trHeight w:val="50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B2D84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DCFEF" w14:textId="048A333F" w:rsidR="007B3585" w:rsidRPr="00DA5C6B" w:rsidRDefault="007B3585" w:rsidP="007B358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DE-T-08-27-01-1299/6-R11-006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2924C" w14:textId="5C1D6121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BI5282-7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ED965" w14:textId="78292E08" w:rsidR="007B3585" w:rsidRPr="00DA5C6B" w:rsidRDefault="007B3585" w:rsidP="007B358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Painel da Remota 02 –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6BBCD" w14:textId="7BF70AB2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8F8595" w14:textId="4F62475F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4845D" w14:textId="01121EEE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6B875" w14:textId="7883B818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F1DB8" w14:textId="4F367697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4050B" w14:textId="2B5AFE19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511788" w:rsidRPr="00845FE3" w14:paraId="3E9CA08E" w14:textId="77777777" w:rsidTr="00313D05">
        <w:trPr>
          <w:trHeight w:val="553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671DC" w14:textId="77777777" w:rsidR="00511788" w:rsidRPr="00A7756E" w:rsidRDefault="00511788" w:rsidP="00511788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AF997" w14:textId="653E2624" w:rsidR="00511788" w:rsidRPr="00DA5C6B" w:rsidRDefault="00511788" w:rsidP="005117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DE-T-08-27-01-1299/6-R11-007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A5D5" w14:textId="767CFDBA" w:rsidR="00511788" w:rsidRPr="00DA5C6B" w:rsidRDefault="00511788" w:rsidP="00511788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BI5283-5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E5C237" w14:textId="341EB6B7" w:rsidR="00511788" w:rsidRPr="00DA5C6B" w:rsidRDefault="00511788" w:rsidP="00511788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Lista de Entradas e Saídas –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87FD6" w14:textId="195464EC" w:rsidR="00511788" w:rsidRPr="00DA5C6B" w:rsidRDefault="00511788" w:rsidP="00511788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D1601" w14:textId="55B06E6D" w:rsidR="00511788" w:rsidRPr="00DA5C6B" w:rsidRDefault="00511788" w:rsidP="00511788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03/03/23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CEFF" w14:textId="04F56EF4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EF409" w14:textId="56AE4A60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4F096" w14:textId="77682681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15/12/23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E72F3" w14:textId="719A16B3" w:rsidR="00511788" w:rsidRPr="00DA5C6B" w:rsidRDefault="00511788" w:rsidP="00511788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041</w:t>
            </w:r>
          </w:p>
        </w:tc>
      </w:tr>
      <w:tr w:rsidR="001D00BA" w:rsidRPr="00845FE3" w14:paraId="4EF5AB12" w14:textId="77777777" w:rsidTr="007B3585">
        <w:trPr>
          <w:trHeight w:val="469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C83DFB" w14:textId="77777777" w:rsidR="001D00BA" w:rsidRPr="00A7756E" w:rsidRDefault="001D00BA" w:rsidP="001D00BA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E8A38" w14:textId="35D564A2" w:rsidR="001D00BA" w:rsidRPr="00DA5C6B" w:rsidRDefault="001D00BA" w:rsidP="001D00BA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DG-T-08-27-01-1299/6-R11-00</w:t>
            </w:r>
            <w:r w:rsidR="00D8182E" w:rsidRPr="00DA5C6B">
              <w:rPr>
                <w:rFonts w:ascii="Arial" w:hAnsi="Arial" w:cs="Arial"/>
                <w:sz w:val="16"/>
                <w:szCs w:val="16"/>
              </w:rPr>
              <w:t>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9B23A" w14:textId="652BC2D2" w:rsidR="001D00BA" w:rsidRPr="00DA5C6B" w:rsidRDefault="001D00BA" w:rsidP="001D0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BI5284-3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095D7D" w14:textId="5ADDEE98" w:rsidR="001D00BA" w:rsidRPr="00DA5C6B" w:rsidRDefault="001D00BA" w:rsidP="001D00BA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Diagrama de Interligação de Rede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544167" w14:textId="0F17242C" w:rsidR="001D00BA" w:rsidRPr="00DA5C6B" w:rsidRDefault="001D00BA" w:rsidP="001D0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DE0B7" w14:textId="05D3757E" w:rsidR="001D00BA" w:rsidRPr="00DA5C6B" w:rsidRDefault="001D00BA" w:rsidP="001D0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14/02/23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828D37" w14:textId="1C4F1D85" w:rsidR="001D00BA" w:rsidRPr="00DA5C6B" w:rsidRDefault="001D00BA" w:rsidP="001D0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7074CA" w14:textId="222C3A61" w:rsidR="001D00BA" w:rsidRPr="00DA5C6B" w:rsidRDefault="001D00BA" w:rsidP="001D0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D1BF5" w14:textId="7032E0E3" w:rsidR="001D00BA" w:rsidRPr="00DA5C6B" w:rsidRDefault="001136D8" w:rsidP="001D0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28/12/23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667726" w14:textId="5F1FA7B4" w:rsidR="001D00BA" w:rsidRPr="00DA5C6B" w:rsidRDefault="001D00BA" w:rsidP="001D00BA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</w:t>
            </w:r>
            <w:r w:rsidR="001136D8" w:rsidRPr="00DA5C6B">
              <w:rPr>
                <w:rFonts w:ascii="Arial" w:hAnsi="Arial" w:cs="Arial"/>
                <w:sz w:val="16"/>
                <w:szCs w:val="16"/>
              </w:rPr>
              <w:t>47</w:t>
            </w:r>
          </w:p>
        </w:tc>
      </w:tr>
      <w:tr w:rsidR="007B3585" w:rsidRPr="00845FE3" w14:paraId="16287168" w14:textId="77777777" w:rsidTr="007B3585">
        <w:trPr>
          <w:trHeight w:val="53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0A935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581DA9" w14:textId="1046E01F" w:rsidR="007B3585" w:rsidRPr="00DA5C6B" w:rsidRDefault="007B3585" w:rsidP="007B358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LM-T-08-27-01-1299/6-R11-001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7ED92A" w14:textId="0A10AFE6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BI5285-1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76BA35" w14:textId="3D38CB98" w:rsidR="007B3585" w:rsidRPr="00DA5C6B" w:rsidRDefault="007B3585" w:rsidP="007B358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Lista de Cabos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2469E" w14:textId="46E7532C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EBDA30" w14:textId="336E875E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29/03/23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E4585" w14:textId="2F39510D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DD03E" w14:textId="01131EE3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9497" w14:textId="7AD140AD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35C4A" w14:textId="6995E159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D8182E" w:rsidRPr="00845FE3" w14:paraId="0A187015" w14:textId="77777777" w:rsidTr="007B3585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5330" w14:textId="77777777" w:rsidR="00D8182E" w:rsidRPr="00A7756E" w:rsidRDefault="00D8182E" w:rsidP="00D8182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B18F4" w14:textId="324BE675" w:rsidR="00D8182E" w:rsidRPr="00DA5C6B" w:rsidRDefault="00D8182E" w:rsidP="00D8182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LM-T--08-27-01-1299/6-R11-002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710DA" w14:textId="24D4F105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BI5286-0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90B2D" w14:textId="182F107B" w:rsidR="00D8182E" w:rsidRPr="00DA5C6B" w:rsidRDefault="00D8182E" w:rsidP="00D8182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Lista de Equipamentos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EA293" w14:textId="6097F2FB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FCA88" w14:textId="40517F25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07/03/23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970CF" w14:textId="35509C2E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9B83F" w14:textId="166770A2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6E3D40" w14:textId="0FCC8CA1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15/12/23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09D89" w14:textId="501C2E68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041</w:t>
            </w:r>
          </w:p>
        </w:tc>
      </w:tr>
      <w:tr w:rsidR="007B3585" w:rsidRPr="00845FE3" w14:paraId="46EB72BD" w14:textId="77777777" w:rsidTr="007B3585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F8E8EB" w14:textId="77777777" w:rsidR="007B3585" w:rsidRPr="00A7756E" w:rsidRDefault="007B3585" w:rsidP="007B3585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0C41AE" w14:textId="549C3FF3" w:rsidR="007B3585" w:rsidRPr="00DA5C6B" w:rsidRDefault="007B3585" w:rsidP="007B358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LM-T-08-27-01-1299/6-R11-003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837FFD" w14:textId="094E1FED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BI5287-8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40A6E6" w14:textId="152B87FD" w:rsidR="007B3585" w:rsidRPr="00DA5C6B" w:rsidRDefault="007B3585" w:rsidP="007B3585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Lista de Materiais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4F949B" w14:textId="420CB3ED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04C9FC" w14:textId="7C5F5BB8" w:rsidR="007B3585" w:rsidRPr="00DA5C6B" w:rsidRDefault="007B3585" w:rsidP="007B3585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30/03/23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C5B3EB" w14:textId="5373B026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4235F" w14:textId="12D4E000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DEE06" w14:textId="2AAD3A7B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22/02/24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10F0E" w14:textId="43CF31B3" w:rsidR="007B3585" w:rsidRPr="00DA5C6B" w:rsidRDefault="007B3585" w:rsidP="007B358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051</w:t>
            </w:r>
          </w:p>
        </w:tc>
      </w:tr>
      <w:tr w:rsidR="00D8182E" w:rsidRPr="00537E8A" w14:paraId="2C1D7A45" w14:textId="77777777" w:rsidTr="007B3585">
        <w:trPr>
          <w:trHeight w:val="48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908AE7" w14:textId="77777777" w:rsidR="00D8182E" w:rsidRPr="00A7756E" w:rsidRDefault="00D8182E" w:rsidP="00D8182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9F60" w14:textId="714E8CC4" w:rsidR="00D8182E" w:rsidRPr="00DA5C6B" w:rsidRDefault="00D8182E" w:rsidP="00D8182E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MD-T-08-27-01-1299/6-R11-001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5D58" w14:textId="6D7B1CD5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BI5288-6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80F73" w14:textId="270E0B4B" w:rsidR="00D8182E" w:rsidRPr="00DA5C6B" w:rsidRDefault="00D8182E" w:rsidP="00D8182E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 xml:space="preserve">Lista de </w:t>
            </w:r>
            <w:proofErr w:type="spellStart"/>
            <w:r w:rsidRPr="00DA5C6B">
              <w:rPr>
                <w:rFonts w:ascii="Arial" w:hAnsi="Arial" w:cs="Arial"/>
                <w:sz w:val="16"/>
                <w:szCs w:val="16"/>
              </w:rPr>
              <w:t>IP’s</w:t>
            </w:r>
            <w:proofErr w:type="spellEnd"/>
            <w:r w:rsidRPr="00DA5C6B">
              <w:rPr>
                <w:rFonts w:ascii="Arial" w:hAnsi="Arial" w:cs="Arial"/>
                <w:sz w:val="16"/>
                <w:szCs w:val="16"/>
              </w:rPr>
              <w:t xml:space="preserve">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585FE" w14:textId="60D41615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24B98" w14:textId="43601BAA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07/02/23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CAFCC1" w14:textId="18D3110A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F5F96" w14:textId="27B4DA08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2F7C6" w14:textId="33BFA5C0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15/12/23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B8518E" w14:textId="5E11FA73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041</w:t>
            </w:r>
          </w:p>
        </w:tc>
      </w:tr>
      <w:tr w:rsidR="00D8182E" w:rsidRPr="00845FE3" w14:paraId="5D2DCF11" w14:textId="77777777" w:rsidTr="007B3585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C66032" w14:textId="77777777" w:rsidR="00D8182E" w:rsidRPr="00A7756E" w:rsidRDefault="00D8182E" w:rsidP="00D8182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501FB" w14:textId="73E91064" w:rsidR="00D8182E" w:rsidRPr="00DA5C6B" w:rsidRDefault="00D8182E" w:rsidP="00D8182E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MD-T-08-27-01-1299/6-R11-002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9A7C9" w14:textId="76B083CE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BI5275-4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9CD48" w14:textId="1DB53843" w:rsidR="00D8182E" w:rsidRPr="00DA5C6B" w:rsidRDefault="00D8182E" w:rsidP="00D8182E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Memorial Descritivo Montagem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5077F" w14:textId="4C3C2D6B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D396D" w14:textId="3BA73BDC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0DD78" w14:textId="778C384A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DD3165" w14:textId="59585F33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C9947" w14:textId="2E490C28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15/12/23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510B5D" w14:textId="43643233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041</w:t>
            </w:r>
          </w:p>
        </w:tc>
      </w:tr>
      <w:tr w:rsidR="00D8182E" w:rsidRPr="00845FE3" w14:paraId="679A154F" w14:textId="77777777" w:rsidTr="007B3585">
        <w:trPr>
          <w:trHeight w:val="515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E88010" w14:textId="77777777" w:rsidR="00D8182E" w:rsidRPr="00A7756E" w:rsidRDefault="00D8182E" w:rsidP="00D8182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94DE" w14:textId="19B04688" w:rsidR="00D8182E" w:rsidRPr="00DA5C6B" w:rsidRDefault="00D8182E" w:rsidP="00D8182E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MD-T-08-27-01-1299/6-R11-003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FF529" w14:textId="593C285D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BI5289-4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CE530" w14:textId="6CB2368F" w:rsidR="00D8182E" w:rsidRPr="00DA5C6B" w:rsidRDefault="00D8182E" w:rsidP="00D8182E">
            <w:pPr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Plano de integração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1396E" w14:textId="0BE3F706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0661" w14:textId="43886A62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10/03/23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B293C6" w14:textId="232A910C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DBF948" w14:textId="330B336E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F71DA4" w14:textId="4FC0D408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15/12/23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38F84B" w14:textId="33932547" w:rsidR="00D8182E" w:rsidRPr="00DA5C6B" w:rsidRDefault="00D8182E" w:rsidP="00D8182E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041</w:t>
            </w:r>
          </w:p>
        </w:tc>
      </w:tr>
      <w:tr w:rsidR="00D8182E" w:rsidRPr="00845FE3" w14:paraId="37A2E2E6" w14:textId="77777777" w:rsidTr="007B3585">
        <w:trPr>
          <w:trHeight w:val="5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05D28" w14:textId="77777777" w:rsidR="00D8182E" w:rsidRPr="00A7756E" w:rsidRDefault="00D8182E" w:rsidP="00D8182E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7278C2" w14:textId="6A34D60E" w:rsidR="00D8182E" w:rsidRPr="00DA5C6B" w:rsidRDefault="00D8182E" w:rsidP="00D8182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PT-T-08-27-01-1299/6-R11-001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35E88" w14:textId="0804D035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BI5290-8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F9147" w14:textId="3BB431CF" w:rsidR="00D8182E" w:rsidRPr="00DA5C6B" w:rsidRDefault="00D8182E" w:rsidP="00D8182E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Procedimentos de Comissionamento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C532B9" w14:textId="0AE7A0A7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37CC8E" w14:textId="730AE0F6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AF4C43" w14:textId="5785BC20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0D76AA" w14:textId="44729314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8E26CE" w14:textId="7A814905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15/12/23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739EE0" w14:textId="4CDB2E17" w:rsidR="00D8182E" w:rsidRPr="00DA5C6B" w:rsidRDefault="00D8182E" w:rsidP="00D8182E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041</w:t>
            </w:r>
          </w:p>
        </w:tc>
      </w:tr>
      <w:tr w:rsidR="005F54A9" w:rsidRPr="00845FE3" w14:paraId="1E083784" w14:textId="77777777" w:rsidTr="007B3585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5671D9" w14:textId="77777777" w:rsidR="005F54A9" w:rsidRPr="00A7756E" w:rsidRDefault="005F54A9" w:rsidP="005F54A9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5A4528" w14:textId="106812C4" w:rsidR="005F54A9" w:rsidRPr="00DA5C6B" w:rsidRDefault="005F54A9" w:rsidP="005F54A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RT-T-08-27-01-1299/6-R11-001</w:t>
            </w: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77F9C2" w14:textId="03A490B2" w:rsidR="005F54A9" w:rsidRPr="00DA5C6B" w:rsidRDefault="005F54A9" w:rsidP="005F54A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BI5292-4</w:t>
            </w: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BF9A2" w14:textId="5B4FA593" w:rsidR="005F54A9" w:rsidRPr="00DA5C6B" w:rsidRDefault="005F54A9" w:rsidP="005F54A9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Relatório de Levantamento de Campo - Estação Barueri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4771F" w14:textId="198FD8FD" w:rsidR="005F54A9" w:rsidRPr="00DA5C6B" w:rsidRDefault="005F54A9" w:rsidP="005F54A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PA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9AADBD" w14:textId="3E841A8E" w:rsidR="005F54A9" w:rsidRPr="00DA5C6B" w:rsidRDefault="005F54A9" w:rsidP="005F54A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20/04/23</w:t>
            </w: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7FE74" w14:textId="6CFB9FB6" w:rsidR="005F54A9" w:rsidRPr="00DA5C6B" w:rsidRDefault="005F54A9" w:rsidP="005F54A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99D54" w14:textId="0C2AF910" w:rsidR="005F54A9" w:rsidRPr="00DA5C6B" w:rsidRDefault="005F54A9" w:rsidP="005F54A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APR</w:t>
            </w: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D57CA7" w14:textId="67A19CAC" w:rsidR="005F54A9" w:rsidRPr="00DA5C6B" w:rsidRDefault="005F54A9" w:rsidP="005F54A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19/05/23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BE40A" w14:textId="3E0465B9" w:rsidR="005F54A9" w:rsidRPr="00DA5C6B" w:rsidRDefault="005F54A9" w:rsidP="005F54A9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  <w:r w:rsidRPr="00DA5C6B">
              <w:rPr>
                <w:rFonts w:ascii="Arial" w:hAnsi="Arial" w:cs="Arial"/>
                <w:sz w:val="16"/>
                <w:szCs w:val="16"/>
              </w:rPr>
              <w:t>026</w:t>
            </w:r>
          </w:p>
        </w:tc>
      </w:tr>
      <w:tr w:rsidR="001D00BA" w:rsidRPr="00845FE3" w14:paraId="6B09E3BF" w14:textId="77777777" w:rsidTr="007B3585">
        <w:trPr>
          <w:trHeight w:val="697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467B4D" w14:textId="77777777" w:rsidR="001D00BA" w:rsidRPr="00845FE3" w:rsidRDefault="001D00BA" w:rsidP="001D00BA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F50339" w14:textId="6258C2FF" w:rsidR="001D00BA" w:rsidRPr="00D8182E" w:rsidRDefault="001D00BA" w:rsidP="001D00B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65E95" w14:textId="0E515C90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9A223" w14:textId="5C3F9559" w:rsidR="001D00BA" w:rsidRPr="00D8182E" w:rsidRDefault="001D00BA" w:rsidP="001D00B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1DD914" w14:textId="7E71510F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DAF3B" w14:textId="5F1331FB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8318B" w14:textId="7400D5B3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1636F" w14:textId="7CF23C50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06D2A" w14:textId="17D2617A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8EE48" w14:textId="181279AB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1D00BA" w:rsidRPr="00845FE3" w14:paraId="316EC180" w14:textId="77777777" w:rsidTr="007B3585">
        <w:trPr>
          <w:trHeight w:val="581"/>
        </w:trPr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72FAF0" w14:textId="77777777" w:rsidR="001D00BA" w:rsidRPr="00845FE3" w:rsidRDefault="001D00BA" w:rsidP="001D00BA">
            <w:pPr>
              <w:pStyle w:val="PargrafodaLista"/>
              <w:numPr>
                <w:ilvl w:val="0"/>
                <w:numId w:val="4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11C066" w14:textId="035203D6" w:rsidR="001D00BA" w:rsidRPr="00D8182E" w:rsidRDefault="001D00BA" w:rsidP="001D00B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6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6A46D" w14:textId="4CE4DF29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1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0EE298" w14:textId="44D8D15E" w:rsidR="001D00BA" w:rsidRPr="00D8182E" w:rsidRDefault="001D00BA" w:rsidP="001D00BA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17BD61" w14:textId="5C265006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C91C1C" w14:textId="56823489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485144" w14:textId="33AEDDDD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62512D" w14:textId="512280AA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D12363" w14:textId="467D5494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3FFD" w14:textId="3EA7CD57" w:rsidR="001D00BA" w:rsidRPr="00D8182E" w:rsidRDefault="001D00BA" w:rsidP="001D00BA">
            <w:pPr>
              <w:jc w:val="center"/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14:paraId="58DAE790" w14:textId="6A70D196" w:rsidR="00281A79" w:rsidRPr="004B6362" w:rsidRDefault="00281A79" w:rsidP="007643B5">
      <w:pPr>
        <w:rPr>
          <w:rFonts w:ascii="Arial" w:hAnsi="Arial" w:cs="Arial"/>
        </w:rPr>
        <w:sectPr w:rsidR="00281A79" w:rsidRPr="004B6362">
          <w:headerReference w:type="default" r:id="rId18"/>
          <w:footerReference w:type="default" r:id="rId19"/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49C52BC3" w14:textId="77777777" w:rsidR="00150D00" w:rsidRPr="004B6362" w:rsidRDefault="00150D00" w:rsidP="00E9337A">
      <w:pPr>
        <w:pStyle w:val="Estilo2"/>
        <w:ind w:left="0"/>
        <w:rPr>
          <w:rFonts w:cs="Arial"/>
          <w:smallCaps/>
        </w:rPr>
      </w:pPr>
    </w:p>
    <w:sectPr w:rsidR="00150D00" w:rsidRPr="004B6362" w:rsidSect="004D367C">
      <w:headerReference w:type="default" r:id="rId20"/>
      <w:footerReference w:type="default" r:id="rId21"/>
      <w:headerReference w:type="first" r:id="rId22"/>
      <w:footerReference w:type="first" r:id="rId23"/>
      <w:type w:val="continuous"/>
      <w:pgSz w:w="11907" w:h="16840"/>
      <w:pgMar w:top="709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8BFB1" w14:textId="77777777" w:rsidR="007749F1" w:rsidRDefault="007749F1">
      <w:r>
        <w:separator/>
      </w:r>
    </w:p>
  </w:endnote>
  <w:endnote w:type="continuationSeparator" w:id="0">
    <w:p w14:paraId="0D484EEF" w14:textId="77777777" w:rsidR="007749F1" w:rsidRDefault="007749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6F0152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6F0152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6F0152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6F0152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259769C7" w:rsidR="006F0152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6F0152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6F0152" w:rsidRDefault="006F0152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6F0152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6F0152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6F0152" w:rsidRDefault="006F0152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4D367C" w14:paraId="56D2B4F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9B39F20" w14:textId="77777777" w:rsidR="004D367C" w:rsidRDefault="004D367C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AEC5F40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 xml:space="preserve">Esta folha é propriedade da Companhia Paulista de Trens Metropolitanos e seu conteúdo não pode ser copiado ou revelado a terceiros sem autorização expressa. A liberação ou aprovação deste Documento não exime o projetista de sua responsabilidade sobre </w:t>
          </w:r>
          <w:proofErr w:type="gramStart"/>
          <w:r>
            <w:rPr>
              <w:rFonts w:ascii="Arial" w:hAnsi="Arial"/>
              <w:sz w:val="14"/>
              <w:szCs w:val="14"/>
            </w:rPr>
            <w:t>o mesmo</w:t>
          </w:r>
          <w:proofErr w:type="gramEnd"/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90EDED0" w14:textId="77777777" w:rsidR="004D367C" w:rsidRDefault="004D367C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3A868CC2" w14:textId="77777777" w:rsidR="004D367C" w:rsidRDefault="004D367C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C75FE76" w14:textId="77777777" w:rsidR="004D367C" w:rsidRDefault="004D367C" w:rsidP="004D367C">
    <w:pPr>
      <w:pStyle w:val="Rodap"/>
      <w:tabs>
        <w:tab w:val="clear" w:pos="4419"/>
        <w:tab w:val="clear" w:pos="8838"/>
        <w:tab w:val="left" w:pos="9060"/>
      </w:tabs>
      <w:rPr>
        <w:sz w:val="8"/>
        <w:szCs w:val="8"/>
      </w:rPr>
    </w:pPr>
    <w:r>
      <w:rPr>
        <w:sz w:val="8"/>
        <w:szCs w:val="8"/>
      </w:rPr>
      <w:tab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6F0152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6F0152" w:rsidRDefault="006F0152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6F0152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6F0152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6F0152" w:rsidRDefault="006F0152">
    <w:pPr>
      <w:pStyle w:val="Rodap"/>
      <w:rPr>
        <w:sz w:val="8"/>
        <w:szCs w:val="8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6F0152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6F0152" w:rsidRDefault="006F0152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6F0152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6F0152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6F0152" w:rsidRDefault="006F0152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26D87" w14:textId="77777777" w:rsidR="007749F1" w:rsidRDefault="007749F1">
      <w:r>
        <w:rPr>
          <w:color w:val="000000"/>
        </w:rPr>
        <w:separator/>
      </w:r>
    </w:p>
  </w:footnote>
  <w:footnote w:type="continuationSeparator" w:id="0">
    <w:p w14:paraId="2C76D699" w14:textId="77777777" w:rsidR="007749F1" w:rsidRDefault="007749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3335E66A" w:rsidR="006F0152" w:rsidRDefault="006F0152">
    <w:pPr>
      <w:rPr>
        <w:sz w:val="4"/>
      </w:rPr>
    </w:pPr>
  </w:p>
  <w:p w14:paraId="7C762CC8" w14:textId="77777777" w:rsidR="006F0152" w:rsidRDefault="006F0152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4D367C" w14:paraId="76233E01" w14:textId="77777777" w:rsidTr="00061F93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873FC2C" w14:textId="77777777" w:rsidR="004D367C" w:rsidRDefault="004D367C" w:rsidP="004D367C">
          <w:pPr>
            <w:spacing w:before="40"/>
          </w:pPr>
          <w:r>
            <w:object w:dxaOrig="4320" w:dyaOrig="1398" w14:anchorId="1839476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50.25pt;height:14.25pt" o:ole="">
                <v:imagedata r:id="rId1" o:title=""/>
              </v:shape>
              <o:OLEObject Type="Embed" ProgID="PBrush" ShapeID="_x0000_i1027" DrawAspect="Content" ObjectID="_1770122143" r:id="rId2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49E1D1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00CE0366" w14:textId="77777777" w:rsidR="004D367C" w:rsidRPr="00825BEA" w:rsidRDefault="004D367C" w:rsidP="004D367C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A651AF2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13C7AD47" w14:textId="23897A5D" w:rsidR="004D367C" w:rsidRPr="004D367C" w:rsidRDefault="00C01613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C01613">
            <w:rPr>
              <w:rFonts w:ascii="Arial" w:hAnsi="Arial" w:cs="Arial"/>
              <w:b/>
              <w:bCs/>
              <w:sz w:val="18"/>
              <w:szCs w:val="18"/>
            </w:rPr>
            <w:t>BI5272-0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E4F497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72C16D48" w14:textId="467B8DD8" w:rsidR="004D367C" w:rsidRPr="00825BEA" w:rsidRDefault="00471E7E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E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18A5F77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347D18E5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E30D9AA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731B373E" w14:textId="77777777" w:rsidR="004D367C" w:rsidRDefault="004D367C" w:rsidP="004D367C">
          <w:pPr>
            <w:spacing w:before="40"/>
            <w:jc w:val="center"/>
          </w:pPr>
        </w:p>
      </w:tc>
    </w:tr>
    <w:tr w:rsidR="004D367C" w14:paraId="7BAE881D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10EAF90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6B72033F" w14:textId="77777777" w:rsidR="004D367C" w:rsidRPr="00825BEA" w:rsidRDefault="004D367C" w:rsidP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FF38339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BFDD496" w14:textId="142E45C1" w:rsidR="004D367C" w:rsidRPr="004D367C" w:rsidRDefault="007B3585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22</w:t>
          </w:r>
          <w:r w:rsidR="00471E7E">
            <w:rPr>
              <w:rFonts w:ascii="Arial" w:hAnsi="Arial" w:cs="Arial"/>
              <w:b/>
              <w:bCs/>
              <w:sz w:val="18"/>
              <w:szCs w:val="18"/>
            </w:rPr>
            <w:t>/</w:t>
          </w:r>
          <w:r w:rsidR="00DA5C6B"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2</w:t>
          </w:r>
          <w:r w:rsidR="00471E7E">
            <w:rPr>
              <w:rFonts w:ascii="Arial" w:hAnsi="Arial" w:cs="Arial"/>
              <w:b/>
              <w:bCs/>
              <w:sz w:val="18"/>
              <w:szCs w:val="18"/>
            </w:rPr>
            <w:t>/202</w:t>
          </w:r>
          <w:r w:rsidR="00DA5C6B">
            <w:rPr>
              <w:rFonts w:ascii="Arial" w:hAnsi="Arial" w:cs="Arial"/>
              <w:b/>
              <w:bCs/>
              <w:sz w:val="18"/>
              <w:szCs w:val="18"/>
            </w:rPr>
            <w:t>4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3D13EC8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D6252A7" w14:textId="77777777" w:rsidR="004D367C" w:rsidRDefault="004D367C" w:rsidP="004D367C">
          <w:pPr>
            <w:spacing w:before="40"/>
            <w:jc w:val="center"/>
          </w:pPr>
        </w:p>
        <w:p w14:paraId="30099BE6" w14:textId="77777777" w:rsidR="004D367C" w:rsidRDefault="004D367C" w:rsidP="004D367C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4D367C" w14:paraId="4B6BBCE1" w14:textId="77777777" w:rsidTr="00061F93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A8BE43" w14:textId="77777777" w:rsidR="004D367C" w:rsidRDefault="004D367C" w:rsidP="004D367C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719808BF" w14:textId="77777777" w:rsidR="004D367C" w:rsidRDefault="004D367C" w:rsidP="004D367C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9483B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C8D0455" w14:textId="77777777" w:rsidR="004D367C" w:rsidRDefault="004D367C" w:rsidP="004D367C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8EBDB11" w14:textId="77777777" w:rsidR="004D367C" w:rsidRDefault="004D367C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2B3FD8C5" w14:textId="77777777" w:rsidR="004D367C" w:rsidRDefault="004D367C" w:rsidP="004D367C">
          <w:pPr>
            <w:spacing w:before="40"/>
            <w:jc w:val="center"/>
          </w:pPr>
        </w:p>
      </w:tc>
    </w:tr>
  </w:tbl>
  <w:p w14:paraId="6884AA4C" w14:textId="77777777" w:rsidR="004D367C" w:rsidRDefault="004D367C">
    <w:pPr>
      <w:rPr>
        <w:sz w:val="4"/>
      </w:rPr>
    </w:pPr>
  </w:p>
  <w:p w14:paraId="44861AA6" w14:textId="77777777" w:rsidR="004D367C" w:rsidRDefault="004D367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6F0152" w:rsidRDefault="006F0152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6F0152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8" type="#_x0000_t75" style="width:93.75pt;height:28.5pt" o:ole="">
                <v:imagedata r:id="rId1" o:title=""/>
              </v:shape>
              <o:OLEObject Type="Embed" ProgID="PBrush" ShapeID="_x0000_i1028" DrawAspect="Content" ObjectID="_1770122144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6B55DD4E" w:rsidR="006F0152" w:rsidRDefault="00976849">
          <w:pPr>
            <w:pStyle w:val="Cabealho"/>
            <w:spacing w:before="60"/>
            <w:jc w:val="center"/>
          </w:pPr>
          <w:r>
            <w:rPr>
              <w:rFonts w:ascii="Arial" w:hAnsi="Arial"/>
              <w:b/>
              <w:sz w:val="24"/>
              <w:szCs w:val="24"/>
            </w:rPr>
            <w:t xml:space="preserve">ID </w:t>
          </w:r>
          <w:r>
            <w:rPr>
              <w:rFonts w:ascii="Arial" w:hAnsi="Arial"/>
              <w:b/>
              <w:sz w:val="28"/>
            </w:rPr>
            <w:t xml:space="preserve">– </w:t>
          </w:r>
          <w:r w:rsidRPr="001B3C11">
            <w:rPr>
              <w:rFonts w:ascii="Arial" w:hAnsi="Arial"/>
              <w:b/>
              <w:sz w:val="24"/>
              <w:szCs w:val="24"/>
            </w:rPr>
            <w:t>ÍNDICE DE DOCUMENTOS</w:t>
          </w:r>
        </w:p>
      </w:tc>
    </w:tr>
  </w:tbl>
  <w:p w14:paraId="23D15CDA" w14:textId="77777777" w:rsidR="006F0152" w:rsidRDefault="006F0152">
    <w:pPr>
      <w:rPr>
        <w:sz w:val="4"/>
      </w:rPr>
    </w:pPr>
  </w:p>
  <w:tbl>
    <w:tblPr>
      <w:tblW w:w="1020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090"/>
      <w:gridCol w:w="1096"/>
      <w:gridCol w:w="1843"/>
      <w:gridCol w:w="1074"/>
      <w:gridCol w:w="2448"/>
      <w:gridCol w:w="2655"/>
    </w:tblGrid>
    <w:tr w:rsidR="005D105B" w14:paraId="4BAC648B" w14:textId="77777777" w:rsidTr="00B809C5">
      <w:trPr>
        <w:cantSplit/>
        <w:trHeight w:hRule="exact" w:val="454"/>
        <w:jc w:val="center"/>
      </w:trPr>
      <w:tc>
        <w:tcPr>
          <w:tcW w:w="1090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bookmarkStart w:id="0" w:name="_Hlk125548401"/>
        <w:p w14:paraId="31E3CB1F" w14:textId="5A40C3A4" w:rsidR="006F0152" w:rsidRDefault="00150D00">
          <w:pPr>
            <w:spacing w:before="40"/>
          </w:pPr>
          <w:r>
            <w:object w:dxaOrig="19398" w:dyaOrig="5746" w14:anchorId="78176619">
              <v:shape id="_x0000_i1029" type="#_x0000_t75" style="width:50.25pt;height:14.25pt">
                <v:imagedata r:id="rId1" o:title=""/>
              </v:shape>
              <o:OLEObject Type="Embed" ProgID="PBrush" ShapeID="_x0000_i1029" DrawAspect="Content" ObjectID="_1770122145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4E001E55" w:rsidR="006F0152" w:rsidRPr="00825BEA" w:rsidRDefault="006F0152" w:rsidP="001B3C11">
          <w:pPr>
            <w:spacing w:before="40"/>
            <w:rPr>
              <w:rFonts w:ascii="Arial" w:hAnsi="Arial" w:cs="Arial"/>
              <w:b/>
              <w:bCs/>
              <w:sz w:val="18"/>
              <w:szCs w:val="18"/>
            </w:rPr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D470CDE" w:rsidR="006F0152" w:rsidRPr="004D367C" w:rsidRDefault="004D367C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74001A4" w:rsidR="006F0152" w:rsidRPr="00825BEA" w:rsidRDefault="004D367C" w:rsidP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7C70D2BE" w:rsidR="006F0152" w:rsidRDefault="006F0152">
          <w:pPr>
            <w:spacing w:before="40"/>
            <w:jc w:val="center"/>
          </w:pPr>
        </w:p>
      </w:tc>
      <w:tc>
        <w:tcPr>
          <w:tcW w:w="2655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7EBC07B0" w:rsidR="006F0152" w:rsidRDefault="006F0152">
          <w:pPr>
            <w:spacing w:before="40"/>
            <w:jc w:val="center"/>
          </w:pPr>
        </w:p>
      </w:tc>
    </w:tr>
    <w:tr w:rsidR="005D105B" w14:paraId="6C3EB98F" w14:textId="77777777" w:rsidTr="004D367C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6F0152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6F97B05F" w:rsidR="006F0152" w:rsidRPr="00825BEA" w:rsidRDefault="00825BEA">
          <w:pPr>
            <w:spacing w:before="40"/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825BEA">
            <w:rPr>
              <w:rFonts w:ascii="Arial" w:hAnsi="Arial" w:cs="Arial"/>
              <w:b/>
              <w:bCs/>
              <w:sz w:val="18"/>
              <w:szCs w:val="18"/>
            </w:rPr>
            <w:t>AUTOMIND</w:t>
          </w:r>
          <w:r w:rsidR="004D367C">
            <w:rPr>
              <w:rFonts w:ascii="Arial" w:hAnsi="Arial" w:cs="Arial"/>
              <w:b/>
              <w:bCs/>
              <w:sz w:val="18"/>
              <w:szCs w:val="18"/>
            </w:rPr>
            <w:t>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76BF7EA" w14:textId="77777777" w:rsidR="006F0152" w:rsidRDefault="005A25E2" w:rsidP="004D367C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</w:t>
          </w:r>
          <w:r w:rsidR="00825BEA">
            <w:rPr>
              <w:rFonts w:ascii="Arial" w:hAnsi="Arial"/>
              <w:sz w:val="14"/>
            </w:rPr>
            <w:t>/DATA</w:t>
          </w:r>
        </w:p>
        <w:p w14:paraId="08D896E6" w14:textId="38E72329" w:rsidR="004D367C" w:rsidRPr="004D367C" w:rsidRDefault="004D367C" w:rsidP="004D367C">
          <w:pPr>
            <w:jc w:val="center"/>
            <w:rPr>
              <w:rFonts w:ascii="Arial" w:hAnsi="Arial" w:cs="Arial"/>
              <w:b/>
              <w:bCs/>
              <w:sz w:val="18"/>
              <w:szCs w:val="18"/>
            </w:rPr>
          </w:pPr>
          <w:r w:rsidRPr="004D367C">
            <w:rPr>
              <w:rFonts w:ascii="Arial" w:hAnsi="Arial" w:cs="Arial"/>
              <w:b/>
              <w:bCs/>
              <w:sz w:val="18"/>
              <w:szCs w:val="18"/>
            </w:rPr>
            <w:t>25/01/2023</w:t>
          </w: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BDD71EB" w14:textId="49A977F2" w:rsidR="006F0152" w:rsidRDefault="006F0152">
          <w:pPr>
            <w:spacing w:before="40"/>
            <w:jc w:val="center"/>
          </w:pPr>
        </w:p>
        <w:p w14:paraId="39682ACC" w14:textId="77777777" w:rsidR="006F0152" w:rsidRDefault="006F0152">
          <w:pPr>
            <w:spacing w:before="40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 w:rsidTr="00B809C5">
      <w:trPr>
        <w:cantSplit/>
        <w:trHeight w:hRule="exact" w:val="454"/>
        <w:jc w:val="center"/>
      </w:trPr>
      <w:tc>
        <w:tcPr>
          <w:tcW w:w="5103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6F0152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5E2FE172" w:rsidR="006F0152" w:rsidRDefault="006F0152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06C88727" w:rsidR="006F0152" w:rsidRDefault="006F0152" w:rsidP="0034055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655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6F0152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459F036B" w:rsidR="006F0152" w:rsidRDefault="006F0152">
          <w:pPr>
            <w:spacing w:before="40"/>
            <w:jc w:val="center"/>
          </w:pPr>
        </w:p>
      </w:tc>
    </w:tr>
    <w:bookmarkEnd w:id="0"/>
  </w:tbl>
  <w:p w14:paraId="4BD706F1" w14:textId="77777777" w:rsidR="006F0152" w:rsidRDefault="006F0152">
    <w:pPr>
      <w:pStyle w:val="Cabealho"/>
      <w:rPr>
        <w:rFonts w:ascii="Arial" w:hAnsi="Arial"/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944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27"/>
      <w:gridCol w:w="7917"/>
    </w:tblGrid>
    <w:tr w:rsidR="00B809C5" w:rsidRPr="004B6362" w14:paraId="36AF9924" w14:textId="77777777" w:rsidTr="00923F1E">
      <w:trPr>
        <w:trHeight w:hRule="exact" w:val="737"/>
        <w:jc w:val="center"/>
      </w:trPr>
      <w:tc>
        <w:tcPr>
          <w:tcW w:w="202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2F7A19B" w14:textId="77777777" w:rsidR="00B809C5" w:rsidRPr="004B6362" w:rsidRDefault="00B809C5" w:rsidP="00B809C5">
          <w:pPr>
            <w:pStyle w:val="Cabealho"/>
            <w:spacing w:before="60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E7D10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0" type="#_x0000_t75" style="width:93.75pt;height:28.5pt">
                <v:imagedata r:id="rId1" o:title=""/>
              </v:shape>
              <o:OLEObject Type="Embed" ProgID="PBrush" ShapeID="_x0000_i1030" DrawAspect="Content" ObjectID="_1770122146" r:id="rId2"/>
            </w:object>
          </w:r>
        </w:p>
      </w:tc>
      <w:tc>
        <w:tcPr>
          <w:tcW w:w="7917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0FF8C21" w14:textId="77777777" w:rsidR="00B809C5" w:rsidRPr="004B6362" w:rsidRDefault="00B809C5" w:rsidP="00B809C5">
          <w:pPr>
            <w:pStyle w:val="Cabealho"/>
            <w:spacing w:before="6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24"/>
              <w:szCs w:val="24"/>
            </w:rPr>
            <w:t>ID</w:t>
          </w:r>
          <w:r>
            <w:rPr>
              <w:rFonts w:ascii="Arial" w:hAnsi="Arial" w:cs="Arial"/>
              <w:b/>
              <w:sz w:val="28"/>
            </w:rPr>
            <w:t xml:space="preserve"> – </w:t>
          </w:r>
          <w:r w:rsidRPr="001B3C11">
            <w:rPr>
              <w:rFonts w:ascii="Arial" w:hAnsi="Arial" w:cs="Arial"/>
              <w:b/>
              <w:sz w:val="24"/>
              <w:szCs w:val="24"/>
            </w:rPr>
            <w:t>ÍNDICE DE DOCUMENTOS</w:t>
          </w:r>
        </w:p>
      </w:tc>
    </w:tr>
  </w:tbl>
  <w:p w14:paraId="0992DB0A" w14:textId="77777777" w:rsidR="00B809C5" w:rsidRPr="004B6362" w:rsidRDefault="00B809C5" w:rsidP="00B809C5">
    <w:pPr>
      <w:rPr>
        <w:rFonts w:ascii="Arial" w:hAnsi="Arial" w:cs="Arial"/>
        <w:sz w:val="4"/>
      </w:rPr>
    </w:pPr>
  </w:p>
  <w:tbl>
    <w:tblPr>
      <w:tblW w:w="10191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79"/>
      <w:gridCol w:w="1264"/>
      <w:gridCol w:w="1842"/>
      <w:gridCol w:w="876"/>
      <w:gridCol w:w="2429"/>
      <w:gridCol w:w="2501"/>
    </w:tblGrid>
    <w:tr w:rsidR="00B809C5" w:rsidRPr="004B6362" w14:paraId="55AE4650" w14:textId="77777777" w:rsidTr="00923F1E">
      <w:trPr>
        <w:cantSplit/>
        <w:trHeight w:hRule="exact" w:val="454"/>
        <w:jc w:val="center"/>
      </w:trPr>
      <w:tc>
        <w:tcPr>
          <w:tcW w:w="1279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1E9C3C1" w14:textId="77777777" w:rsidR="00B809C5" w:rsidRPr="004B6362" w:rsidRDefault="00B809C5" w:rsidP="00B809C5">
          <w:pPr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</w:rPr>
            <w:object w:dxaOrig="19398" w:dyaOrig="5746" w14:anchorId="264AE9CA">
              <v:shape id="_x0000_i1031" type="#_x0000_t75" style="width:57pt;height:21.75pt">
                <v:imagedata r:id="rId1" o:title=""/>
              </v:shape>
              <o:OLEObject Type="Embed" ProgID="PBrush" ShapeID="_x0000_i1031" DrawAspect="Content" ObjectID="_1770122147" r:id="rId3"/>
            </w:object>
          </w:r>
        </w:p>
      </w:tc>
      <w:tc>
        <w:tcPr>
          <w:tcW w:w="126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007BAFF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ÁREA</w:t>
          </w:r>
        </w:p>
        <w:p w14:paraId="239DBA74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Linha 8</w:t>
          </w:r>
        </w:p>
      </w:tc>
      <w:tc>
        <w:tcPr>
          <w:tcW w:w="1842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06CA9B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Nº CONTROLE</w:t>
          </w:r>
        </w:p>
        <w:p w14:paraId="20978DAD" w14:textId="77777777" w:rsidR="00B809C5" w:rsidRPr="004B6362" w:rsidRDefault="00B809C5" w:rsidP="00B809C5">
          <w:pPr>
            <w:spacing w:before="40"/>
            <w:rPr>
              <w:rFonts w:ascii="Arial" w:hAnsi="Arial" w:cs="Arial"/>
            </w:rPr>
          </w:pPr>
        </w:p>
      </w:tc>
      <w:tc>
        <w:tcPr>
          <w:tcW w:w="87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122F8F1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REVISÃO</w:t>
          </w:r>
        </w:p>
        <w:p w14:paraId="65B5203F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</w:t>
          </w:r>
        </w:p>
      </w:tc>
      <w:tc>
        <w:tcPr>
          <w:tcW w:w="2429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0A303E6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D987C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  <w:r w:rsidRPr="004B6362">
            <w:rPr>
              <w:rFonts w:ascii="Arial" w:hAnsi="Arial" w:cs="Arial"/>
              <w:b/>
              <w:sz w:val="14"/>
            </w:rPr>
            <w:t> </w:t>
          </w:r>
        </w:p>
      </w:tc>
      <w:tc>
        <w:tcPr>
          <w:tcW w:w="2501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C3B265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543A251A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  <w:r w:rsidRPr="004B6362">
            <w:rPr>
              <w:rFonts w:ascii="Arial" w:hAnsi="Arial" w:cs="Arial"/>
              <w:b/>
              <w:sz w:val="14"/>
              <w:szCs w:val="14"/>
            </w:rPr>
            <w:t> </w:t>
          </w:r>
        </w:p>
      </w:tc>
    </w:tr>
    <w:tr w:rsidR="00B809C5" w:rsidRPr="004B6362" w14:paraId="2BA141CA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9CC4C2C" w14:textId="77777777" w:rsidR="00B809C5" w:rsidRPr="004B6362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PROJETISTA</w:t>
          </w:r>
        </w:p>
        <w:p w14:paraId="4D92F70B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8"/>
            </w:rPr>
            <w:t>AUTOMIND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A1C50A4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4B4E6FC8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B231B15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2CD2BCC9" w14:textId="1C992480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  <w:r w:rsidRPr="004B6362">
            <w:rPr>
              <w:rFonts w:ascii="Arial" w:hAnsi="Arial" w:cs="Arial"/>
              <w:b/>
              <w:sz w:val="14"/>
              <w:szCs w:val="14"/>
            </w:rPr>
            <w:fldChar w:fldCharType="begin"/>
          </w:r>
          <w:r w:rsidRPr="004B6362">
            <w:rPr>
              <w:rFonts w:ascii="Arial" w:hAnsi="Arial" w:cs="Arial"/>
              <w:b/>
              <w:sz w:val="14"/>
              <w:szCs w:val="14"/>
            </w:rPr>
            <w:instrText xml:space="preserve"> REF Texto67 </w:instrText>
          </w:r>
          <w:r>
            <w:rPr>
              <w:rFonts w:ascii="Arial" w:hAnsi="Arial" w:cs="Arial"/>
              <w:b/>
              <w:sz w:val="14"/>
              <w:szCs w:val="14"/>
            </w:rPr>
            <w:instrText xml:space="preserve"> \* MERGEFORMAT </w:instrTex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separate"/>
          </w:r>
          <w:r w:rsidR="00313D05">
            <w:rPr>
              <w:rFonts w:ascii="Arial" w:hAnsi="Arial" w:cs="Arial"/>
              <w:bCs/>
              <w:sz w:val="14"/>
              <w:szCs w:val="14"/>
            </w:rPr>
            <w:t>Erro! Fonte de referência não encontrada.</w:t>
          </w:r>
          <w:r w:rsidRPr="004B6362">
            <w:rPr>
              <w:rFonts w:ascii="Arial" w:hAnsi="Arial" w:cs="Arial"/>
              <w:b/>
              <w:sz w:val="14"/>
              <w:szCs w:val="14"/>
            </w:rPr>
            <w:fldChar w:fldCharType="end"/>
          </w:r>
        </w:p>
      </w:tc>
    </w:tr>
    <w:tr w:rsidR="00B809C5" w:rsidRPr="004B6362" w14:paraId="567EBB65" w14:textId="77777777" w:rsidTr="00923F1E">
      <w:trPr>
        <w:cantSplit/>
        <w:trHeight w:hRule="exact" w:val="454"/>
        <w:jc w:val="center"/>
      </w:trPr>
      <w:tc>
        <w:tcPr>
          <w:tcW w:w="5261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6465A2E5" w14:textId="77777777" w:rsidR="00B809C5" w:rsidRPr="001B3C11" w:rsidRDefault="00B809C5" w:rsidP="00B809C5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SUPERVISO</w:t>
          </w:r>
          <w:r>
            <w:rPr>
              <w:rFonts w:ascii="Arial" w:hAnsi="Arial" w:cs="Arial"/>
              <w:sz w:val="14"/>
            </w:rPr>
            <w:t>RA</w:t>
          </w:r>
        </w:p>
      </w:tc>
      <w:tc>
        <w:tcPr>
          <w:tcW w:w="2429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A271418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VERIFICAÇÃO/DATA</w:t>
          </w:r>
        </w:p>
        <w:p w14:paraId="383A9B96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  <w:tc>
        <w:tcPr>
          <w:tcW w:w="2501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B6F8C2E" w14:textId="77777777" w:rsidR="00B809C5" w:rsidRPr="004B6362" w:rsidRDefault="00B809C5" w:rsidP="00B809C5">
          <w:pPr>
            <w:spacing w:before="40"/>
            <w:rPr>
              <w:rFonts w:ascii="Arial" w:hAnsi="Arial" w:cs="Arial"/>
              <w:sz w:val="14"/>
            </w:rPr>
          </w:pPr>
          <w:r w:rsidRPr="004B6362">
            <w:rPr>
              <w:rFonts w:ascii="Arial" w:hAnsi="Arial" w:cs="Arial"/>
              <w:sz w:val="14"/>
            </w:rPr>
            <w:t>APROVAÇÃO/DATA</w:t>
          </w:r>
        </w:p>
        <w:p w14:paraId="41618D83" w14:textId="77777777" w:rsidR="00B809C5" w:rsidRPr="004B6362" w:rsidRDefault="00B809C5" w:rsidP="00B809C5">
          <w:pPr>
            <w:spacing w:before="40"/>
            <w:jc w:val="center"/>
            <w:rPr>
              <w:rFonts w:ascii="Arial" w:hAnsi="Arial" w:cs="Arial"/>
            </w:rPr>
          </w:pPr>
        </w:p>
      </w:tc>
    </w:tr>
  </w:tbl>
  <w:p w14:paraId="32975528" w14:textId="3BFAFDCF" w:rsidR="006F0152" w:rsidRDefault="006F0152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078E7"/>
    <w:multiLevelType w:val="hybridMultilevel"/>
    <w:tmpl w:val="AB14B96A"/>
    <w:lvl w:ilvl="0" w:tplc="9CCCCFB4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49" w:hanging="360"/>
      </w:pPr>
    </w:lvl>
    <w:lvl w:ilvl="2" w:tplc="0416001B" w:tentative="1">
      <w:start w:val="1"/>
      <w:numFmt w:val="lowerRoman"/>
      <w:lvlText w:val="%3."/>
      <w:lvlJc w:val="right"/>
      <w:pPr>
        <w:ind w:left="1769" w:hanging="180"/>
      </w:pPr>
    </w:lvl>
    <w:lvl w:ilvl="3" w:tplc="0416000F" w:tentative="1">
      <w:start w:val="1"/>
      <w:numFmt w:val="decimal"/>
      <w:lvlText w:val="%4."/>
      <w:lvlJc w:val="left"/>
      <w:pPr>
        <w:ind w:left="2489" w:hanging="360"/>
      </w:pPr>
    </w:lvl>
    <w:lvl w:ilvl="4" w:tplc="04160019" w:tentative="1">
      <w:start w:val="1"/>
      <w:numFmt w:val="lowerLetter"/>
      <w:lvlText w:val="%5."/>
      <w:lvlJc w:val="left"/>
      <w:pPr>
        <w:ind w:left="3209" w:hanging="360"/>
      </w:pPr>
    </w:lvl>
    <w:lvl w:ilvl="5" w:tplc="0416001B" w:tentative="1">
      <w:start w:val="1"/>
      <w:numFmt w:val="lowerRoman"/>
      <w:lvlText w:val="%6."/>
      <w:lvlJc w:val="right"/>
      <w:pPr>
        <w:ind w:left="3929" w:hanging="180"/>
      </w:pPr>
    </w:lvl>
    <w:lvl w:ilvl="6" w:tplc="0416000F" w:tentative="1">
      <w:start w:val="1"/>
      <w:numFmt w:val="decimal"/>
      <w:lvlText w:val="%7."/>
      <w:lvlJc w:val="left"/>
      <w:pPr>
        <w:ind w:left="4649" w:hanging="360"/>
      </w:pPr>
    </w:lvl>
    <w:lvl w:ilvl="7" w:tplc="04160019" w:tentative="1">
      <w:start w:val="1"/>
      <w:numFmt w:val="lowerLetter"/>
      <w:lvlText w:val="%8."/>
      <w:lvlJc w:val="left"/>
      <w:pPr>
        <w:ind w:left="5369" w:hanging="360"/>
      </w:pPr>
    </w:lvl>
    <w:lvl w:ilvl="8" w:tplc="0416001B" w:tentative="1">
      <w:start w:val="1"/>
      <w:numFmt w:val="lowerRoman"/>
      <w:lvlText w:val="%9."/>
      <w:lvlJc w:val="right"/>
      <w:pPr>
        <w:ind w:left="6089" w:hanging="180"/>
      </w:pPr>
    </w:lvl>
  </w:abstractNum>
  <w:abstractNum w:abstractNumId="1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2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3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792439277">
    <w:abstractNumId w:val="1"/>
  </w:num>
  <w:num w:numId="2" w16cid:durableId="1184781091">
    <w:abstractNumId w:val="2"/>
  </w:num>
  <w:num w:numId="3" w16cid:durableId="1666517327">
    <w:abstractNumId w:val="3"/>
  </w:num>
  <w:num w:numId="4" w16cid:durableId="485584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50B1"/>
    <w:rsid w:val="00046D67"/>
    <w:rsid w:val="00065B00"/>
    <w:rsid w:val="000954A6"/>
    <w:rsid w:val="000A4331"/>
    <w:rsid w:val="000F01B6"/>
    <w:rsid w:val="001136D8"/>
    <w:rsid w:val="00150D00"/>
    <w:rsid w:val="001A4801"/>
    <w:rsid w:val="001B3C11"/>
    <w:rsid w:val="001C4475"/>
    <w:rsid w:val="001D00BA"/>
    <w:rsid w:val="001D033D"/>
    <w:rsid w:val="001E56B9"/>
    <w:rsid w:val="001F3624"/>
    <w:rsid w:val="00203A14"/>
    <w:rsid w:val="00265ECB"/>
    <w:rsid w:val="00281A79"/>
    <w:rsid w:val="002A6E6C"/>
    <w:rsid w:val="002F34D7"/>
    <w:rsid w:val="00303F22"/>
    <w:rsid w:val="00313D05"/>
    <w:rsid w:val="003375FC"/>
    <w:rsid w:val="0034055B"/>
    <w:rsid w:val="00361116"/>
    <w:rsid w:val="003966B8"/>
    <w:rsid w:val="004312D6"/>
    <w:rsid w:val="00445EA2"/>
    <w:rsid w:val="00453CF7"/>
    <w:rsid w:val="00455791"/>
    <w:rsid w:val="00471E7E"/>
    <w:rsid w:val="0047613B"/>
    <w:rsid w:val="004901DD"/>
    <w:rsid w:val="00497FD9"/>
    <w:rsid w:val="004A09BF"/>
    <w:rsid w:val="004B07BE"/>
    <w:rsid w:val="004B6362"/>
    <w:rsid w:val="004D367C"/>
    <w:rsid w:val="004F3F4A"/>
    <w:rsid w:val="00500ADD"/>
    <w:rsid w:val="00511788"/>
    <w:rsid w:val="00537E8A"/>
    <w:rsid w:val="00541EFB"/>
    <w:rsid w:val="005A25E2"/>
    <w:rsid w:val="005B37E0"/>
    <w:rsid w:val="005C2493"/>
    <w:rsid w:val="005D5178"/>
    <w:rsid w:val="005F54A9"/>
    <w:rsid w:val="00622F74"/>
    <w:rsid w:val="006248F0"/>
    <w:rsid w:val="00635F60"/>
    <w:rsid w:val="00643FF7"/>
    <w:rsid w:val="006C5566"/>
    <w:rsid w:val="006F0152"/>
    <w:rsid w:val="007216C1"/>
    <w:rsid w:val="0072510C"/>
    <w:rsid w:val="007643B5"/>
    <w:rsid w:val="007749F1"/>
    <w:rsid w:val="007B3585"/>
    <w:rsid w:val="007C3247"/>
    <w:rsid w:val="00825BEA"/>
    <w:rsid w:val="00845FE3"/>
    <w:rsid w:val="0084680D"/>
    <w:rsid w:val="008D0A4F"/>
    <w:rsid w:val="008D5813"/>
    <w:rsid w:val="00976849"/>
    <w:rsid w:val="009A74A9"/>
    <w:rsid w:val="009B46AB"/>
    <w:rsid w:val="00A31C5C"/>
    <w:rsid w:val="00A54960"/>
    <w:rsid w:val="00A66B3D"/>
    <w:rsid w:val="00A74EAF"/>
    <w:rsid w:val="00A7539D"/>
    <w:rsid w:val="00A7756E"/>
    <w:rsid w:val="00AA3A4B"/>
    <w:rsid w:val="00AB1883"/>
    <w:rsid w:val="00AB1C0D"/>
    <w:rsid w:val="00AB2123"/>
    <w:rsid w:val="00AC5202"/>
    <w:rsid w:val="00AD6B1C"/>
    <w:rsid w:val="00B007A0"/>
    <w:rsid w:val="00B12AFD"/>
    <w:rsid w:val="00B23B33"/>
    <w:rsid w:val="00B3559B"/>
    <w:rsid w:val="00B52015"/>
    <w:rsid w:val="00B809C5"/>
    <w:rsid w:val="00BD0702"/>
    <w:rsid w:val="00BE5CB2"/>
    <w:rsid w:val="00BF3FAA"/>
    <w:rsid w:val="00C01613"/>
    <w:rsid w:val="00C51C26"/>
    <w:rsid w:val="00C62246"/>
    <w:rsid w:val="00CA716B"/>
    <w:rsid w:val="00CB3723"/>
    <w:rsid w:val="00CB7E90"/>
    <w:rsid w:val="00CF12A9"/>
    <w:rsid w:val="00D32686"/>
    <w:rsid w:val="00D342CE"/>
    <w:rsid w:val="00D8182E"/>
    <w:rsid w:val="00DA430C"/>
    <w:rsid w:val="00DA5C6B"/>
    <w:rsid w:val="00DD3618"/>
    <w:rsid w:val="00DE2820"/>
    <w:rsid w:val="00E1295E"/>
    <w:rsid w:val="00E572EE"/>
    <w:rsid w:val="00E5796D"/>
    <w:rsid w:val="00E61DA0"/>
    <w:rsid w:val="00E85BF5"/>
    <w:rsid w:val="00E9337A"/>
    <w:rsid w:val="00EA3F59"/>
    <w:rsid w:val="00EC3A3A"/>
    <w:rsid w:val="00EF77FD"/>
    <w:rsid w:val="00F53C79"/>
    <w:rsid w:val="00F551CB"/>
    <w:rsid w:val="00F5653A"/>
    <w:rsid w:val="00F566BC"/>
    <w:rsid w:val="00F83006"/>
    <w:rsid w:val="00F95DA9"/>
    <w:rsid w:val="00FA3C5E"/>
    <w:rsid w:val="00FE2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67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1"/>
      </w:numPr>
    </w:p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paragraph" w:styleId="PargrafodaLista">
    <w:name w:val="List Paragraph"/>
    <w:basedOn w:val="Normal"/>
    <w:uiPriority w:val="34"/>
    <w:qFormat/>
    <w:rsid w:val="00B007A0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rsid w:val="00B809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5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5.bin"/><Relationship Id="rId2" Type="http://schemas.openxmlformats.org/officeDocument/2006/relationships/oleObject" Target="embeddings/oleObject4.bin"/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7.bin"/><Relationship Id="rId2" Type="http://schemas.openxmlformats.org/officeDocument/2006/relationships/oleObject" Target="embeddings/oleObject6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BA92A-38AA-48FA-80CA-397E86B7B1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B83DD1-2738-4E36-B152-304D9E21E77D}">
  <ds:schemaRefs>
    <ds:schemaRef ds:uri="ee817dd8-ec6c-4e4f-ae5e-d906e038923c"/>
    <ds:schemaRef ds:uri="http://purl.org/dc/elements/1.1/"/>
    <ds:schemaRef ds:uri="http://schemas.microsoft.com/office/2006/documentManagement/types"/>
    <ds:schemaRef ds:uri="b92f478d-9556-4ecb-a62e-8c9ab62d4339"/>
    <ds:schemaRef ds:uri="http://schemas.microsoft.com/office/2006/metadata/properties"/>
    <ds:schemaRef ds:uri="http://www.w3.org/XML/1998/namespace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681</TotalTime>
  <Pages>2</Pages>
  <Words>574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Filipe Olival Gomes</dc:creator>
  <cp:lastModifiedBy>Lizandra Santos de Santana</cp:lastModifiedBy>
  <cp:revision>80</cp:revision>
  <cp:lastPrinted>2024-02-22T18:47:00Z</cp:lastPrinted>
  <dcterms:created xsi:type="dcterms:W3CDTF">2022-12-23T09:49:00Z</dcterms:created>
  <dcterms:modified xsi:type="dcterms:W3CDTF">2024-02-22T18:49:00Z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</Properties>
</file>