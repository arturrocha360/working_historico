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8"/>
        <w:gridCol w:w="135"/>
        <w:gridCol w:w="1542"/>
        <w:gridCol w:w="1060"/>
        <w:gridCol w:w="405"/>
        <w:gridCol w:w="27"/>
        <w:gridCol w:w="1024"/>
        <w:gridCol w:w="414"/>
        <w:gridCol w:w="1262"/>
        <w:gridCol w:w="2235"/>
      </w:tblGrid>
      <w:tr w:rsidR="00AA3A4B" w:rsidRPr="004B6362" w14:paraId="00A58CC5" w14:textId="77777777" w:rsidTr="00F566BC">
        <w:trPr>
          <w:trHeight w:hRule="exact" w:val="1077"/>
          <w:jc w:val="center"/>
        </w:trPr>
        <w:tc>
          <w:tcPr>
            <w:tcW w:w="2243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Pr="004B6362" w:rsidRDefault="00150D00">
            <w:pPr>
              <w:pStyle w:val="Cabealho"/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55pt;height:33.2pt" o:ole="">
                  <v:imagedata r:id="rId11" o:title=""/>
                </v:shape>
                <o:OLEObject Type="Embed" ProgID="PBrush" ShapeID="_x0000_i1025" DrawAspect="Content" ObjectID="_1775571601" r:id="rId12"/>
              </w:object>
            </w:r>
          </w:p>
        </w:tc>
        <w:tc>
          <w:tcPr>
            <w:tcW w:w="4472" w:type="dxa"/>
            <w:gridSpan w:val="6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4FDEF0DE" w:rsidR="00AA3A4B" w:rsidRPr="004B6362" w:rsidRDefault="00F53C79">
            <w:pPr>
              <w:pStyle w:val="Cabealho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5A25E2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976849">
              <w:rPr>
                <w:rFonts w:ascii="Arial" w:hAnsi="Arial" w:cs="Arial"/>
                <w:b/>
                <w:sz w:val="24"/>
                <w:szCs w:val="24"/>
              </w:rPr>
              <w:t>ÍNDICE DE DOCUMENTOS</w:t>
            </w:r>
          </w:p>
        </w:tc>
        <w:tc>
          <w:tcPr>
            <w:tcW w:w="3497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:rsidRPr="004B6362" w14:paraId="31821075" w14:textId="77777777" w:rsidTr="003375FC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:rsidRPr="004B6362" w14:paraId="4E39B45F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6DFBE1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3E64C2C0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901BB0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58303E8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30EA66BB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C9793B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4A3C824F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0E5FDB2E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0E683C5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FDEC9A4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43D5300F" w14:textId="77777777" w:rsidTr="003375FC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73D8B8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4DDAF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AA3A4B" w:rsidRPr="004B6362" w14:paraId="659DF941" w14:textId="77777777" w:rsidTr="003375FC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38A3FDC5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86703E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064B38AD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Pr="004B6362" w:rsidRDefault="00AA3A4B">
            <w:pPr>
              <w:pStyle w:val="Cabealho"/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09C5" w:rsidRPr="004B6362" w14:paraId="1AD40A13" w14:textId="77777777" w:rsidTr="003375FC">
        <w:tblPrEx>
          <w:tblCellMar>
            <w:left w:w="70" w:type="dxa"/>
            <w:right w:w="70" w:type="dxa"/>
          </w:tblCellMar>
        </w:tblPrEx>
        <w:trPr>
          <w:cantSplit/>
          <w:trHeight w:val="907"/>
          <w:jc w:val="center"/>
        </w:trPr>
        <w:tc>
          <w:tcPr>
            <w:tcW w:w="797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FE0AF" w14:textId="2CFE13D6" w:rsidR="00B809C5" w:rsidRDefault="00B809C5" w:rsidP="003375FC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TÍTULO</w:t>
            </w:r>
          </w:p>
          <w:p w14:paraId="2A4BCA7E" w14:textId="77777777" w:rsidR="003375FC" w:rsidRPr="004B6362" w:rsidRDefault="003375FC" w:rsidP="003375FC">
            <w:pPr>
              <w:spacing w:before="40"/>
              <w:rPr>
                <w:rFonts w:ascii="Arial" w:hAnsi="Arial" w:cs="Arial"/>
                <w:sz w:val="14"/>
              </w:rPr>
            </w:pPr>
          </w:p>
          <w:p w14:paraId="23DB97C1" w14:textId="38A2DFB3" w:rsidR="00B809C5" w:rsidRPr="004B6362" w:rsidRDefault="00B809C5" w:rsidP="003375FC">
            <w:pPr>
              <w:tabs>
                <w:tab w:val="left" w:pos="6155"/>
              </w:tabs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ÍNDICE DE DOCUMENTOS 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ESTAÇÃO </w:t>
            </w:r>
            <w:r w:rsidR="0040556C">
              <w:rPr>
                <w:rFonts w:ascii="Arial" w:hAnsi="Arial" w:cs="Arial"/>
                <w:b/>
                <w:sz w:val="18"/>
                <w:szCs w:val="18"/>
              </w:rPr>
              <w:t>JARDIM BELVAL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96BC6" w14:textId="77777777" w:rsidR="00CB3723" w:rsidRPr="00CB3723" w:rsidRDefault="00B809C5" w:rsidP="00CB37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45D8E020" wp14:editId="291C6D95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CB3723"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61950FC7" w:rsidR="00CB3723" w:rsidRPr="004B6362" w:rsidRDefault="00CB3723" w:rsidP="00CB3723">
            <w:pPr>
              <w:jc w:val="center"/>
              <w:rPr>
                <w:rFonts w:ascii="Arial" w:hAnsi="Arial" w:cs="Arial"/>
              </w:rPr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B809C5" w:rsidRPr="004B6362" w14:paraId="0248360A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5343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TIPO</w:t>
            </w:r>
          </w:p>
          <w:p w14:paraId="3E1067C3" w14:textId="7DADE13D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ID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69788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SISTEMA</w:t>
            </w:r>
          </w:p>
          <w:p w14:paraId="6740F6CE" w14:textId="12A6E32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T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492609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LINHA</w:t>
            </w:r>
          </w:p>
          <w:p w14:paraId="0B450203" w14:textId="448E2B6B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08</w:t>
            </w:r>
          </w:p>
        </w:tc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16ADF4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KM</w:t>
            </w:r>
          </w:p>
          <w:p w14:paraId="2C050E8C" w14:textId="5CC0EA83" w:rsidR="00B809C5" w:rsidRPr="004B6362" w:rsidRDefault="0040556C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28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1FC1D0A0" w:rsidR="00B809C5" w:rsidRPr="004B6362" w:rsidRDefault="00B809C5" w:rsidP="00150D00">
            <w:pPr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28762F93">
                <v:shape id="_x0000_i1026" type="#_x0000_t75" style="width:69.5pt;height:22.55pt" o:ole="">
                  <v:imagedata r:id="rId11" o:title=""/>
                </v:shape>
                <o:OLEObject Type="Embed" ProgID="PBrush" ShapeID="_x0000_i1026" DrawAspect="Content" ObjectID="_1775571602" r:id="rId14"/>
              </w:objec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82972DB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PROJETISTA</w:t>
            </w:r>
          </w:p>
          <w:p w14:paraId="292818B2" w14:textId="54DB27AC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</w:tr>
      <w:tr w:rsidR="00B809C5" w:rsidRPr="004B6362" w14:paraId="3CFF1F62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D1F8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TRECHO</w:t>
            </w:r>
          </w:p>
          <w:p w14:paraId="6E0EEC35" w14:textId="6E36FD34" w:rsidR="00B809C5" w:rsidRPr="004B6362" w:rsidRDefault="00A658F1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02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D88A4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SUBTRECHO</w:t>
            </w:r>
          </w:p>
          <w:p w14:paraId="0E25C241" w14:textId="3EA0F27D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AB1C0D">
              <w:rPr>
                <w:rFonts w:ascii="Arial" w:hAnsi="Arial" w:cs="Arial"/>
                <w:b/>
                <w:sz w:val="18"/>
              </w:rPr>
              <w:t>0</w:t>
            </w:r>
            <w:r w:rsidR="0040556C"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25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9A034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SUBSISTEMA/CONJUNTO</w:t>
            </w:r>
          </w:p>
          <w:p w14:paraId="047D1942" w14:textId="194E28E2" w:rsidR="00B809C5" w:rsidRPr="004B6362" w:rsidRDefault="00AF31E0">
            <w:pPr>
              <w:spacing w:before="40"/>
              <w:jc w:val="center"/>
              <w:rPr>
                <w:rFonts w:ascii="Arial" w:hAnsi="Arial" w:cs="Arial"/>
              </w:rPr>
            </w:pPr>
            <w:r w:rsidRPr="00A658F1">
              <w:rPr>
                <w:rFonts w:ascii="Arial" w:hAnsi="Arial" w:cs="Arial"/>
                <w:b/>
                <w:sz w:val="18"/>
              </w:rPr>
              <w:t>1299</w:t>
            </w:r>
            <w:r w:rsidR="00B809C5" w:rsidRPr="00A658F1">
              <w:rPr>
                <w:rFonts w:ascii="Arial" w:hAnsi="Arial" w:cs="Arial"/>
                <w:b/>
                <w:sz w:val="18"/>
              </w:rPr>
              <w:t> </w:t>
            </w:r>
            <w:r w:rsidR="00B809C5" w:rsidRPr="00A658F1">
              <w:rPr>
                <w:rFonts w:ascii="Arial" w:hAnsi="Arial" w:cs="Arial"/>
                <w:b/>
                <w:sz w:val="18"/>
              </w:rPr>
              <w:t> </w:t>
            </w:r>
            <w:r w:rsidR="00B809C5" w:rsidRPr="00A658F1">
              <w:rPr>
                <w:rFonts w:ascii="Arial" w:hAnsi="Arial" w:cs="Arial"/>
                <w:b/>
                <w:sz w:val="18"/>
              </w:rPr>
              <w:t> </w:t>
            </w:r>
            <w:r w:rsidR="00B809C5" w:rsidRPr="00A658F1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3EB79E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ÁREA</w:t>
            </w:r>
          </w:p>
          <w:p w14:paraId="5716FC8B" w14:textId="18754350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-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7E339A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327E814" w14:textId="31714884" w:rsidR="00B809C5" w:rsidRPr="004A09BF" w:rsidRDefault="004A09BF" w:rsidP="004A09B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</w:p>
        </w:tc>
      </w:tr>
      <w:tr w:rsidR="00B809C5" w:rsidRPr="004B6362" w14:paraId="2F8F01B6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7F696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ETAPA</w:t>
            </w:r>
          </w:p>
          <w:p w14:paraId="1A6BC477" w14:textId="75F9DB3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6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5CD941" w14:textId="77777777" w:rsidR="00B809C5" w:rsidRPr="004B6362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CLASSE/SUBCLASSE</w:t>
            </w:r>
          </w:p>
          <w:p w14:paraId="0C076C28" w14:textId="20376565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R11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CCF05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SEQUENCIAL</w:t>
            </w:r>
          </w:p>
          <w:p w14:paraId="382CB064" w14:textId="2F22518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001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77B90F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CONTROLE</w:t>
            </w:r>
          </w:p>
          <w:p w14:paraId="7D0327EC" w14:textId="584E9E83" w:rsidR="00B809C5" w:rsidRPr="004B6362" w:rsidRDefault="00BD61C9">
            <w:pPr>
              <w:spacing w:before="40"/>
              <w:jc w:val="center"/>
              <w:rPr>
                <w:rFonts w:ascii="Arial" w:hAnsi="Arial" w:cs="Arial"/>
              </w:rPr>
            </w:pPr>
            <w:r w:rsidRPr="00BD61C9">
              <w:rPr>
                <w:rFonts w:ascii="Arial" w:hAnsi="Arial" w:cs="Arial"/>
                <w:b/>
                <w:sz w:val="18"/>
              </w:rPr>
              <w:t>BI5251-7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D1F80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3C9BDF1B" w14:textId="05DCDF4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CAEB0C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7DA7F5D6" w14:textId="6ED4CF07" w:rsidR="00B809C5" w:rsidRPr="004B6362" w:rsidRDefault="007D64BD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</w:t>
            </w:r>
            <w:r w:rsidR="006C435D">
              <w:rPr>
                <w:rFonts w:ascii="Arial" w:hAnsi="Arial" w:cs="Arial"/>
                <w:b/>
                <w:sz w:val="18"/>
                <w:szCs w:val="18"/>
              </w:rPr>
              <w:t>/0</w:t>
            </w:r>
            <w:r w:rsidR="00E70E1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3B515A">
              <w:rPr>
                <w:rFonts w:ascii="Arial" w:hAnsi="Arial" w:cs="Arial"/>
                <w:b/>
                <w:sz w:val="18"/>
                <w:szCs w:val="18"/>
              </w:rPr>
              <w:t>/2024</w:t>
            </w:r>
            <w:r w:rsidR="00DE2820" w:rsidRPr="00DE2820">
              <w:rPr>
                <w:rFonts w:ascii="Arial" w:hAnsi="Arial" w:cs="Arial"/>
                <w:b/>
                <w:sz w:val="15"/>
                <w:szCs w:val="15"/>
              </w:rPr>
              <w:t>    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55CA8ADC" w14:textId="77777777" w:rsidTr="00F566BC">
        <w:trPr>
          <w:cantSplit/>
          <w:trHeight w:hRule="exact" w:val="454"/>
          <w:jc w:val="center"/>
        </w:trPr>
        <w:tc>
          <w:tcPr>
            <w:tcW w:w="52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4D3E7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IDENTIFICAÇÃO</w:t>
            </w:r>
          </w:p>
          <w:p w14:paraId="77F20594" w14:textId="3C2244C6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sz w:val="16"/>
              </w:rPr>
              <w:t xml:space="preserve"> </w:t>
            </w:r>
            <w:r w:rsidRPr="00541EFB">
              <w:rPr>
                <w:rFonts w:ascii="Arial" w:hAnsi="Arial" w:cs="Arial"/>
                <w:b/>
                <w:bCs/>
                <w:sz w:val="16"/>
              </w:rPr>
              <w:t>ID-T-</w:t>
            </w:r>
            <w:r w:rsidR="0040556C">
              <w:rPr>
                <w:rFonts w:ascii="Arial" w:hAnsi="Arial" w:cs="Arial"/>
                <w:b/>
                <w:bCs/>
                <w:sz w:val="16"/>
              </w:rPr>
              <w:t>08-28-02</w:t>
            </w:r>
            <w:r w:rsidRPr="00541EFB">
              <w:rPr>
                <w:rFonts w:ascii="Arial" w:hAnsi="Arial" w:cs="Arial"/>
                <w:b/>
                <w:bCs/>
                <w:sz w:val="16"/>
              </w:rPr>
              <w:t>-</w:t>
            </w:r>
            <w:r w:rsidR="00AF31E0" w:rsidRPr="00A658F1">
              <w:rPr>
                <w:rFonts w:ascii="Arial" w:hAnsi="Arial" w:cs="Arial"/>
                <w:b/>
                <w:bCs/>
                <w:sz w:val="16"/>
              </w:rPr>
              <w:t>1299</w:t>
            </w:r>
            <w:r w:rsidRPr="00541EFB">
              <w:rPr>
                <w:rFonts w:ascii="Arial" w:hAnsi="Arial" w:cs="Arial"/>
                <w:b/>
                <w:bCs/>
                <w:sz w:val="16"/>
              </w:rPr>
              <w:t>/6-R11-001</w:t>
            </w:r>
            <w:r w:rsidRPr="00541EFB">
              <w:rPr>
                <w:rFonts w:ascii="Arial" w:hAnsi="Arial" w:cs="Arial"/>
                <w:b/>
                <w:bCs/>
                <w:sz w:val="18"/>
              </w:rPr>
              <w:t> </w:t>
            </w:r>
          </w:p>
        </w:tc>
        <w:tc>
          <w:tcPr>
            <w:tcW w:w="10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CCF59B" w14:textId="77777777" w:rsidR="00B809C5" w:rsidRPr="004B6362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REVISÃO</w:t>
            </w:r>
          </w:p>
          <w:p w14:paraId="43F6F215" w14:textId="40817C14" w:rsidR="00B809C5" w:rsidRPr="004B6362" w:rsidRDefault="007D64BD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G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3B1E100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0A11A0E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155B68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304803E7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4CFBEA3D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45AE2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90F4AD8" w14:textId="735784E4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="004A09BF" w:rsidRPr="004B6362">
              <w:rPr>
                <w:rFonts w:ascii="Arial" w:hAnsi="Arial" w:cs="Arial"/>
                <w:b/>
                <w:sz w:val="18"/>
              </w:rPr>
              <w:t xml:space="preserve"> 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B729E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1FCEFF79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5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32B9128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196CA15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39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7758EF1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SUPERVISORA</w:t>
            </w:r>
          </w:p>
          <w:p w14:paraId="73F9B0AE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</w:tr>
    </w:tbl>
    <w:p w14:paraId="7755F6B4" w14:textId="77777777" w:rsidR="00AA3A4B" w:rsidRPr="004B6362" w:rsidRDefault="00AA3A4B">
      <w:pPr>
        <w:rPr>
          <w:rFonts w:ascii="Arial" w:hAnsi="Arial" w:cs="Arial"/>
          <w:sz w:val="2"/>
        </w:rPr>
      </w:pPr>
    </w:p>
    <w:p w14:paraId="37E661B6" w14:textId="77777777" w:rsidR="00B12AFD" w:rsidRPr="004B6362" w:rsidRDefault="00B12AFD">
      <w:pPr>
        <w:rPr>
          <w:rFonts w:ascii="Arial" w:hAnsi="Arial" w:cs="Arial"/>
        </w:rPr>
        <w:sectPr w:rsidR="00B12AFD" w:rsidRPr="004B6362" w:rsidSect="006B3E30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Pr="004B6362" w:rsidRDefault="005A25E2">
      <w:pPr>
        <w:rPr>
          <w:rFonts w:ascii="Arial" w:hAnsi="Arial" w:cs="Arial"/>
          <w:sz w:val="2"/>
        </w:rPr>
      </w:pPr>
      <w:r w:rsidRPr="004B6362">
        <w:rPr>
          <w:rFonts w:ascii="Arial" w:hAnsi="Arial" w:cs="Arial"/>
          <w:sz w:val="2"/>
        </w:rPr>
        <w:tab/>
      </w:r>
      <w:r w:rsidRPr="004B6362">
        <w:rPr>
          <w:rFonts w:ascii="Arial" w:hAnsi="Arial" w:cs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:rsidRPr="004B6362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DE REFERÊNCIA</w:t>
            </w:r>
          </w:p>
        </w:tc>
      </w:tr>
      <w:tr w:rsidR="00AA3A4B" w:rsidRPr="004B6362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64E195C9" w:rsidR="00AA3A4B" w:rsidRPr="00F551CB" w:rsidRDefault="004A09B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</w:t>
            </w:r>
            <w:r w:rsidR="000E36F1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-99-99-</w:t>
            </w:r>
            <w:r w:rsidR="00B32C9D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/4-R1</w:t>
            </w:r>
            <w:r w:rsidR="00B32C9D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-001 – Projeto Básico do Sistema SCADA</w:t>
            </w:r>
          </w:p>
        </w:tc>
      </w:tr>
      <w:tr w:rsidR="00AA3A4B" w:rsidRPr="004B6362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</w:rPr>
            </w:pPr>
          </w:p>
        </w:tc>
      </w:tr>
      <w:tr w:rsidR="00AA3A4B" w:rsidRPr="004B6362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RESULTANTES</w:t>
            </w:r>
          </w:p>
        </w:tc>
      </w:tr>
      <w:tr w:rsidR="00AA3A4B" w:rsidRPr="004B6362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OBSERVAÇÕES</w:t>
            </w:r>
          </w:p>
        </w:tc>
      </w:tr>
      <w:tr w:rsidR="00AA3A4B" w:rsidRPr="004B6362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4484B4BC" w:rsidR="00AA3A4B" w:rsidRPr="004B6362" w:rsidRDefault="00203A1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7D64BD" w:rsidRPr="004B6362" w14:paraId="35070424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9DCA60" w14:textId="6624F6EF" w:rsidR="007D64BD" w:rsidRDefault="007D64BD" w:rsidP="007D64BD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699AE4" w14:textId="77777777" w:rsidR="007D64BD" w:rsidRPr="004B6362" w:rsidRDefault="007D64BD" w:rsidP="007D64B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80AC0" w14:textId="34772F8C" w:rsidR="007D64BD" w:rsidRDefault="007D64BD" w:rsidP="007D64B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12D35" w14:textId="5B67E899" w:rsidR="007D64BD" w:rsidRDefault="007D64BD" w:rsidP="007D64B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E032B4" w14:textId="3C530E26" w:rsidR="007D64BD" w:rsidRDefault="007D64BD" w:rsidP="007D64B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60552" w14:textId="51051D5A" w:rsidR="007D64BD" w:rsidRDefault="007D64BD" w:rsidP="007D64B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25/04/2024</w:t>
            </w:r>
          </w:p>
        </w:tc>
      </w:tr>
      <w:tr w:rsidR="00E70E14" w:rsidRPr="004B6362" w14:paraId="3082A502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21B94" w14:textId="0570E431" w:rsidR="00E70E14" w:rsidRDefault="00E70E14" w:rsidP="00E70E14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28D7CE" w14:textId="77777777" w:rsidR="00E70E14" w:rsidRPr="004B6362" w:rsidRDefault="00E70E14" w:rsidP="00E70E14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EBC7E9" w14:textId="2326F8FF" w:rsidR="00E70E14" w:rsidRDefault="00E70E14" w:rsidP="00E70E14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119D3" w14:textId="292B08DC" w:rsidR="00E70E14" w:rsidRDefault="00E70E14" w:rsidP="00E70E14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2887E0" w14:textId="72FF9891" w:rsidR="00E70E14" w:rsidRDefault="00E70E14" w:rsidP="00E70E14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F15625" w14:textId="68D30861" w:rsidR="00E70E14" w:rsidRDefault="00E70E14" w:rsidP="00E70E14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17/04/2024</w:t>
            </w:r>
          </w:p>
        </w:tc>
      </w:tr>
      <w:tr w:rsidR="00E04245" w:rsidRPr="004B6362" w14:paraId="01523608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0C32B0" w14:textId="0620A4FC" w:rsidR="00E04245" w:rsidRDefault="00E04245" w:rsidP="00E04245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14FEC" w14:textId="77777777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3DD3C" w14:textId="3D54A747" w:rsidR="00E04245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2B3219" w14:textId="6907E0CE" w:rsidR="00E04245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2DA0C2" w14:textId="14287A1E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7CE460" w14:textId="1007D6B5" w:rsidR="00E04245" w:rsidRDefault="006C435D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05/03</w:t>
            </w:r>
            <w:r w:rsidR="003B515A">
              <w:rPr>
                <w:rFonts w:ascii="Arial" w:hAnsi="Arial" w:cs="Arial"/>
                <w:sz w:val="16"/>
              </w:rPr>
              <w:t>/2024</w:t>
            </w:r>
          </w:p>
        </w:tc>
      </w:tr>
      <w:tr w:rsidR="00E04245" w:rsidRPr="004B6362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7D38AB99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021C0CA3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091D8D07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503B75F1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4DB807C8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20/12/2023</w:t>
            </w:r>
          </w:p>
        </w:tc>
      </w:tr>
      <w:tr w:rsidR="00E04245" w:rsidRPr="004B6362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717C5B8B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4AD0D3E3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485D96FD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4976347D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56C86B50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03/05/2023</w:t>
            </w:r>
          </w:p>
        </w:tc>
      </w:tr>
      <w:tr w:rsidR="00E04245" w:rsidRPr="004B6362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12571077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311F5423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19EB9151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7D3298A7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191742C5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06/03/2023</w:t>
            </w:r>
          </w:p>
        </w:tc>
      </w:tr>
      <w:tr w:rsidR="00E04245" w:rsidRPr="004B6362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5C30EF26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36CB5A67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05F26B27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ATENDENDO AOS COMENTÁRIOS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40055BF5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28A5A6F6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760306DA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08/02/2022</w:t>
            </w:r>
          </w:p>
        </w:tc>
      </w:tr>
      <w:tr w:rsidR="00E04245" w:rsidRPr="004B6362" w14:paraId="4329149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56CBE" w14:textId="1EA3DE16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99C7F" w14:textId="77777777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E5AE6B" w14:textId="7AD943F4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1297E" w14:textId="2DF76E19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1B2D2" w14:textId="3B6E0EFA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B5F948" w14:textId="4FB03734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25/01/2022</w:t>
            </w:r>
          </w:p>
        </w:tc>
      </w:tr>
      <w:tr w:rsidR="00E04245" w:rsidRPr="004B6362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37693E6A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2C61BE75" w:rsidR="00E04245" w:rsidRPr="004B6362" w:rsidRDefault="00E04245" w:rsidP="00E04245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398622BB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188B3DFC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10F27AA1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45AED98B" w:rsidR="00E04245" w:rsidRPr="005E49CB" w:rsidRDefault="00E04245" w:rsidP="00E04245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</w:rPr>
              <w:t>DATA</w:t>
            </w:r>
          </w:p>
        </w:tc>
      </w:tr>
    </w:tbl>
    <w:p w14:paraId="05256201" w14:textId="77777777" w:rsidR="00281A79" w:rsidRDefault="00281A79" w:rsidP="007643B5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491"/>
        <w:gridCol w:w="1114"/>
        <w:gridCol w:w="1929"/>
        <w:gridCol w:w="892"/>
        <w:gridCol w:w="839"/>
        <w:gridCol w:w="555"/>
        <w:gridCol w:w="824"/>
        <w:gridCol w:w="1018"/>
        <w:gridCol w:w="989"/>
      </w:tblGrid>
      <w:tr w:rsidR="00BD61C9" w:rsidRPr="00BD61C9" w14:paraId="18C32AA0" w14:textId="77777777" w:rsidTr="00697F7B">
        <w:trPr>
          <w:tblHeader/>
        </w:trPr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AB1A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BD61C9">
              <w:rPr>
                <w:rFonts w:ascii="Arial" w:hAnsi="Arial" w:cs="Arial"/>
                <w:b/>
                <w:sz w:val="16"/>
              </w:rPr>
              <w:t>Item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CD6E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BD61C9">
              <w:rPr>
                <w:rFonts w:ascii="Arial" w:hAnsi="Arial" w:cs="Arial"/>
                <w:b/>
                <w:sz w:val="16"/>
              </w:rPr>
              <w:t>Código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827589" w14:textId="67221441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  <w:highlight w:val="yellow"/>
              </w:rPr>
            </w:pPr>
            <w:r w:rsidRPr="00AC6810">
              <w:rPr>
                <w:rFonts w:ascii="Arial" w:hAnsi="Arial" w:cs="Arial"/>
                <w:b/>
                <w:sz w:val="16"/>
              </w:rPr>
              <w:t>Nº CONTROLE</w:t>
            </w:r>
          </w:p>
        </w:tc>
        <w:tc>
          <w:tcPr>
            <w:tcW w:w="9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A54A" w14:textId="7869EBA8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BD61C9">
              <w:rPr>
                <w:rFonts w:ascii="Arial" w:hAnsi="Arial" w:cs="Arial"/>
                <w:b/>
                <w:sz w:val="16"/>
              </w:rPr>
              <w:t>Título do Documento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E7CA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BD61C9">
              <w:rPr>
                <w:rFonts w:ascii="Arial" w:hAnsi="Arial" w:cs="Arial"/>
                <w:b/>
                <w:sz w:val="16"/>
              </w:rPr>
              <w:t>Natureza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61D68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BD61C9">
              <w:rPr>
                <w:rFonts w:ascii="Arial" w:hAnsi="Arial" w:cs="Arial"/>
                <w:b/>
                <w:sz w:val="16"/>
              </w:rPr>
              <w:t>Data Prevista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2DD45" w14:textId="60735108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BD61C9">
              <w:rPr>
                <w:rFonts w:ascii="Arial" w:hAnsi="Arial" w:cs="Arial"/>
                <w:b/>
                <w:sz w:val="16"/>
              </w:rPr>
              <w:t>Rev</w:t>
            </w:r>
            <w:r>
              <w:rPr>
                <w:rFonts w:ascii="Arial" w:hAnsi="Arial" w:cs="Arial"/>
                <w:b/>
                <w:sz w:val="16"/>
              </w:rPr>
              <w:t>.</w:t>
            </w:r>
          </w:p>
        </w:tc>
        <w:tc>
          <w:tcPr>
            <w:tcW w:w="1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8CA3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BD61C9">
              <w:rPr>
                <w:rFonts w:ascii="Arial" w:hAnsi="Arial" w:cs="Arial"/>
                <w:b/>
                <w:sz w:val="16"/>
              </w:rPr>
              <w:t>Remessa</w:t>
            </w:r>
          </w:p>
        </w:tc>
      </w:tr>
      <w:tr w:rsidR="00BD61C9" w:rsidRPr="00BD61C9" w14:paraId="08851334" w14:textId="77777777" w:rsidTr="00697F7B">
        <w:trPr>
          <w:tblHeader/>
        </w:trPr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6F4B3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2FD3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9F1E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  <w:highlight w:val="yellow"/>
              </w:rPr>
            </w:pPr>
          </w:p>
        </w:tc>
        <w:tc>
          <w:tcPr>
            <w:tcW w:w="9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7F5B" w14:textId="31E3B2A8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38766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1685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A437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298C9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D61C9">
              <w:rPr>
                <w:rFonts w:ascii="Arial" w:hAnsi="Arial" w:cs="Arial"/>
                <w:b/>
                <w:sz w:val="13"/>
                <w:szCs w:val="13"/>
              </w:rPr>
              <w:t>Propósito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C49D0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D61C9">
              <w:rPr>
                <w:rFonts w:ascii="Arial" w:hAnsi="Arial" w:cs="Arial"/>
                <w:b/>
                <w:sz w:val="13"/>
                <w:szCs w:val="13"/>
              </w:rPr>
              <w:t>Data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6E88" w14:textId="77777777" w:rsidR="00BD61C9" w:rsidRPr="00BD61C9" w:rsidRDefault="00BD61C9" w:rsidP="00BD61C9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D61C9">
              <w:rPr>
                <w:rFonts w:ascii="Arial" w:hAnsi="Arial" w:cs="Arial"/>
                <w:b/>
                <w:sz w:val="13"/>
                <w:szCs w:val="13"/>
              </w:rPr>
              <w:t>GR</w:t>
            </w:r>
          </w:p>
        </w:tc>
      </w:tr>
      <w:tr w:rsidR="00BE6F92" w:rsidRPr="00BD61C9" w14:paraId="0BF2B438" w14:textId="77777777" w:rsidTr="00595C5D">
        <w:trPr>
          <w:trHeight w:val="368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8143" w14:textId="77777777" w:rsidR="00BE6F92" w:rsidRPr="00BD61C9" w:rsidRDefault="00BE6F92" w:rsidP="00BE6F92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76CF43" w14:textId="79210FCA" w:rsidR="00BE6F92" w:rsidRPr="003B515A" w:rsidRDefault="00BE6F92" w:rsidP="00BE6F92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ID-T-08-28-02-1299/6-R11-001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606E1" w14:textId="04EE2A24" w:rsidR="00BE6F92" w:rsidRPr="003B515A" w:rsidRDefault="00BE6F92" w:rsidP="00BE6F92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BI5251-7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A3B12" w14:textId="2E69EB56" w:rsidR="00BE6F92" w:rsidRPr="003B515A" w:rsidRDefault="00BE6F92" w:rsidP="00BE6F92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Lista de Documentos - Estação Jardim Belval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B8F370" w14:textId="71163677" w:rsidR="00BE6F92" w:rsidRPr="003B515A" w:rsidRDefault="00BE6F92" w:rsidP="00BE6F92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5FD79E" w14:textId="2E645724" w:rsidR="00BE6F92" w:rsidRPr="003B515A" w:rsidRDefault="00BE6F92" w:rsidP="00BE6F92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08/05/23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DFB09F" w14:textId="5EF389BE" w:rsidR="00BE6F92" w:rsidRPr="003B515A" w:rsidRDefault="007D64BD" w:rsidP="00BE6F92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87B700" w14:textId="5FB9163E" w:rsidR="00BE6F92" w:rsidRPr="003B515A" w:rsidRDefault="00BE6F92" w:rsidP="00BE6F92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8462C7" w14:textId="487E1A5E" w:rsidR="00BE6F92" w:rsidRPr="003B515A" w:rsidRDefault="00595C5D" w:rsidP="00BE6F92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E35CD" w14:textId="2CEBDD1F" w:rsidR="00BE6F92" w:rsidRPr="003B515A" w:rsidRDefault="009D5187" w:rsidP="009D5187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  <w:r w:rsidR="007D64BD">
              <w:rPr>
                <w:rFonts w:ascii="Arial" w:hAnsi="Arial" w:cs="Arial"/>
                <w:sz w:val="16"/>
              </w:rPr>
              <w:t>7</w:t>
            </w:r>
          </w:p>
        </w:tc>
      </w:tr>
      <w:tr w:rsidR="00697F7B" w:rsidRPr="00BD61C9" w14:paraId="4E41CDAB" w14:textId="77777777" w:rsidTr="00267E51">
        <w:trPr>
          <w:trHeight w:val="543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D889" w14:textId="77777777" w:rsidR="00697F7B" w:rsidRPr="00BD61C9" w:rsidRDefault="00697F7B" w:rsidP="00697F7B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6CC60D" w14:textId="75FB8CFA" w:rsidR="00697F7B" w:rsidRPr="003B515A" w:rsidRDefault="00697F7B" w:rsidP="00697F7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DD-T-08-28-02-1299/6-R11-001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256A96" w14:textId="5517D2A5" w:rsidR="00697F7B" w:rsidRPr="003B515A" w:rsidRDefault="00697F7B" w:rsidP="00697F7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BI5252-5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F6C91A" w14:textId="598D69EC" w:rsidR="00697F7B" w:rsidRPr="003B515A" w:rsidRDefault="00697F7B" w:rsidP="00697F7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Mapa de Comunicação -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8D9EE4" w14:textId="043FEF70" w:rsidR="00697F7B" w:rsidRPr="003B515A" w:rsidRDefault="00697F7B" w:rsidP="00697F7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1596BA" w14:textId="23D13C22" w:rsidR="00697F7B" w:rsidRPr="003B515A" w:rsidRDefault="00697F7B" w:rsidP="00697F7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427D3" w14:textId="2E9B9719" w:rsidR="00697F7B" w:rsidRPr="003B515A" w:rsidRDefault="003900A2" w:rsidP="00697F7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B8A3B8" w14:textId="7A6B89EA" w:rsidR="00697F7B" w:rsidRPr="003B515A" w:rsidRDefault="00697F7B" w:rsidP="00697F7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6D8A0F" w14:textId="566DAA8E" w:rsidR="00697F7B" w:rsidRPr="003B515A" w:rsidRDefault="000055FE" w:rsidP="00697F7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562E79" w14:textId="3632075A" w:rsidR="00697F7B" w:rsidRPr="003B515A" w:rsidRDefault="009D5187" w:rsidP="009D5187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813D65" w:rsidRPr="00BD61C9" w14:paraId="6E47B719" w14:textId="77777777" w:rsidTr="00267E51">
        <w:trPr>
          <w:trHeight w:val="43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8B67" w14:textId="77777777" w:rsidR="00813D65" w:rsidRPr="00BD61C9" w:rsidRDefault="00813D65" w:rsidP="00813D6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08DE0F" w14:textId="44299EB0" w:rsidR="00813D65" w:rsidRPr="003B515A" w:rsidRDefault="00813D65" w:rsidP="00813D65">
            <w:pPr>
              <w:suppressAutoHyphens w:val="0"/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DE-T-08-28-02-1299/6-R11-001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9F1CD8" w14:textId="63BFFC12" w:rsidR="00813D65" w:rsidRPr="003B515A" w:rsidRDefault="00813D65" w:rsidP="00813D6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BI5253-3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3BD82A" w14:textId="3376CCE4" w:rsidR="00813D65" w:rsidRPr="003B515A" w:rsidRDefault="00813D65" w:rsidP="00813D6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Arquitetura do Sistema - Estação Jardim Belval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E0A0B1" w14:textId="2CFCB0C8" w:rsidR="00813D65" w:rsidRPr="003B515A" w:rsidRDefault="00813D65" w:rsidP="00813D6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81938C" w14:textId="5CAC347B" w:rsidR="00813D65" w:rsidRPr="003B515A" w:rsidRDefault="00813D65" w:rsidP="00813D6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19/05/23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063542" w14:textId="3932D9AD" w:rsidR="00813D65" w:rsidRPr="003B515A" w:rsidRDefault="00813D65" w:rsidP="00813D6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35DED3" w14:textId="0D7A788F" w:rsidR="00813D65" w:rsidRPr="003B515A" w:rsidRDefault="00813D65" w:rsidP="00813D6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B200D3" w14:textId="5070BE97" w:rsidR="00813D65" w:rsidRPr="003B515A" w:rsidRDefault="00813D65" w:rsidP="00813D6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D64CA9" w14:textId="6473017F" w:rsidR="00813D65" w:rsidRPr="003B515A" w:rsidRDefault="00813D65" w:rsidP="00813D6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6632B4" w:rsidRPr="00BD61C9" w14:paraId="4991909F" w14:textId="77777777" w:rsidTr="00267E51">
        <w:trPr>
          <w:trHeight w:val="368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9816" w14:textId="77777777" w:rsidR="006632B4" w:rsidRPr="00BD61C9" w:rsidRDefault="006632B4" w:rsidP="006632B4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C983E5" w14:textId="694D9CD2" w:rsidR="006632B4" w:rsidRPr="009B6D0A" w:rsidRDefault="006632B4" w:rsidP="006632B4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DE-T-08-28-02-1299/6-R11-002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7159CA" w14:textId="5635DAC7" w:rsidR="006632B4" w:rsidRPr="009B6D0A" w:rsidRDefault="006632B4" w:rsidP="006632B4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BI5254-1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D5C45B" w14:textId="52A00E86" w:rsidR="006632B4" w:rsidRPr="009B6D0A" w:rsidRDefault="006632B4" w:rsidP="0066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6D0A">
              <w:rPr>
                <w:rFonts w:ascii="Arial" w:hAnsi="Arial" w:cs="Arial"/>
                <w:sz w:val="16"/>
                <w:szCs w:val="16"/>
              </w:rPr>
              <w:t>Planta de Encaminhamento Alimentação Elétrica– Remotas 01, 02 e 03 - Estação Jardim Belval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DA9A92" w14:textId="6159FAB4" w:rsidR="006632B4" w:rsidRPr="009B6D0A" w:rsidRDefault="006632B4" w:rsidP="006632B4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89FC3" w14:textId="53F3A4EE" w:rsidR="006632B4" w:rsidRPr="009B6D0A" w:rsidRDefault="006632B4" w:rsidP="006632B4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C5FC0B" w14:textId="709A974E" w:rsidR="006632B4" w:rsidRPr="009B6D0A" w:rsidRDefault="006632B4" w:rsidP="006632B4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6303BE" w14:textId="218C0C57" w:rsidR="006632B4" w:rsidRPr="009B6D0A" w:rsidRDefault="006632B4" w:rsidP="006632B4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937062" w14:textId="6B17F673" w:rsidR="006632B4" w:rsidRPr="009B6D0A" w:rsidRDefault="006632B4" w:rsidP="006632B4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4B29DA" w14:textId="3EFCCAEF" w:rsidR="006632B4" w:rsidRPr="009B6D0A" w:rsidRDefault="006632B4" w:rsidP="006632B4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267E51" w:rsidRPr="00BD61C9" w14:paraId="0F19E2AB" w14:textId="77777777" w:rsidTr="00267E51">
        <w:trPr>
          <w:trHeight w:val="766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980B" w14:textId="77777777" w:rsidR="00267E51" w:rsidRPr="00BD61C9" w:rsidRDefault="00267E51" w:rsidP="00267E5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67C88B" w14:textId="6D44E038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DE-T-08-28-02-1299/6-R11-003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7E4960" w14:textId="5160823E" w:rsidR="00267E51" w:rsidRPr="00697F7B" w:rsidRDefault="00267E51" w:rsidP="00267E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7F7B">
              <w:rPr>
                <w:rFonts w:ascii="Arial" w:hAnsi="Arial" w:cs="Arial"/>
                <w:sz w:val="16"/>
                <w:szCs w:val="16"/>
              </w:rPr>
              <w:t>BI5257-6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8561B9" w14:textId="5CDF373C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7F7B">
              <w:rPr>
                <w:rFonts w:ascii="Arial" w:hAnsi="Arial" w:cs="Arial"/>
                <w:sz w:val="16"/>
                <w:szCs w:val="16"/>
              </w:rPr>
              <w:t xml:space="preserve">Planta de Rota de Rede de Comunicação Equipamentos/Remotas 01 e 02 - Estação Jardim </w:t>
            </w:r>
            <w:proofErr w:type="spellStart"/>
            <w:r w:rsidRPr="00697F7B">
              <w:rPr>
                <w:rFonts w:ascii="Arial" w:hAnsi="Arial" w:cs="Arial"/>
                <w:sz w:val="16"/>
                <w:szCs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02DF42" w14:textId="619F928E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3BB3C8" w14:textId="41C63FE1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19/05/23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6CBA19" w14:textId="5C5A2FD8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 w:rsidRPr="00F15DE1"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2C44FF" w14:textId="5D0224CC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5FC47A" w14:textId="6083640A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14DFE" w14:textId="74522F15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267E51" w:rsidRPr="00BD61C9" w14:paraId="14E98FB2" w14:textId="77777777" w:rsidTr="00267E51">
        <w:trPr>
          <w:trHeight w:val="862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61FB" w14:textId="77777777" w:rsidR="00267E51" w:rsidRPr="00BD61C9" w:rsidRDefault="00267E51" w:rsidP="00267E5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D0CC4D" w14:textId="76CFC86C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DE-T-08-28-02-1299/6-R11-004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3DB870" w14:textId="706582AD" w:rsidR="00267E51" w:rsidRPr="00697F7B" w:rsidRDefault="00267E51" w:rsidP="00267E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7F7B">
              <w:rPr>
                <w:rFonts w:ascii="Arial" w:hAnsi="Arial" w:cs="Arial"/>
                <w:sz w:val="16"/>
                <w:szCs w:val="16"/>
              </w:rPr>
              <w:t>BI5258-4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A7206" w14:textId="6D1C7A55" w:rsidR="00267E51" w:rsidRPr="00697F7B" w:rsidRDefault="00267E51" w:rsidP="00267E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7F7B">
              <w:rPr>
                <w:rFonts w:ascii="Arial" w:hAnsi="Arial" w:cs="Arial"/>
                <w:sz w:val="16"/>
                <w:szCs w:val="16"/>
              </w:rPr>
              <w:t xml:space="preserve">Planta de Rota de Rede de Comunicação Equipamentos/Remotas 03 - Estação Jardim </w:t>
            </w:r>
            <w:proofErr w:type="spellStart"/>
            <w:r w:rsidRPr="00697F7B">
              <w:rPr>
                <w:rFonts w:ascii="Arial" w:hAnsi="Arial" w:cs="Arial"/>
                <w:sz w:val="16"/>
                <w:szCs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353807" w14:textId="4ED06089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B35B4E" w14:textId="46590A7C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19/05/23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C2955A" w14:textId="59C52275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 w:rsidRPr="00F15DE1"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E88B9E" w14:textId="4940F087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 w:rsidRPr="009B6D0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40F1C7" w14:textId="67ED3342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86724" w14:textId="1BA24696" w:rsidR="00267E51" w:rsidRPr="009B6D0A" w:rsidRDefault="00267E51" w:rsidP="00267E5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112B55" w:rsidRPr="00BD61C9" w14:paraId="1E5251BD" w14:textId="77777777" w:rsidTr="00267E51">
        <w:trPr>
          <w:trHeight w:val="368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B2D84" w14:textId="77777777" w:rsidR="00112B55" w:rsidRPr="00BD61C9" w:rsidRDefault="00112B55" w:rsidP="00112B5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DCFEF" w14:textId="62A25364" w:rsidR="00112B55" w:rsidRPr="004A0C6B" w:rsidRDefault="00112B55" w:rsidP="00112B55">
            <w:pPr>
              <w:jc w:val="center"/>
              <w:rPr>
                <w:rFonts w:ascii="Arial" w:hAnsi="Arial" w:cs="Arial"/>
                <w:color w:val="FF0000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DE-T-08-28-02-1299/6-R11-00</w:t>
            </w: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942C76" w14:textId="0F99A3E2" w:rsidR="00112B55" w:rsidRPr="004A0C6B" w:rsidRDefault="00112B55" w:rsidP="00112B55">
            <w:pPr>
              <w:jc w:val="center"/>
              <w:rPr>
                <w:rFonts w:ascii="Arial" w:hAnsi="Arial" w:cs="Arial"/>
                <w:color w:val="FF0000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BI5260-6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ED965" w14:textId="2E29EBD6" w:rsidR="00112B55" w:rsidRPr="004A0C6B" w:rsidRDefault="00112B55" w:rsidP="00112B55">
            <w:pPr>
              <w:jc w:val="center"/>
              <w:rPr>
                <w:rFonts w:ascii="Arial" w:hAnsi="Arial" w:cs="Arial"/>
                <w:color w:val="FF0000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Painel da Remota 01 –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F6BBCD" w14:textId="29AE1F99" w:rsidR="00112B55" w:rsidRPr="004A0C6B" w:rsidRDefault="00112B55" w:rsidP="00112B55">
            <w:pPr>
              <w:jc w:val="center"/>
              <w:rPr>
                <w:rFonts w:ascii="Arial" w:hAnsi="Arial" w:cs="Arial"/>
                <w:color w:val="FF0000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F8595" w14:textId="2CD57334" w:rsidR="00112B55" w:rsidRPr="004A0C6B" w:rsidRDefault="00112B55" w:rsidP="00112B55">
            <w:pPr>
              <w:jc w:val="center"/>
              <w:rPr>
                <w:rFonts w:ascii="Arial" w:hAnsi="Arial" w:cs="Arial"/>
                <w:color w:val="FF0000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04845D" w14:textId="150553A7" w:rsidR="00112B55" w:rsidRPr="004A0C6B" w:rsidRDefault="00112B55" w:rsidP="00112B55">
            <w:pPr>
              <w:jc w:val="center"/>
              <w:rPr>
                <w:rFonts w:ascii="Arial" w:hAnsi="Arial" w:cs="Arial"/>
                <w:color w:val="FF0000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56B875" w14:textId="15C1562A" w:rsidR="00112B55" w:rsidRPr="004A0C6B" w:rsidRDefault="00112B55" w:rsidP="00112B55">
            <w:pPr>
              <w:jc w:val="center"/>
              <w:rPr>
                <w:rFonts w:ascii="Arial" w:hAnsi="Arial" w:cs="Arial"/>
                <w:color w:val="FF0000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EF1DB8" w14:textId="008994EB" w:rsidR="00112B55" w:rsidRPr="004A0C6B" w:rsidRDefault="00112B55" w:rsidP="00112B55">
            <w:pPr>
              <w:jc w:val="center"/>
              <w:rPr>
                <w:rFonts w:ascii="Arial" w:hAnsi="Arial" w:cs="Arial"/>
                <w:color w:val="FF0000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4050B" w14:textId="01B1B6FC" w:rsidR="00112B55" w:rsidRPr="004A0C6B" w:rsidRDefault="00112B55" w:rsidP="00112B55">
            <w:pPr>
              <w:jc w:val="center"/>
              <w:rPr>
                <w:rFonts w:ascii="Arial" w:hAnsi="Arial" w:cs="Arial"/>
                <w:color w:val="FF0000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112B55" w:rsidRPr="00BD61C9" w14:paraId="3E9CA08E" w14:textId="77777777" w:rsidTr="00267E51">
        <w:trPr>
          <w:trHeight w:val="470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71DC" w14:textId="77777777" w:rsidR="00112B55" w:rsidRPr="00BD61C9" w:rsidRDefault="00112B55" w:rsidP="00112B5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1AF997" w14:textId="4E828BB4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DE-T-08-28-02-1299/6-R11-00</w:t>
            </w: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5B9CE" w14:textId="7D4BE781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BI5261-4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E5C237" w14:textId="06811310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Painel da Remota 02 –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87FD6" w14:textId="41807EDB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2D1601" w14:textId="0E998C42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19/05/23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B1CEFF" w14:textId="6FC963BD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5EF409" w14:textId="551402E9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C4F096" w14:textId="4BE199A1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4E72F3" w14:textId="3F106BCC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112B55" w:rsidRPr="00BD61C9" w14:paraId="16287168" w14:textId="77777777" w:rsidTr="00267E51">
        <w:trPr>
          <w:trHeight w:val="368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A935" w14:textId="77777777" w:rsidR="00112B55" w:rsidRPr="00BD61C9" w:rsidRDefault="00112B55" w:rsidP="00112B5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581DA9" w14:textId="1B84B88A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DE-T-08-28-02-1299/6-R11-00</w:t>
            </w: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C833AA" w14:textId="0A8FBC53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BI5256-8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6BA35" w14:textId="58F75DFD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Painel da Remota 03 –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D2469E" w14:textId="65F40AD0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EBDA30" w14:textId="32515B05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19/05/23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1E4585" w14:textId="6825BC8D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5DD03E" w14:textId="5F05777E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0A9497" w14:textId="64E9F05E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F35C4A" w14:textId="79694F81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112B55" w:rsidRPr="00BD61C9" w14:paraId="0A187015" w14:textId="77777777" w:rsidTr="00267E51">
        <w:trPr>
          <w:trHeight w:val="51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5330" w14:textId="77777777" w:rsidR="00112B55" w:rsidRPr="00BD61C9" w:rsidRDefault="00112B55" w:rsidP="00112B5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EB18F4" w14:textId="4C96D1BD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DE-T-08-28-02-1299/6-R11-00</w:t>
            </w:r>
            <w:r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A9C4E" w14:textId="7863200B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BI5262-2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90B2D" w14:textId="312B5C84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Lista de Entradas e Saídas –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EA293" w14:textId="0E4DA8A8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CFCA88" w14:textId="7FE9EBF9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03/03/23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9970CF" w14:textId="02EF9686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89B83F" w14:textId="47793B08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6E3D40" w14:textId="0F2D5278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309D89" w14:textId="1334435C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112B55" w:rsidRPr="00BD61C9" w14:paraId="46EB72BD" w14:textId="77777777" w:rsidTr="00267E51">
        <w:trPr>
          <w:trHeight w:val="51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8E8EB" w14:textId="77777777" w:rsidR="00112B55" w:rsidRPr="00BD61C9" w:rsidRDefault="00112B55" w:rsidP="00112B5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0C41AE" w14:textId="1F9F656E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DG-T-08-28-02-1299/6-R11-001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98C970" w14:textId="27EFE8C6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BI5263-0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0A6E6" w14:textId="576DB95D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Diagrama de Interligação de Rede -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4F949B" w14:textId="1C4B87F8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04C9FC" w14:textId="1AC30423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14/02/23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C5B3EB" w14:textId="175D0C06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4235F" w14:textId="711BC6AF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1DEE06" w14:textId="305F41FA" w:rsidR="00112B55" w:rsidRPr="003B515A" w:rsidRDefault="00595C5D" w:rsidP="00112B5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410F0E" w14:textId="2851057E" w:rsidR="00112B55" w:rsidRPr="003B515A" w:rsidRDefault="00112B55" w:rsidP="00112B55">
            <w:pPr>
              <w:jc w:val="center"/>
              <w:rPr>
                <w:rFonts w:ascii="Arial" w:hAnsi="Arial" w:cs="Arial"/>
                <w:sz w:val="16"/>
              </w:rPr>
            </w:pPr>
            <w:r w:rsidRPr="0068204C">
              <w:rPr>
                <w:rFonts w:ascii="Arial" w:hAnsi="Arial" w:cs="Arial"/>
                <w:sz w:val="16"/>
              </w:rPr>
              <w:t>56</w:t>
            </w:r>
          </w:p>
        </w:tc>
      </w:tr>
      <w:tr w:rsidR="00A9410B" w:rsidRPr="00BD61C9" w14:paraId="12DB1C9A" w14:textId="77777777" w:rsidTr="00267E51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11A93" w14:textId="77777777" w:rsidR="00A9410B" w:rsidRPr="00BD61C9" w:rsidRDefault="00A9410B" w:rsidP="00A9410B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B554A9" w14:textId="116F89B6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LM-T-08-28-02-1299/6-R11-001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D560E8" w14:textId="297BA631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BI5264-9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7DE0BD" w14:textId="235C6B2C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Lista de Cabos -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38A8C" w14:textId="21C6430F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71F89" w14:textId="0B12FF19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29/03/23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D19C37" w14:textId="431A43E3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62D4D3" w14:textId="399A0D4D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8BA39B" w14:textId="035A2AE1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103C04" w14:textId="694D3561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A9410B" w:rsidRPr="00BD61C9" w14:paraId="679A154F" w14:textId="77777777" w:rsidTr="00267E51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8010" w14:textId="77777777" w:rsidR="00A9410B" w:rsidRPr="00BD61C9" w:rsidRDefault="00A9410B" w:rsidP="00A9410B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594DE" w14:textId="539A7BD1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LM-T--08-28-02-1299/6-R11-002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4D436" w14:textId="7F0A7EDD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BI5265-7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ACE530" w14:textId="51A057B7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Lista de Equipamentos -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E1396E" w14:textId="5204868F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650661" w14:textId="41E68C1A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07/03/23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293C6" w14:textId="1E485580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DBF948" w14:textId="31A8D86B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F71DA4" w14:textId="1BE72EED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8F84B" w14:textId="0C5B05CB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A9410B" w:rsidRPr="00BD61C9" w14:paraId="37A2E2E6" w14:textId="77777777" w:rsidTr="00267E51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05D28" w14:textId="77777777" w:rsidR="00A9410B" w:rsidRPr="00BD61C9" w:rsidRDefault="00A9410B" w:rsidP="00A9410B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7278C2" w14:textId="65E9F4BC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LM-T-08-28-02-1299/6-R11-003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5B85C8" w14:textId="5C4CB462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BI5266-5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8F9147" w14:textId="6FF39553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Lista de Materiais -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C532B9" w14:textId="1C67CDC7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37CC8E" w14:textId="3032EF33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30/03/23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F4C43" w14:textId="00427ABD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D76AA" w14:textId="7AC48813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E26CE" w14:textId="4E6E0FE1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739EE0" w14:textId="6CBCC02A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A9410B" w:rsidRPr="00BD61C9" w14:paraId="1E083784" w14:textId="77777777" w:rsidTr="00267E51">
        <w:trPr>
          <w:trHeight w:val="6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71D9" w14:textId="77777777" w:rsidR="00A9410B" w:rsidRPr="00BD61C9" w:rsidRDefault="00A9410B" w:rsidP="00A9410B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5A4528" w14:textId="0B75E125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MD-T-08-28-02-1299/6-R11-001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DABA4F" w14:textId="0A92B05A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BI5267-3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BF9A2" w14:textId="3FDBA945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Lista de IP’s -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44771F" w14:textId="480D2D11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9AADBD" w14:textId="1A68D676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07/02/23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07FE74" w14:textId="15AD4399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99D54" w14:textId="74338F95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D57CA7" w14:textId="2F1AE0DB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1BE40A" w14:textId="35137F4A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A9410B" w:rsidRPr="00BD61C9" w14:paraId="6B09E3BF" w14:textId="77777777" w:rsidTr="00267E51">
        <w:trPr>
          <w:trHeight w:val="6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67B4D" w14:textId="77777777" w:rsidR="00A9410B" w:rsidRPr="00BD61C9" w:rsidRDefault="00A9410B" w:rsidP="00A9410B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F50339" w14:textId="21AE6BEF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MD-T-08-28-02-1299/6-R11-002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3CA85E" w14:textId="402C5A00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BI5268-1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89A223" w14:textId="1DF68CEB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Memorial Descritivo Montagem -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DD914" w14:textId="1AB3F3D1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1DAF3B" w14:textId="21427043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10/03/23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D8318B" w14:textId="592DD38F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1636F" w14:textId="4E4FED27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06D2A" w14:textId="504AABDF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E8EE48" w14:textId="1C492D76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  <w:tr w:rsidR="00595C5D" w:rsidRPr="00BD61C9" w14:paraId="316EC180" w14:textId="77777777" w:rsidTr="00595C5D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2FAF0" w14:textId="77777777" w:rsidR="00595C5D" w:rsidRPr="00BD61C9" w:rsidRDefault="00595C5D" w:rsidP="00595C5D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11C066" w14:textId="2CBE8C3C" w:rsidR="00595C5D" w:rsidRPr="003B515A" w:rsidRDefault="00595C5D" w:rsidP="00595C5D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MD-T-08-28-02-1299/6-R11-003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215B83" w14:textId="72246F53" w:rsidR="00595C5D" w:rsidRPr="003B515A" w:rsidRDefault="00595C5D" w:rsidP="00595C5D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BI5259-2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0EE298" w14:textId="0E8C36FC" w:rsidR="00595C5D" w:rsidRPr="003B515A" w:rsidRDefault="00595C5D" w:rsidP="00595C5D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Plano de Integração - Estação Jardim Belval 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17BD61" w14:textId="35EFC29C" w:rsidR="00595C5D" w:rsidRPr="003B515A" w:rsidRDefault="00595C5D" w:rsidP="00595C5D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91C1C" w14:textId="6E903797" w:rsidR="00595C5D" w:rsidRPr="003B515A" w:rsidRDefault="00595C5D" w:rsidP="00595C5D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10/03/23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485144" w14:textId="50B6E09D" w:rsidR="00595C5D" w:rsidRPr="003B515A" w:rsidRDefault="00595C5D" w:rsidP="00595C5D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62512D" w14:textId="375B5990" w:rsidR="00595C5D" w:rsidRPr="003B515A" w:rsidRDefault="00595C5D" w:rsidP="00595C5D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12363" w14:textId="21DDA10D" w:rsidR="00595C5D" w:rsidRPr="003B515A" w:rsidRDefault="00595C5D" w:rsidP="00595C5D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473FFD" w14:textId="756924FA" w:rsidR="00595C5D" w:rsidRPr="003B515A" w:rsidRDefault="00595C5D" w:rsidP="00595C5D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57</w:t>
            </w:r>
          </w:p>
        </w:tc>
      </w:tr>
      <w:tr w:rsidR="00890C1B" w:rsidRPr="00BD61C9" w14:paraId="718B88DD" w14:textId="77777777" w:rsidTr="00267E51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6B030" w14:textId="77777777" w:rsidR="00890C1B" w:rsidRPr="00BD61C9" w:rsidRDefault="00890C1B" w:rsidP="00890C1B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22949" w14:textId="6D126FC3" w:rsidR="00890C1B" w:rsidRPr="003B515A" w:rsidRDefault="00890C1B" w:rsidP="00890C1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PT-T-08-28-02-1299/6-R11-001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2BF78" w14:textId="4D5E7E4B" w:rsidR="00890C1B" w:rsidRPr="003B515A" w:rsidRDefault="00890C1B" w:rsidP="00890C1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BI5269-0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E69522" w14:textId="0AC1E30C" w:rsidR="00890C1B" w:rsidRPr="003B515A" w:rsidRDefault="00890C1B" w:rsidP="00890C1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Procedimentos de Comissionamento -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41B5C" w14:textId="0A0082B6" w:rsidR="00890C1B" w:rsidRPr="003B515A" w:rsidRDefault="00890C1B" w:rsidP="00890C1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CA6261" w14:textId="205B1BC1" w:rsidR="00890C1B" w:rsidRPr="003B515A" w:rsidRDefault="00890C1B" w:rsidP="00890C1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2CE16E" w14:textId="797E040E" w:rsidR="00890C1B" w:rsidRPr="003B515A" w:rsidRDefault="00890C1B" w:rsidP="00890C1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D109A8" w14:textId="146EB5CF" w:rsidR="00890C1B" w:rsidRPr="003B515A" w:rsidRDefault="00890C1B" w:rsidP="00890C1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6C63EC" w14:textId="487E382D" w:rsidR="00890C1B" w:rsidRPr="003B515A" w:rsidRDefault="00890C1B" w:rsidP="00890C1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22/12/2023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42322B" w14:textId="3B653C6C" w:rsidR="00890C1B" w:rsidRPr="003B515A" w:rsidRDefault="00890C1B" w:rsidP="009D5187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044</w:t>
            </w:r>
          </w:p>
        </w:tc>
      </w:tr>
      <w:tr w:rsidR="00A9410B" w:rsidRPr="00BD61C9" w14:paraId="2803390B" w14:textId="77777777" w:rsidTr="00267E51">
        <w:trPr>
          <w:trHeight w:val="6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CA15" w14:textId="77777777" w:rsidR="00A9410B" w:rsidRPr="00BD61C9" w:rsidRDefault="00A9410B" w:rsidP="00A9410B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17DA4" w14:textId="6621DDF0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RT-T-08-28-02-1299/6-R11-001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F7A724" w14:textId="4FF3C02E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BI5271-1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3DD9B7" w14:textId="58BB0EE1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 xml:space="preserve">Relatório de Levantamento de Campo - Estação Jardim </w:t>
            </w:r>
            <w:proofErr w:type="spellStart"/>
            <w:r w:rsidRPr="003B515A">
              <w:rPr>
                <w:rFonts w:ascii="Arial" w:hAnsi="Arial" w:cs="Arial"/>
                <w:sz w:val="16"/>
              </w:rPr>
              <w:t>Belval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D612D9" w14:textId="1C3799E3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E1914" w14:textId="464E3B72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19/05/23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34CCB1" w14:textId="62885E72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9D4D28" w14:textId="78F90EB3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 w:rsidRPr="003B515A"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A5F3D6" w14:textId="34E8A042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23/04/2024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883FC6" w14:textId="778257CA" w:rsidR="00A9410B" w:rsidRPr="003B515A" w:rsidRDefault="00A9410B" w:rsidP="00A941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</w:t>
            </w:r>
          </w:p>
        </w:tc>
      </w:tr>
    </w:tbl>
    <w:p w14:paraId="58DAE790" w14:textId="6A70D196" w:rsidR="00281A79" w:rsidRPr="004B6362" w:rsidRDefault="00281A79" w:rsidP="007643B5">
      <w:pPr>
        <w:rPr>
          <w:rFonts w:ascii="Arial" w:hAnsi="Arial" w:cs="Arial"/>
        </w:rPr>
        <w:sectPr w:rsidR="00281A79" w:rsidRPr="004B6362" w:rsidSect="006B3E30">
          <w:headerReference w:type="default" r:id="rId18"/>
          <w:footerReference w:type="default" r:id="rId19"/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49C52BC3" w14:textId="77777777" w:rsidR="00150D00" w:rsidRPr="004B6362" w:rsidRDefault="00150D00" w:rsidP="00E9337A">
      <w:pPr>
        <w:pStyle w:val="Estilo2"/>
        <w:ind w:left="0"/>
        <w:rPr>
          <w:rFonts w:cs="Arial"/>
          <w:smallCaps/>
        </w:rPr>
      </w:pPr>
    </w:p>
    <w:sectPr w:rsidR="00150D00" w:rsidRPr="004B6362" w:rsidSect="006B3E30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7" w:h="16840"/>
      <w:pgMar w:top="709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352AF" w14:textId="77777777" w:rsidR="006B3E30" w:rsidRDefault="006B3E30">
      <w:r>
        <w:separator/>
      </w:r>
    </w:p>
  </w:endnote>
  <w:endnote w:type="continuationSeparator" w:id="0">
    <w:p w14:paraId="4B39D5CF" w14:textId="77777777" w:rsidR="006B3E30" w:rsidRDefault="006B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F8616E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F8616E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F8616E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F8616E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259769C7" w:rsidR="00F8616E" w:rsidRDefault="004D367C" w:rsidP="004D367C">
    <w:pPr>
      <w:pStyle w:val="Rodap"/>
      <w:tabs>
        <w:tab w:val="clear" w:pos="4419"/>
        <w:tab w:val="clear" w:pos="8838"/>
        <w:tab w:val="left" w:pos="9060"/>
      </w:tabs>
      <w:rPr>
        <w:sz w:val="8"/>
        <w:szCs w:val="8"/>
      </w:rPr>
    </w:pPr>
    <w:r>
      <w:rPr>
        <w:sz w:val="8"/>
        <w:szCs w:val="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F8616E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F8616E" w:rsidRDefault="00F8616E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F8616E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F8616E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F8616E" w:rsidRDefault="00F8616E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4D367C" w14:paraId="56D2B4F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9B39F20" w14:textId="77777777" w:rsidR="004D367C" w:rsidRDefault="004D367C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AEC5F40" w14:textId="77777777" w:rsidR="004D367C" w:rsidRDefault="004D367C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90EDED0" w14:textId="77777777" w:rsidR="004D367C" w:rsidRDefault="004D367C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3A868CC2" w14:textId="77777777" w:rsidR="004D367C" w:rsidRDefault="004D367C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C75FE76" w14:textId="77777777" w:rsidR="004D367C" w:rsidRDefault="004D367C" w:rsidP="004D367C">
    <w:pPr>
      <w:pStyle w:val="Rodap"/>
      <w:tabs>
        <w:tab w:val="clear" w:pos="4419"/>
        <w:tab w:val="clear" w:pos="8838"/>
        <w:tab w:val="left" w:pos="9060"/>
      </w:tabs>
      <w:rPr>
        <w:sz w:val="8"/>
        <w:szCs w:val="8"/>
      </w:rPr>
    </w:pPr>
    <w:r>
      <w:rPr>
        <w:sz w:val="8"/>
        <w:szCs w:val="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F8616E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F8616E" w:rsidRDefault="00F8616E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F8616E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F8616E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F8616E" w:rsidRDefault="00F8616E">
    <w:pPr>
      <w:pStyle w:val="Rodap"/>
      <w:rPr>
        <w:sz w:val="8"/>
        <w:szCs w:val="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F8616E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F8616E" w:rsidRDefault="00F8616E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F8616E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F8616E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F8616E" w:rsidRDefault="00F8616E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71FAC" w14:textId="77777777" w:rsidR="006B3E30" w:rsidRDefault="006B3E30">
      <w:r>
        <w:rPr>
          <w:color w:val="000000"/>
        </w:rPr>
        <w:separator/>
      </w:r>
    </w:p>
  </w:footnote>
  <w:footnote w:type="continuationSeparator" w:id="0">
    <w:p w14:paraId="313D78C1" w14:textId="77777777" w:rsidR="006B3E30" w:rsidRDefault="006B3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3335E66A" w:rsidR="00F8616E" w:rsidRDefault="00F8616E">
    <w:pPr>
      <w:rPr>
        <w:sz w:val="4"/>
      </w:rPr>
    </w:pPr>
  </w:p>
  <w:p w14:paraId="7C762CC8" w14:textId="77777777" w:rsidR="00F8616E" w:rsidRDefault="00F861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90"/>
      <w:gridCol w:w="1096"/>
      <w:gridCol w:w="1843"/>
      <w:gridCol w:w="1074"/>
      <w:gridCol w:w="2448"/>
      <w:gridCol w:w="2655"/>
    </w:tblGrid>
    <w:tr w:rsidR="004D367C" w14:paraId="76233E01" w14:textId="77777777" w:rsidTr="00061F93">
      <w:trPr>
        <w:cantSplit/>
        <w:trHeight w:hRule="exact" w:val="454"/>
        <w:jc w:val="center"/>
      </w:trPr>
      <w:tc>
        <w:tcPr>
          <w:tcW w:w="109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873FC2C" w14:textId="77777777" w:rsidR="004D367C" w:rsidRDefault="004D367C" w:rsidP="004D367C">
          <w:pPr>
            <w:spacing w:before="40"/>
          </w:pPr>
          <w:r>
            <w:object w:dxaOrig="4320" w:dyaOrig="1398" w14:anchorId="183947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3.2pt;height:17.55pt" o:ole="">
                <v:imagedata r:id="rId1" o:title=""/>
              </v:shape>
              <o:OLEObject Type="Embed" ProgID="PBrush" ShapeID="_x0000_i1027" DrawAspect="Content" ObjectID="_1775571603" r:id="rId2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49E1D12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00CE0366" w14:textId="77777777" w:rsidR="004D367C" w:rsidRPr="00825BEA" w:rsidRDefault="004D367C" w:rsidP="004D367C">
          <w:pPr>
            <w:spacing w:before="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A651AF2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13C7AD47" w14:textId="41CA4F9C" w:rsidR="004D367C" w:rsidRPr="004D367C" w:rsidRDefault="00BD61C9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BD61C9">
            <w:rPr>
              <w:rFonts w:ascii="Arial" w:hAnsi="Arial" w:cs="Arial"/>
              <w:b/>
              <w:bCs/>
              <w:sz w:val="18"/>
              <w:szCs w:val="18"/>
            </w:rPr>
            <w:t>BI5251-7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E4F497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62D7BBDA" w14:textId="0DC1FB91" w:rsidR="004D367C" w:rsidRDefault="007D64BD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G</w:t>
          </w:r>
        </w:p>
        <w:p w14:paraId="72C16D48" w14:textId="6FDDEB44" w:rsidR="00922E2F" w:rsidRPr="00825BEA" w:rsidRDefault="00922E2F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18A5F77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347D18E5" w14:textId="77777777" w:rsidR="004D367C" w:rsidRDefault="004D367C" w:rsidP="004D367C">
          <w:pPr>
            <w:spacing w:before="40"/>
            <w:jc w:val="center"/>
          </w:pPr>
        </w:p>
      </w:tc>
      <w:tc>
        <w:tcPr>
          <w:tcW w:w="265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E30D9AA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731B373E" w14:textId="74070300" w:rsidR="004D367C" w:rsidRDefault="007D64BD" w:rsidP="004D367C">
          <w:pPr>
            <w:spacing w:before="40"/>
            <w:jc w:val="center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25</w:t>
          </w:r>
          <w:r w:rsidR="00E70E14">
            <w:rPr>
              <w:rFonts w:ascii="Arial" w:hAnsi="Arial" w:cs="Arial"/>
              <w:b/>
              <w:bCs/>
              <w:sz w:val="18"/>
              <w:szCs w:val="18"/>
            </w:rPr>
            <w:t>/04/2024</w:t>
          </w:r>
        </w:p>
      </w:tc>
    </w:tr>
    <w:tr w:rsidR="004D367C" w14:paraId="7BAE881D" w14:textId="77777777" w:rsidTr="00061F93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10EAF90" w14:textId="77777777" w:rsidR="004D367C" w:rsidRDefault="004D367C" w:rsidP="004D367C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6B72033F" w14:textId="77777777" w:rsidR="004D367C" w:rsidRPr="00825BEA" w:rsidRDefault="004D367C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25BEA">
            <w:rPr>
              <w:rFonts w:ascii="Arial" w:hAnsi="Arial" w:cs="Arial"/>
              <w:b/>
              <w:bCs/>
              <w:sz w:val="18"/>
              <w:szCs w:val="18"/>
            </w:rPr>
            <w:t>AUTOMIND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FF38339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BFDD496" w14:textId="0E29916C" w:rsidR="004D367C" w:rsidRPr="004D367C" w:rsidRDefault="004D367C" w:rsidP="004D367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3D13EC8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2D6252A7" w14:textId="77777777" w:rsidR="004D367C" w:rsidRDefault="004D367C" w:rsidP="004D367C">
          <w:pPr>
            <w:spacing w:before="40"/>
            <w:jc w:val="center"/>
          </w:pPr>
        </w:p>
        <w:p w14:paraId="30099BE6" w14:textId="77777777" w:rsidR="004D367C" w:rsidRDefault="004D367C" w:rsidP="004D367C">
          <w:pPr>
            <w:spacing w:before="40"/>
            <w:rPr>
              <w:rFonts w:ascii="Arial" w:hAnsi="Arial"/>
              <w:sz w:val="144"/>
              <w:szCs w:val="144"/>
            </w:rPr>
          </w:pPr>
        </w:p>
      </w:tc>
    </w:tr>
    <w:tr w:rsidR="004D367C" w14:paraId="4B6BBCE1" w14:textId="77777777" w:rsidTr="00061F93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1A8BE43" w14:textId="77777777" w:rsidR="004D367C" w:rsidRDefault="004D367C" w:rsidP="004D367C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719808BF" w14:textId="77777777" w:rsidR="004D367C" w:rsidRDefault="004D367C" w:rsidP="004D367C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09483B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C8D0455" w14:textId="77777777" w:rsidR="004D367C" w:rsidRDefault="004D367C" w:rsidP="004D367C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8EBDB1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2B3FD8C5" w14:textId="77777777" w:rsidR="004D367C" w:rsidRDefault="004D367C" w:rsidP="004D367C">
          <w:pPr>
            <w:spacing w:before="40"/>
            <w:jc w:val="center"/>
          </w:pPr>
        </w:p>
      </w:tc>
    </w:tr>
  </w:tbl>
  <w:p w14:paraId="6884AA4C" w14:textId="77777777" w:rsidR="004D367C" w:rsidRDefault="004D367C">
    <w:pPr>
      <w:rPr>
        <w:sz w:val="4"/>
      </w:rPr>
    </w:pPr>
  </w:p>
  <w:p w14:paraId="44861AA6" w14:textId="77777777" w:rsidR="004D367C" w:rsidRDefault="004D36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F8616E" w:rsidRDefault="00F8616E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F8616E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95.15pt;height:30.7pt" o:ole="">
                <v:imagedata r:id="rId1" o:title=""/>
              </v:shape>
              <o:OLEObject Type="Embed" ProgID="PBrush" ShapeID="_x0000_i1028" DrawAspect="Content" ObjectID="_1775571604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6B55DD4E" w:rsidR="00F8616E" w:rsidRDefault="00976849">
          <w:pPr>
            <w:pStyle w:val="Cabealho"/>
            <w:spacing w:before="60"/>
            <w:jc w:val="center"/>
          </w:pPr>
          <w:r>
            <w:rPr>
              <w:rFonts w:ascii="Arial" w:hAnsi="Arial"/>
              <w:b/>
              <w:sz w:val="24"/>
              <w:szCs w:val="24"/>
            </w:rPr>
            <w:t xml:space="preserve">ID </w:t>
          </w:r>
          <w:r>
            <w:rPr>
              <w:rFonts w:ascii="Arial" w:hAnsi="Arial"/>
              <w:b/>
              <w:sz w:val="28"/>
            </w:rPr>
            <w:t xml:space="preserve">– </w:t>
          </w:r>
          <w:r w:rsidRPr="001B3C11">
            <w:rPr>
              <w:rFonts w:ascii="Arial" w:hAnsi="Arial"/>
              <w:b/>
              <w:sz w:val="24"/>
              <w:szCs w:val="24"/>
            </w:rPr>
            <w:t>ÍNDICE DE DOCUMENTOS</w:t>
          </w:r>
        </w:p>
      </w:tc>
    </w:tr>
  </w:tbl>
  <w:p w14:paraId="23D15CDA" w14:textId="77777777" w:rsidR="00F8616E" w:rsidRDefault="00F8616E">
    <w:pPr>
      <w:rPr>
        <w:sz w:val="4"/>
      </w:rPr>
    </w:pPr>
  </w:p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90"/>
      <w:gridCol w:w="1096"/>
      <w:gridCol w:w="1843"/>
      <w:gridCol w:w="1074"/>
      <w:gridCol w:w="2448"/>
      <w:gridCol w:w="2655"/>
    </w:tblGrid>
    <w:tr w:rsidR="005D105B" w14:paraId="4BAC648B" w14:textId="77777777" w:rsidTr="00B809C5">
      <w:trPr>
        <w:cantSplit/>
        <w:trHeight w:hRule="exact" w:val="454"/>
        <w:jc w:val="center"/>
      </w:trPr>
      <w:tc>
        <w:tcPr>
          <w:tcW w:w="109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bookmarkStart w:id="0" w:name="_Hlk125548401"/>
        <w:p w14:paraId="31E3CB1F" w14:textId="5A40C3A4" w:rsidR="00F8616E" w:rsidRDefault="00150D00">
          <w:pPr>
            <w:spacing w:before="40"/>
          </w:pPr>
          <w:r>
            <w:object w:dxaOrig="19398" w:dyaOrig="5746" w14:anchorId="78176619">
              <v:shape id="_x0000_i1029" type="#_x0000_t75" style="width:53.2pt;height:17.55pt">
                <v:imagedata r:id="rId1" o:title=""/>
              </v:shape>
              <o:OLEObject Type="Embed" ProgID="PBrush" ShapeID="_x0000_i1029" DrawAspect="Content" ObjectID="_1775571605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F8616E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4E001E55" w:rsidR="00F8616E" w:rsidRPr="00825BEA" w:rsidRDefault="00F8616E" w:rsidP="001B3C11">
          <w:pPr>
            <w:spacing w:before="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F8616E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D470CDE" w:rsidR="00F8616E" w:rsidRPr="004D367C" w:rsidRDefault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D367C">
            <w:rPr>
              <w:rFonts w:ascii="Arial" w:hAnsi="Arial" w:cs="Arial"/>
              <w:b/>
              <w:bCs/>
              <w:sz w:val="18"/>
              <w:szCs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F8616E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774001A4" w:rsidR="00F8616E" w:rsidRPr="00825BEA" w:rsidRDefault="004D367C" w:rsidP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F8616E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7C70D2BE" w:rsidR="00F8616E" w:rsidRDefault="00F8616E">
          <w:pPr>
            <w:spacing w:before="40"/>
            <w:jc w:val="center"/>
          </w:pPr>
        </w:p>
      </w:tc>
      <w:tc>
        <w:tcPr>
          <w:tcW w:w="265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F8616E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7EBC07B0" w:rsidR="00F8616E" w:rsidRDefault="00F8616E">
          <w:pPr>
            <w:spacing w:before="40"/>
            <w:jc w:val="center"/>
          </w:pPr>
        </w:p>
      </w:tc>
    </w:tr>
    <w:tr w:rsidR="005D105B" w14:paraId="6C3EB98F" w14:textId="77777777" w:rsidTr="004D367C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F8616E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6F97B05F" w:rsidR="00F8616E" w:rsidRPr="00825BEA" w:rsidRDefault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25BEA">
            <w:rPr>
              <w:rFonts w:ascii="Arial" w:hAnsi="Arial" w:cs="Arial"/>
              <w:b/>
              <w:bCs/>
              <w:sz w:val="18"/>
              <w:szCs w:val="18"/>
            </w:rPr>
            <w:t>AUTOMIND</w:t>
          </w:r>
          <w:r w:rsidR="004D367C">
            <w:rPr>
              <w:rFonts w:ascii="Arial" w:hAnsi="Arial" w:cs="Arial"/>
              <w:b/>
              <w:bCs/>
              <w:sz w:val="18"/>
              <w:szCs w:val="18"/>
            </w:rPr>
            <w:t>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76BF7EA" w14:textId="77777777" w:rsidR="00F8616E" w:rsidRDefault="005A25E2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</w:t>
          </w:r>
          <w:r w:rsidR="00825BEA">
            <w:rPr>
              <w:rFonts w:ascii="Arial" w:hAnsi="Arial"/>
              <w:sz w:val="14"/>
            </w:rPr>
            <w:t>/DATA</w:t>
          </w:r>
        </w:p>
        <w:p w14:paraId="08D896E6" w14:textId="38E72329" w:rsidR="004D367C" w:rsidRPr="004D367C" w:rsidRDefault="004D367C" w:rsidP="004D367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D367C">
            <w:rPr>
              <w:rFonts w:ascii="Arial" w:hAnsi="Arial" w:cs="Arial"/>
              <w:b/>
              <w:bCs/>
              <w:sz w:val="18"/>
              <w:szCs w:val="18"/>
            </w:rPr>
            <w:t>25/01/2023</w:t>
          </w: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F8616E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BDD71EB" w14:textId="49A977F2" w:rsidR="00F8616E" w:rsidRDefault="00F8616E">
          <w:pPr>
            <w:spacing w:before="40"/>
            <w:jc w:val="center"/>
          </w:pPr>
        </w:p>
        <w:p w14:paraId="39682ACC" w14:textId="77777777" w:rsidR="00F8616E" w:rsidRDefault="00F8616E">
          <w:pPr>
            <w:spacing w:before="40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 w:rsidTr="00B809C5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F8616E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5E2FE172" w:rsidR="00F8616E" w:rsidRDefault="00F8616E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F8616E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06C88727" w:rsidR="00F8616E" w:rsidRDefault="00F8616E" w:rsidP="0034055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F8616E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459F036B" w:rsidR="00F8616E" w:rsidRDefault="00F8616E">
          <w:pPr>
            <w:spacing w:before="40"/>
            <w:jc w:val="center"/>
          </w:pPr>
        </w:p>
      </w:tc>
    </w:tr>
    <w:bookmarkEnd w:id="0"/>
  </w:tbl>
  <w:p w14:paraId="4BD706F1" w14:textId="77777777" w:rsidR="00F8616E" w:rsidRDefault="00F8616E">
    <w:pPr>
      <w:pStyle w:val="Cabealho"/>
      <w:rPr>
        <w:rFonts w:ascii="Arial" w:hAnsi="Arial"/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44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27"/>
      <w:gridCol w:w="7917"/>
    </w:tblGrid>
    <w:tr w:rsidR="00B809C5" w:rsidRPr="004B6362" w14:paraId="36AF9924" w14:textId="77777777" w:rsidTr="00923F1E">
      <w:trPr>
        <w:trHeight w:hRule="exact" w:val="737"/>
        <w:jc w:val="center"/>
      </w:trPr>
      <w:tc>
        <w:tcPr>
          <w:tcW w:w="202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2F7A19B" w14:textId="77777777" w:rsidR="00B809C5" w:rsidRPr="004B6362" w:rsidRDefault="00B809C5" w:rsidP="00B809C5">
          <w:pPr>
            <w:pStyle w:val="Cabealho"/>
            <w:spacing w:before="60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E7D1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93.3pt;height:30.05pt">
                <v:imagedata r:id="rId1" o:title=""/>
              </v:shape>
              <o:OLEObject Type="Embed" ProgID="PBrush" ShapeID="_x0000_i1030" DrawAspect="Content" ObjectID="_1775571606" r:id="rId2"/>
            </w:object>
          </w:r>
        </w:p>
      </w:tc>
      <w:tc>
        <w:tcPr>
          <w:tcW w:w="791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0FF8C21" w14:textId="77777777" w:rsidR="00B809C5" w:rsidRPr="004B6362" w:rsidRDefault="00B809C5" w:rsidP="00B809C5">
          <w:pPr>
            <w:pStyle w:val="Cabealho"/>
            <w:spacing w:before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4"/>
              <w:szCs w:val="24"/>
            </w:rPr>
            <w:t>ID</w:t>
          </w:r>
          <w:r>
            <w:rPr>
              <w:rFonts w:ascii="Arial" w:hAnsi="Arial" w:cs="Arial"/>
              <w:b/>
              <w:sz w:val="28"/>
            </w:rPr>
            <w:t xml:space="preserve"> – </w:t>
          </w:r>
          <w:r w:rsidRPr="001B3C11">
            <w:rPr>
              <w:rFonts w:ascii="Arial" w:hAnsi="Arial" w:cs="Arial"/>
              <w:b/>
              <w:sz w:val="24"/>
              <w:szCs w:val="24"/>
            </w:rPr>
            <w:t>ÍNDICE DE DOCUMENTOS</w:t>
          </w:r>
        </w:p>
      </w:tc>
    </w:tr>
  </w:tbl>
  <w:p w14:paraId="0992DB0A" w14:textId="77777777" w:rsidR="00B809C5" w:rsidRPr="004B6362" w:rsidRDefault="00B809C5" w:rsidP="00B809C5">
    <w:pPr>
      <w:rPr>
        <w:rFonts w:ascii="Arial" w:hAnsi="Arial" w:cs="Arial"/>
        <w:sz w:val="4"/>
      </w:rPr>
    </w:pPr>
  </w:p>
  <w:tbl>
    <w:tblPr>
      <w:tblW w:w="10191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79"/>
      <w:gridCol w:w="1264"/>
      <w:gridCol w:w="1842"/>
      <w:gridCol w:w="876"/>
      <w:gridCol w:w="2429"/>
      <w:gridCol w:w="2501"/>
    </w:tblGrid>
    <w:tr w:rsidR="00B809C5" w:rsidRPr="004B6362" w14:paraId="55AE4650" w14:textId="77777777" w:rsidTr="00923F1E">
      <w:trPr>
        <w:cantSplit/>
        <w:trHeight w:hRule="exact" w:val="454"/>
        <w:jc w:val="center"/>
      </w:trPr>
      <w:tc>
        <w:tcPr>
          <w:tcW w:w="127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1E9C3C1" w14:textId="77777777" w:rsidR="00B809C5" w:rsidRPr="004B6362" w:rsidRDefault="00B809C5" w:rsidP="00B809C5">
          <w:pPr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4AE9CA">
              <v:shape id="_x0000_i1031" type="#_x0000_t75" style="width:56.95pt;height:18.8pt">
                <v:imagedata r:id="rId1" o:title=""/>
              </v:shape>
              <o:OLEObject Type="Embed" ProgID="PBrush" ShapeID="_x0000_i1031" DrawAspect="Content" ObjectID="_1775571607" r:id="rId3"/>
            </w:object>
          </w:r>
        </w:p>
      </w:tc>
      <w:tc>
        <w:tcPr>
          <w:tcW w:w="126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007BAFF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ÁREA</w:t>
          </w:r>
        </w:p>
        <w:p w14:paraId="239DBA74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Linha 8</w:t>
          </w:r>
        </w:p>
      </w:tc>
      <w:tc>
        <w:tcPr>
          <w:tcW w:w="1842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06CA9B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Nº CONTROLE</w:t>
          </w:r>
        </w:p>
        <w:p w14:paraId="20978DAD" w14:textId="77777777" w:rsidR="00B809C5" w:rsidRPr="004B6362" w:rsidRDefault="00B809C5" w:rsidP="00B809C5">
          <w:pPr>
            <w:spacing w:before="40"/>
            <w:rPr>
              <w:rFonts w:ascii="Arial" w:hAnsi="Arial" w:cs="Arial"/>
            </w:rPr>
          </w:pPr>
        </w:p>
      </w:tc>
      <w:tc>
        <w:tcPr>
          <w:tcW w:w="87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122F8F1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REVISÃO</w:t>
          </w:r>
        </w:p>
        <w:p w14:paraId="65B5203F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</w:t>
          </w:r>
        </w:p>
      </w:tc>
      <w:tc>
        <w:tcPr>
          <w:tcW w:w="2429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0A303E6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D987C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</w:p>
      </w:tc>
      <w:tc>
        <w:tcPr>
          <w:tcW w:w="2501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C3B265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543A251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</w:p>
      </w:tc>
    </w:tr>
    <w:tr w:rsidR="00B809C5" w:rsidRPr="004B6362" w14:paraId="2BA141CA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9CC4C2C" w14:textId="77777777" w:rsidR="00B809C5" w:rsidRPr="004B6362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PROJETISTA</w:t>
          </w:r>
        </w:p>
        <w:p w14:paraId="4D92F70B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AUTOMIND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A1C50A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4B4E6FC8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B231B15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2CD2BCC9" w14:textId="66C200CF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fldChar w:fldCharType="begin"/>
          </w:r>
          <w:r w:rsidRPr="004B6362">
            <w:rPr>
              <w:rFonts w:ascii="Arial" w:hAnsi="Arial" w:cs="Arial"/>
              <w:b/>
              <w:sz w:val="14"/>
              <w:szCs w:val="14"/>
            </w:rPr>
            <w:instrText xml:space="preserve"> REF Texto67 </w:instrText>
          </w:r>
          <w:r>
            <w:rPr>
              <w:rFonts w:ascii="Arial" w:hAnsi="Arial" w:cs="Arial"/>
              <w:b/>
              <w:sz w:val="14"/>
              <w:szCs w:val="14"/>
            </w:rPr>
            <w:instrText xml:space="preserve"> \* MERGEFORMAT </w:instrTex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separate"/>
          </w:r>
          <w:r w:rsidR="00AC3ED7">
            <w:rPr>
              <w:rFonts w:ascii="Arial" w:hAnsi="Arial" w:cs="Arial"/>
              <w:bCs/>
              <w:sz w:val="14"/>
              <w:szCs w:val="14"/>
            </w:rPr>
            <w:t>Erro! Fonte de referência não encontrada.</w: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end"/>
          </w:r>
        </w:p>
      </w:tc>
    </w:tr>
    <w:tr w:rsidR="00B809C5" w:rsidRPr="004B6362" w14:paraId="567EBB65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465A2E5" w14:textId="77777777" w:rsidR="00B809C5" w:rsidRPr="001B3C11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SUPERVISO</w:t>
          </w:r>
          <w:r>
            <w:rPr>
              <w:rFonts w:ascii="Arial" w:hAnsi="Arial" w:cs="Arial"/>
              <w:sz w:val="14"/>
            </w:rPr>
            <w:t>RA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A271418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3A9B96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B6F8C2E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41618D83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</w:tr>
  </w:tbl>
  <w:p w14:paraId="32975528" w14:textId="3BFAFDCF" w:rsidR="00F8616E" w:rsidRDefault="00F8616E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8E7"/>
    <w:multiLevelType w:val="hybridMultilevel"/>
    <w:tmpl w:val="AB14B96A"/>
    <w:lvl w:ilvl="0" w:tplc="9CCCCFB4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49" w:hanging="360"/>
      </w:pPr>
    </w:lvl>
    <w:lvl w:ilvl="2" w:tplc="0416001B" w:tentative="1">
      <w:start w:val="1"/>
      <w:numFmt w:val="lowerRoman"/>
      <w:lvlText w:val="%3."/>
      <w:lvlJc w:val="right"/>
      <w:pPr>
        <w:ind w:left="1769" w:hanging="180"/>
      </w:pPr>
    </w:lvl>
    <w:lvl w:ilvl="3" w:tplc="0416000F" w:tentative="1">
      <w:start w:val="1"/>
      <w:numFmt w:val="decimal"/>
      <w:lvlText w:val="%4."/>
      <w:lvlJc w:val="left"/>
      <w:pPr>
        <w:ind w:left="2489" w:hanging="360"/>
      </w:pPr>
    </w:lvl>
    <w:lvl w:ilvl="4" w:tplc="04160019" w:tentative="1">
      <w:start w:val="1"/>
      <w:numFmt w:val="lowerLetter"/>
      <w:lvlText w:val="%5."/>
      <w:lvlJc w:val="left"/>
      <w:pPr>
        <w:ind w:left="3209" w:hanging="360"/>
      </w:pPr>
    </w:lvl>
    <w:lvl w:ilvl="5" w:tplc="0416001B" w:tentative="1">
      <w:start w:val="1"/>
      <w:numFmt w:val="lowerRoman"/>
      <w:lvlText w:val="%6."/>
      <w:lvlJc w:val="right"/>
      <w:pPr>
        <w:ind w:left="3929" w:hanging="180"/>
      </w:pPr>
    </w:lvl>
    <w:lvl w:ilvl="6" w:tplc="0416000F" w:tentative="1">
      <w:start w:val="1"/>
      <w:numFmt w:val="decimal"/>
      <w:lvlText w:val="%7."/>
      <w:lvlJc w:val="left"/>
      <w:pPr>
        <w:ind w:left="4649" w:hanging="360"/>
      </w:pPr>
    </w:lvl>
    <w:lvl w:ilvl="7" w:tplc="04160019" w:tentative="1">
      <w:start w:val="1"/>
      <w:numFmt w:val="lowerLetter"/>
      <w:lvlText w:val="%8."/>
      <w:lvlJc w:val="left"/>
      <w:pPr>
        <w:ind w:left="5369" w:hanging="360"/>
      </w:pPr>
    </w:lvl>
    <w:lvl w:ilvl="8" w:tplc="0416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792439277">
    <w:abstractNumId w:val="1"/>
  </w:num>
  <w:num w:numId="2" w16cid:durableId="1184781091">
    <w:abstractNumId w:val="2"/>
  </w:num>
  <w:num w:numId="3" w16cid:durableId="1666517327">
    <w:abstractNumId w:val="3"/>
  </w:num>
  <w:num w:numId="4" w16cid:durableId="48558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50B1"/>
    <w:rsid w:val="000055FE"/>
    <w:rsid w:val="00006080"/>
    <w:rsid w:val="00013F6C"/>
    <w:rsid w:val="00036E70"/>
    <w:rsid w:val="00061877"/>
    <w:rsid w:val="000705A9"/>
    <w:rsid w:val="000816B2"/>
    <w:rsid w:val="000954A6"/>
    <w:rsid w:val="000A4331"/>
    <w:rsid w:val="000A4932"/>
    <w:rsid w:val="000E36F1"/>
    <w:rsid w:val="000F01B6"/>
    <w:rsid w:val="00102F30"/>
    <w:rsid w:val="00112B55"/>
    <w:rsid w:val="0013732A"/>
    <w:rsid w:val="00150D00"/>
    <w:rsid w:val="00197E21"/>
    <w:rsid w:val="001A1F57"/>
    <w:rsid w:val="001B3C11"/>
    <w:rsid w:val="001C4475"/>
    <w:rsid w:val="001C4DC8"/>
    <w:rsid w:val="001D033D"/>
    <w:rsid w:val="001E56B9"/>
    <w:rsid w:val="00203A14"/>
    <w:rsid w:val="0023475E"/>
    <w:rsid w:val="00265ECB"/>
    <w:rsid w:val="00267E51"/>
    <w:rsid w:val="002765EB"/>
    <w:rsid w:val="00281A79"/>
    <w:rsid w:val="002A6E6C"/>
    <w:rsid w:val="002F34D7"/>
    <w:rsid w:val="003318CC"/>
    <w:rsid w:val="003375FC"/>
    <w:rsid w:val="0034055B"/>
    <w:rsid w:val="003543AA"/>
    <w:rsid w:val="00361116"/>
    <w:rsid w:val="003900A2"/>
    <w:rsid w:val="003B515A"/>
    <w:rsid w:val="003C0511"/>
    <w:rsid w:val="003F6CCB"/>
    <w:rsid w:val="0040556C"/>
    <w:rsid w:val="00425EE1"/>
    <w:rsid w:val="00453CF7"/>
    <w:rsid w:val="00463265"/>
    <w:rsid w:val="004901DD"/>
    <w:rsid w:val="004A09BF"/>
    <w:rsid w:val="004A0C6B"/>
    <w:rsid w:val="004B07BE"/>
    <w:rsid w:val="004B5441"/>
    <w:rsid w:val="004B6362"/>
    <w:rsid w:val="004C4649"/>
    <w:rsid w:val="004D367C"/>
    <w:rsid w:val="004E1271"/>
    <w:rsid w:val="004F3F4A"/>
    <w:rsid w:val="005259D9"/>
    <w:rsid w:val="00541EFB"/>
    <w:rsid w:val="0055038A"/>
    <w:rsid w:val="00573203"/>
    <w:rsid w:val="00574EEF"/>
    <w:rsid w:val="00595C5D"/>
    <w:rsid w:val="005A25E2"/>
    <w:rsid w:val="005A5B20"/>
    <w:rsid w:val="005B37E0"/>
    <w:rsid w:val="005C2493"/>
    <w:rsid w:val="005E49CB"/>
    <w:rsid w:val="005F741F"/>
    <w:rsid w:val="006248F0"/>
    <w:rsid w:val="00635F60"/>
    <w:rsid w:val="006632B4"/>
    <w:rsid w:val="00673C28"/>
    <w:rsid w:val="00697F7B"/>
    <w:rsid w:val="006B3E30"/>
    <w:rsid w:val="006C435D"/>
    <w:rsid w:val="006F0EF4"/>
    <w:rsid w:val="0072510C"/>
    <w:rsid w:val="007511D4"/>
    <w:rsid w:val="00760FB3"/>
    <w:rsid w:val="007643B5"/>
    <w:rsid w:val="0077267A"/>
    <w:rsid w:val="007C3247"/>
    <w:rsid w:val="007D64BD"/>
    <w:rsid w:val="0081384E"/>
    <w:rsid w:val="00813D65"/>
    <w:rsid w:val="00825BEA"/>
    <w:rsid w:val="00833ADB"/>
    <w:rsid w:val="00890C1B"/>
    <w:rsid w:val="008D0A4F"/>
    <w:rsid w:val="008D290E"/>
    <w:rsid w:val="008D5813"/>
    <w:rsid w:val="00922E2F"/>
    <w:rsid w:val="00960418"/>
    <w:rsid w:val="009623C5"/>
    <w:rsid w:val="0096674D"/>
    <w:rsid w:val="00976849"/>
    <w:rsid w:val="009A74A9"/>
    <w:rsid w:val="009B46AB"/>
    <w:rsid w:val="009B5B1D"/>
    <w:rsid w:val="009B6D0A"/>
    <w:rsid w:val="009D421B"/>
    <w:rsid w:val="009D5187"/>
    <w:rsid w:val="009E6C98"/>
    <w:rsid w:val="009F239C"/>
    <w:rsid w:val="00A47C0C"/>
    <w:rsid w:val="00A54960"/>
    <w:rsid w:val="00A658F1"/>
    <w:rsid w:val="00A74EAF"/>
    <w:rsid w:val="00A7539D"/>
    <w:rsid w:val="00A9410B"/>
    <w:rsid w:val="00AA3A4B"/>
    <w:rsid w:val="00AB18F7"/>
    <w:rsid w:val="00AB1C0D"/>
    <w:rsid w:val="00AB2123"/>
    <w:rsid w:val="00AB4783"/>
    <w:rsid w:val="00AB68C6"/>
    <w:rsid w:val="00AC3ED7"/>
    <w:rsid w:val="00AC6810"/>
    <w:rsid w:val="00AD6B1C"/>
    <w:rsid w:val="00AF31E0"/>
    <w:rsid w:val="00B007A0"/>
    <w:rsid w:val="00B12AFD"/>
    <w:rsid w:val="00B23B33"/>
    <w:rsid w:val="00B32C9D"/>
    <w:rsid w:val="00B52015"/>
    <w:rsid w:val="00B809C5"/>
    <w:rsid w:val="00BD61C9"/>
    <w:rsid w:val="00BE5CB2"/>
    <w:rsid w:val="00BE6F92"/>
    <w:rsid w:val="00C222E3"/>
    <w:rsid w:val="00C51C26"/>
    <w:rsid w:val="00C6188E"/>
    <w:rsid w:val="00CB3723"/>
    <w:rsid w:val="00CC2CA7"/>
    <w:rsid w:val="00CE126D"/>
    <w:rsid w:val="00CF12A9"/>
    <w:rsid w:val="00D028B5"/>
    <w:rsid w:val="00D32686"/>
    <w:rsid w:val="00D342CE"/>
    <w:rsid w:val="00D7009D"/>
    <w:rsid w:val="00DA430C"/>
    <w:rsid w:val="00DB65C9"/>
    <w:rsid w:val="00DD2B89"/>
    <w:rsid w:val="00DD3618"/>
    <w:rsid w:val="00DE2820"/>
    <w:rsid w:val="00DE5E63"/>
    <w:rsid w:val="00E04245"/>
    <w:rsid w:val="00E572EE"/>
    <w:rsid w:val="00E5796D"/>
    <w:rsid w:val="00E61DA0"/>
    <w:rsid w:val="00E62656"/>
    <w:rsid w:val="00E70E14"/>
    <w:rsid w:val="00E85BF5"/>
    <w:rsid w:val="00E9011A"/>
    <w:rsid w:val="00E9337A"/>
    <w:rsid w:val="00EA3F59"/>
    <w:rsid w:val="00EB3378"/>
    <w:rsid w:val="00EB53FB"/>
    <w:rsid w:val="00EC3A3A"/>
    <w:rsid w:val="00EF77FD"/>
    <w:rsid w:val="00F45719"/>
    <w:rsid w:val="00F53C79"/>
    <w:rsid w:val="00F551CB"/>
    <w:rsid w:val="00F566BC"/>
    <w:rsid w:val="00F83006"/>
    <w:rsid w:val="00F8616E"/>
    <w:rsid w:val="00F95DA9"/>
    <w:rsid w:val="00FA3C5E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7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B007A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B809C5"/>
  </w:style>
  <w:style w:type="character" w:styleId="Refdecomentrio">
    <w:name w:val="annotation reference"/>
    <w:basedOn w:val="Fontepargpadro"/>
    <w:uiPriority w:val="99"/>
    <w:semiHidden/>
    <w:unhideWhenUsed/>
    <w:rsid w:val="00D028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28B5"/>
  </w:style>
  <w:style w:type="character" w:customStyle="1" w:styleId="TextodecomentrioChar">
    <w:name w:val="Texto de comentário Char"/>
    <w:basedOn w:val="Fontepargpadro"/>
    <w:link w:val="Textodecomentrio"/>
    <w:uiPriority w:val="99"/>
    <w:rsid w:val="00D028B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28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2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5.bin"/><Relationship Id="rId2" Type="http://schemas.openxmlformats.org/officeDocument/2006/relationships/oleObject" Target="embeddings/oleObject4.bin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7.bin"/><Relationship Id="rId2" Type="http://schemas.openxmlformats.org/officeDocument/2006/relationships/oleObject" Target="embeddings/oleObject6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Props1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0BA92A-38AA-48FA-80CA-397E86B7B1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824</TotalTime>
  <Pages>2</Pages>
  <Words>632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Olival Gomes</dc:creator>
  <cp:lastModifiedBy>Davi Aguiar Soares</cp:lastModifiedBy>
  <cp:revision>10</cp:revision>
  <cp:lastPrinted>2024-04-25T20:12:00Z</cp:lastPrinted>
  <dcterms:created xsi:type="dcterms:W3CDTF">2024-03-05T19:54:00Z</dcterms:created>
  <dcterms:modified xsi:type="dcterms:W3CDTF">2024-04-25T20:12:00Z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</Properties>
</file>