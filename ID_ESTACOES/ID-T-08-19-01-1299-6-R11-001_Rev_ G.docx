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35"/>
        <w:gridCol w:w="1542"/>
        <w:gridCol w:w="1060"/>
        <w:gridCol w:w="405"/>
        <w:gridCol w:w="27"/>
        <w:gridCol w:w="1024"/>
        <w:gridCol w:w="414"/>
        <w:gridCol w:w="1262"/>
        <w:gridCol w:w="2235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1pt;height:32.75pt" o:ole="">
                  <v:imagedata r:id="rId11" o:title=""/>
                </v:shape>
                <o:OLEObject Type="Embed" ProgID="PBrush" ShapeID="_x0000_i1025" DrawAspect="Content" ObjectID="_1771855242" r:id="rId12"/>
              </w:object>
            </w:r>
          </w:p>
        </w:tc>
        <w:tc>
          <w:tcPr>
            <w:tcW w:w="4472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69827E26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1C4475">
              <w:rPr>
                <w:rFonts w:ascii="Arial" w:hAnsi="Arial" w:cs="Arial"/>
                <w:b/>
                <w:sz w:val="18"/>
                <w:szCs w:val="18"/>
              </w:rPr>
              <w:t>QUITAÚNA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4497321B" w:rsidR="00B809C5" w:rsidRPr="004B6362" w:rsidRDefault="001C447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19+384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70.15pt;height:23.4pt" o:ole="">
                  <v:imagedata r:id="rId11" o:title=""/>
                </v:shape>
                <o:OLEObject Type="Embed" ProgID="PBrush" ShapeID="_x0000_i1026" DrawAspect="Content" ObjectID="_1771855243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7C897773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  <w:r w:rsidR="001C4475">
              <w:rPr>
                <w:rFonts w:ascii="Arial" w:hAnsi="Arial" w:cs="Arial"/>
                <w:b/>
                <w:sz w:val="18"/>
              </w:rPr>
              <w:t>9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5F976103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361116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2E5FA0E7" w:rsidR="00B809C5" w:rsidRPr="004B6362" w:rsidRDefault="004C37F3">
            <w:pPr>
              <w:spacing w:before="40"/>
              <w:jc w:val="center"/>
              <w:rPr>
                <w:rFonts w:ascii="Arial" w:hAnsi="Arial" w:cs="Arial"/>
              </w:rPr>
            </w:pPr>
            <w:r w:rsidRPr="00063C76">
              <w:rPr>
                <w:rFonts w:ascii="Arial" w:hAnsi="Arial" w:cs="Arial"/>
                <w:b/>
                <w:sz w:val="18"/>
              </w:rPr>
              <w:t>1299</w:t>
            </w:r>
            <w:r w:rsidR="00B809C5" w:rsidRPr="00063C76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CONTROLE</w:t>
            </w:r>
          </w:p>
          <w:p w14:paraId="7D0327EC" w14:textId="30527B56" w:rsidR="00B809C5" w:rsidRPr="004B6362" w:rsidRDefault="002462C0">
            <w:pPr>
              <w:spacing w:before="40"/>
              <w:jc w:val="center"/>
              <w:rPr>
                <w:rFonts w:ascii="Arial" w:hAnsi="Arial" w:cs="Arial"/>
              </w:rPr>
            </w:pPr>
            <w:r w:rsidRPr="002462C0">
              <w:rPr>
                <w:rFonts w:ascii="Arial" w:hAnsi="Arial" w:cs="Arial"/>
                <w:b/>
                <w:sz w:val="18"/>
              </w:rPr>
              <w:t>BI5377-7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2E912C04" w:rsidR="00B809C5" w:rsidRPr="004B6362" w:rsidRDefault="002E68CD" w:rsidP="002E68CD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13</w:t>
            </w:r>
            <w:r w:rsidR="00063C76">
              <w:rPr>
                <w:rFonts w:ascii="Arial" w:hAnsi="Arial" w:cs="Arial"/>
                <w:b/>
                <w:sz w:val="18"/>
                <w:szCs w:val="18"/>
              </w:rPr>
              <w:t>/0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063C76">
              <w:rPr>
                <w:rFonts w:ascii="Arial" w:hAnsi="Arial" w:cs="Arial"/>
                <w:b/>
                <w:sz w:val="18"/>
                <w:szCs w:val="18"/>
              </w:rPr>
              <w:t>/2024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69DC386C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sz w:val="16"/>
              </w:rPr>
              <w:t xml:space="preserve"> 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ID-T-08</w:t>
            </w:r>
            <w:r w:rsidRPr="00063C76">
              <w:rPr>
                <w:rFonts w:ascii="Arial" w:hAnsi="Arial" w:cs="Arial"/>
                <w:b/>
                <w:bCs/>
                <w:sz w:val="16"/>
              </w:rPr>
              <w:t>-1</w:t>
            </w:r>
            <w:r w:rsidR="008D5813" w:rsidRPr="00063C76">
              <w:rPr>
                <w:rFonts w:ascii="Arial" w:hAnsi="Arial" w:cs="Arial"/>
                <w:b/>
                <w:bCs/>
                <w:sz w:val="16"/>
              </w:rPr>
              <w:t>9</w:t>
            </w:r>
            <w:r w:rsidRPr="00063C76">
              <w:rPr>
                <w:rFonts w:ascii="Arial" w:hAnsi="Arial" w:cs="Arial"/>
                <w:b/>
                <w:bCs/>
                <w:sz w:val="16"/>
              </w:rPr>
              <w:t>-0</w:t>
            </w:r>
            <w:r w:rsidR="008D5813" w:rsidRPr="00063C76">
              <w:rPr>
                <w:rFonts w:ascii="Arial" w:hAnsi="Arial" w:cs="Arial"/>
                <w:b/>
                <w:bCs/>
                <w:sz w:val="16"/>
              </w:rPr>
              <w:t>1</w:t>
            </w:r>
            <w:r w:rsidRPr="00063C76">
              <w:rPr>
                <w:rFonts w:ascii="Arial" w:hAnsi="Arial" w:cs="Arial"/>
                <w:b/>
                <w:bCs/>
                <w:sz w:val="16"/>
              </w:rPr>
              <w:t>-</w:t>
            </w:r>
            <w:r w:rsidR="004C37F3" w:rsidRPr="00063C76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063C76">
              <w:rPr>
                <w:rFonts w:ascii="Arial" w:hAnsi="Arial" w:cs="Arial"/>
                <w:b/>
                <w:bCs/>
                <w:sz w:val="16"/>
              </w:rPr>
              <w:t>/6-R11-001</w:t>
            </w:r>
            <w:r w:rsidRPr="00541EFB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REVISÃO</w:t>
            </w:r>
          </w:p>
          <w:p w14:paraId="2ABA32B3" w14:textId="45B6C669" w:rsidR="00B809C5" w:rsidRDefault="004A094C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</w:t>
            </w:r>
          </w:p>
          <w:p w14:paraId="43F6F215" w14:textId="5657EB92" w:rsidR="00274D2E" w:rsidRPr="004B6362" w:rsidRDefault="00274D2E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777E6D7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BF73CF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BF73CF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/4-R1</w:t>
            </w:r>
            <w:r w:rsidR="00BF73CF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35B45" w14:textId="77777777" w:rsidR="007E008F" w:rsidRDefault="007E008F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  <w:p w14:paraId="10FF9862" w14:textId="77777777" w:rsidR="008D5365" w:rsidRPr="004B6362" w:rsidRDefault="008D5365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4ECB2730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382513" w:rsidRPr="004B6362" w14:paraId="6A592454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D6F5D" w14:textId="0D2D0A4A" w:rsidR="00382513" w:rsidRDefault="00382513" w:rsidP="00382513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260A0C" w14:textId="77777777" w:rsidR="00382513" w:rsidRPr="004B6362" w:rsidRDefault="00382513" w:rsidP="00382513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5C17DE" w14:textId="5A8B7649" w:rsidR="00382513" w:rsidRDefault="00382513" w:rsidP="00382513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C919D" w14:textId="3345C595" w:rsidR="00382513" w:rsidRPr="00591400" w:rsidRDefault="00382513" w:rsidP="00382513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B1871" w14:textId="16B9B0A9" w:rsidR="00382513" w:rsidRPr="00591400" w:rsidRDefault="00382513" w:rsidP="00382513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569D0" w14:textId="40A1D66C" w:rsidR="00382513" w:rsidRDefault="00382513" w:rsidP="00382513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13/03/2024</w:t>
            </w:r>
          </w:p>
        </w:tc>
      </w:tr>
      <w:tr w:rsidR="002E68CD" w:rsidRPr="004B6362" w14:paraId="1144B43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AEDAA" w14:textId="34ADFC59" w:rsidR="002E68CD" w:rsidRDefault="002E68CD" w:rsidP="002E68C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C7DC2" w14:textId="77777777" w:rsidR="002E68CD" w:rsidRPr="004B6362" w:rsidRDefault="002E68CD" w:rsidP="002E68C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13DA4" w14:textId="3CE444EC" w:rsidR="002E68CD" w:rsidRDefault="002E68CD" w:rsidP="002E68C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67EF8" w14:textId="1C34F5FE" w:rsidR="002E68CD" w:rsidRPr="00591400" w:rsidRDefault="002E68CD" w:rsidP="002E68C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1A106" w14:textId="36CDC619" w:rsidR="002E68CD" w:rsidRPr="00591400" w:rsidRDefault="002E68CD" w:rsidP="002E68C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B2E1C" w14:textId="6C1EFF32" w:rsidR="002E68CD" w:rsidRDefault="00382513" w:rsidP="002E68C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2E68CD">
              <w:rPr>
                <w:rFonts w:ascii="Arial" w:hAnsi="Arial" w:cs="Arial"/>
                <w:sz w:val="16"/>
              </w:rPr>
              <w:t>3/0</w:t>
            </w:r>
            <w:r>
              <w:rPr>
                <w:rFonts w:ascii="Arial" w:hAnsi="Arial" w:cs="Arial"/>
                <w:sz w:val="16"/>
              </w:rPr>
              <w:t>2</w:t>
            </w:r>
            <w:r w:rsidR="002E68CD">
              <w:rPr>
                <w:rFonts w:ascii="Arial" w:hAnsi="Arial" w:cs="Arial"/>
                <w:sz w:val="16"/>
              </w:rPr>
              <w:t>/2024</w:t>
            </w:r>
          </w:p>
        </w:tc>
      </w:tr>
      <w:tr w:rsidR="008D5365" w:rsidRPr="004B6362" w14:paraId="193CCC3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72E08" w14:textId="10C8B7A9" w:rsidR="008D5365" w:rsidRPr="004B6362" w:rsidRDefault="008D5365" w:rsidP="008D5365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 w:rsidRPr="004B6362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DCCDC" w14:textId="77777777" w:rsidR="008D5365" w:rsidRPr="004B6362" w:rsidRDefault="008D5365" w:rsidP="008D536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8F999" w14:textId="63CDEDDB" w:rsidR="008D5365" w:rsidRDefault="008D5365" w:rsidP="008D536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C4F14" w14:textId="6E2ACFEF" w:rsidR="008D5365" w:rsidRPr="00591400" w:rsidRDefault="008D5365" w:rsidP="008D536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28CB4" w14:textId="071C2657" w:rsidR="008D5365" w:rsidRPr="00591400" w:rsidRDefault="00BE0E6A" w:rsidP="008D536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CB873" w14:textId="43F5D2E6" w:rsidR="008D5365" w:rsidRDefault="00063C76" w:rsidP="008D5365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BE0E6A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>/0</w:t>
            </w:r>
            <w:r w:rsidR="00BE0E6A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>/2024</w:t>
            </w:r>
          </w:p>
        </w:tc>
      </w:tr>
      <w:tr w:rsidR="00ED098B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7777777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5A45645B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3327D40C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19FE93CC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2ED738C9" w:rsidR="00ED098B" w:rsidRPr="004B6362" w:rsidRDefault="00ED098B" w:rsidP="00ED098B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18/05/2023</w:t>
            </w:r>
          </w:p>
        </w:tc>
      </w:tr>
      <w:tr w:rsidR="002462C0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7777777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A2A5799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456F72AE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5F8F5ED7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A5E464E" w:rsidR="002462C0" w:rsidRPr="004B6362" w:rsidRDefault="002462C0" w:rsidP="002462C0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22/03/2023</w:t>
            </w:r>
          </w:p>
        </w:tc>
      </w:tr>
      <w:tr w:rsidR="00C84FEF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55D681DA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214073B8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40A4266C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7462C922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C84FEF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C723503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146876A1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069BBD5B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1FBC0EBF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C84FEF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353B94CB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52254C3E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7BCAD473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2F4530FF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0FB53DB0" w:rsidR="00C84FEF" w:rsidRPr="00B6751E" w:rsidRDefault="00C84FEF" w:rsidP="00C84FEF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B6751E">
              <w:rPr>
                <w:rFonts w:ascii="Arial" w:hAnsi="Arial" w:cs="Arial"/>
                <w:sz w:val="16"/>
              </w:rPr>
              <w:t>25/01/2022</w:t>
            </w:r>
          </w:p>
        </w:tc>
      </w:tr>
      <w:tr w:rsidR="00C84FEF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C84FEF" w:rsidRPr="004B6362" w:rsidRDefault="00C84FEF" w:rsidP="00C84FEF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601"/>
        <w:gridCol w:w="1114"/>
        <w:gridCol w:w="2361"/>
        <w:gridCol w:w="892"/>
        <w:gridCol w:w="839"/>
        <w:gridCol w:w="555"/>
        <w:gridCol w:w="963"/>
        <w:gridCol w:w="839"/>
        <w:gridCol w:w="487"/>
      </w:tblGrid>
      <w:tr w:rsidR="002462C0" w:rsidRPr="002462C0" w14:paraId="18C32AA0" w14:textId="77777777" w:rsidTr="00F0301C">
        <w:trPr>
          <w:tblHeader/>
        </w:trPr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7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179B8" w14:textId="007532BE" w:rsidR="002462C0" w:rsidRPr="00B67AC6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67AC6">
              <w:rPr>
                <w:rFonts w:ascii="Arial" w:hAnsi="Arial" w:cs="Arial"/>
                <w:b/>
                <w:sz w:val="16"/>
                <w:szCs w:val="16"/>
              </w:rPr>
              <w:t>Nº CONTROLE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1316204A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Título do Documento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Natureza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Data Prevista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2A03D045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Rev.</w:t>
            </w:r>
          </w:p>
        </w:tc>
        <w:tc>
          <w:tcPr>
            <w:tcW w:w="11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Remessa</w:t>
            </w:r>
          </w:p>
        </w:tc>
      </w:tr>
      <w:tr w:rsidR="002462C0" w:rsidRPr="002462C0" w14:paraId="08851334" w14:textId="77777777" w:rsidTr="00F0301C">
        <w:trPr>
          <w:tblHeader/>
        </w:trPr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C6B2" w14:textId="77777777" w:rsidR="002462C0" w:rsidRPr="00B67AC6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2F076295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Propósito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2462C0" w:rsidRPr="002462C0" w:rsidRDefault="002462C0" w:rsidP="002462C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462C0">
              <w:rPr>
                <w:rFonts w:ascii="Arial" w:hAnsi="Arial" w:cs="Arial"/>
                <w:b/>
                <w:sz w:val="16"/>
                <w:szCs w:val="16"/>
              </w:rPr>
              <w:t>GR</w:t>
            </w:r>
          </w:p>
        </w:tc>
      </w:tr>
      <w:tr w:rsidR="0078546C" w:rsidRPr="002462C0" w14:paraId="0BF2B438" w14:textId="77777777" w:rsidTr="009F6401">
        <w:trPr>
          <w:trHeight w:val="48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78546C" w:rsidRPr="002462C0" w:rsidRDefault="0078546C" w:rsidP="0078546C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CF43" w14:textId="04FC823A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ID-T-08-19-01-1299/6-R11-001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9E73" w14:textId="693D85EA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BI5377-7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A3B12" w14:textId="2D9C68F7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Lista de Documentos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8F370" w14:textId="43C4C904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FD79E" w14:textId="6F608088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06/01/23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FB09F" w14:textId="40755F8D" w:rsidR="0078546C" w:rsidRPr="00063C76" w:rsidRDefault="004A094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87B700" w14:textId="7C275447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8462C7" w14:textId="36DDAF8C" w:rsidR="0078546C" w:rsidRPr="00063C76" w:rsidRDefault="009F6401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E35CD" w14:textId="4C9BAFEE" w:rsidR="0078546C" w:rsidRPr="00063C76" w:rsidRDefault="009F6401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4E41CDAB" w14:textId="77777777" w:rsidTr="009F6401">
        <w:trPr>
          <w:trHeight w:val="529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60D" w14:textId="4E4A6D7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DD-T-08-19-01-1299/6-R11-001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84D5" w14:textId="02C7727D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BI5378-5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F6C91A" w14:textId="074CA11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Mapa de Comunicação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D9EE4" w14:textId="642FD8B1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96BA" w14:textId="1A98DEB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427D3" w14:textId="00C908EF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8A3B8" w14:textId="6240543F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D8A0F" w14:textId="7E2079B6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62E79" w14:textId="3A06D52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6E47B719" w14:textId="77777777" w:rsidTr="009F6401">
        <w:trPr>
          <w:trHeight w:val="58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DE0F" w14:textId="19385773" w:rsidR="009F6401" w:rsidRPr="00063C76" w:rsidRDefault="009F6401" w:rsidP="009F6401">
            <w:pPr>
              <w:suppressAutoHyphens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DE-T-08-19-01-1299/6-R11-001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CE73" w14:textId="136B554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BI5379-3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BD82A" w14:textId="17B3A4B1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Arquitetura do Sistema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0A0B1" w14:textId="75A5A35E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81938C" w14:textId="6E793B8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03/02/23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63542" w14:textId="37A16AA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35DED3" w14:textId="14135596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B200D3" w14:textId="2B832D7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D64CA9" w14:textId="196080F6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382513" w:rsidRPr="002462C0" w14:paraId="4991909F" w14:textId="77777777" w:rsidTr="00382513">
        <w:trPr>
          <w:trHeight w:val="844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382513" w:rsidRPr="002462C0" w:rsidRDefault="00382513" w:rsidP="00382513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83E5" w14:textId="377433EE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DE-T-08-19-01-1299/6-R11-002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C222" w14:textId="17B36946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BI5380-7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5C45B" w14:textId="1DC50C99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Planta de Encaminhamento Alimentação Elétrica PN - Remota 01 -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A9A92" w14:textId="3BED2639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89FC3" w14:textId="13E02882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5FC0B" w14:textId="598D9A1F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6303BE" w14:textId="44C704ED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37062" w14:textId="2AFED0E7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7ED4"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29DA" w14:textId="62B99B84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382513" w:rsidRPr="002462C0" w14:paraId="0F19E2AB" w14:textId="77777777" w:rsidTr="00382513">
        <w:trPr>
          <w:trHeight w:val="68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382513" w:rsidRPr="002462C0" w:rsidRDefault="00382513" w:rsidP="00382513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88B" w14:textId="588F747C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DE-T-08-19-01-1299/6-R11-003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F18E" w14:textId="10796B1C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BI5383-1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561B9" w14:textId="1D0EBC42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Planta de Rota de Sinais – Equipamentos/Remota 01 -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2DF42" w14:textId="5958F476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BB3C8" w14:textId="44A72D75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CBA19" w14:textId="4DE5D8EC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2C44FF" w14:textId="2214E319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5FC47A" w14:textId="14A89DB5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7ED4"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14DFE" w14:textId="0F6DB1BF" w:rsidR="00382513" w:rsidRPr="00063C76" w:rsidRDefault="00382513" w:rsidP="003825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14E98FB2" w14:textId="77777777" w:rsidTr="009F6401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CC4D" w14:textId="0CE2BBF3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DE-T-08-19-01-1299/6-R11-004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FBF5" w14:textId="470467F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BI5386-6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A7206" w14:textId="0F144D3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Painel da Remota 01 –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353807" w14:textId="18E1EC9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35B4E" w14:textId="2E3E9255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2955A" w14:textId="625983DE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88B9E" w14:textId="1658F83F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40F1C7" w14:textId="03A7203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86724" w14:textId="4B4D59A5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1E5251BD" w14:textId="77777777" w:rsidTr="009F6401">
        <w:trPr>
          <w:trHeight w:val="63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CFEF" w14:textId="4D323BF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DE-T-08-19-01-1299/6-R11-005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4B9A" w14:textId="7CA644D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BI5388-2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ED965" w14:textId="11AC154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Lista de Entradas e Saídas –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F6BBCD" w14:textId="11B9BDC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F8595" w14:textId="1DB26BD6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03/03/23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04845D" w14:textId="1A812D3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56B875" w14:textId="6E384B45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F1DB8" w14:textId="2CC575D2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4050B" w14:textId="472071E7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3E9CA08E" w14:textId="77777777" w:rsidTr="009F6401">
        <w:trPr>
          <w:trHeight w:val="54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1DC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997" w14:textId="5CCB6643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DG-T-08-19-01-1299/6-R11-001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D709" w14:textId="021EEE23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BI5389-0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E5C237" w14:textId="77A2675D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Diagrama de Interligação de Rede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87FD6" w14:textId="2C6452E6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2D1601" w14:textId="1FCD128E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14/02/23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1CEFF" w14:textId="5F6AC638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EF409" w14:textId="00AC93B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4F096" w14:textId="21FD97E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4E72F3" w14:textId="061C03C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78546C" w:rsidRPr="002462C0" w14:paraId="16287168" w14:textId="77777777" w:rsidTr="009F6401">
        <w:trPr>
          <w:trHeight w:val="56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A935" w14:textId="77777777" w:rsidR="0078546C" w:rsidRPr="002462C0" w:rsidRDefault="0078546C" w:rsidP="0078546C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1DA9" w14:textId="25CA099E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LM-T-08-19-01-1299/6-R11-001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8B84" w14:textId="52DFA69F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BI5390-4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6BA35" w14:textId="690812C0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Lista de Cabos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D2469E" w14:textId="75C44CA7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EBDA30" w14:textId="06BD9B02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29/03/23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E4585" w14:textId="76CBD48E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5DD03E" w14:textId="77ABEB35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0A9497" w14:textId="5322BF30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27/12/23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35C4A" w14:textId="7A79F8EB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046</w:t>
            </w:r>
          </w:p>
        </w:tc>
      </w:tr>
      <w:tr w:rsidR="009F6401" w:rsidRPr="002462C0" w14:paraId="0A187015" w14:textId="77777777" w:rsidTr="009F6401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18F4" w14:textId="32F0446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LM-T--08-19-01-1299/6-R11-002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5D7" w14:textId="467D622F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BI5391-2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90B2D" w14:textId="532C9072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Lista de Equipamentos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EA293" w14:textId="6FAE4A6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CFCA88" w14:textId="0C69BF05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07/03/23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9970CF" w14:textId="3072A2C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9B83F" w14:textId="196B49A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6E3D40" w14:textId="67D50EC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309D89" w14:textId="26D49C67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9F6401" w:rsidRPr="002462C0" w14:paraId="46EB72BD" w14:textId="77777777" w:rsidTr="009F6401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41AE" w14:textId="5E1F8171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LM-T-08-19-01-1299/6-R11-003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0604" w14:textId="79B5B3F9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BI5392-0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0A6E6" w14:textId="4AC65530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Lista de Materiais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4F949B" w14:textId="35BEE47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04C9FC" w14:textId="77503EE9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30/03/23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5B3EB" w14:textId="737354AA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235F" w14:textId="43F4E17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1DEE06" w14:textId="49C72B11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410F0E" w14:textId="44E687C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DB2174" w:rsidRPr="002462C0" w14:paraId="40A53A2C" w14:textId="77777777" w:rsidTr="009F640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E4CD" w14:textId="77777777" w:rsidR="00DB2174" w:rsidRPr="002462C0" w:rsidRDefault="00DB2174" w:rsidP="00DB2174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8F00" w14:textId="5C8A76FD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MD-T-08-19-01-1299/6-R11-001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3E1E" w14:textId="4703BBF9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BI5393-9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F9B6A9" w14:textId="754F2728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 xml:space="preserve">Lista de </w:t>
            </w:r>
            <w:proofErr w:type="spellStart"/>
            <w:r w:rsidRPr="00063C76">
              <w:rPr>
                <w:rFonts w:ascii="Arial" w:hAnsi="Arial" w:cs="Arial"/>
                <w:sz w:val="16"/>
                <w:szCs w:val="16"/>
              </w:rPr>
              <w:t>IP’s</w:t>
            </w:r>
            <w:proofErr w:type="spellEnd"/>
            <w:r w:rsidRPr="00063C76">
              <w:rPr>
                <w:rFonts w:ascii="Arial" w:hAnsi="Arial" w:cs="Arial"/>
                <w:sz w:val="16"/>
                <w:szCs w:val="16"/>
              </w:rPr>
              <w:t xml:space="preserve">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E14C0E" w14:textId="789E125A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2FAD0C" w14:textId="63330B64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07/02/23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E77DB" w14:textId="7FAE5BF3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8E5E0" w14:textId="247B21C6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789A2" w14:textId="7610CF53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7DBBA" w14:textId="43E16FB4" w:rsidR="00DB2174" w:rsidRPr="00063C76" w:rsidRDefault="00DB2174" w:rsidP="00DB21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050</w:t>
            </w:r>
          </w:p>
        </w:tc>
      </w:tr>
      <w:tr w:rsidR="0078546C" w:rsidRPr="002462C0" w14:paraId="679A154F" w14:textId="77777777" w:rsidTr="009F640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78546C" w:rsidRPr="002462C0" w:rsidRDefault="0078546C" w:rsidP="0078546C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94DE" w14:textId="158244D1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MD-T-08-19-01-1299/6-R11-002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95A4" w14:textId="4196C5B1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BI5382-3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ACE530" w14:textId="502AE0E1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Memorial Descritivo Montagem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1396E" w14:textId="1801FFD1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50661" w14:textId="1FBFB3DE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293C6" w14:textId="6DDE17E4" w:rsidR="0078546C" w:rsidRPr="00063C76" w:rsidRDefault="0086405B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BF948" w14:textId="22CB6699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F71DA4" w14:textId="3A994860" w:rsidR="0078546C" w:rsidRPr="00063C76" w:rsidRDefault="00063C76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8F84B" w14:textId="6BCC3BBA" w:rsidR="0078546C" w:rsidRPr="00063C76" w:rsidRDefault="0078546C" w:rsidP="007854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</w:t>
            </w:r>
            <w:r w:rsidR="00D43D66" w:rsidRPr="00063C7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9F6401" w:rsidRPr="002462C0" w14:paraId="37A2E2E6" w14:textId="77777777" w:rsidTr="009F6401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5D28" w14:textId="77777777" w:rsidR="009F6401" w:rsidRPr="002462C0" w:rsidRDefault="009F6401" w:rsidP="009F640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78C2" w14:textId="1864154E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MD-T-08-19-01-1299/6-R11-003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79E9" w14:textId="52921A0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BI5394-7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F9147" w14:textId="395A6F29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 xml:space="preserve">Plano de </w:t>
            </w: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063C76">
              <w:rPr>
                <w:rFonts w:ascii="Arial" w:hAnsi="Arial" w:cs="Arial"/>
                <w:sz w:val="16"/>
                <w:szCs w:val="16"/>
              </w:rPr>
              <w:t>ntegração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532B9" w14:textId="070EF33F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7CC8E" w14:textId="63967D0B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F4C43" w14:textId="60A553E3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D76AA" w14:textId="702BC1DD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E26CE" w14:textId="38944C14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39EE0" w14:textId="62AC0B7C" w:rsidR="009F6401" w:rsidRPr="00063C76" w:rsidRDefault="009F6401" w:rsidP="009F64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777671" w:rsidRPr="002462C0" w14:paraId="1E083784" w14:textId="77777777" w:rsidTr="009F6401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71D9" w14:textId="77777777" w:rsidR="00777671" w:rsidRPr="002462C0" w:rsidRDefault="00777671" w:rsidP="00777671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4528" w14:textId="61BAEBB4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PT-T-08-19-01-1299/6-R11-001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6F2D" w14:textId="5AF15405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color w:val="000000"/>
                <w:sz w:val="16"/>
                <w:szCs w:val="16"/>
              </w:rPr>
              <w:t>BI5395-5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BF9A2" w14:textId="773138C7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Procedimentos de Comissionamento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4771F" w14:textId="365C18E3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AADBD" w14:textId="06339A34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07FE74" w14:textId="111580D5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99D54" w14:textId="59B923A9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D57CA7" w14:textId="19D2DA01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BE40A" w14:textId="6E310CEA" w:rsidR="00777671" w:rsidRPr="00063C76" w:rsidRDefault="00777671" w:rsidP="007776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063C76" w:rsidRPr="002462C0" w14:paraId="6B09E3BF" w14:textId="77777777" w:rsidTr="009F6401">
        <w:trPr>
          <w:trHeight w:val="45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7B4D" w14:textId="77777777" w:rsidR="00063C76" w:rsidRPr="002462C0" w:rsidRDefault="00063C76" w:rsidP="00063C76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0339" w14:textId="20AB7CA1" w:rsidR="00063C76" w:rsidRPr="00063C76" w:rsidRDefault="004936B4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PT-T-08-19-01-1299/6-R11-00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1EB1" w14:textId="5DF8DE5C" w:rsidR="00063C76" w:rsidRPr="00063C76" w:rsidRDefault="004936B4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36B4">
              <w:rPr>
                <w:rFonts w:ascii="Arial" w:hAnsi="Arial" w:cs="Arial"/>
                <w:sz w:val="16"/>
                <w:szCs w:val="16"/>
              </w:rPr>
              <w:t>BI5396-3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89A223" w14:textId="7229F7A9" w:rsidR="00063C76" w:rsidRPr="00063C76" w:rsidRDefault="004936B4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Procedimento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Pré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Teste Integrado de Campo –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DD914" w14:textId="703B50B7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DAF3B" w14:textId="2E947CAF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D8318B" w14:textId="11801753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1636F" w14:textId="7A0B8525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06D2A" w14:textId="26FFCCE9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8EE48" w14:textId="3E64D2D9" w:rsidR="00063C76" w:rsidRPr="00063C76" w:rsidRDefault="009F6401" w:rsidP="00063C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A1A65" w:rsidRPr="002462C0" w14:paraId="316EC180" w14:textId="77777777" w:rsidTr="009F6401">
        <w:trPr>
          <w:trHeight w:val="66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FAF0" w14:textId="77777777" w:rsidR="00FA1A65" w:rsidRPr="002462C0" w:rsidRDefault="00FA1A65" w:rsidP="00FA1A6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1C066" w14:textId="3AA8FB1E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RT-T-08-19-01-1299/6-R11-001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16B9" w14:textId="7FB67441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BI5397-1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EE298" w14:textId="1596D0F6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Relatório de Levantamento de Campo - Estação Quitaúna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7BD61" w14:textId="55DB1DD8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91C1C" w14:textId="5214D550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485144" w14:textId="044842D8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62512D" w14:textId="633917B5" w:rsidR="00FA1A65" w:rsidRPr="002462C0" w:rsidRDefault="00FA1A65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63C76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12363" w14:textId="074057FB" w:rsidR="00FA1A65" w:rsidRPr="002462C0" w:rsidRDefault="00777671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23/02/24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473FFD" w14:textId="1F7336A9" w:rsidR="00FA1A65" w:rsidRPr="002462C0" w:rsidRDefault="00777671" w:rsidP="00FA1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</w:tbl>
    <w:p w14:paraId="58DAE790" w14:textId="6A70D196" w:rsidR="00281A79" w:rsidRPr="004B6362" w:rsidRDefault="00281A79" w:rsidP="007643B5">
      <w:pPr>
        <w:rPr>
          <w:rFonts w:ascii="Arial" w:hAnsi="Arial" w:cs="Arial"/>
        </w:rPr>
        <w:sectPr w:rsidR="00281A79" w:rsidRPr="004B6362">
          <w:headerReference w:type="default" r:id="rId18"/>
          <w:footerReference w:type="default" r:id="rId19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49C52BC3" w14:textId="77777777" w:rsidR="00150D00" w:rsidRPr="004B6362" w:rsidRDefault="00150D00" w:rsidP="00943377">
      <w:pPr>
        <w:pStyle w:val="Estilo2"/>
        <w:ind w:left="0"/>
        <w:rPr>
          <w:rFonts w:cs="Arial"/>
          <w:smallCaps/>
        </w:rPr>
      </w:pPr>
    </w:p>
    <w:sectPr w:rsidR="00150D00" w:rsidRPr="004B6362" w:rsidSect="004D367C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B634" w14:textId="77777777" w:rsidR="00DB3A52" w:rsidRDefault="00DB3A52">
      <w:r>
        <w:separator/>
      </w:r>
    </w:p>
  </w:endnote>
  <w:endnote w:type="continuationSeparator" w:id="0">
    <w:p w14:paraId="33778CE1" w14:textId="77777777" w:rsidR="00DB3A52" w:rsidRDefault="00DB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48445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48445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48445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48445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484458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48445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484458" w:rsidRDefault="0048445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48445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48445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484458" w:rsidRDefault="00484458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4D367C" w14:paraId="56D2B4F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9B39F20" w14:textId="77777777" w:rsidR="004D367C" w:rsidRDefault="004D367C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AEC5F40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90EDED0" w14:textId="77777777" w:rsidR="004D367C" w:rsidRDefault="004D367C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3A868CC2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C75FE76" w14:textId="77777777" w:rsidR="004D367C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48445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484458" w:rsidRDefault="00484458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48445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48445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484458" w:rsidRDefault="00484458">
    <w:pPr>
      <w:pStyle w:val="Rodap"/>
      <w:rPr>
        <w:sz w:val="8"/>
        <w:szCs w:val="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48445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484458" w:rsidRDefault="0048445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48445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48445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484458" w:rsidRDefault="00484458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386E" w14:textId="77777777" w:rsidR="00DB3A52" w:rsidRDefault="00DB3A52">
      <w:r>
        <w:rPr>
          <w:color w:val="000000"/>
        </w:rPr>
        <w:separator/>
      </w:r>
    </w:p>
  </w:footnote>
  <w:footnote w:type="continuationSeparator" w:id="0">
    <w:p w14:paraId="4D6A9900" w14:textId="77777777" w:rsidR="00DB3A52" w:rsidRDefault="00DB3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CD34" w14:textId="3335E66A" w:rsidR="00484458" w:rsidRDefault="00484458">
    <w:pPr>
      <w:rPr>
        <w:sz w:val="4"/>
      </w:rPr>
    </w:pPr>
  </w:p>
  <w:p w14:paraId="7C762CC8" w14:textId="77777777" w:rsidR="00484458" w:rsidRDefault="004844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4D367C" w14:paraId="76233E01" w14:textId="77777777" w:rsidTr="00061F93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873FC2C" w14:textId="77777777" w:rsidR="004D367C" w:rsidRDefault="004D367C" w:rsidP="004D367C">
          <w:pPr>
            <w:spacing w:before="40"/>
          </w:pPr>
          <w:r>
            <w:object w:dxaOrig="4320" w:dyaOrig="1398" w14:anchorId="18394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4.25pt;height:16.85pt" o:ole="">
                <v:imagedata r:id="rId1" o:title=""/>
              </v:shape>
              <o:OLEObject Type="Embed" ProgID="PBrush" ShapeID="_x0000_i1027" DrawAspect="Content" ObjectID="_1771855244" r:id="rId2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49E1D1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00CE0366" w14:textId="77777777" w:rsidR="004D367C" w:rsidRPr="00825BEA" w:rsidRDefault="004D367C" w:rsidP="004D367C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A651AF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13C7AD47" w14:textId="15DF57A8" w:rsidR="004D367C" w:rsidRPr="004D367C" w:rsidRDefault="002462C0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2462C0">
            <w:rPr>
              <w:rFonts w:ascii="Arial" w:hAnsi="Arial" w:cs="Arial"/>
              <w:b/>
              <w:bCs/>
              <w:sz w:val="18"/>
              <w:szCs w:val="18"/>
            </w:rPr>
            <w:t>BI5377-7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E4F497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72C16D48" w14:textId="5EEF7602" w:rsidR="004D367C" w:rsidRPr="00825BEA" w:rsidRDefault="004A094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G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18A5F77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347D18E5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E30D9AA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731B373E" w14:textId="77777777" w:rsidR="004D367C" w:rsidRDefault="004D367C" w:rsidP="004D367C">
          <w:pPr>
            <w:spacing w:before="40"/>
            <w:jc w:val="center"/>
          </w:pPr>
        </w:p>
      </w:tc>
    </w:tr>
    <w:tr w:rsidR="004D367C" w14:paraId="7BAE881D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10EAF90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6B72033F" w14:textId="77777777" w:rsidR="004D367C" w:rsidRPr="00825BEA" w:rsidRDefault="004D367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FF38339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BFDD496" w14:textId="2272E08B" w:rsidR="004D367C" w:rsidRPr="004D367C" w:rsidRDefault="00063C76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11/01/2024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3D13EC8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D6252A7" w14:textId="77777777" w:rsidR="004D367C" w:rsidRDefault="004D367C" w:rsidP="004D367C">
          <w:pPr>
            <w:spacing w:before="40"/>
            <w:jc w:val="center"/>
          </w:pPr>
        </w:p>
        <w:p w14:paraId="30099BE6" w14:textId="77777777" w:rsidR="004D367C" w:rsidRDefault="004D367C" w:rsidP="004D367C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4D367C" w14:paraId="4B6BBCE1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A8BE43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719808BF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9483B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C8D0455" w14:textId="77777777" w:rsidR="004D367C" w:rsidRDefault="004D367C" w:rsidP="004D367C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8EBDB1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B3FD8C5" w14:textId="77777777" w:rsidR="004D367C" w:rsidRDefault="004D367C" w:rsidP="004D367C">
          <w:pPr>
            <w:spacing w:before="40"/>
            <w:jc w:val="center"/>
          </w:pPr>
        </w:p>
      </w:tc>
    </w:tr>
  </w:tbl>
  <w:p w14:paraId="6884AA4C" w14:textId="77777777" w:rsidR="004D367C" w:rsidRDefault="004D367C">
    <w:pPr>
      <w:rPr>
        <w:sz w:val="4"/>
      </w:rPr>
    </w:pPr>
  </w:p>
  <w:p w14:paraId="44861AA6" w14:textId="77777777" w:rsidR="004D367C" w:rsidRDefault="004D36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0577" w14:textId="77777777" w:rsidR="00484458" w:rsidRDefault="00484458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484458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6.3pt;height:30.85pt" o:ole="">
                <v:imagedata r:id="rId1" o:title=""/>
              </v:shape>
              <o:OLEObject Type="Embed" ProgID="PBrush" ShapeID="_x0000_i1028" DrawAspect="Content" ObjectID="_1771855245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484458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484458" w:rsidRDefault="00484458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484458" w:rsidRDefault="00150D00">
          <w:pPr>
            <w:spacing w:before="40"/>
          </w:pPr>
          <w:r>
            <w:object w:dxaOrig="19398" w:dyaOrig="5746" w14:anchorId="78176619">
              <v:shape id="_x0000_i1029" type="#_x0000_t75" style="width:53.3pt;height:16.85pt">
                <v:imagedata r:id="rId1" o:title=""/>
              </v:shape>
              <o:OLEObject Type="Embed" ProgID="PBrush" ShapeID="_x0000_i1029" DrawAspect="Content" ObjectID="_1771855246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484458" w:rsidRPr="00825BEA" w:rsidRDefault="00484458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D470CDE" w:rsidR="00484458" w:rsidRPr="004D367C" w:rsidRDefault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74001A4" w:rsidR="00484458" w:rsidRPr="00825BEA" w:rsidRDefault="004D367C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484458" w:rsidRDefault="00484458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484458" w:rsidRDefault="00484458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48445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484458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484458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38E72329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25/01/2023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484458" w:rsidRDefault="00484458">
          <w:pPr>
            <w:spacing w:before="40"/>
            <w:jc w:val="center"/>
          </w:pPr>
        </w:p>
        <w:p w14:paraId="39682ACC" w14:textId="77777777" w:rsidR="00484458" w:rsidRDefault="00484458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48445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484458" w:rsidRDefault="00484458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484458" w:rsidRDefault="00484458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48445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484458" w:rsidRDefault="00484458">
          <w:pPr>
            <w:spacing w:before="40"/>
            <w:jc w:val="center"/>
          </w:pPr>
        </w:p>
      </w:tc>
    </w:tr>
    <w:bookmarkEnd w:id="0"/>
  </w:tbl>
  <w:p w14:paraId="4BD706F1" w14:textId="77777777" w:rsidR="00484458" w:rsidRDefault="00484458">
    <w:pPr>
      <w:pStyle w:val="Cabealho"/>
      <w:rPr>
        <w:rFonts w:ascii="Arial" w:hAnsi="Arial"/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93.5pt;height:30.85pt">
                <v:imagedata r:id="rId1" o:title=""/>
              </v:shape>
              <o:OLEObject Type="Embed" ProgID="PBrush" ShapeID="_x0000_i1030" DrawAspect="Content" ObjectID="_1771855247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1" type="#_x0000_t75" style="width:57.05pt;height:17.75pt">
                <v:imagedata r:id="rId1" o:title=""/>
              </v:shape>
              <o:OLEObject Type="Embed" ProgID="PBrush" ShapeID="_x0000_i1031" DrawAspect="Content" ObjectID="_1771855248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0C90E65B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9F2825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484458" w:rsidRDefault="00484458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1B98"/>
    <w:rsid w:val="000050B1"/>
    <w:rsid w:val="0001664F"/>
    <w:rsid w:val="00023958"/>
    <w:rsid w:val="00031D9F"/>
    <w:rsid w:val="00032F91"/>
    <w:rsid w:val="00037EA1"/>
    <w:rsid w:val="0006324C"/>
    <w:rsid w:val="00063C76"/>
    <w:rsid w:val="00067A6D"/>
    <w:rsid w:val="00087333"/>
    <w:rsid w:val="00087D40"/>
    <w:rsid w:val="000954A6"/>
    <w:rsid w:val="000954C9"/>
    <w:rsid w:val="000A4331"/>
    <w:rsid w:val="000A611D"/>
    <w:rsid w:val="000A6C7C"/>
    <w:rsid w:val="000A73E6"/>
    <w:rsid w:val="000A753B"/>
    <w:rsid w:val="000A76CF"/>
    <w:rsid w:val="000B1CBC"/>
    <w:rsid w:val="000C00F1"/>
    <w:rsid w:val="000D2C66"/>
    <w:rsid w:val="000D7BBF"/>
    <w:rsid w:val="000E0B2A"/>
    <w:rsid w:val="000E6A0A"/>
    <w:rsid w:val="000F01B6"/>
    <w:rsid w:val="00102D64"/>
    <w:rsid w:val="00105726"/>
    <w:rsid w:val="00112777"/>
    <w:rsid w:val="00117398"/>
    <w:rsid w:val="00125F79"/>
    <w:rsid w:val="00130680"/>
    <w:rsid w:val="00130EEE"/>
    <w:rsid w:val="0013545D"/>
    <w:rsid w:val="00150D00"/>
    <w:rsid w:val="00150DA1"/>
    <w:rsid w:val="00160DF2"/>
    <w:rsid w:val="001623A1"/>
    <w:rsid w:val="00191A2C"/>
    <w:rsid w:val="001949E2"/>
    <w:rsid w:val="001A0109"/>
    <w:rsid w:val="001A6CC2"/>
    <w:rsid w:val="001B0015"/>
    <w:rsid w:val="001B3C11"/>
    <w:rsid w:val="001B75E3"/>
    <w:rsid w:val="001C2025"/>
    <w:rsid w:val="001C4435"/>
    <w:rsid w:val="001C4475"/>
    <w:rsid w:val="001C68D8"/>
    <w:rsid w:val="001D063B"/>
    <w:rsid w:val="001E56B9"/>
    <w:rsid w:val="00203A14"/>
    <w:rsid w:val="002048CF"/>
    <w:rsid w:val="0020712A"/>
    <w:rsid w:val="002160A4"/>
    <w:rsid w:val="00216781"/>
    <w:rsid w:val="00230812"/>
    <w:rsid w:val="002316E7"/>
    <w:rsid w:val="002462C0"/>
    <w:rsid w:val="002478F0"/>
    <w:rsid w:val="002521F0"/>
    <w:rsid w:val="00261170"/>
    <w:rsid w:val="00265ECB"/>
    <w:rsid w:val="00272AD6"/>
    <w:rsid w:val="00274524"/>
    <w:rsid w:val="00274D2E"/>
    <w:rsid w:val="00281A79"/>
    <w:rsid w:val="00292D9C"/>
    <w:rsid w:val="002A1720"/>
    <w:rsid w:val="002A1996"/>
    <w:rsid w:val="002A2DDF"/>
    <w:rsid w:val="002B0615"/>
    <w:rsid w:val="002C432E"/>
    <w:rsid w:val="002D3D6C"/>
    <w:rsid w:val="002D46E1"/>
    <w:rsid w:val="002E01BB"/>
    <w:rsid w:val="002E38FE"/>
    <w:rsid w:val="002E47C6"/>
    <w:rsid w:val="002E68CD"/>
    <w:rsid w:val="002F1C5D"/>
    <w:rsid w:val="002F34D7"/>
    <w:rsid w:val="0030604E"/>
    <w:rsid w:val="00321E46"/>
    <w:rsid w:val="003323F5"/>
    <w:rsid w:val="0033707C"/>
    <w:rsid w:val="003375FC"/>
    <w:rsid w:val="0034055B"/>
    <w:rsid w:val="00361116"/>
    <w:rsid w:val="003622F7"/>
    <w:rsid w:val="00382513"/>
    <w:rsid w:val="0038341D"/>
    <w:rsid w:val="003A1BBB"/>
    <w:rsid w:val="003A2BDD"/>
    <w:rsid w:val="003A508C"/>
    <w:rsid w:val="003C56EA"/>
    <w:rsid w:val="003D54DD"/>
    <w:rsid w:val="003D682E"/>
    <w:rsid w:val="00417E44"/>
    <w:rsid w:val="00420F1A"/>
    <w:rsid w:val="00440748"/>
    <w:rsid w:val="00452D77"/>
    <w:rsid w:val="00453BB7"/>
    <w:rsid w:val="00453CF7"/>
    <w:rsid w:val="00465A9E"/>
    <w:rsid w:val="00477A06"/>
    <w:rsid w:val="00484458"/>
    <w:rsid w:val="00484F0B"/>
    <w:rsid w:val="004901DD"/>
    <w:rsid w:val="004936B4"/>
    <w:rsid w:val="00494D42"/>
    <w:rsid w:val="004A094C"/>
    <w:rsid w:val="004A09BF"/>
    <w:rsid w:val="004A769D"/>
    <w:rsid w:val="004B07BE"/>
    <w:rsid w:val="004B6362"/>
    <w:rsid w:val="004C1037"/>
    <w:rsid w:val="004C37F3"/>
    <w:rsid w:val="004D367C"/>
    <w:rsid w:val="004E3409"/>
    <w:rsid w:val="004E4AB1"/>
    <w:rsid w:val="004F2138"/>
    <w:rsid w:val="004F3F4A"/>
    <w:rsid w:val="005066A8"/>
    <w:rsid w:val="00541EFB"/>
    <w:rsid w:val="00542B78"/>
    <w:rsid w:val="0054766C"/>
    <w:rsid w:val="005567FC"/>
    <w:rsid w:val="00567006"/>
    <w:rsid w:val="005731F4"/>
    <w:rsid w:val="0058687B"/>
    <w:rsid w:val="00593C4A"/>
    <w:rsid w:val="005A25E2"/>
    <w:rsid w:val="005A5D13"/>
    <w:rsid w:val="005A5DD4"/>
    <w:rsid w:val="005A7D85"/>
    <w:rsid w:val="005B0D15"/>
    <w:rsid w:val="005B37E0"/>
    <w:rsid w:val="005C2493"/>
    <w:rsid w:val="005C7761"/>
    <w:rsid w:val="005D52E7"/>
    <w:rsid w:val="005F595B"/>
    <w:rsid w:val="00613AC5"/>
    <w:rsid w:val="006178C0"/>
    <w:rsid w:val="006248F0"/>
    <w:rsid w:val="00635F60"/>
    <w:rsid w:val="00650249"/>
    <w:rsid w:val="006662E9"/>
    <w:rsid w:val="00672A13"/>
    <w:rsid w:val="00673201"/>
    <w:rsid w:val="00673F0B"/>
    <w:rsid w:val="006758F1"/>
    <w:rsid w:val="00691A0D"/>
    <w:rsid w:val="006A34E1"/>
    <w:rsid w:val="006B3831"/>
    <w:rsid w:val="006C155C"/>
    <w:rsid w:val="006D097D"/>
    <w:rsid w:val="006E7F4F"/>
    <w:rsid w:val="00706DD6"/>
    <w:rsid w:val="00717854"/>
    <w:rsid w:val="007225D2"/>
    <w:rsid w:val="0072510C"/>
    <w:rsid w:val="00725E17"/>
    <w:rsid w:val="007307DF"/>
    <w:rsid w:val="00747908"/>
    <w:rsid w:val="00753074"/>
    <w:rsid w:val="007574BC"/>
    <w:rsid w:val="007643B5"/>
    <w:rsid w:val="00775B8F"/>
    <w:rsid w:val="00777671"/>
    <w:rsid w:val="0078546C"/>
    <w:rsid w:val="007A02AC"/>
    <w:rsid w:val="007A2949"/>
    <w:rsid w:val="007B43E3"/>
    <w:rsid w:val="007B4B44"/>
    <w:rsid w:val="007C3247"/>
    <w:rsid w:val="007C3464"/>
    <w:rsid w:val="007D6A04"/>
    <w:rsid w:val="007E008F"/>
    <w:rsid w:val="008119C9"/>
    <w:rsid w:val="0081492B"/>
    <w:rsid w:val="008161F7"/>
    <w:rsid w:val="00823696"/>
    <w:rsid w:val="00825BEA"/>
    <w:rsid w:val="0083070F"/>
    <w:rsid w:val="00833EC0"/>
    <w:rsid w:val="0083423E"/>
    <w:rsid w:val="00842EAB"/>
    <w:rsid w:val="00857ECB"/>
    <w:rsid w:val="00860D42"/>
    <w:rsid w:val="008614E6"/>
    <w:rsid w:val="0086405B"/>
    <w:rsid w:val="0087612D"/>
    <w:rsid w:val="00882BB4"/>
    <w:rsid w:val="00885818"/>
    <w:rsid w:val="00885B73"/>
    <w:rsid w:val="00891B4A"/>
    <w:rsid w:val="00895152"/>
    <w:rsid w:val="008977FC"/>
    <w:rsid w:val="008A3133"/>
    <w:rsid w:val="008B282D"/>
    <w:rsid w:val="008B6F9C"/>
    <w:rsid w:val="008D0A4F"/>
    <w:rsid w:val="008D5365"/>
    <w:rsid w:val="008D5813"/>
    <w:rsid w:val="008E485E"/>
    <w:rsid w:val="008E72CD"/>
    <w:rsid w:val="008F0D52"/>
    <w:rsid w:val="008F0FC3"/>
    <w:rsid w:val="009053D5"/>
    <w:rsid w:val="009065F9"/>
    <w:rsid w:val="00915313"/>
    <w:rsid w:val="00936333"/>
    <w:rsid w:val="00941789"/>
    <w:rsid w:val="00943377"/>
    <w:rsid w:val="0095666A"/>
    <w:rsid w:val="009566D6"/>
    <w:rsid w:val="00956C6C"/>
    <w:rsid w:val="009716F3"/>
    <w:rsid w:val="00976849"/>
    <w:rsid w:val="00981DE5"/>
    <w:rsid w:val="00990C81"/>
    <w:rsid w:val="009929D2"/>
    <w:rsid w:val="009A03BD"/>
    <w:rsid w:val="009A2A01"/>
    <w:rsid w:val="009A4989"/>
    <w:rsid w:val="009A64BF"/>
    <w:rsid w:val="009A74A9"/>
    <w:rsid w:val="009B30AA"/>
    <w:rsid w:val="009B46AB"/>
    <w:rsid w:val="009C1787"/>
    <w:rsid w:val="009C435E"/>
    <w:rsid w:val="009C5BDC"/>
    <w:rsid w:val="009D08CF"/>
    <w:rsid w:val="009D6824"/>
    <w:rsid w:val="009E36FB"/>
    <w:rsid w:val="009E6DEC"/>
    <w:rsid w:val="009E788E"/>
    <w:rsid w:val="009F2825"/>
    <w:rsid w:val="009F6401"/>
    <w:rsid w:val="00A05697"/>
    <w:rsid w:val="00A246D4"/>
    <w:rsid w:val="00A47FAD"/>
    <w:rsid w:val="00A7539D"/>
    <w:rsid w:val="00A831F9"/>
    <w:rsid w:val="00A840F0"/>
    <w:rsid w:val="00A84A5A"/>
    <w:rsid w:val="00AA124F"/>
    <w:rsid w:val="00AA3A4B"/>
    <w:rsid w:val="00AA4C03"/>
    <w:rsid w:val="00AB1C0D"/>
    <w:rsid w:val="00AB2123"/>
    <w:rsid w:val="00AB5F35"/>
    <w:rsid w:val="00AC3555"/>
    <w:rsid w:val="00AC4432"/>
    <w:rsid w:val="00AC76E7"/>
    <w:rsid w:val="00AD6B1C"/>
    <w:rsid w:val="00AF0E2F"/>
    <w:rsid w:val="00AF3753"/>
    <w:rsid w:val="00B007A0"/>
    <w:rsid w:val="00B124CD"/>
    <w:rsid w:val="00B12AFD"/>
    <w:rsid w:val="00B2246C"/>
    <w:rsid w:val="00B348BD"/>
    <w:rsid w:val="00B37ADF"/>
    <w:rsid w:val="00B417EA"/>
    <w:rsid w:val="00B52015"/>
    <w:rsid w:val="00B6751E"/>
    <w:rsid w:val="00B67AC6"/>
    <w:rsid w:val="00B7463E"/>
    <w:rsid w:val="00B8002F"/>
    <w:rsid w:val="00B809C5"/>
    <w:rsid w:val="00B81A99"/>
    <w:rsid w:val="00B858B8"/>
    <w:rsid w:val="00B865D7"/>
    <w:rsid w:val="00BA12EF"/>
    <w:rsid w:val="00BB06E6"/>
    <w:rsid w:val="00BB091B"/>
    <w:rsid w:val="00BE0E6A"/>
    <w:rsid w:val="00BE5CB2"/>
    <w:rsid w:val="00BF73CF"/>
    <w:rsid w:val="00C223F8"/>
    <w:rsid w:val="00C42D09"/>
    <w:rsid w:val="00C51C26"/>
    <w:rsid w:val="00C654CA"/>
    <w:rsid w:val="00C65DDD"/>
    <w:rsid w:val="00C75AC3"/>
    <w:rsid w:val="00C810D8"/>
    <w:rsid w:val="00C82BE4"/>
    <w:rsid w:val="00C84FEF"/>
    <w:rsid w:val="00C9346B"/>
    <w:rsid w:val="00C94040"/>
    <w:rsid w:val="00CB3723"/>
    <w:rsid w:val="00CD3265"/>
    <w:rsid w:val="00CF12A9"/>
    <w:rsid w:val="00CF2ECE"/>
    <w:rsid w:val="00CF4830"/>
    <w:rsid w:val="00CF761C"/>
    <w:rsid w:val="00D046D2"/>
    <w:rsid w:val="00D064F2"/>
    <w:rsid w:val="00D07726"/>
    <w:rsid w:val="00D11A4A"/>
    <w:rsid w:val="00D22A95"/>
    <w:rsid w:val="00D2556D"/>
    <w:rsid w:val="00D26CA9"/>
    <w:rsid w:val="00D32686"/>
    <w:rsid w:val="00D33F95"/>
    <w:rsid w:val="00D342CE"/>
    <w:rsid w:val="00D43D66"/>
    <w:rsid w:val="00D45AD0"/>
    <w:rsid w:val="00D51EC6"/>
    <w:rsid w:val="00D63BBB"/>
    <w:rsid w:val="00D66283"/>
    <w:rsid w:val="00D667B4"/>
    <w:rsid w:val="00D67D3B"/>
    <w:rsid w:val="00D71694"/>
    <w:rsid w:val="00D74D7B"/>
    <w:rsid w:val="00D76EE9"/>
    <w:rsid w:val="00D86AF6"/>
    <w:rsid w:val="00D90134"/>
    <w:rsid w:val="00D96156"/>
    <w:rsid w:val="00DA430C"/>
    <w:rsid w:val="00DA5ADE"/>
    <w:rsid w:val="00DA75D3"/>
    <w:rsid w:val="00DB2174"/>
    <w:rsid w:val="00DB3A52"/>
    <w:rsid w:val="00DD321B"/>
    <w:rsid w:val="00DD3618"/>
    <w:rsid w:val="00DE23CF"/>
    <w:rsid w:val="00DE2820"/>
    <w:rsid w:val="00DF03E1"/>
    <w:rsid w:val="00DF1ABB"/>
    <w:rsid w:val="00E060FC"/>
    <w:rsid w:val="00E06AB3"/>
    <w:rsid w:val="00E15408"/>
    <w:rsid w:val="00E165C7"/>
    <w:rsid w:val="00E16DED"/>
    <w:rsid w:val="00E210DE"/>
    <w:rsid w:val="00E215A6"/>
    <w:rsid w:val="00E32ADA"/>
    <w:rsid w:val="00E354A2"/>
    <w:rsid w:val="00E41685"/>
    <w:rsid w:val="00E50BD2"/>
    <w:rsid w:val="00E5603E"/>
    <w:rsid w:val="00E5796D"/>
    <w:rsid w:val="00E607C8"/>
    <w:rsid w:val="00E61DA0"/>
    <w:rsid w:val="00E663A5"/>
    <w:rsid w:val="00E67ECD"/>
    <w:rsid w:val="00E70391"/>
    <w:rsid w:val="00E80387"/>
    <w:rsid w:val="00E818F8"/>
    <w:rsid w:val="00E85B79"/>
    <w:rsid w:val="00E85BF5"/>
    <w:rsid w:val="00E86B33"/>
    <w:rsid w:val="00E9337A"/>
    <w:rsid w:val="00EA3F59"/>
    <w:rsid w:val="00EA5E7D"/>
    <w:rsid w:val="00EB6AD0"/>
    <w:rsid w:val="00EC0D47"/>
    <w:rsid w:val="00EC3A3A"/>
    <w:rsid w:val="00ED098B"/>
    <w:rsid w:val="00EF03EC"/>
    <w:rsid w:val="00EF77FD"/>
    <w:rsid w:val="00F0301C"/>
    <w:rsid w:val="00F03ADD"/>
    <w:rsid w:val="00F2242C"/>
    <w:rsid w:val="00F24294"/>
    <w:rsid w:val="00F32278"/>
    <w:rsid w:val="00F53C79"/>
    <w:rsid w:val="00F551CB"/>
    <w:rsid w:val="00F566BC"/>
    <w:rsid w:val="00F56CC9"/>
    <w:rsid w:val="00F577B0"/>
    <w:rsid w:val="00F61BC7"/>
    <w:rsid w:val="00F65C45"/>
    <w:rsid w:val="00F67C0D"/>
    <w:rsid w:val="00F703AE"/>
    <w:rsid w:val="00F76D8B"/>
    <w:rsid w:val="00F83006"/>
    <w:rsid w:val="00F87A1A"/>
    <w:rsid w:val="00F919A9"/>
    <w:rsid w:val="00F9418B"/>
    <w:rsid w:val="00F95DA9"/>
    <w:rsid w:val="00FA1A65"/>
    <w:rsid w:val="00FA3C5E"/>
    <w:rsid w:val="00FB2865"/>
    <w:rsid w:val="00FB7C1E"/>
    <w:rsid w:val="00FD2D21"/>
    <w:rsid w:val="00FD3962"/>
    <w:rsid w:val="00FD6FC6"/>
    <w:rsid w:val="00FE2992"/>
    <w:rsid w:val="00FF1DF5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  <w:style w:type="character" w:styleId="Refdecomentrio">
    <w:name w:val="annotation reference"/>
    <w:basedOn w:val="Fontepargpadro"/>
    <w:uiPriority w:val="99"/>
    <w:semiHidden/>
    <w:unhideWhenUsed/>
    <w:rsid w:val="001A6C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6CC2"/>
  </w:style>
  <w:style w:type="character" w:customStyle="1" w:styleId="TextodecomentrioChar">
    <w:name w:val="Texto de comentário Char"/>
    <w:basedOn w:val="Fontepargpadro"/>
    <w:link w:val="Textodecomentrio"/>
    <w:uiPriority w:val="99"/>
    <w:rsid w:val="001A6CC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6C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6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7.bin"/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ee817dd8-ec6c-4e4f-ae5e-d906e038923c"/>
    <ds:schemaRef ds:uri="http://purl.org/dc/terms/"/>
    <ds:schemaRef ds:uri="http://schemas.microsoft.com/office/infopath/2007/PartnerControls"/>
    <ds:schemaRef ds:uri="b92f478d-9556-4ecb-a62e-8c9ab62d43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DOCTEC.dotx</Template>
  <TotalTime>2</TotalTime>
  <Pages>2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Davi Aguiar Soares</cp:lastModifiedBy>
  <cp:revision>4</cp:revision>
  <cp:lastPrinted>2024-03-13T20:10:00Z</cp:lastPrinted>
  <dcterms:created xsi:type="dcterms:W3CDTF">2024-03-13T20:10:00Z</dcterms:created>
  <dcterms:modified xsi:type="dcterms:W3CDTF">2024-03-13T20:11:00Z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